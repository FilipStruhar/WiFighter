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569DE0" w14:textId="77777777" w:rsidR="00E17C86" w:rsidRDefault="00E17C86" w:rsidP="002C663E">
      <w:pPr>
        <w:spacing w:line="276" w:lineRule="auto"/>
        <w:jc w:val="center"/>
        <w:rPr>
          <w:b/>
          <w:sz w:val="32"/>
          <w:szCs w:val="32"/>
        </w:rPr>
      </w:pPr>
    </w:p>
    <w:p w14:paraId="0CF38D9E" w14:textId="77777777" w:rsidR="00E17C86" w:rsidRDefault="00E17C86" w:rsidP="00F431E3">
      <w:pPr>
        <w:spacing w:line="276" w:lineRule="auto"/>
        <w:ind w:firstLine="0"/>
        <w:jc w:val="center"/>
        <w:rPr>
          <w:b/>
          <w:sz w:val="32"/>
          <w:szCs w:val="32"/>
        </w:rPr>
      </w:pPr>
      <w:r>
        <w:rPr>
          <w:b/>
          <w:sz w:val="32"/>
          <w:szCs w:val="32"/>
        </w:rPr>
        <w:t>OBOR</w:t>
      </w:r>
    </w:p>
    <w:p w14:paraId="768CA7CF" w14:textId="77777777" w:rsidR="00E17C86" w:rsidRPr="00E56836" w:rsidRDefault="00E17C86" w:rsidP="002C663E">
      <w:pPr>
        <w:spacing w:line="276" w:lineRule="auto"/>
        <w:jc w:val="center"/>
        <w:rPr>
          <w:b/>
          <w:color w:val="000000"/>
          <w:sz w:val="32"/>
          <w:szCs w:val="32"/>
        </w:rPr>
      </w:pPr>
    </w:p>
    <w:p w14:paraId="0D0E9FFF" w14:textId="77777777" w:rsidR="00643106" w:rsidRDefault="00643106" w:rsidP="00643106">
      <w:pPr>
        <w:spacing w:line="276" w:lineRule="auto"/>
        <w:jc w:val="center"/>
        <w:rPr>
          <w:b/>
          <w:color w:val="000000"/>
          <w:sz w:val="32"/>
          <w:szCs w:val="32"/>
        </w:rPr>
      </w:pPr>
      <w:r>
        <w:rPr>
          <w:b/>
          <w:color w:val="000000"/>
          <w:sz w:val="32"/>
          <w:szCs w:val="32"/>
        </w:rPr>
        <w:t>18-20-M/01 INFORMAČNÍ TECHNOLOGIE</w:t>
      </w:r>
    </w:p>
    <w:p w14:paraId="051CAD6B" w14:textId="5A44401B" w:rsidR="00643106" w:rsidRPr="005B2DF2" w:rsidRDefault="00643106" w:rsidP="00643106">
      <w:pPr>
        <w:spacing w:line="276" w:lineRule="auto"/>
        <w:jc w:val="center"/>
        <w:rPr>
          <w:b/>
          <w:sz w:val="32"/>
          <w:szCs w:val="32"/>
        </w:rPr>
      </w:pPr>
      <w:r w:rsidRPr="005B2DF2">
        <w:rPr>
          <w:b/>
          <w:sz w:val="32"/>
          <w:szCs w:val="32"/>
        </w:rPr>
        <w:t xml:space="preserve">ŠVP: </w:t>
      </w:r>
      <w:r w:rsidR="0084077D" w:rsidRPr="005B2DF2">
        <w:rPr>
          <w:b/>
          <w:sz w:val="32"/>
          <w:szCs w:val="32"/>
        </w:rPr>
        <w:t>Správa sítí a IT bezpečnost</w:t>
      </w:r>
    </w:p>
    <w:p w14:paraId="77E38934" w14:textId="77777777" w:rsidR="000D551A" w:rsidRPr="00E56836" w:rsidRDefault="000D551A" w:rsidP="002C663E">
      <w:pPr>
        <w:spacing w:line="276" w:lineRule="auto"/>
        <w:jc w:val="center"/>
        <w:rPr>
          <w:b/>
          <w:color w:val="000000"/>
          <w:sz w:val="32"/>
          <w:szCs w:val="32"/>
        </w:rPr>
      </w:pPr>
    </w:p>
    <w:p w14:paraId="6F1385FA" w14:textId="77777777" w:rsidR="00E17C86" w:rsidRDefault="00E17C86" w:rsidP="00F431E3">
      <w:pPr>
        <w:spacing w:line="276" w:lineRule="auto"/>
        <w:ind w:firstLine="0"/>
        <w:jc w:val="center"/>
        <w:rPr>
          <w:b/>
          <w:sz w:val="32"/>
          <w:szCs w:val="32"/>
        </w:rPr>
      </w:pPr>
    </w:p>
    <w:p w14:paraId="5B07ABD9" w14:textId="77777777" w:rsidR="00E17C86" w:rsidRDefault="00E17C86" w:rsidP="00F431E3">
      <w:pPr>
        <w:pStyle w:val="Nzev"/>
        <w:ind w:firstLine="0"/>
        <w:rPr>
          <w:sz w:val="40"/>
          <w:szCs w:val="40"/>
        </w:rPr>
      </w:pPr>
    </w:p>
    <w:p w14:paraId="5058908D" w14:textId="77777777" w:rsidR="00E17C86" w:rsidRDefault="00E17C86" w:rsidP="00E17C86">
      <w:pPr>
        <w:pStyle w:val="Nzev"/>
        <w:rPr>
          <w:sz w:val="40"/>
          <w:szCs w:val="40"/>
        </w:rPr>
      </w:pPr>
    </w:p>
    <w:p w14:paraId="70AE6090" w14:textId="77777777" w:rsidR="0071307D" w:rsidRPr="00F431E3" w:rsidRDefault="00E17C86" w:rsidP="00F431E3">
      <w:pPr>
        <w:ind w:firstLine="0"/>
        <w:jc w:val="center"/>
        <w:rPr>
          <w:b/>
          <w:sz w:val="40"/>
        </w:rPr>
      </w:pPr>
      <w:bookmarkStart w:id="0" w:name="_Toc414892106"/>
      <w:bookmarkStart w:id="1" w:name="_Toc510602348"/>
      <w:bookmarkStart w:id="2" w:name="_Toc510602739"/>
      <w:r w:rsidRPr="00F431E3">
        <w:rPr>
          <w:b/>
          <w:sz w:val="40"/>
        </w:rPr>
        <w:t>MATURITNÍ PROJEKT</w:t>
      </w:r>
      <w:bookmarkEnd w:id="0"/>
      <w:bookmarkEnd w:id="1"/>
      <w:bookmarkEnd w:id="2"/>
    </w:p>
    <w:p w14:paraId="6CBB715E" w14:textId="77777777" w:rsidR="008B1743" w:rsidRPr="009E0DFC" w:rsidRDefault="008B1743" w:rsidP="002C663E">
      <w:pPr>
        <w:spacing w:line="276" w:lineRule="auto"/>
        <w:rPr>
          <w:rFonts w:cs="Arial"/>
          <w:b/>
          <w:sz w:val="32"/>
          <w:szCs w:val="32"/>
        </w:rPr>
      </w:pPr>
    </w:p>
    <w:p w14:paraId="6DF90321" w14:textId="77777777" w:rsidR="00E17C86" w:rsidRPr="009E0DFC" w:rsidRDefault="00E17C86" w:rsidP="00F431E3">
      <w:pPr>
        <w:ind w:firstLine="0"/>
        <w:jc w:val="center"/>
        <w:rPr>
          <w:rFonts w:cs="Arial"/>
        </w:rPr>
      </w:pPr>
      <w:r w:rsidRPr="009E0DFC">
        <w:rPr>
          <w:rFonts w:cs="Arial"/>
        </w:rPr>
        <w:t>TÉMA PRÁCE</w:t>
      </w:r>
    </w:p>
    <w:p w14:paraId="04F9FD0E" w14:textId="77777777" w:rsidR="00E17C86" w:rsidRPr="009E0DFC" w:rsidRDefault="00E17C86" w:rsidP="00F431E3">
      <w:pPr>
        <w:ind w:firstLine="0"/>
        <w:jc w:val="center"/>
        <w:rPr>
          <w:rFonts w:cs="Arial"/>
        </w:rPr>
      </w:pPr>
    </w:p>
    <w:p w14:paraId="056DC381" w14:textId="58F3A6C8" w:rsidR="00E17C86" w:rsidRPr="005B2DF2" w:rsidRDefault="0078534D" w:rsidP="00F431E3">
      <w:pPr>
        <w:ind w:firstLine="0"/>
        <w:jc w:val="center"/>
        <w:rPr>
          <w:b/>
          <w:sz w:val="40"/>
        </w:rPr>
      </w:pPr>
      <w:r>
        <w:rPr>
          <w:b/>
          <w:sz w:val="40"/>
        </w:rPr>
        <w:t>Bezpečnost v informačních technologiích</w:t>
      </w:r>
    </w:p>
    <w:p w14:paraId="5EF1CEEE" w14:textId="77777777" w:rsidR="00E17C86" w:rsidRDefault="00E17C86" w:rsidP="00F431E3">
      <w:pPr>
        <w:ind w:firstLine="0"/>
      </w:pPr>
    </w:p>
    <w:p w14:paraId="7D9C5A99" w14:textId="77777777" w:rsidR="00E17C86" w:rsidRDefault="00E17C86" w:rsidP="00F431E3">
      <w:pPr>
        <w:ind w:firstLine="0"/>
      </w:pPr>
    </w:p>
    <w:p w14:paraId="724C8D20" w14:textId="77777777" w:rsidR="00E17C86" w:rsidRDefault="00E17C86" w:rsidP="00E17C86"/>
    <w:p w14:paraId="7DCEF40A" w14:textId="77777777" w:rsidR="00E17C86" w:rsidRDefault="00E17C86" w:rsidP="00E17C86"/>
    <w:p w14:paraId="077527BC" w14:textId="77777777" w:rsidR="00E17C86" w:rsidRDefault="00E17C86" w:rsidP="00E17C86"/>
    <w:p w14:paraId="348213C4" w14:textId="77777777" w:rsidR="00E17C86" w:rsidRDefault="00E17C86" w:rsidP="00E17C86"/>
    <w:p w14:paraId="7D3D1014" w14:textId="77777777" w:rsidR="00E17C86" w:rsidRDefault="00E17C86" w:rsidP="00E17C86"/>
    <w:p w14:paraId="2A9ED337" w14:textId="77777777" w:rsidR="00E17C86" w:rsidRDefault="00E17C86" w:rsidP="00E17C86"/>
    <w:p w14:paraId="2A19B9E0" w14:textId="42C8FCDE" w:rsidR="00B141DE" w:rsidRDefault="004C6923" w:rsidP="008B02D0">
      <w:pPr>
        <w:pStyle w:val="NormlnBEZODSAZEN"/>
        <w:rPr>
          <w:color w:val="FF0000"/>
        </w:rPr>
        <w:sectPr w:rsidR="00B141DE" w:rsidSect="004A0123">
          <w:headerReference w:type="default" r:id="rId8"/>
          <w:pgSz w:w="11906" w:h="16838"/>
          <w:pgMar w:top="1418" w:right="1134" w:bottom="1418" w:left="1701" w:header="709" w:footer="709" w:gutter="0"/>
          <w:cols w:space="708"/>
          <w:docGrid w:linePitch="360"/>
        </w:sectPr>
      </w:pPr>
      <w:r w:rsidRPr="005B2DF2">
        <w:t>202</w:t>
      </w:r>
      <w:r w:rsidR="008F0815">
        <w:t>4</w:t>
      </w:r>
      <w:r w:rsidRPr="005B2DF2">
        <w:t>/</w:t>
      </w:r>
      <w:r w:rsidR="00BD2AB6" w:rsidRPr="005B2DF2">
        <w:t>202</w:t>
      </w:r>
      <w:r w:rsidR="008F0815">
        <w:t>5</w:t>
      </w:r>
      <w:r w:rsidR="00E17C86">
        <w:tab/>
      </w:r>
      <w:r w:rsidR="00E17C86">
        <w:tab/>
      </w:r>
      <w:r w:rsidR="00E17C86">
        <w:tab/>
      </w:r>
      <w:r w:rsidR="00E17C86">
        <w:tab/>
      </w:r>
      <w:r w:rsidR="00E17C86">
        <w:tab/>
      </w:r>
      <w:r w:rsidR="00E17C86">
        <w:tab/>
      </w:r>
      <w:r w:rsidR="00E17C86">
        <w:tab/>
      </w:r>
      <w:r>
        <w:tab/>
      </w:r>
      <w:r w:rsidR="00394DEF" w:rsidRPr="00394DEF">
        <w:t>Filip Struhár</w:t>
      </w:r>
    </w:p>
    <w:p w14:paraId="37FC987F" w14:textId="77777777" w:rsidR="00E17C86" w:rsidRPr="009244E5" w:rsidRDefault="00E17C86" w:rsidP="00F431E3">
      <w:pPr>
        <w:ind w:firstLine="0"/>
        <w:jc w:val="left"/>
      </w:pPr>
      <w:bookmarkStart w:id="3" w:name="_Toc414892108"/>
      <w:bookmarkStart w:id="4" w:name="_Toc510602350"/>
      <w:bookmarkStart w:id="5" w:name="_Toc510602742"/>
      <w:r w:rsidRPr="00F431E3">
        <w:rPr>
          <w:b/>
          <w:sz w:val="32"/>
        </w:rPr>
        <w:lastRenderedPageBreak/>
        <w:t>PROHLÁŠENÍ</w:t>
      </w:r>
      <w:bookmarkEnd w:id="3"/>
      <w:bookmarkEnd w:id="4"/>
      <w:bookmarkEnd w:id="5"/>
    </w:p>
    <w:p w14:paraId="70731CF8" w14:textId="77777777" w:rsidR="00E17C86" w:rsidRDefault="00E17C86" w:rsidP="00E17C86">
      <w:pPr>
        <w:ind w:firstLine="708"/>
        <w:rPr>
          <w:rFonts w:cs="Arial"/>
        </w:rPr>
      </w:pPr>
    </w:p>
    <w:p w14:paraId="0B2B5853" w14:textId="77777777" w:rsidR="00E17C86" w:rsidRDefault="00E17C86" w:rsidP="00E17C86">
      <w:pPr>
        <w:spacing w:line="276" w:lineRule="auto"/>
      </w:pPr>
      <w:r>
        <w:t>Prohlašuji, že jsem svou maturitní práci vypracoval samostatně a použil jsem pouze podklady (literaturu, projekty, SW, atd.) uvedené v seznamu.</w:t>
      </w:r>
    </w:p>
    <w:p w14:paraId="18E80FF1" w14:textId="77777777" w:rsidR="00E17C86" w:rsidRDefault="00E17C86" w:rsidP="00E17C86">
      <w:pPr>
        <w:spacing w:line="276" w:lineRule="auto"/>
      </w:pPr>
    </w:p>
    <w:p w14:paraId="19B85556" w14:textId="77777777" w:rsidR="00E17C86" w:rsidRDefault="00E17C86" w:rsidP="00E17C86">
      <w:pPr>
        <w:spacing w:line="276" w:lineRule="auto"/>
      </w:pPr>
      <w:r>
        <w:t>Nemám závažný důvod proti užití tohoto školního díla ve smyslu § 60 zákona č. 121/2000 Sb., o právu autorském, o právech souvisejících s právem autorským a o změně některých zákonů (autorský zákon).</w:t>
      </w:r>
    </w:p>
    <w:p w14:paraId="4FAE9457" w14:textId="77777777" w:rsidR="00E17C86" w:rsidRDefault="00E17C86" w:rsidP="00E17C86">
      <w:pPr>
        <w:spacing w:line="276" w:lineRule="auto"/>
      </w:pPr>
    </w:p>
    <w:p w14:paraId="777DAE1C" w14:textId="3683AB74" w:rsidR="00E17C86" w:rsidRDefault="00E17C86" w:rsidP="008B02D0">
      <w:pPr>
        <w:pStyle w:val="NormlnBEZODSAZEN"/>
      </w:pPr>
      <w:r>
        <w:t xml:space="preserve">V Praze dne </w:t>
      </w:r>
      <w:r w:rsidR="008F0815" w:rsidRPr="008F0815">
        <w:rPr>
          <w:color w:val="FF0000"/>
        </w:rPr>
        <w:t>XX</w:t>
      </w:r>
      <w:r w:rsidR="00BD2AB6" w:rsidRPr="008F0815">
        <w:rPr>
          <w:color w:val="FF0000"/>
        </w:rPr>
        <w:t xml:space="preserve">. </w:t>
      </w:r>
      <w:r w:rsidR="008F0815" w:rsidRPr="008F0815">
        <w:rPr>
          <w:color w:val="FF0000"/>
        </w:rPr>
        <w:t>X</w:t>
      </w:r>
      <w:r w:rsidR="00BD2AB6" w:rsidRPr="008F0815">
        <w:rPr>
          <w:color w:val="FF0000"/>
        </w:rPr>
        <w:t>. 202</w:t>
      </w:r>
      <w:r w:rsidR="008F0815" w:rsidRPr="008F0815">
        <w:rPr>
          <w:color w:val="FF0000"/>
        </w:rPr>
        <w:t>5</w:t>
      </w:r>
      <w:r w:rsidRPr="008F0815">
        <w:rPr>
          <w:color w:val="FF0000"/>
        </w:rPr>
        <w:tab/>
      </w:r>
      <w:r>
        <w:tab/>
      </w:r>
      <w:r>
        <w:tab/>
      </w:r>
      <w:r>
        <w:tab/>
      </w:r>
      <w:r>
        <w:tab/>
        <w:t>……………………………………</w:t>
      </w:r>
    </w:p>
    <w:p w14:paraId="2B8D6694" w14:textId="77777777" w:rsidR="00E17C86" w:rsidRDefault="00E17C86" w:rsidP="008B02D0">
      <w:pPr>
        <w:pStyle w:val="NormlnBEZODSAZEN"/>
      </w:pPr>
      <w:r>
        <w:t xml:space="preserve">          </w:t>
      </w:r>
      <w:r>
        <w:tab/>
      </w:r>
      <w:r>
        <w:tab/>
      </w:r>
      <w:r>
        <w:tab/>
      </w:r>
      <w:r>
        <w:tab/>
      </w:r>
      <w:r>
        <w:tab/>
      </w:r>
      <w:r>
        <w:tab/>
      </w:r>
      <w:r>
        <w:tab/>
      </w:r>
      <w:r>
        <w:tab/>
      </w:r>
      <w:r>
        <w:tab/>
      </w:r>
      <w:r>
        <w:tab/>
        <w:t>podpis</w:t>
      </w:r>
    </w:p>
    <w:p w14:paraId="6AA4FFB9" w14:textId="77777777" w:rsidR="00E17C86" w:rsidRDefault="00E17C86" w:rsidP="00F431E3">
      <w:pPr>
        <w:ind w:firstLine="0"/>
        <w:jc w:val="left"/>
        <w:rPr>
          <w:b/>
          <w:sz w:val="32"/>
        </w:rPr>
      </w:pPr>
      <w:r>
        <w:br w:type="page"/>
      </w:r>
      <w:bookmarkStart w:id="6" w:name="_Toc414892109"/>
      <w:bookmarkStart w:id="7" w:name="_Toc510602351"/>
      <w:bookmarkStart w:id="8" w:name="_Toc510602743"/>
      <w:r w:rsidRPr="00F431E3">
        <w:rPr>
          <w:b/>
          <w:sz w:val="32"/>
        </w:rPr>
        <w:lastRenderedPageBreak/>
        <w:t>PODĚKOVÁNÍ</w:t>
      </w:r>
      <w:bookmarkEnd w:id="6"/>
      <w:bookmarkEnd w:id="7"/>
      <w:bookmarkEnd w:id="8"/>
    </w:p>
    <w:p w14:paraId="56F352BE" w14:textId="77777777" w:rsidR="00F431E3" w:rsidRPr="00B141DE" w:rsidRDefault="00F431E3" w:rsidP="00F431E3">
      <w:pPr>
        <w:ind w:firstLine="0"/>
        <w:jc w:val="left"/>
      </w:pPr>
    </w:p>
    <w:p w14:paraId="4FBA2A80" w14:textId="77777777" w:rsidR="00E17C86" w:rsidRPr="008B02D0" w:rsidRDefault="00E17C86" w:rsidP="008B02D0">
      <w:pPr>
        <w:rPr>
          <w:color w:val="FF0000"/>
        </w:rPr>
      </w:pPr>
      <w:r w:rsidRPr="008B02D0">
        <w:rPr>
          <w:color w:val="FF0000"/>
        </w:rPr>
        <w:t>Text poděkování ….</w:t>
      </w:r>
      <w:r w:rsidR="002A1420">
        <w:rPr>
          <w:color w:val="FF0000"/>
        </w:rPr>
        <w:t xml:space="preserve"> Běžně se děkuje rodinným příslušníkům za jejich morální podporu, vedoucí práce za její vedení, dalším konkrétním učitelům a konzultantům za věcné připomínky atd.</w:t>
      </w:r>
    </w:p>
    <w:p w14:paraId="33FD446C" w14:textId="77777777" w:rsidR="00F431E3" w:rsidRPr="00F431E3" w:rsidRDefault="00E17C86" w:rsidP="00F431E3">
      <w:pPr>
        <w:ind w:firstLine="0"/>
        <w:jc w:val="left"/>
        <w:rPr>
          <w:b/>
        </w:rPr>
      </w:pPr>
      <w:r>
        <w:br w:type="page"/>
      </w:r>
      <w:bookmarkStart w:id="9" w:name="_Toc414892110"/>
      <w:bookmarkStart w:id="10" w:name="_Toc510602352"/>
      <w:bookmarkStart w:id="11" w:name="_Toc510602744"/>
      <w:r w:rsidRPr="00F431E3">
        <w:rPr>
          <w:b/>
          <w:sz w:val="32"/>
        </w:rPr>
        <w:lastRenderedPageBreak/>
        <w:t>ANOTACE</w:t>
      </w:r>
      <w:bookmarkEnd w:id="9"/>
      <w:bookmarkEnd w:id="10"/>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1"/>
        <w:gridCol w:w="6020"/>
      </w:tblGrid>
      <w:tr w:rsidR="00E17C86" w14:paraId="115BE749" w14:textId="77777777" w:rsidTr="008B02D0">
        <w:tc>
          <w:tcPr>
            <w:tcW w:w="3085" w:type="dxa"/>
            <w:shd w:val="clear" w:color="auto" w:fill="auto"/>
          </w:tcPr>
          <w:p w14:paraId="1636A77F" w14:textId="77777777" w:rsidR="00E17C86" w:rsidRDefault="00E17C86" w:rsidP="008B02D0">
            <w:pPr>
              <w:pStyle w:val="NormlnBEZODSAZEN"/>
            </w:pPr>
            <w:r>
              <w:t>Jméno autora</w:t>
            </w:r>
          </w:p>
        </w:tc>
        <w:tc>
          <w:tcPr>
            <w:tcW w:w="6127" w:type="dxa"/>
            <w:shd w:val="clear" w:color="auto" w:fill="auto"/>
          </w:tcPr>
          <w:p w14:paraId="49C478D2" w14:textId="77777777" w:rsidR="00E17C86" w:rsidRDefault="00E17C86" w:rsidP="008B02D0">
            <w:pPr>
              <w:pStyle w:val="NormlnBEZODSAZEN"/>
            </w:pPr>
          </w:p>
        </w:tc>
      </w:tr>
      <w:tr w:rsidR="00E17C86" w14:paraId="03C1AE8B" w14:textId="77777777" w:rsidTr="008B02D0">
        <w:tc>
          <w:tcPr>
            <w:tcW w:w="3085" w:type="dxa"/>
            <w:shd w:val="clear" w:color="auto" w:fill="auto"/>
          </w:tcPr>
          <w:p w14:paraId="0DC48A94" w14:textId="77777777" w:rsidR="00E17C86" w:rsidRDefault="00E17C86" w:rsidP="008B02D0">
            <w:pPr>
              <w:pStyle w:val="NormlnBEZODSAZEN"/>
            </w:pPr>
            <w:r>
              <w:t>Název maturitní práce</w:t>
            </w:r>
          </w:p>
        </w:tc>
        <w:tc>
          <w:tcPr>
            <w:tcW w:w="6127" w:type="dxa"/>
            <w:shd w:val="clear" w:color="auto" w:fill="auto"/>
          </w:tcPr>
          <w:p w14:paraId="480505F0" w14:textId="77777777" w:rsidR="00E17C86" w:rsidRPr="002A1420" w:rsidRDefault="002A1420" w:rsidP="008B02D0">
            <w:pPr>
              <w:pStyle w:val="NormlnBEZODSAZEN"/>
              <w:rPr>
                <w:color w:val="FF0000"/>
              </w:rPr>
            </w:pPr>
            <w:r w:rsidRPr="002A1420">
              <w:rPr>
                <w:color w:val="FF0000"/>
              </w:rPr>
              <w:t>Musí se shodovat s oficiálním názvem práce v zadání</w:t>
            </w:r>
          </w:p>
        </w:tc>
      </w:tr>
      <w:tr w:rsidR="00E17C86" w14:paraId="36182F9A" w14:textId="77777777" w:rsidTr="008B02D0">
        <w:tc>
          <w:tcPr>
            <w:tcW w:w="3085" w:type="dxa"/>
            <w:shd w:val="clear" w:color="auto" w:fill="auto"/>
          </w:tcPr>
          <w:p w14:paraId="3851C29E" w14:textId="77777777" w:rsidR="00E17C86" w:rsidRDefault="00E17C86" w:rsidP="008B02D0">
            <w:pPr>
              <w:pStyle w:val="NormlnBEZODSAZEN"/>
            </w:pPr>
            <w:r>
              <w:t>Rozsah práce</w:t>
            </w:r>
          </w:p>
        </w:tc>
        <w:tc>
          <w:tcPr>
            <w:tcW w:w="6127" w:type="dxa"/>
            <w:shd w:val="clear" w:color="auto" w:fill="auto"/>
          </w:tcPr>
          <w:p w14:paraId="33A4031D" w14:textId="77777777" w:rsidR="00E17C86" w:rsidRPr="002A1420" w:rsidRDefault="002A1420" w:rsidP="008B02D0">
            <w:pPr>
              <w:pStyle w:val="NormlnBEZODSAZEN"/>
              <w:rPr>
                <w:color w:val="FF0000"/>
              </w:rPr>
            </w:pPr>
            <w:r w:rsidRPr="002A1420">
              <w:rPr>
                <w:color w:val="FF0000"/>
              </w:rPr>
              <w:t xml:space="preserve">Počet stran práce ve formátu (např. 165 s. + 50 s. příloh) </w:t>
            </w:r>
          </w:p>
        </w:tc>
      </w:tr>
      <w:tr w:rsidR="00E17C86" w14:paraId="698DE4B9" w14:textId="77777777" w:rsidTr="008B02D0">
        <w:tc>
          <w:tcPr>
            <w:tcW w:w="3085" w:type="dxa"/>
            <w:shd w:val="clear" w:color="auto" w:fill="auto"/>
          </w:tcPr>
          <w:p w14:paraId="58E6E609" w14:textId="77777777" w:rsidR="00E17C86" w:rsidRDefault="00E17C86" w:rsidP="008B02D0">
            <w:pPr>
              <w:pStyle w:val="NormlnBEZODSAZEN"/>
            </w:pPr>
            <w:r>
              <w:t>Šk</w:t>
            </w:r>
            <w:r w:rsidR="00EA048A">
              <w:t xml:space="preserve">olní </w:t>
            </w:r>
            <w:r>
              <w:t>rok vyhotovení</w:t>
            </w:r>
          </w:p>
        </w:tc>
        <w:tc>
          <w:tcPr>
            <w:tcW w:w="6127" w:type="dxa"/>
            <w:shd w:val="clear" w:color="auto" w:fill="auto"/>
          </w:tcPr>
          <w:p w14:paraId="2D13BEDD" w14:textId="7625716E" w:rsidR="00E17C86" w:rsidRDefault="00BD2AB6" w:rsidP="008B02D0">
            <w:pPr>
              <w:pStyle w:val="NormlnBEZODSAZEN"/>
            </w:pPr>
            <w:r w:rsidRPr="004C6923">
              <w:rPr>
                <w:color w:val="FF0000"/>
              </w:rPr>
              <w:t>202</w:t>
            </w:r>
            <w:r w:rsidR="008F0815">
              <w:rPr>
                <w:color w:val="FF0000"/>
              </w:rPr>
              <w:t>4</w:t>
            </w:r>
            <w:r w:rsidR="004C6923" w:rsidRPr="004C6923">
              <w:rPr>
                <w:color w:val="FF0000"/>
              </w:rPr>
              <w:t>/202</w:t>
            </w:r>
            <w:r w:rsidR="008F0815">
              <w:rPr>
                <w:color w:val="FF0000"/>
              </w:rPr>
              <w:t>5</w:t>
            </w:r>
          </w:p>
        </w:tc>
      </w:tr>
      <w:tr w:rsidR="00E17C86" w14:paraId="6ACDFD7C" w14:textId="77777777" w:rsidTr="008B02D0">
        <w:tc>
          <w:tcPr>
            <w:tcW w:w="3085" w:type="dxa"/>
            <w:shd w:val="clear" w:color="auto" w:fill="auto"/>
          </w:tcPr>
          <w:p w14:paraId="038C6F24" w14:textId="77777777" w:rsidR="00E17C86" w:rsidRDefault="00E17C86" w:rsidP="008B02D0">
            <w:pPr>
              <w:pStyle w:val="NormlnBEZODSAZEN"/>
            </w:pPr>
            <w:r>
              <w:t>Škola</w:t>
            </w:r>
          </w:p>
        </w:tc>
        <w:tc>
          <w:tcPr>
            <w:tcW w:w="6127" w:type="dxa"/>
            <w:shd w:val="clear" w:color="auto" w:fill="auto"/>
          </w:tcPr>
          <w:p w14:paraId="3D907B11" w14:textId="77777777" w:rsidR="00E17C86" w:rsidRDefault="00E17C86" w:rsidP="008B02D0">
            <w:pPr>
              <w:pStyle w:val="NormlnBEZODSAZEN"/>
            </w:pPr>
            <w:r>
              <w:t>Střední průmyslová škola na Proseku</w:t>
            </w:r>
          </w:p>
        </w:tc>
      </w:tr>
      <w:tr w:rsidR="00E17C86" w14:paraId="63506515" w14:textId="77777777" w:rsidTr="008B02D0">
        <w:tc>
          <w:tcPr>
            <w:tcW w:w="3085" w:type="dxa"/>
            <w:shd w:val="clear" w:color="auto" w:fill="auto"/>
          </w:tcPr>
          <w:p w14:paraId="7B8274BB" w14:textId="77777777" w:rsidR="00E17C86" w:rsidRDefault="00E17C86" w:rsidP="008B02D0">
            <w:pPr>
              <w:pStyle w:val="NormlnBEZODSAZEN"/>
            </w:pPr>
            <w:r>
              <w:t>Vedoucí práce</w:t>
            </w:r>
          </w:p>
        </w:tc>
        <w:tc>
          <w:tcPr>
            <w:tcW w:w="6127" w:type="dxa"/>
            <w:shd w:val="clear" w:color="auto" w:fill="auto"/>
          </w:tcPr>
          <w:p w14:paraId="56C51F58" w14:textId="77777777" w:rsidR="00E17C86" w:rsidRDefault="00E17C86" w:rsidP="008B02D0">
            <w:pPr>
              <w:pStyle w:val="NormlnBEZODSAZEN"/>
            </w:pPr>
          </w:p>
        </w:tc>
      </w:tr>
      <w:tr w:rsidR="00E17C86" w14:paraId="31F2F557" w14:textId="77777777" w:rsidTr="008B02D0">
        <w:tc>
          <w:tcPr>
            <w:tcW w:w="3085" w:type="dxa"/>
            <w:shd w:val="clear" w:color="auto" w:fill="auto"/>
          </w:tcPr>
          <w:p w14:paraId="1E42C8F9" w14:textId="77777777" w:rsidR="00E17C86" w:rsidRDefault="00E17C86" w:rsidP="008B02D0">
            <w:pPr>
              <w:pStyle w:val="NormlnBEZODSAZEN"/>
            </w:pPr>
            <w:r>
              <w:t>Využití práce</w:t>
            </w:r>
          </w:p>
        </w:tc>
        <w:tc>
          <w:tcPr>
            <w:tcW w:w="6127" w:type="dxa"/>
            <w:shd w:val="clear" w:color="auto" w:fill="auto"/>
          </w:tcPr>
          <w:p w14:paraId="0324B2FB" w14:textId="77777777" w:rsidR="002A1420" w:rsidRPr="002A1420" w:rsidRDefault="002A1420" w:rsidP="002A1420">
            <w:pPr>
              <w:pStyle w:val="NormlnBEZODSAZEN"/>
              <w:rPr>
                <w:color w:val="FF0000"/>
              </w:rPr>
            </w:pPr>
            <w:r w:rsidRPr="002A1420">
              <w:rPr>
                <w:color w:val="FF0000"/>
              </w:rPr>
              <w:t>Zde popište použití práce, např. výukové účely v oboru Telekomunikace v předmětu tom a tom</w:t>
            </w:r>
          </w:p>
        </w:tc>
      </w:tr>
      <w:tr w:rsidR="00E17C86" w14:paraId="425362CD" w14:textId="77777777" w:rsidTr="008B02D0">
        <w:tc>
          <w:tcPr>
            <w:tcW w:w="3085" w:type="dxa"/>
            <w:shd w:val="clear" w:color="auto" w:fill="auto"/>
          </w:tcPr>
          <w:p w14:paraId="50BAE040" w14:textId="77777777" w:rsidR="00E17C86" w:rsidRDefault="009B4519" w:rsidP="009B4519">
            <w:pPr>
              <w:pStyle w:val="NormlnBEZODSAZEN"/>
            </w:pPr>
            <w:r>
              <w:t xml:space="preserve">Abstrakt </w:t>
            </w:r>
          </w:p>
        </w:tc>
        <w:tc>
          <w:tcPr>
            <w:tcW w:w="6127" w:type="dxa"/>
            <w:shd w:val="clear" w:color="auto" w:fill="auto"/>
          </w:tcPr>
          <w:p w14:paraId="2C39D955" w14:textId="77777777" w:rsidR="00E17C86" w:rsidRPr="002A1420" w:rsidRDefault="009B4519" w:rsidP="009B4519">
            <w:pPr>
              <w:pStyle w:val="NormlnBEZODSAZEN"/>
              <w:rPr>
                <w:color w:val="FF0000"/>
              </w:rPr>
            </w:pPr>
            <w:r w:rsidRPr="002A1420">
              <w:rPr>
                <w:color w:val="FF0000"/>
              </w:rPr>
              <w:t>Např. Práce je zaměřena na návrh webové aplikace pro evidenci …</w:t>
            </w:r>
          </w:p>
        </w:tc>
      </w:tr>
      <w:tr w:rsidR="00E17C86" w14:paraId="2E24CE11" w14:textId="77777777" w:rsidTr="008B02D0">
        <w:tc>
          <w:tcPr>
            <w:tcW w:w="3085" w:type="dxa"/>
            <w:shd w:val="clear" w:color="auto" w:fill="auto"/>
          </w:tcPr>
          <w:p w14:paraId="140232E9" w14:textId="77777777" w:rsidR="00E17C86" w:rsidRDefault="009B4519" w:rsidP="008B02D0">
            <w:pPr>
              <w:pStyle w:val="NormlnBEZODSAZEN"/>
            </w:pPr>
            <w:r>
              <w:t>Klíčová slova</w:t>
            </w:r>
          </w:p>
        </w:tc>
        <w:tc>
          <w:tcPr>
            <w:tcW w:w="6127" w:type="dxa"/>
            <w:shd w:val="clear" w:color="auto" w:fill="auto"/>
          </w:tcPr>
          <w:p w14:paraId="3367BF5B" w14:textId="77777777" w:rsidR="00E17C86" w:rsidRPr="002A1420" w:rsidRDefault="009B4519" w:rsidP="008B02D0">
            <w:pPr>
              <w:pStyle w:val="NormlnBEZODSAZEN"/>
              <w:rPr>
                <w:color w:val="FF0000"/>
              </w:rPr>
            </w:pPr>
            <w:r w:rsidRPr="002A1420">
              <w:rPr>
                <w:color w:val="FF0000"/>
              </w:rPr>
              <w:t>Zde uveďte klíčová slova práce, tj. slova, která definují její obsah, např. webové stránky, skriptovací jazyky, syntaxe,…</w:t>
            </w:r>
          </w:p>
        </w:tc>
      </w:tr>
    </w:tbl>
    <w:p w14:paraId="55022B01" w14:textId="77777777" w:rsidR="00E17C86" w:rsidRPr="00E17C86" w:rsidRDefault="00E17C86" w:rsidP="00B141DE">
      <w:pPr>
        <w:pStyle w:val="NzevVLEVO"/>
      </w:pPr>
    </w:p>
    <w:p w14:paraId="4F38B47B" w14:textId="77777777" w:rsidR="008E56AF" w:rsidRPr="00F431E3" w:rsidRDefault="00E17C86" w:rsidP="00F431E3">
      <w:pPr>
        <w:ind w:firstLine="0"/>
        <w:rPr>
          <w:b/>
          <w:sz w:val="32"/>
        </w:rPr>
      </w:pPr>
      <w:r>
        <w:br w:type="page"/>
      </w:r>
      <w:bookmarkStart w:id="12" w:name="_Toc414892111"/>
      <w:bookmarkStart w:id="13" w:name="_Toc510602353"/>
      <w:bookmarkStart w:id="14" w:name="_Toc510602745"/>
      <w:r w:rsidRPr="00F431E3">
        <w:rPr>
          <w:b/>
          <w:sz w:val="32"/>
        </w:rPr>
        <w:lastRenderedPageBreak/>
        <w:t>ANNOTATION</w:t>
      </w:r>
      <w:bookmarkEnd w:id="12"/>
      <w:bookmarkEnd w:id="13"/>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5"/>
        <w:gridCol w:w="6016"/>
      </w:tblGrid>
      <w:tr w:rsidR="004A0123" w14:paraId="6F2DF133" w14:textId="77777777" w:rsidTr="008B02D0">
        <w:tc>
          <w:tcPr>
            <w:tcW w:w="3085" w:type="dxa"/>
            <w:shd w:val="clear" w:color="auto" w:fill="auto"/>
          </w:tcPr>
          <w:p w14:paraId="4D70BAD5" w14:textId="77777777" w:rsidR="00E17C86" w:rsidRDefault="00E17C86" w:rsidP="008B02D0">
            <w:pPr>
              <w:pStyle w:val="NormlnBEZODSAZEN"/>
            </w:pPr>
            <w:r>
              <w:t>Autor</w:t>
            </w:r>
          </w:p>
        </w:tc>
        <w:tc>
          <w:tcPr>
            <w:tcW w:w="6127" w:type="dxa"/>
            <w:shd w:val="clear" w:color="auto" w:fill="auto"/>
          </w:tcPr>
          <w:p w14:paraId="78BC69A6" w14:textId="77777777" w:rsidR="00E17C86" w:rsidRDefault="00E17C86" w:rsidP="008B02D0">
            <w:pPr>
              <w:pStyle w:val="NormlnBEZODSAZEN"/>
            </w:pPr>
          </w:p>
        </w:tc>
      </w:tr>
      <w:tr w:rsidR="004A0123" w14:paraId="1AC0E010" w14:textId="77777777" w:rsidTr="008B02D0">
        <w:tc>
          <w:tcPr>
            <w:tcW w:w="3085" w:type="dxa"/>
            <w:shd w:val="clear" w:color="auto" w:fill="auto"/>
          </w:tcPr>
          <w:p w14:paraId="508B20F2" w14:textId="77777777" w:rsidR="00E17C86" w:rsidRDefault="00E17C86" w:rsidP="008B02D0">
            <w:pPr>
              <w:pStyle w:val="NormlnBEZODSAZEN"/>
            </w:pPr>
            <w:r>
              <w:t>Title of graduation work</w:t>
            </w:r>
          </w:p>
        </w:tc>
        <w:tc>
          <w:tcPr>
            <w:tcW w:w="6127" w:type="dxa"/>
            <w:shd w:val="clear" w:color="auto" w:fill="auto"/>
          </w:tcPr>
          <w:p w14:paraId="047BC1A7" w14:textId="77777777" w:rsidR="00E17C86" w:rsidRDefault="00E17C86" w:rsidP="008B02D0">
            <w:pPr>
              <w:pStyle w:val="NormlnBEZODSAZEN"/>
            </w:pPr>
          </w:p>
        </w:tc>
      </w:tr>
      <w:tr w:rsidR="004A0123" w14:paraId="1BFE9F74" w14:textId="77777777" w:rsidTr="008B02D0">
        <w:tc>
          <w:tcPr>
            <w:tcW w:w="3085" w:type="dxa"/>
            <w:shd w:val="clear" w:color="auto" w:fill="auto"/>
          </w:tcPr>
          <w:p w14:paraId="746088B8" w14:textId="77777777" w:rsidR="00E17C86" w:rsidRDefault="00E17C86" w:rsidP="008B02D0">
            <w:pPr>
              <w:pStyle w:val="NormlnBEZODSAZEN"/>
            </w:pPr>
            <w:r>
              <w:t>Extend</w:t>
            </w:r>
          </w:p>
        </w:tc>
        <w:tc>
          <w:tcPr>
            <w:tcW w:w="6127" w:type="dxa"/>
            <w:shd w:val="clear" w:color="auto" w:fill="auto"/>
          </w:tcPr>
          <w:p w14:paraId="366A02EA" w14:textId="77777777" w:rsidR="00E17C86" w:rsidRPr="002A1420" w:rsidRDefault="002A1420" w:rsidP="008B02D0">
            <w:pPr>
              <w:pStyle w:val="NormlnBEZODSAZEN"/>
              <w:rPr>
                <w:color w:val="FF0000"/>
              </w:rPr>
            </w:pPr>
            <w:r w:rsidRPr="002A1420">
              <w:rPr>
                <w:color w:val="FF0000"/>
              </w:rPr>
              <w:t>Např. 165 p. + 50 p. of appendices</w:t>
            </w:r>
          </w:p>
        </w:tc>
      </w:tr>
      <w:tr w:rsidR="004A0123" w14:paraId="70546D3D" w14:textId="77777777" w:rsidTr="008B02D0">
        <w:tc>
          <w:tcPr>
            <w:tcW w:w="3085" w:type="dxa"/>
            <w:shd w:val="clear" w:color="auto" w:fill="auto"/>
          </w:tcPr>
          <w:p w14:paraId="1237F3D2" w14:textId="77777777" w:rsidR="00E17C86" w:rsidRDefault="00E17C86" w:rsidP="008B02D0">
            <w:pPr>
              <w:pStyle w:val="NormlnBEZODSAZEN"/>
            </w:pPr>
            <w:r>
              <w:t>Academic year</w:t>
            </w:r>
          </w:p>
        </w:tc>
        <w:tc>
          <w:tcPr>
            <w:tcW w:w="6127" w:type="dxa"/>
            <w:shd w:val="clear" w:color="auto" w:fill="auto"/>
          </w:tcPr>
          <w:p w14:paraId="07916821" w14:textId="194150A9" w:rsidR="00E17C86" w:rsidRDefault="00E17C86" w:rsidP="008B02D0">
            <w:pPr>
              <w:pStyle w:val="NormlnBEZODSAZEN"/>
            </w:pPr>
            <w:r w:rsidRPr="004C6923">
              <w:rPr>
                <w:color w:val="FF0000"/>
              </w:rPr>
              <w:t>20</w:t>
            </w:r>
            <w:r w:rsidR="00BD2AB6" w:rsidRPr="004C6923">
              <w:rPr>
                <w:color w:val="FF0000"/>
              </w:rPr>
              <w:t>2</w:t>
            </w:r>
            <w:r w:rsidR="008F0815">
              <w:rPr>
                <w:color w:val="FF0000"/>
              </w:rPr>
              <w:t>4</w:t>
            </w:r>
            <w:r w:rsidR="004C6923" w:rsidRPr="004C6923">
              <w:rPr>
                <w:color w:val="FF0000"/>
              </w:rPr>
              <w:t>/202</w:t>
            </w:r>
            <w:r w:rsidR="008F0815">
              <w:rPr>
                <w:color w:val="FF0000"/>
              </w:rPr>
              <w:t>5</w:t>
            </w:r>
          </w:p>
        </w:tc>
      </w:tr>
      <w:tr w:rsidR="004A0123" w14:paraId="408B4643" w14:textId="77777777" w:rsidTr="008B02D0">
        <w:tc>
          <w:tcPr>
            <w:tcW w:w="3085" w:type="dxa"/>
            <w:shd w:val="clear" w:color="auto" w:fill="auto"/>
          </w:tcPr>
          <w:p w14:paraId="71EFA04A" w14:textId="77777777" w:rsidR="00E17C86" w:rsidRDefault="00E17C86" w:rsidP="008B02D0">
            <w:pPr>
              <w:pStyle w:val="NormlnBEZODSAZEN"/>
            </w:pPr>
            <w:r>
              <w:t>School</w:t>
            </w:r>
          </w:p>
        </w:tc>
        <w:tc>
          <w:tcPr>
            <w:tcW w:w="6127" w:type="dxa"/>
            <w:shd w:val="clear" w:color="auto" w:fill="auto"/>
          </w:tcPr>
          <w:p w14:paraId="10E51CB7" w14:textId="77777777" w:rsidR="00E17C86" w:rsidRDefault="00E17C86" w:rsidP="008B02D0">
            <w:pPr>
              <w:pStyle w:val="NormlnBEZODSAZEN"/>
            </w:pPr>
            <w:r>
              <w:t>Střední průmyslová škola na Proseku</w:t>
            </w:r>
          </w:p>
        </w:tc>
      </w:tr>
      <w:tr w:rsidR="004A0123" w14:paraId="08844FFB" w14:textId="77777777" w:rsidTr="008B02D0">
        <w:tc>
          <w:tcPr>
            <w:tcW w:w="3085" w:type="dxa"/>
            <w:shd w:val="clear" w:color="auto" w:fill="auto"/>
          </w:tcPr>
          <w:p w14:paraId="3A135181" w14:textId="77777777" w:rsidR="00E17C86" w:rsidRDefault="00E17C86" w:rsidP="008B02D0">
            <w:pPr>
              <w:pStyle w:val="NormlnBEZODSAZEN"/>
            </w:pPr>
            <w:r>
              <w:t>Supervisor</w:t>
            </w:r>
          </w:p>
        </w:tc>
        <w:tc>
          <w:tcPr>
            <w:tcW w:w="6127" w:type="dxa"/>
            <w:shd w:val="clear" w:color="auto" w:fill="auto"/>
          </w:tcPr>
          <w:p w14:paraId="122AA18D" w14:textId="77777777" w:rsidR="00E17C86" w:rsidRDefault="00E17C86" w:rsidP="008B02D0">
            <w:pPr>
              <w:pStyle w:val="NormlnBEZODSAZEN"/>
            </w:pPr>
          </w:p>
        </w:tc>
      </w:tr>
      <w:tr w:rsidR="004A0123" w14:paraId="4F44776F" w14:textId="77777777" w:rsidTr="008B02D0">
        <w:tc>
          <w:tcPr>
            <w:tcW w:w="3085" w:type="dxa"/>
            <w:shd w:val="clear" w:color="auto" w:fill="auto"/>
          </w:tcPr>
          <w:p w14:paraId="56FCF4AC" w14:textId="77777777" w:rsidR="00E17C86" w:rsidRDefault="00E17C86" w:rsidP="008B02D0">
            <w:pPr>
              <w:pStyle w:val="NormlnBEZODSAZEN"/>
            </w:pPr>
            <w:r>
              <w:t>Application</w:t>
            </w:r>
          </w:p>
        </w:tc>
        <w:tc>
          <w:tcPr>
            <w:tcW w:w="6127" w:type="dxa"/>
            <w:shd w:val="clear" w:color="auto" w:fill="auto"/>
          </w:tcPr>
          <w:p w14:paraId="414355EF" w14:textId="77777777" w:rsidR="00E17C86" w:rsidRDefault="00E17C86" w:rsidP="008B02D0">
            <w:pPr>
              <w:pStyle w:val="NormlnBEZODSAZEN"/>
            </w:pPr>
          </w:p>
        </w:tc>
      </w:tr>
      <w:tr w:rsidR="004A0123" w14:paraId="0A422F2D" w14:textId="77777777" w:rsidTr="008B02D0">
        <w:tc>
          <w:tcPr>
            <w:tcW w:w="3085" w:type="dxa"/>
            <w:shd w:val="clear" w:color="auto" w:fill="auto"/>
          </w:tcPr>
          <w:p w14:paraId="10A6AD5A" w14:textId="77777777" w:rsidR="00E17C86" w:rsidRDefault="009B4519" w:rsidP="009B4519">
            <w:pPr>
              <w:pStyle w:val="NormlnBEZODSAZEN"/>
            </w:pPr>
            <w:r>
              <w:t>Abstrakt</w:t>
            </w:r>
          </w:p>
        </w:tc>
        <w:tc>
          <w:tcPr>
            <w:tcW w:w="6127" w:type="dxa"/>
            <w:shd w:val="clear" w:color="auto" w:fill="auto"/>
          </w:tcPr>
          <w:p w14:paraId="655508DF" w14:textId="77777777" w:rsidR="00E17C86" w:rsidRDefault="00E17C86" w:rsidP="008B02D0">
            <w:pPr>
              <w:pStyle w:val="NormlnBEZODSAZEN"/>
            </w:pPr>
          </w:p>
        </w:tc>
      </w:tr>
      <w:tr w:rsidR="004A0123" w14:paraId="526E2225" w14:textId="77777777" w:rsidTr="008B02D0">
        <w:tc>
          <w:tcPr>
            <w:tcW w:w="3085" w:type="dxa"/>
            <w:shd w:val="clear" w:color="auto" w:fill="auto"/>
          </w:tcPr>
          <w:p w14:paraId="281894DC" w14:textId="77777777" w:rsidR="00E17C86" w:rsidRDefault="009B4519" w:rsidP="009B4519">
            <w:pPr>
              <w:pStyle w:val="NormlnBEZODSAZEN"/>
            </w:pPr>
            <w:r>
              <w:t>Key words</w:t>
            </w:r>
          </w:p>
        </w:tc>
        <w:tc>
          <w:tcPr>
            <w:tcW w:w="6127" w:type="dxa"/>
            <w:shd w:val="clear" w:color="auto" w:fill="auto"/>
          </w:tcPr>
          <w:p w14:paraId="521388A6" w14:textId="77777777" w:rsidR="00E17C86" w:rsidRDefault="00E17C86" w:rsidP="008B02D0">
            <w:pPr>
              <w:pStyle w:val="NormlnBEZODSAZEN"/>
            </w:pPr>
          </w:p>
        </w:tc>
      </w:tr>
      <w:tr w:rsidR="008E56AF" w14:paraId="5D7FCE52" w14:textId="77777777" w:rsidTr="008B02D0">
        <w:tc>
          <w:tcPr>
            <w:tcW w:w="3085" w:type="dxa"/>
            <w:shd w:val="clear" w:color="auto" w:fill="auto"/>
          </w:tcPr>
          <w:p w14:paraId="6620B71C" w14:textId="77777777" w:rsidR="008E56AF" w:rsidRDefault="008E56AF" w:rsidP="009B4519">
            <w:pPr>
              <w:pStyle w:val="NormlnBEZODSAZEN"/>
            </w:pPr>
          </w:p>
        </w:tc>
        <w:tc>
          <w:tcPr>
            <w:tcW w:w="6127" w:type="dxa"/>
            <w:shd w:val="clear" w:color="auto" w:fill="auto"/>
          </w:tcPr>
          <w:p w14:paraId="101DACEE" w14:textId="77777777" w:rsidR="008E56AF" w:rsidRDefault="008E56AF" w:rsidP="008B02D0">
            <w:pPr>
              <w:pStyle w:val="NormlnBEZODSAZEN"/>
            </w:pPr>
          </w:p>
        </w:tc>
      </w:tr>
    </w:tbl>
    <w:p w14:paraId="0B1B11E9" w14:textId="77777777" w:rsidR="008E56AF" w:rsidRDefault="008E56AF" w:rsidP="00B141DE">
      <w:pPr>
        <w:pStyle w:val="NzevVLEVO"/>
      </w:pPr>
    </w:p>
    <w:p w14:paraId="288ABD43" w14:textId="77777777" w:rsidR="00B141DE" w:rsidRDefault="008E56AF" w:rsidP="00F431E3">
      <w:r>
        <w:br w:type="page"/>
      </w:r>
      <w:r w:rsidR="00B141DE" w:rsidRPr="00F431E3">
        <w:rPr>
          <w:b/>
          <w:sz w:val="32"/>
        </w:rPr>
        <w:lastRenderedPageBreak/>
        <w:t>Obsah</w:t>
      </w:r>
    </w:p>
    <w:p w14:paraId="6E4FA3E1" w14:textId="569783A1" w:rsidR="00851D54" w:rsidRDefault="00B141DE">
      <w:pPr>
        <w:pStyle w:val="Obsah1"/>
        <w:tabs>
          <w:tab w:val="left" w:pos="1200"/>
          <w:tab w:val="right" w:leader="dot" w:pos="9061"/>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90941059" w:history="1">
        <w:r w:rsidR="00851D54" w:rsidRPr="00073EC1">
          <w:rPr>
            <w:rStyle w:val="Hypertextovodkaz"/>
            <w:noProof/>
          </w:rPr>
          <w:t>1</w:t>
        </w:r>
        <w:r w:rsidR="00851D54">
          <w:rPr>
            <w:rFonts w:asciiTheme="minorHAnsi" w:eastAsiaTheme="minorEastAsia" w:hAnsiTheme="minorHAnsi" w:cstheme="minorBidi"/>
            <w:noProof/>
            <w:kern w:val="2"/>
            <w14:ligatures w14:val="standardContextual"/>
          </w:rPr>
          <w:tab/>
        </w:r>
        <w:r w:rsidR="00851D54" w:rsidRPr="00073EC1">
          <w:rPr>
            <w:rStyle w:val="Hypertextovodkaz"/>
            <w:noProof/>
          </w:rPr>
          <w:t>ÚVOD</w:t>
        </w:r>
        <w:r w:rsidR="00851D54">
          <w:rPr>
            <w:noProof/>
            <w:webHidden/>
          </w:rPr>
          <w:tab/>
        </w:r>
        <w:r w:rsidR="00851D54">
          <w:rPr>
            <w:noProof/>
            <w:webHidden/>
          </w:rPr>
          <w:fldChar w:fldCharType="begin"/>
        </w:r>
        <w:r w:rsidR="00851D54">
          <w:rPr>
            <w:noProof/>
            <w:webHidden/>
          </w:rPr>
          <w:instrText xml:space="preserve"> PAGEREF _Toc190941059 \h </w:instrText>
        </w:r>
        <w:r w:rsidR="00851D54">
          <w:rPr>
            <w:noProof/>
            <w:webHidden/>
          </w:rPr>
        </w:r>
        <w:r w:rsidR="00851D54">
          <w:rPr>
            <w:noProof/>
            <w:webHidden/>
          </w:rPr>
          <w:fldChar w:fldCharType="separate"/>
        </w:r>
        <w:r w:rsidR="00851D54">
          <w:rPr>
            <w:noProof/>
            <w:webHidden/>
          </w:rPr>
          <w:t>9</w:t>
        </w:r>
        <w:r w:rsidR="00851D54">
          <w:rPr>
            <w:noProof/>
            <w:webHidden/>
          </w:rPr>
          <w:fldChar w:fldCharType="end"/>
        </w:r>
      </w:hyperlink>
    </w:p>
    <w:p w14:paraId="004EE761" w14:textId="0F12BFA0" w:rsidR="00851D54" w:rsidRDefault="00851D54">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0941060" w:history="1">
        <w:r w:rsidRPr="00073EC1">
          <w:rPr>
            <w:rStyle w:val="Hypertextovodkaz"/>
            <w:noProof/>
          </w:rPr>
          <w:t>2</w:t>
        </w:r>
        <w:r>
          <w:rPr>
            <w:rFonts w:asciiTheme="minorHAnsi" w:eastAsiaTheme="minorEastAsia" w:hAnsiTheme="minorHAnsi" w:cstheme="minorBidi"/>
            <w:noProof/>
            <w:kern w:val="2"/>
            <w14:ligatures w14:val="standardContextual"/>
          </w:rPr>
          <w:tab/>
        </w:r>
        <w:r w:rsidRPr="00073EC1">
          <w:rPr>
            <w:rStyle w:val="Hypertextovodkaz"/>
            <w:noProof/>
          </w:rPr>
          <w:t>Zabezpečení wifi</w:t>
        </w:r>
        <w:r>
          <w:rPr>
            <w:noProof/>
            <w:webHidden/>
          </w:rPr>
          <w:tab/>
        </w:r>
        <w:r>
          <w:rPr>
            <w:noProof/>
            <w:webHidden/>
          </w:rPr>
          <w:fldChar w:fldCharType="begin"/>
        </w:r>
        <w:r>
          <w:rPr>
            <w:noProof/>
            <w:webHidden/>
          </w:rPr>
          <w:instrText xml:space="preserve"> PAGEREF _Toc190941060 \h </w:instrText>
        </w:r>
        <w:r>
          <w:rPr>
            <w:noProof/>
            <w:webHidden/>
          </w:rPr>
        </w:r>
        <w:r>
          <w:rPr>
            <w:noProof/>
            <w:webHidden/>
          </w:rPr>
          <w:fldChar w:fldCharType="separate"/>
        </w:r>
        <w:r>
          <w:rPr>
            <w:noProof/>
            <w:webHidden/>
          </w:rPr>
          <w:t>10</w:t>
        </w:r>
        <w:r>
          <w:rPr>
            <w:noProof/>
            <w:webHidden/>
          </w:rPr>
          <w:fldChar w:fldCharType="end"/>
        </w:r>
      </w:hyperlink>
    </w:p>
    <w:p w14:paraId="6E0F126F" w14:textId="409555BB" w:rsidR="00851D54" w:rsidRDefault="00851D54">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0941061" w:history="1">
        <w:r w:rsidRPr="00073EC1">
          <w:rPr>
            <w:rStyle w:val="Hypertextovodkaz"/>
            <w:noProof/>
          </w:rPr>
          <w:t>2.1</w:t>
        </w:r>
        <w:r>
          <w:rPr>
            <w:rFonts w:asciiTheme="minorHAnsi" w:eastAsiaTheme="minorEastAsia" w:hAnsiTheme="minorHAnsi" w:cstheme="minorBidi"/>
            <w:noProof/>
            <w:kern w:val="2"/>
            <w14:ligatures w14:val="standardContextual"/>
          </w:rPr>
          <w:tab/>
        </w:r>
        <w:r w:rsidRPr="00073EC1">
          <w:rPr>
            <w:rStyle w:val="Hypertextovodkaz"/>
            <w:noProof/>
          </w:rPr>
          <w:t>Jak funguje wifi?</w:t>
        </w:r>
        <w:r>
          <w:rPr>
            <w:noProof/>
            <w:webHidden/>
          </w:rPr>
          <w:tab/>
        </w:r>
        <w:r>
          <w:rPr>
            <w:noProof/>
            <w:webHidden/>
          </w:rPr>
          <w:fldChar w:fldCharType="begin"/>
        </w:r>
        <w:r>
          <w:rPr>
            <w:noProof/>
            <w:webHidden/>
          </w:rPr>
          <w:instrText xml:space="preserve"> PAGEREF _Toc190941061 \h </w:instrText>
        </w:r>
        <w:r>
          <w:rPr>
            <w:noProof/>
            <w:webHidden/>
          </w:rPr>
        </w:r>
        <w:r>
          <w:rPr>
            <w:noProof/>
            <w:webHidden/>
          </w:rPr>
          <w:fldChar w:fldCharType="separate"/>
        </w:r>
        <w:r>
          <w:rPr>
            <w:noProof/>
            <w:webHidden/>
          </w:rPr>
          <w:t>10</w:t>
        </w:r>
        <w:r>
          <w:rPr>
            <w:noProof/>
            <w:webHidden/>
          </w:rPr>
          <w:fldChar w:fldCharType="end"/>
        </w:r>
      </w:hyperlink>
    </w:p>
    <w:p w14:paraId="53430DE2" w14:textId="7A3E76F7" w:rsidR="00851D54" w:rsidRDefault="00851D54">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0941062" w:history="1">
        <w:r w:rsidRPr="00073EC1">
          <w:rPr>
            <w:rStyle w:val="Hypertextovodkaz"/>
            <w:noProof/>
          </w:rPr>
          <w:t>2.2</w:t>
        </w:r>
        <w:r>
          <w:rPr>
            <w:rFonts w:asciiTheme="minorHAnsi" w:eastAsiaTheme="minorEastAsia" w:hAnsiTheme="minorHAnsi" w:cstheme="minorBidi"/>
            <w:noProof/>
            <w:kern w:val="2"/>
            <w14:ligatures w14:val="standardContextual"/>
          </w:rPr>
          <w:tab/>
        </w:r>
        <w:r w:rsidRPr="00073EC1">
          <w:rPr>
            <w:rStyle w:val="Hypertextovodkaz"/>
            <w:noProof/>
          </w:rPr>
          <w:t>Šifrovací metody</w:t>
        </w:r>
        <w:r>
          <w:rPr>
            <w:noProof/>
            <w:webHidden/>
          </w:rPr>
          <w:tab/>
        </w:r>
        <w:r>
          <w:rPr>
            <w:noProof/>
            <w:webHidden/>
          </w:rPr>
          <w:fldChar w:fldCharType="begin"/>
        </w:r>
        <w:r>
          <w:rPr>
            <w:noProof/>
            <w:webHidden/>
          </w:rPr>
          <w:instrText xml:space="preserve"> PAGEREF _Toc190941062 \h </w:instrText>
        </w:r>
        <w:r>
          <w:rPr>
            <w:noProof/>
            <w:webHidden/>
          </w:rPr>
        </w:r>
        <w:r>
          <w:rPr>
            <w:noProof/>
            <w:webHidden/>
          </w:rPr>
          <w:fldChar w:fldCharType="separate"/>
        </w:r>
        <w:r>
          <w:rPr>
            <w:noProof/>
            <w:webHidden/>
          </w:rPr>
          <w:t>11</w:t>
        </w:r>
        <w:r>
          <w:rPr>
            <w:noProof/>
            <w:webHidden/>
          </w:rPr>
          <w:fldChar w:fldCharType="end"/>
        </w:r>
      </w:hyperlink>
    </w:p>
    <w:p w14:paraId="4E786BFF" w14:textId="27149A8C"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063" w:history="1">
        <w:r w:rsidRPr="00073EC1">
          <w:rPr>
            <w:rStyle w:val="Hypertextovodkaz"/>
            <w:noProof/>
          </w:rPr>
          <w:t>2.2.1</w:t>
        </w:r>
        <w:r>
          <w:rPr>
            <w:rFonts w:asciiTheme="minorHAnsi" w:eastAsiaTheme="minorEastAsia" w:hAnsiTheme="minorHAnsi" w:cstheme="minorBidi"/>
            <w:noProof/>
            <w:kern w:val="2"/>
            <w14:ligatures w14:val="standardContextual"/>
          </w:rPr>
          <w:tab/>
        </w:r>
        <w:r w:rsidRPr="00073EC1">
          <w:rPr>
            <w:rStyle w:val="Hypertextovodkaz"/>
            <w:noProof/>
          </w:rPr>
          <w:t>WEP (Wired Equivalent Privacy)</w:t>
        </w:r>
        <w:r>
          <w:rPr>
            <w:noProof/>
            <w:webHidden/>
          </w:rPr>
          <w:tab/>
        </w:r>
        <w:r>
          <w:rPr>
            <w:noProof/>
            <w:webHidden/>
          </w:rPr>
          <w:fldChar w:fldCharType="begin"/>
        </w:r>
        <w:r>
          <w:rPr>
            <w:noProof/>
            <w:webHidden/>
          </w:rPr>
          <w:instrText xml:space="preserve"> PAGEREF _Toc190941063 \h </w:instrText>
        </w:r>
        <w:r>
          <w:rPr>
            <w:noProof/>
            <w:webHidden/>
          </w:rPr>
        </w:r>
        <w:r>
          <w:rPr>
            <w:noProof/>
            <w:webHidden/>
          </w:rPr>
          <w:fldChar w:fldCharType="separate"/>
        </w:r>
        <w:r>
          <w:rPr>
            <w:noProof/>
            <w:webHidden/>
          </w:rPr>
          <w:t>11</w:t>
        </w:r>
        <w:r>
          <w:rPr>
            <w:noProof/>
            <w:webHidden/>
          </w:rPr>
          <w:fldChar w:fldCharType="end"/>
        </w:r>
      </w:hyperlink>
    </w:p>
    <w:p w14:paraId="7CD3E7C1" w14:textId="334A182B"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064" w:history="1">
        <w:r w:rsidRPr="00073EC1">
          <w:rPr>
            <w:rStyle w:val="Hypertextovodkaz"/>
            <w:noProof/>
          </w:rPr>
          <w:t>2.2.2</w:t>
        </w:r>
        <w:r>
          <w:rPr>
            <w:rFonts w:asciiTheme="minorHAnsi" w:eastAsiaTheme="minorEastAsia" w:hAnsiTheme="minorHAnsi" w:cstheme="minorBidi"/>
            <w:noProof/>
            <w:kern w:val="2"/>
            <w14:ligatures w14:val="standardContextual"/>
          </w:rPr>
          <w:tab/>
        </w:r>
        <w:r w:rsidRPr="00073EC1">
          <w:rPr>
            <w:rStyle w:val="Hypertextovodkaz"/>
            <w:noProof/>
          </w:rPr>
          <w:t>WPA (Wi-Fi Protected Access)</w:t>
        </w:r>
        <w:r>
          <w:rPr>
            <w:noProof/>
            <w:webHidden/>
          </w:rPr>
          <w:tab/>
        </w:r>
        <w:r>
          <w:rPr>
            <w:noProof/>
            <w:webHidden/>
          </w:rPr>
          <w:fldChar w:fldCharType="begin"/>
        </w:r>
        <w:r>
          <w:rPr>
            <w:noProof/>
            <w:webHidden/>
          </w:rPr>
          <w:instrText xml:space="preserve"> PAGEREF _Toc190941064 \h </w:instrText>
        </w:r>
        <w:r>
          <w:rPr>
            <w:noProof/>
            <w:webHidden/>
          </w:rPr>
        </w:r>
        <w:r>
          <w:rPr>
            <w:noProof/>
            <w:webHidden/>
          </w:rPr>
          <w:fldChar w:fldCharType="separate"/>
        </w:r>
        <w:r>
          <w:rPr>
            <w:noProof/>
            <w:webHidden/>
          </w:rPr>
          <w:t>12</w:t>
        </w:r>
        <w:r>
          <w:rPr>
            <w:noProof/>
            <w:webHidden/>
          </w:rPr>
          <w:fldChar w:fldCharType="end"/>
        </w:r>
      </w:hyperlink>
    </w:p>
    <w:p w14:paraId="686EDA50" w14:textId="624A2E37"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065" w:history="1">
        <w:r w:rsidRPr="00073EC1">
          <w:rPr>
            <w:rStyle w:val="Hypertextovodkaz"/>
            <w:noProof/>
          </w:rPr>
          <w:t>2.2.3</w:t>
        </w:r>
        <w:r>
          <w:rPr>
            <w:rFonts w:asciiTheme="minorHAnsi" w:eastAsiaTheme="minorEastAsia" w:hAnsiTheme="minorHAnsi" w:cstheme="minorBidi"/>
            <w:noProof/>
            <w:kern w:val="2"/>
            <w14:ligatures w14:val="standardContextual"/>
          </w:rPr>
          <w:tab/>
        </w:r>
        <w:r w:rsidRPr="00073EC1">
          <w:rPr>
            <w:rStyle w:val="Hypertextovodkaz"/>
            <w:noProof/>
          </w:rPr>
          <w:t>WPA2</w:t>
        </w:r>
        <w:r>
          <w:rPr>
            <w:noProof/>
            <w:webHidden/>
          </w:rPr>
          <w:tab/>
        </w:r>
        <w:r>
          <w:rPr>
            <w:noProof/>
            <w:webHidden/>
          </w:rPr>
          <w:fldChar w:fldCharType="begin"/>
        </w:r>
        <w:r>
          <w:rPr>
            <w:noProof/>
            <w:webHidden/>
          </w:rPr>
          <w:instrText xml:space="preserve"> PAGEREF _Toc190941065 \h </w:instrText>
        </w:r>
        <w:r>
          <w:rPr>
            <w:noProof/>
            <w:webHidden/>
          </w:rPr>
        </w:r>
        <w:r>
          <w:rPr>
            <w:noProof/>
            <w:webHidden/>
          </w:rPr>
          <w:fldChar w:fldCharType="separate"/>
        </w:r>
        <w:r>
          <w:rPr>
            <w:noProof/>
            <w:webHidden/>
          </w:rPr>
          <w:t>13</w:t>
        </w:r>
        <w:r>
          <w:rPr>
            <w:noProof/>
            <w:webHidden/>
          </w:rPr>
          <w:fldChar w:fldCharType="end"/>
        </w:r>
      </w:hyperlink>
    </w:p>
    <w:p w14:paraId="7FBA0AFF" w14:textId="11B4663D"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066" w:history="1">
        <w:r w:rsidRPr="00073EC1">
          <w:rPr>
            <w:rStyle w:val="Hypertextovodkaz"/>
            <w:noProof/>
          </w:rPr>
          <w:t>2.2.4</w:t>
        </w:r>
        <w:r>
          <w:rPr>
            <w:rFonts w:asciiTheme="minorHAnsi" w:eastAsiaTheme="minorEastAsia" w:hAnsiTheme="minorHAnsi" w:cstheme="minorBidi"/>
            <w:noProof/>
            <w:kern w:val="2"/>
            <w14:ligatures w14:val="standardContextual"/>
          </w:rPr>
          <w:tab/>
        </w:r>
        <w:r w:rsidRPr="00073EC1">
          <w:rPr>
            <w:rStyle w:val="Hypertextovodkaz"/>
            <w:noProof/>
          </w:rPr>
          <w:t>WPA3</w:t>
        </w:r>
        <w:r>
          <w:rPr>
            <w:noProof/>
            <w:webHidden/>
          </w:rPr>
          <w:tab/>
        </w:r>
        <w:r>
          <w:rPr>
            <w:noProof/>
            <w:webHidden/>
          </w:rPr>
          <w:fldChar w:fldCharType="begin"/>
        </w:r>
        <w:r>
          <w:rPr>
            <w:noProof/>
            <w:webHidden/>
          </w:rPr>
          <w:instrText xml:space="preserve"> PAGEREF _Toc190941066 \h </w:instrText>
        </w:r>
        <w:r>
          <w:rPr>
            <w:noProof/>
            <w:webHidden/>
          </w:rPr>
        </w:r>
        <w:r>
          <w:rPr>
            <w:noProof/>
            <w:webHidden/>
          </w:rPr>
          <w:fldChar w:fldCharType="separate"/>
        </w:r>
        <w:r>
          <w:rPr>
            <w:noProof/>
            <w:webHidden/>
          </w:rPr>
          <w:t>13</w:t>
        </w:r>
        <w:r>
          <w:rPr>
            <w:noProof/>
            <w:webHidden/>
          </w:rPr>
          <w:fldChar w:fldCharType="end"/>
        </w:r>
      </w:hyperlink>
    </w:p>
    <w:p w14:paraId="1F44D3F9" w14:textId="77058F24" w:rsidR="00851D54" w:rsidRDefault="00851D54">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0941067" w:history="1">
        <w:r w:rsidRPr="00073EC1">
          <w:rPr>
            <w:rStyle w:val="Hypertextovodkaz"/>
            <w:noProof/>
          </w:rPr>
          <w:t>2.3</w:t>
        </w:r>
        <w:r>
          <w:rPr>
            <w:rFonts w:asciiTheme="minorHAnsi" w:eastAsiaTheme="minorEastAsia" w:hAnsiTheme="minorHAnsi" w:cstheme="minorBidi"/>
            <w:noProof/>
            <w:kern w:val="2"/>
            <w14:ligatures w14:val="standardContextual"/>
          </w:rPr>
          <w:tab/>
        </w:r>
        <w:r w:rsidRPr="00073EC1">
          <w:rPr>
            <w:rStyle w:val="Hypertextovodkaz"/>
            <w:noProof/>
          </w:rPr>
          <w:t>Enterprise autentizace</w:t>
        </w:r>
        <w:r>
          <w:rPr>
            <w:noProof/>
            <w:webHidden/>
          </w:rPr>
          <w:tab/>
        </w:r>
        <w:r>
          <w:rPr>
            <w:noProof/>
            <w:webHidden/>
          </w:rPr>
          <w:fldChar w:fldCharType="begin"/>
        </w:r>
        <w:r>
          <w:rPr>
            <w:noProof/>
            <w:webHidden/>
          </w:rPr>
          <w:instrText xml:space="preserve"> PAGEREF _Toc190941067 \h </w:instrText>
        </w:r>
        <w:r>
          <w:rPr>
            <w:noProof/>
            <w:webHidden/>
          </w:rPr>
        </w:r>
        <w:r>
          <w:rPr>
            <w:noProof/>
            <w:webHidden/>
          </w:rPr>
          <w:fldChar w:fldCharType="separate"/>
        </w:r>
        <w:r>
          <w:rPr>
            <w:noProof/>
            <w:webHidden/>
          </w:rPr>
          <w:t>14</w:t>
        </w:r>
        <w:r>
          <w:rPr>
            <w:noProof/>
            <w:webHidden/>
          </w:rPr>
          <w:fldChar w:fldCharType="end"/>
        </w:r>
      </w:hyperlink>
    </w:p>
    <w:p w14:paraId="2E84AA56" w14:textId="16B62FB9"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068" w:history="1">
        <w:r w:rsidRPr="00073EC1">
          <w:rPr>
            <w:rStyle w:val="Hypertextovodkaz"/>
            <w:noProof/>
          </w:rPr>
          <w:t>2.3.1</w:t>
        </w:r>
        <w:r>
          <w:rPr>
            <w:rFonts w:asciiTheme="minorHAnsi" w:eastAsiaTheme="minorEastAsia" w:hAnsiTheme="minorHAnsi" w:cstheme="minorBidi"/>
            <w:noProof/>
            <w:kern w:val="2"/>
            <w14:ligatures w14:val="standardContextual"/>
          </w:rPr>
          <w:tab/>
        </w:r>
        <w:r w:rsidRPr="00073EC1">
          <w:rPr>
            <w:rStyle w:val="Hypertextovodkaz"/>
            <w:noProof/>
          </w:rPr>
          <w:t>RADIUS server</w:t>
        </w:r>
        <w:r>
          <w:rPr>
            <w:noProof/>
            <w:webHidden/>
          </w:rPr>
          <w:tab/>
        </w:r>
        <w:r>
          <w:rPr>
            <w:noProof/>
            <w:webHidden/>
          </w:rPr>
          <w:fldChar w:fldCharType="begin"/>
        </w:r>
        <w:r>
          <w:rPr>
            <w:noProof/>
            <w:webHidden/>
          </w:rPr>
          <w:instrText xml:space="preserve"> PAGEREF _Toc190941068 \h </w:instrText>
        </w:r>
        <w:r>
          <w:rPr>
            <w:noProof/>
            <w:webHidden/>
          </w:rPr>
        </w:r>
        <w:r>
          <w:rPr>
            <w:noProof/>
            <w:webHidden/>
          </w:rPr>
          <w:fldChar w:fldCharType="separate"/>
        </w:r>
        <w:r>
          <w:rPr>
            <w:noProof/>
            <w:webHidden/>
          </w:rPr>
          <w:t>14</w:t>
        </w:r>
        <w:r>
          <w:rPr>
            <w:noProof/>
            <w:webHidden/>
          </w:rPr>
          <w:fldChar w:fldCharType="end"/>
        </w:r>
      </w:hyperlink>
    </w:p>
    <w:p w14:paraId="32876588" w14:textId="7225A335" w:rsidR="00851D54" w:rsidRDefault="00851D54">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0941069" w:history="1">
        <w:r w:rsidRPr="00073EC1">
          <w:rPr>
            <w:rStyle w:val="Hypertextovodkaz"/>
            <w:noProof/>
          </w:rPr>
          <w:t>2.4</w:t>
        </w:r>
        <w:r>
          <w:rPr>
            <w:rFonts w:asciiTheme="minorHAnsi" w:eastAsiaTheme="minorEastAsia" w:hAnsiTheme="minorHAnsi" w:cstheme="minorBidi"/>
            <w:noProof/>
            <w:kern w:val="2"/>
            <w14:ligatures w14:val="standardContextual"/>
          </w:rPr>
          <w:tab/>
        </w:r>
        <w:r w:rsidRPr="00073EC1">
          <w:rPr>
            <w:rStyle w:val="Hypertextovodkaz"/>
            <w:noProof/>
          </w:rPr>
          <w:t>Zjednodušená autentizace ve WiFi sítích</w:t>
        </w:r>
        <w:r>
          <w:rPr>
            <w:noProof/>
            <w:webHidden/>
          </w:rPr>
          <w:tab/>
        </w:r>
        <w:r>
          <w:rPr>
            <w:noProof/>
            <w:webHidden/>
          </w:rPr>
          <w:fldChar w:fldCharType="begin"/>
        </w:r>
        <w:r>
          <w:rPr>
            <w:noProof/>
            <w:webHidden/>
          </w:rPr>
          <w:instrText xml:space="preserve"> PAGEREF _Toc190941069 \h </w:instrText>
        </w:r>
        <w:r>
          <w:rPr>
            <w:noProof/>
            <w:webHidden/>
          </w:rPr>
        </w:r>
        <w:r>
          <w:rPr>
            <w:noProof/>
            <w:webHidden/>
          </w:rPr>
          <w:fldChar w:fldCharType="separate"/>
        </w:r>
        <w:r>
          <w:rPr>
            <w:noProof/>
            <w:webHidden/>
          </w:rPr>
          <w:t>14</w:t>
        </w:r>
        <w:r>
          <w:rPr>
            <w:noProof/>
            <w:webHidden/>
          </w:rPr>
          <w:fldChar w:fldCharType="end"/>
        </w:r>
      </w:hyperlink>
    </w:p>
    <w:p w14:paraId="0F4EE667" w14:textId="60938B5F"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070" w:history="1">
        <w:r w:rsidRPr="00073EC1">
          <w:rPr>
            <w:rStyle w:val="Hypertextovodkaz"/>
            <w:noProof/>
          </w:rPr>
          <w:t>2.4.1</w:t>
        </w:r>
        <w:r>
          <w:rPr>
            <w:rFonts w:asciiTheme="minorHAnsi" w:eastAsiaTheme="minorEastAsia" w:hAnsiTheme="minorHAnsi" w:cstheme="minorBidi"/>
            <w:noProof/>
            <w:kern w:val="2"/>
            <w14:ligatures w14:val="standardContextual"/>
          </w:rPr>
          <w:tab/>
        </w:r>
        <w:r w:rsidRPr="00073EC1">
          <w:rPr>
            <w:rStyle w:val="Hypertextovodkaz"/>
            <w:noProof/>
          </w:rPr>
          <w:t>WPS (Wi-Fi Protected Setup)</w:t>
        </w:r>
        <w:r>
          <w:rPr>
            <w:noProof/>
            <w:webHidden/>
          </w:rPr>
          <w:tab/>
        </w:r>
        <w:r>
          <w:rPr>
            <w:noProof/>
            <w:webHidden/>
          </w:rPr>
          <w:fldChar w:fldCharType="begin"/>
        </w:r>
        <w:r>
          <w:rPr>
            <w:noProof/>
            <w:webHidden/>
          </w:rPr>
          <w:instrText xml:space="preserve"> PAGEREF _Toc190941070 \h </w:instrText>
        </w:r>
        <w:r>
          <w:rPr>
            <w:noProof/>
            <w:webHidden/>
          </w:rPr>
        </w:r>
        <w:r>
          <w:rPr>
            <w:noProof/>
            <w:webHidden/>
          </w:rPr>
          <w:fldChar w:fldCharType="separate"/>
        </w:r>
        <w:r>
          <w:rPr>
            <w:noProof/>
            <w:webHidden/>
          </w:rPr>
          <w:t>15</w:t>
        </w:r>
        <w:r>
          <w:rPr>
            <w:noProof/>
            <w:webHidden/>
          </w:rPr>
          <w:fldChar w:fldCharType="end"/>
        </w:r>
      </w:hyperlink>
    </w:p>
    <w:p w14:paraId="60E9C8A5" w14:textId="1B94F5B4"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071" w:history="1">
        <w:r w:rsidRPr="00073EC1">
          <w:rPr>
            <w:rStyle w:val="Hypertextovodkaz"/>
            <w:noProof/>
          </w:rPr>
          <w:t>2.4.2</w:t>
        </w:r>
        <w:r>
          <w:rPr>
            <w:rFonts w:asciiTheme="minorHAnsi" w:eastAsiaTheme="minorEastAsia" w:hAnsiTheme="minorHAnsi" w:cstheme="minorBidi"/>
            <w:noProof/>
            <w:kern w:val="2"/>
            <w14:ligatures w14:val="standardContextual"/>
          </w:rPr>
          <w:tab/>
        </w:r>
        <w:r w:rsidRPr="00073EC1">
          <w:rPr>
            <w:rStyle w:val="Hypertextovodkaz"/>
            <w:noProof/>
          </w:rPr>
          <w:t>DPP (Device Provisioning Protocol)</w:t>
        </w:r>
        <w:r>
          <w:rPr>
            <w:noProof/>
            <w:webHidden/>
          </w:rPr>
          <w:tab/>
        </w:r>
        <w:r>
          <w:rPr>
            <w:noProof/>
            <w:webHidden/>
          </w:rPr>
          <w:fldChar w:fldCharType="begin"/>
        </w:r>
        <w:r>
          <w:rPr>
            <w:noProof/>
            <w:webHidden/>
          </w:rPr>
          <w:instrText xml:space="preserve"> PAGEREF _Toc190941071 \h </w:instrText>
        </w:r>
        <w:r>
          <w:rPr>
            <w:noProof/>
            <w:webHidden/>
          </w:rPr>
        </w:r>
        <w:r>
          <w:rPr>
            <w:noProof/>
            <w:webHidden/>
          </w:rPr>
          <w:fldChar w:fldCharType="separate"/>
        </w:r>
        <w:r>
          <w:rPr>
            <w:noProof/>
            <w:webHidden/>
          </w:rPr>
          <w:t>15</w:t>
        </w:r>
        <w:r>
          <w:rPr>
            <w:noProof/>
            <w:webHidden/>
          </w:rPr>
          <w:fldChar w:fldCharType="end"/>
        </w:r>
      </w:hyperlink>
    </w:p>
    <w:p w14:paraId="03C349DF" w14:textId="6728FACE" w:rsidR="00851D54" w:rsidRDefault="00851D54">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0941072" w:history="1">
        <w:r w:rsidRPr="00073EC1">
          <w:rPr>
            <w:rStyle w:val="Hypertextovodkaz"/>
            <w:noProof/>
          </w:rPr>
          <w:t>2.5</w:t>
        </w:r>
        <w:r>
          <w:rPr>
            <w:rFonts w:asciiTheme="minorHAnsi" w:eastAsiaTheme="minorEastAsia" w:hAnsiTheme="minorHAnsi" w:cstheme="minorBidi"/>
            <w:noProof/>
            <w:kern w:val="2"/>
            <w14:ligatures w14:val="standardContextual"/>
          </w:rPr>
          <w:tab/>
        </w:r>
        <w:r w:rsidRPr="00073EC1">
          <w:rPr>
            <w:rStyle w:val="Hypertextovodkaz"/>
            <w:noProof/>
          </w:rPr>
          <w:t>Segmentace sítě</w:t>
        </w:r>
        <w:r>
          <w:rPr>
            <w:noProof/>
            <w:webHidden/>
          </w:rPr>
          <w:tab/>
        </w:r>
        <w:r>
          <w:rPr>
            <w:noProof/>
            <w:webHidden/>
          </w:rPr>
          <w:fldChar w:fldCharType="begin"/>
        </w:r>
        <w:r>
          <w:rPr>
            <w:noProof/>
            <w:webHidden/>
          </w:rPr>
          <w:instrText xml:space="preserve"> PAGEREF _Toc190941072 \h </w:instrText>
        </w:r>
        <w:r>
          <w:rPr>
            <w:noProof/>
            <w:webHidden/>
          </w:rPr>
        </w:r>
        <w:r>
          <w:rPr>
            <w:noProof/>
            <w:webHidden/>
          </w:rPr>
          <w:fldChar w:fldCharType="separate"/>
        </w:r>
        <w:r>
          <w:rPr>
            <w:noProof/>
            <w:webHidden/>
          </w:rPr>
          <w:t>16</w:t>
        </w:r>
        <w:r>
          <w:rPr>
            <w:noProof/>
            <w:webHidden/>
          </w:rPr>
          <w:fldChar w:fldCharType="end"/>
        </w:r>
      </w:hyperlink>
    </w:p>
    <w:p w14:paraId="75F5A103" w14:textId="6C1521CC" w:rsidR="00851D54" w:rsidRDefault="00851D54">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0941073" w:history="1">
        <w:r w:rsidRPr="00073EC1">
          <w:rPr>
            <w:rStyle w:val="Hypertextovodkaz"/>
            <w:noProof/>
          </w:rPr>
          <w:t>3</w:t>
        </w:r>
        <w:r>
          <w:rPr>
            <w:rFonts w:asciiTheme="minorHAnsi" w:eastAsiaTheme="minorEastAsia" w:hAnsiTheme="minorHAnsi" w:cstheme="minorBidi"/>
            <w:noProof/>
            <w:kern w:val="2"/>
            <w14:ligatures w14:val="standardContextual"/>
          </w:rPr>
          <w:tab/>
        </w:r>
        <w:r w:rsidRPr="00073EC1">
          <w:rPr>
            <w:rStyle w:val="Hypertextovodkaz"/>
            <w:noProof/>
          </w:rPr>
          <w:t>Bezpečnostní slabiny WiFi</w:t>
        </w:r>
        <w:r>
          <w:rPr>
            <w:noProof/>
            <w:webHidden/>
          </w:rPr>
          <w:tab/>
        </w:r>
        <w:r>
          <w:rPr>
            <w:noProof/>
            <w:webHidden/>
          </w:rPr>
          <w:fldChar w:fldCharType="begin"/>
        </w:r>
        <w:r>
          <w:rPr>
            <w:noProof/>
            <w:webHidden/>
          </w:rPr>
          <w:instrText xml:space="preserve"> PAGEREF _Toc190941073 \h </w:instrText>
        </w:r>
        <w:r>
          <w:rPr>
            <w:noProof/>
            <w:webHidden/>
          </w:rPr>
        </w:r>
        <w:r>
          <w:rPr>
            <w:noProof/>
            <w:webHidden/>
          </w:rPr>
          <w:fldChar w:fldCharType="separate"/>
        </w:r>
        <w:r>
          <w:rPr>
            <w:noProof/>
            <w:webHidden/>
          </w:rPr>
          <w:t>17</w:t>
        </w:r>
        <w:r>
          <w:rPr>
            <w:noProof/>
            <w:webHidden/>
          </w:rPr>
          <w:fldChar w:fldCharType="end"/>
        </w:r>
      </w:hyperlink>
    </w:p>
    <w:p w14:paraId="6B2EE859" w14:textId="0CFBA7E4" w:rsidR="00851D54" w:rsidRDefault="00851D54">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0941074" w:history="1">
        <w:r w:rsidRPr="00073EC1">
          <w:rPr>
            <w:rStyle w:val="Hypertextovodkaz"/>
            <w:noProof/>
          </w:rPr>
          <w:t>3.1</w:t>
        </w:r>
        <w:r>
          <w:rPr>
            <w:rFonts w:asciiTheme="minorHAnsi" w:eastAsiaTheme="minorEastAsia" w:hAnsiTheme="minorHAnsi" w:cstheme="minorBidi"/>
            <w:noProof/>
            <w:kern w:val="2"/>
            <w14:ligatures w14:val="standardContextual"/>
          </w:rPr>
          <w:tab/>
        </w:r>
        <w:r w:rsidRPr="00073EC1">
          <w:rPr>
            <w:rStyle w:val="Hypertextovodkaz"/>
            <w:noProof/>
          </w:rPr>
          <w:t>WEP</w:t>
        </w:r>
        <w:r>
          <w:rPr>
            <w:noProof/>
            <w:webHidden/>
          </w:rPr>
          <w:tab/>
        </w:r>
        <w:r>
          <w:rPr>
            <w:noProof/>
            <w:webHidden/>
          </w:rPr>
          <w:fldChar w:fldCharType="begin"/>
        </w:r>
        <w:r>
          <w:rPr>
            <w:noProof/>
            <w:webHidden/>
          </w:rPr>
          <w:instrText xml:space="preserve"> PAGEREF _Toc190941074 \h </w:instrText>
        </w:r>
        <w:r>
          <w:rPr>
            <w:noProof/>
            <w:webHidden/>
          </w:rPr>
        </w:r>
        <w:r>
          <w:rPr>
            <w:noProof/>
            <w:webHidden/>
          </w:rPr>
          <w:fldChar w:fldCharType="separate"/>
        </w:r>
        <w:r>
          <w:rPr>
            <w:noProof/>
            <w:webHidden/>
          </w:rPr>
          <w:t>17</w:t>
        </w:r>
        <w:r>
          <w:rPr>
            <w:noProof/>
            <w:webHidden/>
          </w:rPr>
          <w:fldChar w:fldCharType="end"/>
        </w:r>
      </w:hyperlink>
    </w:p>
    <w:p w14:paraId="01948CB5" w14:textId="7B943296" w:rsidR="00851D54" w:rsidRDefault="00851D54">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0941075" w:history="1">
        <w:r w:rsidRPr="00073EC1">
          <w:rPr>
            <w:rStyle w:val="Hypertextovodkaz"/>
            <w:noProof/>
          </w:rPr>
          <w:t>3.2</w:t>
        </w:r>
        <w:r>
          <w:rPr>
            <w:rFonts w:asciiTheme="minorHAnsi" w:eastAsiaTheme="minorEastAsia" w:hAnsiTheme="minorHAnsi" w:cstheme="minorBidi"/>
            <w:noProof/>
            <w:kern w:val="2"/>
            <w14:ligatures w14:val="standardContextual"/>
          </w:rPr>
          <w:tab/>
        </w:r>
        <w:r w:rsidRPr="00073EC1">
          <w:rPr>
            <w:rStyle w:val="Hypertextovodkaz"/>
            <w:noProof/>
          </w:rPr>
          <w:t>Prolomení 4-Way handshake</w:t>
        </w:r>
        <w:r>
          <w:rPr>
            <w:noProof/>
            <w:webHidden/>
          </w:rPr>
          <w:tab/>
        </w:r>
        <w:r>
          <w:rPr>
            <w:noProof/>
            <w:webHidden/>
          </w:rPr>
          <w:fldChar w:fldCharType="begin"/>
        </w:r>
        <w:r>
          <w:rPr>
            <w:noProof/>
            <w:webHidden/>
          </w:rPr>
          <w:instrText xml:space="preserve"> PAGEREF _Toc190941075 \h </w:instrText>
        </w:r>
        <w:r>
          <w:rPr>
            <w:noProof/>
            <w:webHidden/>
          </w:rPr>
        </w:r>
        <w:r>
          <w:rPr>
            <w:noProof/>
            <w:webHidden/>
          </w:rPr>
          <w:fldChar w:fldCharType="separate"/>
        </w:r>
        <w:r>
          <w:rPr>
            <w:noProof/>
            <w:webHidden/>
          </w:rPr>
          <w:t>18</w:t>
        </w:r>
        <w:r>
          <w:rPr>
            <w:noProof/>
            <w:webHidden/>
          </w:rPr>
          <w:fldChar w:fldCharType="end"/>
        </w:r>
      </w:hyperlink>
    </w:p>
    <w:p w14:paraId="3AE69E4C" w14:textId="323594AA"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076" w:history="1">
        <w:r w:rsidRPr="00073EC1">
          <w:rPr>
            <w:rStyle w:val="Hypertextovodkaz"/>
            <w:noProof/>
          </w:rPr>
          <w:t>3.2.1</w:t>
        </w:r>
        <w:r>
          <w:rPr>
            <w:rFonts w:asciiTheme="minorHAnsi" w:eastAsiaTheme="minorEastAsia" w:hAnsiTheme="minorHAnsi" w:cstheme="minorBidi"/>
            <w:noProof/>
            <w:kern w:val="2"/>
            <w14:ligatures w14:val="standardContextual"/>
          </w:rPr>
          <w:tab/>
        </w:r>
        <w:r w:rsidRPr="00073EC1">
          <w:rPr>
            <w:rStyle w:val="Hypertextovodkaz"/>
            <w:noProof/>
          </w:rPr>
          <w:t>Vyjednání šifrovacích klíčů</w:t>
        </w:r>
        <w:r>
          <w:rPr>
            <w:noProof/>
            <w:webHidden/>
          </w:rPr>
          <w:tab/>
        </w:r>
        <w:r>
          <w:rPr>
            <w:noProof/>
            <w:webHidden/>
          </w:rPr>
          <w:fldChar w:fldCharType="begin"/>
        </w:r>
        <w:r>
          <w:rPr>
            <w:noProof/>
            <w:webHidden/>
          </w:rPr>
          <w:instrText xml:space="preserve"> PAGEREF _Toc190941076 \h </w:instrText>
        </w:r>
        <w:r>
          <w:rPr>
            <w:noProof/>
            <w:webHidden/>
          </w:rPr>
        </w:r>
        <w:r>
          <w:rPr>
            <w:noProof/>
            <w:webHidden/>
          </w:rPr>
          <w:fldChar w:fldCharType="separate"/>
        </w:r>
        <w:r>
          <w:rPr>
            <w:noProof/>
            <w:webHidden/>
          </w:rPr>
          <w:t>18</w:t>
        </w:r>
        <w:r>
          <w:rPr>
            <w:noProof/>
            <w:webHidden/>
          </w:rPr>
          <w:fldChar w:fldCharType="end"/>
        </w:r>
      </w:hyperlink>
    </w:p>
    <w:p w14:paraId="3C539956" w14:textId="7EBE8B6C"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077" w:history="1">
        <w:r w:rsidRPr="00073EC1">
          <w:rPr>
            <w:rStyle w:val="Hypertextovodkaz"/>
            <w:noProof/>
          </w:rPr>
          <w:t>3.2.2</w:t>
        </w:r>
        <w:r>
          <w:rPr>
            <w:rFonts w:asciiTheme="minorHAnsi" w:eastAsiaTheme="minorEastAsia" w:hAnsiTheme="minorHAnsi" w:cstheme="minorBidi"/>
            <w:noProof/>
            <w:kern w:val="2"/>
            <w14:ligatures w14:val="standardContextual"/>
          </w:rPr>
          <w:tab/>
        </w:r>
        <w:r w:rsidRPr="00073EC1">
          <w:rPr>
            <w:rStyle w:val="Hypertextovodkaz"/>
            <w:noProof/>
          </w:rPr>
          <w:t>Brute force na handshake</w:t>
        </w:r>
        <w:r>
          <w:rPr>
            <w:noProof/>
            <w:webHidden/>
          </w:rPr>
          <w:tab/>
        </w:r>
        <w:r>
          <w:rPr>
            <w:noProof/>
            <w:webHidden/>
          </w:rPr>
          <w:fldChar w:fldCharType="begin"/>
        </w:r>
        <w:r>
          <w:rPr>
            <w:noProof/>
            <w:webHidden/>
          </w:rPr>
          <w:instrText xml:space="preserve"> PAGEREF _Toc190941077 \h </w:instrText>
        </w:r>
        <w:r>
          <w:rPr>
            <w:noProof/>
            <w:webHidden/>
          </w:rPr>
        </w:r>
        <w:r>
          <w:rPr>
            <w:noProof/>
            <w:webHidden/>
          </w:rPr>
          <w:fldChar w:fldCharType="separate"/>
        </w:r>
        <w:r>
          <w:rPr>
            <w:noProof/>
            <w:webHidden/>
          </w:rPr>
          <w:t>19</w:t>
        </w:r>
        <w:r>
          <w:rPr>
            <w:noProof/>
            <w:webHidden/>
          </w:rPr>
          <w:fldChar w:fldCharType="end"/>
        </w:r>
      </w:hyperlink>
    </w:p>
    <w:p w14:paraId="6E2E415F" w14:textId="68B7C206" w:rsidR="00851D54" w:rsidRDefault="00851D54">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0941078" w:history="1">
        <w:r w:rsidRPr="00073EC1">
          <w:rPr>
            <w:rStyle w:val="Hypertextovodkaz"/>
            <w:noProof/>
          </w:rPr>
          <w:t>3.3</w:t>
        </w:r>
        <w:r>
          <w:rPr>
            <w:rFonts w:asciiTheme="minorHAnsi" w:eastAsiaTheme="minorEastAsia" w:hAnsiTheme="minorHAnsi" w:cstheme="minorBidi"/>
            <w:noProof/>
            <w:kern w:val="2"/>
            <w14:ligatures w14:val="standardContextual"/>
          </w:rPr>
          <w:tab/>
        </w:r>
        <w:r w:rsidRPr="00073EC1">
          <w:rPr>
            <w:rStyle w:val="Hypertextovodkaz"/>
            <w:noProof/>
          </w:rPr>
          <w:t>WPS</w:t>
        </w:r>
        <w:r>
          <w:rPr>
            <w:noProof/>
            <w:webHidden/>
          </w:rPr>
          <w:tab/>
        </w:r>
        <w:r>
          <w:rPr>
            <w:noProof/>
            <w:webHidden/>
          </w:rPr>
          <w:fldChar w:fldCharType="begin"/>
        </w:r>
        <w:r>
          <w:rPr>
            <w:noProof/>
            <w:webHidden/>
          </w:rPr>
          <w:instrText xml:space="preserve"> PAGEREF _Toc190941078 \h </w:instrText>
        </w:r>
        <w:r>
          <w:rPr>
            <w:noProof/>
            <w:webHidden/>
          </w:rPr>
        </w:r>
        <w:r>
          <w:rPr>
            <w:noProof/>
            <w:webHidden/>
          </w:rPr>
          <w:fldChar w:fldCharType="separate"/>
        </w:r>
        <w:r>
          <w:rPr>
            <w:noProof/>
            <w:webHidden/>
          </w:rPr>
          <w:t>20</w:t>
        </w:r>
        <w:r>
          <w:rPr>
            <w:noProof/>
            <w:webHidden/>
          </w:rPr>
          <w:fldChar w:fldCharType="end"/>
        </w:r>
      </w:hyperlink>
    </w:p>
    <w:p w14:paraId="7F8EBE23" w14:textId="3568BA5E"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079" w:history="1">
        <w:r w:rsidRPr="00073EC1">
          <w:rPr>
            <w:rStyle w:val="Hypertextovodkaz"/>
            <w:noProof/>
          </w:rPr>
          <w:t>3.3.1</w:t>
        </w:r>
        <w:r>
          <w:rPr>
            <w:rFonts w:asciiTheme="minorHAnsi" w:eastAsiaTheme="minorEastAsia" w:hAnsiTheme="minorHAnsi" w:cstheme="minorBidi"/>
            <w:noProof/>
            <w:kern w:val="2"/>
            <w14:ligatures w14:val="standardContextual"/>
          </w:rPr>
          <w:tab/>
        </w:r>
        <w:r w:rsidRPr="00073EC1">
          <w:rPr>
            <w:rStyle w:val="Hypertextovodkaz"/>
            <w:noProof/>
          </w:rPr>
          <w:t>Brute force</w:t>
        </w:r>
        <w:r>
          <w:rPr>
            <w:noProof/>
            <w:webHidden/>
          </w:rPr>
          <w:tab/>
        </w:r>
        <w:r>
          <w:rPr>
            <w:noProof/>
            <w:webHidden/>
          </w:rPr>
          <w:fldChar w:fldCharType="begin"/>
        </w:r>
        <w:r>
          <w:rPr>
            <w:noProof/>
            <w:webHidden/>
          </w:rPr>
          <w:instrText xml:space="preserve"> PAGEREF _Toc190941079 \h </w:instrText>
        </w:r>
        <w:r>
          <w:rPr>
            <w:noProof/>
            <w:webHidden/>
          </w:rPr>
        </w:r>
        <w:r>
          <w:rPr>
            <w:noProof/>
            <w:webHidden/>
          </w:rPr>
          <w:fldChar w:fldCharType="separate"/>
        </w:r>
        <w:r>
          <w:rPr>
            <w:noProof/>
            <w:webHidden/>
          </w:rPr>
          <w:t>20</w:t>
        </w:r>
        <w:r>
          <w:rPr>
            <w:noProof/>
            <w:webHidden/>
          </w:rPr>
          <w:fldChar w:fldCharType="end"/>
        </w:r>
      </w:hyperlink>
    </w:p>
    <w:p w14:paraId="222142D2" w14:textId="6D40D8B8"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080" w:history="1">
        <w:r w:rsidRPr="00073EC1">
          <w:rPr>
            <w:rStyle w:val="Hypertextovodkaz"/>
            <w:noProof/>
          </w:rPr>
          <w:t>3.3.2</w:t>
        </w:r>
        <w:r>
          <w:rPr>
            <w:rFonts w:asciiTheme="minorHAnsi" w:eastAsiaTheme="minorEastAsia" w:hAnsiTheme="minorHAnsi" w:cstheme="minorBidi"/>
            <w:noProof/>
            <w:kern w:val="2"/>
            <w14:ligatures w14:val="standardContextual"/>
          </w:rPr>
          <w:tab/>
        </w:r>
        <w:r w:rsidRPr="00073EC1">
          <w:rPr>
            <w:rStyle w:val="Hypertextovodkaz"/>
            <w:noProof/>
          </w:rPr>
          <w:t>Pixie dust</w:t>
        </w:r>
        <w:r>
          <w:rPr>
            <w:noProof/>
            <w:webHidden/>
          </w:rPr>
          <w:tab/>
        </w:r>
        <w:r>
          <w:rPr>
            <w:noProof/>
            <w:webHidden/>
          </w:rPr>
          <w:fldChar w:fldCharType="begin"/>
        </w:r>
        <w:r>
          <w:rPr>
            <w:noProof/>
            <w:webHidden/>
          </w:rPr>
          <w:instrText xml:space="preserve"> PAGEREF _Toc190941080 \h </w:instrText>
        </w:r>
        <w:r>
          <w:rPr>
            <w:noProof/>
            <w:webHidden/>
          </w:rPr>
        </w:r>
        <w:r>
          <w:rPr>
            <w:noProof/>
            <w:webHidden/>
          </w:rPr>
          <w:fldChar w:fldCharType="separate"/>
        </w:r>
        <w:r>
          <w:rPr>
            <w:noProof/>
            <w:webHidden/>
          </w:rPr>
          <w:t>20</w:t>
        </w:r>
        <w:r>
          <w:rPr>
            <w:noProof/>
            <w:webHidden/>
          </w:rPr>
          <w:fldChar w:fldCharType="end"/>
        </w:r>
      </w:hyperlink>
    </w:p>
    <w:p w14:paraId="710D40BC" w14:textId="4904EBFC" w:rsidR="00851D54" w:rsidRDefault="00851D54">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0941081" w:history="1">
        <w:r w:rsidRPr="00073EC1">
          <w:rPr>
            <w:rStyle w:val="Hypertextovodkaz"/>
            <w:noProof/>
          </w:rPr>
          <w:t>3.4</w:t>
        </w:r>
        <w:r>
          <w:rPr>
            <w:rFonts w:asciiTheme="minorHAnsi" w:eastAsiaTheme="minorEastAsia" w:hAnsiTheme="minorHAnsi" w:cstheme="minorBidi"/>
            <w:noProof/>
            <w:kern w:val="2"/>
            <w14:ligatures w14:val="standardContextual"/>
          </w:rPr>
          <w:tab/>
        </w:r>
        <w:r w:rsidRPr="00073EC1">
          <w:rPr>
            <w:rStyle w:val="Hypertextovodkaz"/>
            <w:noProof/>
          </w:rPr>
          <w:t>PMKID</w:t>
        </w:r>
        <w:r>
          <w:rPr>
            <w:noProof/>
            <w:webHidden/>
          </w:rPr>
          <w:tab/>
        </w:r>
        <w:r>
          <w:rPr>
            <w:noProof/>
            <w:webHidden/>
          </w:rPr>
          <w:fldChar w:fldCharType="begin"/>
        </w:r>
        <w:r>
          <w:rPr>
            <w:noProof/>
            <w:webHidden/>
          </w:rPr>
          <w:instrText xml:space="preserve"> PAGEREF _Toc190941081 \h </w:instrText>
        </w:r>
        <w:r>
          <w:rPr>
            <w:noProof/>
            <w:webHidden/>
          </w:rPr>
        </w:r>
        <w:r>
          <w:rPr>
            <w:noProof/>
            <w:webHidden/>
          </w:rPr>
          <w:fldChar w:fldCharType="separate"/>
        </w:r>
        <w:r>
          <w:rPr>
            <w:noProof/>
            <w:webHidden/>
          </w:rPr>
          <w:t>21</w:t>
        </w:r>
        <w:r>
          <w:rPr>
            <w:noProof/>
            <w:webHidden/>
          </w:rPr>
          <w:fldChar w:fldCharType="end"/>
        </w:r>
      </w:hyperlink>
    </w:p>
    <w:p w14:paraId="24797352" w14:textId="15BCCA26" w:rsidR="00851D54" w:rsidRDefault="00851D54">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0941082" w:history="1">
        <w:r w:rsidRPr="00073EC1">
          <w:rPr>
            <w:rStyle w:val="Hypertextovodkaz"/>
            <w:noProof/>
          </w:rPr>
          <w:t>3.5</w:t>
        </w:r>
        <w:r>
          <w:rPr>
            <w:rFonts w:asciiTheme="minorHAnsi" w:eastAsiaTheme="minorEastAsia" w:hAnsiTheme="minorHAnsi" w:cstheme="minorBidi"/>
            <w:noProof/>
            <w:kern w:val="2"/>
            <w14:ligatures w14:val="standardContextual"/>
          </w:rPr>
          <w:tab/>
        </w:r>
        <w:r w:rsidRPr="00073EC1">
          <w:rPr>
            <w:rStyle w:val="Hypertextovodkaz"/>
            <w:noProof/>
          </w:rPr>
          <w:t>Mann In The Middle</w:t>
        </w:r>
        <w:r>
          <w:rPr>
            <w:noProof/>
            <w:webHidden/>
          </w:rPr>
          <w:tab/>
        </w:r>
        <w:r>
          <w:rPr>
            <w:noProof/>
            <w:webHidden/>
          </w:rPr>
          <w:fldChar w:fldCharType="begin"/>
        </w:r>
        <w:r>
          <w:rPr>
            <w:noProof/>
            <w:webHidden/>
          </w:rPr>
          <w:instrText xml:space="preserve"> PAGEREF _Toc190941082 \h </w:instrText>
        </w:r>
        <w:r>
          <w:rPr>
            <w:noProof/>
            <w:webHidden/>
          </w:rPr>
        </w:r>
        <w:r>
          <w:rPr>
            <w:noProof/>
            <w:webHidden/>
          </w:rPr>
          <w:fldChar w:fldCharType="separate"/>
        </w:r>
        <w:r>
          <w:rPr>
            <w:noProof/>
            <w:webHidden/>
          </w:rPr>
          <w:t>22</w:t>
        </w:r>
        <w:r>
          <w:rPr>
            <w:noProof/>
            <w:webHidden/>
          </w:rPr>
          <w:fldChar w:fldCharType="end"/>
        </w:r>
      </w:hyperlink>
    </w:p>
    <w:p w14:paraId="6249D08D" w14:textId="6D608E19"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083" w:history="1">
        <w:r w:rsidRPr="00073EC1">
          <w:rPr>
            <w:rStyle w:val="Hypertextovodkaz"/>
            <w:noProof/>
          </w:rPr>
          <w:t>3.5.1</w:t>
        </w:r>
        <w:r>
          <w:rPr>
            <w:rFonts w:asciiTheme="minorHAnsi" w:eastAsiaTheme="minorEastAsia" w:hAnsiTheme="minorHAnsi" w:cstheme="minorBidi"/>
            <w:noProof/>
            <w:kern w:val="2"/>
            <w14:ligatures w14:val="standardContextual"/>
          </w:rPr>
          <w:tab/>
        </w:r>
        <w:r w:rsidRPr="00073EC1">
          <w:rPr>
            <w:rStyle w:val="Hypertextovodkaz"/>
            <w:noProof/>
          </w:rPr>
          <w:t>Evil Twin</w:t>
        </w:r>
        <w:r>
          <w:rPr>
            <w:noProof/>
            <w:webHidden/>
          </w:rPr>
          <w:tab/>
        </w:r>
        <w:r>
          <w:rPr>
            <w:noProof/>
            <w:webHidden/>
          </w:rPr>
          <w:fldChar w:fldCharType="begin"/>
        </w:r>
        <w:r>
          <w:rPr>
            <w:noProof/>
            <w:webHidden/>
          </w:rPr>
          <w:instrText xml:space="preserve"> PAGEREF _Toc190941083 \h </w:instrText>
        </w:r>
        <w:r>
          <w:rPr>
            <w:noProof/>
            <w:webHidden/>
          </w:rPr>
        </w:r>
        <w:r>
          <w:rPr>
            <w:noProof/>
            <w:webHidden/>
          </w:rPr>
          <w:fldChar w:fldCharType="separate"/>
        </w:r>
        <w:r>
          <w:rPr>
            <w:noProof/>
            <w:webHidden/>
          </w:rPr>
          <w:t>22</w:t>
        </w:r>
        <w:r>
          <w:rPr>
            <w:noProof/>
            <w:webHidden/>
          </w:rPr>
          <w:fldChar w:fldCharType="end"/>
        </w:r>
      </w:hyperlink>
    </w:p>
    <w:p w14:paraId="44D2A12A" w14:textId="35C1A393" w:rsidR="00851D54" w:rsidRDefault="00851D54">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0941084" w:history="1">
        <w:r w:rsidRPr="00073EC1">
          <w:rPr>
            <w:rStyle w:val="Hypertextovodkaz"/>
            <w:noProof/>
          </w:rPr>
          <w:t>3.6</w:t>
        </w:r>
        <w:r>
          <w:rPr>
            <w:rFonts w:asciiTheme="minorHAnsi" w:eastAsiaTheme="minorEastAsia" w:hAnsiTheme="minorHAnsi" w:cstheme="minorBidi"/>
            <w:noProof/>
            <w:kern w:val="2"/>
            <w14:ligatures w14:val="standardContextual"/>
          </w:rPr>
          <w:tab/>
        </w:r>
        <w:r w:rsidRPr="00073EC1">
          <w:rPr>
            <w:rStyle w:val="Hypertextovodkaz"/>
            <w:noProof/>
          </w:rPr>
          <w:t>Rogue AP</w:t>
        </w:r>
        <w:r>
          <w:rPr>
            <w:noProof/>
            <w:webHidden/>
          </w:rPr>
          <w:tab/>
        </w:r>
        <w:r>
          <w:rPr>
            <w:noProof/>
            <w:webHidden/>
          </w:rPr>
          <w:fldChar w:fldCharType="begin"/>
        </w:r>
        <w:r>
          <w:rPr>
            <w:noProof/>
            <w:webHidden/>
          </w:rPr>
          <w:instrText xml:space="preserve"> PAGEREF _Toc190941084 \h </w:instrText>
        </w:r>
        <w:r>
          <w:rPr>
            <w:noProof/>
            <w:webHidden/>
          </w:rPr>
        </w:r>
        <w:r>
          <w:rPr>
            <w:noProof/>
            <w:webHidden/>
          </w:rPr>
          <w:fldChar w:fldCharType="separate"/>
        </w:r>
        <w:r>
          <w:rPr>
            <w:noProof/>
            <w:webHidden/>
          </w:rPr>
          <w:t>23</w:t>
        </w:r>
        <w:r>
          <w:rPr>
            <w:noProof/>
            <w:webHidden/>
          </w:rPr>
          <w:fldChar w:fldCharType="end"/>
        </w:r>
      </w:hyperlink>
    </w:p>
    <w:p w14:paraId="5F7DB055" w14:textId="353EF777" w:rsidR="00851D54" w:rsidRDefault="00851D54">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0941085" w:history="1">
        <w:r w:rsidRPr="00073EC1">
          <w:rPr>
            <w:rStyle w:val="Hypertextovodkaz"/>
            <w:noProof/>
          </w:rPr>
          <w:t>3.7</w:t>
        </w:r>
        <w:r>
          <w:rPr>
            <w:rFonts w:asciiTheme="minorHAnsi" w:eastAsiaTheme="minorEastAsia" w:hAnsiTheme="minorHAnsi" w:cstheme="minorBidi"/>
            <w:noProof/>
            <w:kern w:val="2"/>
            <w14:ligatures w14:val="standardContextual"/>
          </w:rPr>
          <w:tab/>
        </w:r>
        <w:r w:rsidRPr="00073EC1">
          <w:rPr>
            <w:rStyle w:val="Hypertextovodkaz"/>
            <w:noProof/>
          </w:rPr>
          <w:t>Wifi jamming</w:t>
        </w:r>
        <w:r>
          <w:rPr>
            <w:noProof/>
            <w:webHidden/>
          </w:rPr>
          <w:tab/>
        </w:r>
        <w:r>
          <w:rPr>
            <w:noProof/>
            <w:webHidden/>
          </w:rPr>
          <w:fldChar w:fldCharType="begin"/>
        </w:r>
        <w:r>
          <w:rPr>
            <w:noProof/>
            <w:webHidden/>
          </w:rPr>
          <w:instrText xml:space="preserve"> PAGEREF _Toc190941085 \h </w:instrText>
        </w:r>
        <w:r>
          <w:rPr>
            <w:noProof/>
            <w:webHidden/>
          </w:rPr>
        </w:r>
        <w:r>
          <w:rPr>
            <w:noProof/>
            <w:webHidden/>
          </w:rPr>
          <w:fldChar w:fldCharType="separate"/>
        </w:r>
        <w:r>
          <w:rPr>
            <w:noProof/>
            <w:webHidden/>
          </w:rPr>
          <w:t>23</w:t>
        </w:r>
        <w:r>
          <w:rPr>
            <w:noProof/>
            <w:webHidden/>
          </w:rPr>
          <w:fldChar w:fldCharType="end"/>
        </w:r>
      </w:hyperlink>
    </w:p>
    <w:p w14:paraId="73E2922E" w14:textId="0F62AF60" w:rsidR="00851D54" w:rsidRDefault="00851D54">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0941086" w:history="1">
        <w:r w:rsidRPr="00073EC1">
          <w:rPr>
            <w:rStyle w:val="Hypertextovodkaz"/>
            <w:noProof/>
          </w:rPr>
          <w:t>4</w:t>
        </w:r>
        <w:r>
          <w:rPr>
            <w:rFonts w:asciiTheme="minorHAnsi" w:eastAsiaTheme="minorEastAsia" w:hAnsiTheme="minorHAnsi" w:cstheme="minorBidi"/>
            <w:noProof/>
            <w:kern w:val="2"/>
            <w14:ligatures w14:val="standardContextual"/>
          </w:rPr>
          <w:tab/>
        </w:r>
        <w:r w:rsidRPr="00073EC1">
          <w:rPr>
            <w:rStyle w:val="Hypertextovodkaz"/>
            <w:noProof/>
          </w:rPr>
          <w:t>Specifikace systémových komponent</w:t>
        </w:r>
        <w:r>
          <w:rPr>
            <w:noProof/>
            <w:webHidden/>
          </w:rPr>
          <w:tab/>
        </w:r>
        <w:r>
          <w:rPr>
            <w:noProof/>
            <w:webHidden/>
          </w:rPr>
          <w:fldChar w:fldCharType="begin"/>
        </w:r>
        <w:r>
          <w:rPr>
            <w:noProof/>
            <w:webHidden/>
          </w:rPr>
          <w:instrText xml:space="preserve"> PAGEREF _Toc190941086 \h </w:instrText>
        </w:r>
        <w:r>
          <w:rPr>
            <w:noProof/>
            <w:webHidden/>
          </w:rPr>
        </w:r>
        <w:r>
          <w:rPr>
            <w:noProof/>
            <w:webHidden/>
          </w:rPr>
          <w:fldChar w:fldCharType="separate"/>
        </w:r>
        <w:r>
          <w:rPr>
            <w:noProof/>
            <w:webHidden/>
          </w:rPr>
          <w:t>24</w:t>
        </w:r>
        <w:r>
          <w:rPr>
            <w:noProof/>
            <w:webHidden/>
          </w:rPr>
          <w:fldChar w:fldCharType="end"/>
        </w:r>
      </w:hyperlink>
    </w:p>
    <w:p w14:paraId="560EDEBA" w14:textId="0A2A035E" w:rsidR="00851D54" w:rsidRDefault="00851D54">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0941087" w:history="1">
        <w:r w:rsidRPr="00073EC1">
          <w:rPr>
            <w:rStyle w:val="Hypertextovodkaz"/>
            <w:noProof/>
          </w:rPr>
          <w:t>4.1</w:t>
        </w:r>
        <w:r>
          <w:rPr>
            <w:rFonts w:asciiTheme="minorHAnsi" w:eastAsiaTheme="minorEastAsia" w:hAnsiTheme="minorHAnsi" w:cstheme="minorBidi"/>
            <w:noProof/>
            <w:kern w:val="2"/>
            <w14:ligatures w14:val="standardContextual"/>
          </w:rPr>
          <w:tab/>
        </w:r>
        <w:r w:rsidRPr="00073EC1">
          <w:rPr>
            <w:rStyle w:val="Hypertextovodkaz"/>
            <w:noProof/>
          </w:rPr>
          <w:t>Systémové specifikace</w:t>
        </w:r>
        <w:r>
          <w:rPr>
            <w:noProof/>
            <w:webHidden/>
          </w:rPr>
          <w:tab/>
        </w:r>
        <w:r>
          <w:rPr>
            <w:noProof/>
            <w:webHidden/>
          </w:rPr>
          <w:fldChar w:fldCharType="begin"/>
        </w:r>
        <w:r>
          <w:rPr>
            <w:noProof/>
            <w:webHidden/>
          </w:rPr>
          <w:instrText xml:space="preserve"> PAGEREF _Toc190941087 \h </w:instrText>
        </w:r>
        <w:r>
          <w:rPr>
            <w:noProof/>
            <w:webHidden/>
          </w:rPr>
        </w:r>
        <w:r>
          <w:rPr>
            <w:noProof/>
            <w:webHidden/>
          </w:rPr>
          <w:fldChar w:fldCharType="separate"/>
        </w:r>
        <w:r>
          <w:rPr>
            <w:noProof/>
            <w:webHidden/>
          </w:rPr>
          <w:t>24</w:t>
        </w:r>
        <w:r>
          <w:rPr>
            <w:noProof/>
            <w:webHidden/>
          </w:rPr>
          <w:fldChar w:fldCharType="end"/>
        </w:r>
      </w:hyperlink>
    </w:p>
    <w:p w14:paraId="138374B1" w14:textId="5BD9C95E" w:rsidR="00851D54" w:rsidRDefault="00851D54">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0941088" w:history="1">
        <w:r w:rsidRPr="00073EC1">
          <w:rPr>
            <w:rStyle w:val="Hypertextovodkaz"/>
            <w:noProof/>
          </w:rPr>
          <w:t>4.2</w:t>
        </w:r>
        <w:r>
          <w:rPr>
            <w:rFonts w:asciiTheme="minorHAnsi" w:eastAsiaTheme="minorEastAsia" w:hAnsiTheme="minorHAnsi" w:cstheme="minorBidi"/>
            <w:noProof/>
            <w:kern w:val="2"/>
            <w14:ligatures w14:val="standardContextual"/>
          </w:rPr>
          <w:tab/>
        </w:r>
        <w:r w:rsidRPr="00073EC1">
          <w:rPr>
            <w:rStyle w:val="Hypertextovodkaz"/>
            <w:noProof/>
          </w:rPr>
          <w:t>Bezdrátové síťové karty</w:t>
        </w:r>
        <w:r>
          <w:rPr>
            <w:noProof/>
            <w:webHidden/>
          </w:rPr>
          <w:tab/>
        </w:r>
        <w:r>
          <w:rPr>
            <w:noProof/>
            <w:webHidden/>
          </w:rPr>
          <w:fldChar w:fldCharType="begin"/>
        </w:r>
        <w:r>
          <w:rPr>
            <w:noProof/>
            <w:webHidden/>
          </w:rPr>
          <w:instrText xml:space="preserve"> PAGEREF _Toc190941088 \h </w:instrText>
        </w:r>
        <w:r>
          <w:rPr>
            <w:noProof/>
            <w:webHidden/>
          </w:rPr>
        </w:r>
        <w:r>
          <w:rPr>
            <w:noProof/>
            <w:webHidden/>
          </w:rPr>
          <w:fldChar w:fldCharType="separate"/>
        </w:r>
        <w:r>
          <w:rPr>
            <w:noProof/>
            <w:webHidden/>
          </w:rPr>
          <w:t>25</w:t>
        </w:r>
        <w:r>
          <w:rPr>
            <w:noProof/>
            <w:webHidden/>
          </w:rPr>
          <w:fldChar w:fldCharType="end"/>
        </w:r>
      </w:hyperlink>
    </w:p>
    <w:p w14:paraId="35206C17" w14:textId="0530DDDC"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089" w:history="1">
        <w:r w:rsidRPr="00073EC1">
          <w:rPr>
            <w:rStyle w:val="Hypertextovodkaz"/>
            <w:noProof/>
          </w:rPr>
          <w:t>4.2.1</w:t>
        </w:r>
        <w:r>
          <w:rPr>
            <w:rFonts w:asciiTheme="minorHAnsi" w:eastAsiaTheme="minorEastAsia" w:hAnsiTheme="minorHAnsi" w:cstheme="minorBidi"/>
            <w:noProof/>
            <w:kern w:val="2"/>
            <w14:ligatures w14:val="standardContextual"/>
          </w:rPr>
          <w:tab/>
        </w:r>
        <w:r w:rsidRPr="00073EC1">
          <w:rPr>
            <w:rStyle w:val="Hypertextovodkaz"/>
            <w:noProof/>
          </w:rPr>
          <w:t>Tenda U10 C650</w:t>
        </w:r>
        <w:r>
          <w:rPr>
            <w:noProof/>
            <w:webHidden/>
          </w:rPr>
          <w:tab/>
        </w:r>
        <w:r>
          <w:rPr>
            <w:noProof/>
            <w:webHidden/>
          </w:rPr>
          <w:fldChar w:fldCharType="begin"/>
        </w:r>
        <w:r>
          <w:rPr>
            <w:noProof/>
            <w:webHidden/>
          </w:rPr>
          <w:instrText xml:space="preserve"> PAGEREF _Toc190941089 \h </w:instrText>
        </w:r>
        <w:r>
          <w:rPr>
            <w:noProof/>
            <w:webHidden/>
          </w:rPr>
        </w:r>
        <w:r>
          <w:rPr>
            <w:noProof/>
            <w:webHidden/>
          </w:rPr>
          <w:fldChar w:fldCharType="separate"/>
        </w:r>
        <w:r>
          <w:rPr>
            <w:noProof/>
            <w:webHidden/>
          </w:rPr>
          <w:t>25</w:t>
        </w:r>
        <w:r>
          <w:rPr>
            <w:noProof/>
            <w:webHidden/>
          </w:rPr>
          <w:fldChar w:fldCharType="end"/>
        </w:r>
      </w:hyperlink>
    </w:p>
    <w:p w14:paraId="37DF7444" w14:textId="6493F48B"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090" w:history="1">
        <w:r w:rsidRPr="00073EC1">
          <w:rPr>
            <w:rStyle w:val="Hypertextovodkaz"/>
            <w:noProof/>
          </w:rPr>
          <w:t>4.2.2</w:t>
        </w:r>
        <w:r>
          <w:rPr>
            <w:rFonts w:asciiTheme="minorHAnsi" w:eastAsiaTheme="minorEastAsia" w:hAnsiTheme="minorHAnsi" w:cstheme="minorBidi"/>
            <w:noProof/>
            <w:kern w:val="2"/>
            <w14:ligatures w14:val="standardContextual"/>
          </w:rPr>
          <w:tab/>
        </w:r>
        <w:r w:rsidRPr="00073EC1">
          <w:rPr>
            <w:rStyle w:val="Hypertextovodkaz"/>
            <w:noProof/>
          </w:rPr>
          <w:t>Mediatek MT7922</w:t>
        </w:r>
        <w:r>
          <w:rPr>
            <w:noProof/>
            <w:webHidden/>
          </w:rPr>
          <w:tab/>
        </w:r>
        <w:r>
          <w:rPr>
            <w:noProof/>
            <w:webHidden/>
          </w:rPr>
          <w:fldChar w:fldCharType="begin"/>
        </w:r>
        <w:r>
          <w:rPr>
            <w:noProof/>
            <w:webHidden/>
          </w:rPr>
          <w:instrText xml:space="preserve"> PAGEREF _Toc190941090 \h </w:instrText>
        </w:r>
        <w:r>
          <w:rPr>
            <w:noProof/>
            <w:webHidden/>
          </w:rPr>
        </w:r>
        <w:r>
          <w:rPr>
            <w:noProof/>
            <w:webHidden/>
          </w:rPr>
          <w:fldChar w:fldCharType="separate"/>
        </w:r>
        <w:r>
          <w:rPr>
            <w:noProof/>
            <w:webHidden/>
          </w:rPr>
          <w:t>25</w:t>
        </w:r>
        <w:r>
          <w:rPr>
            <w:noProof/>
            <w:webHidden/>
          </w:rPr>
          <w:fldChar w:fldCharType="end"/>
        </w:r>
      </w:hyperlink>
    </w:p>
    <w:p w14:paraId="127C1A3D" w14:textId="4EB2F754" w:rsidR="00851D54" w:rsidRDefault="00851D54">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0941091" w:history="1">
        <w:r w:rsidRPr="00073EC1">
          <w:rPr>
            <w:rStyle w:val="Hypertextovodkaz"/>
            <w:noProof/>
          </w:rPr>
          <w:t>5</w:t>
        </w:r>
        <w:r>
          <w:rPr>
            <w:rFonts w:asciiTheme="minorHAnsi" w:eastAsiaTheme="minorEastAsia" w:hAnsiTheme="minorHAnsi" w:cstheme="minorBidi"/>
            <w:noProof/>
            <w:kern w:val="2"/>
            <w14:ligatures w14:val="standardContextual"/>
          </w:rPr>
          <w:tab/>
        </w:r>
        <w:r w:rsidRPr="00073EC1">
          <w:rPr>
            <w:rStyle w:val="Hypertextovodkaz"/>
            <w:noProof/>
          </w:rPr>
          <w:t>Přístupové body</w:t>
        </w:r>
        <w:r>
          <w:rPr>
            <w:noProof/>
            <w:webHidden/>
          </w:rPr>
          <w:tab/>
        </w:r>
        <w:r>
          <w:rPr>
            <w:noProof/>
            <w:webHidden/>
          </w:rPr>
          <w:fldChar w:fldCharType="begin"/>
        </w:r>
        <w:r>
          <w:rPr>
            <w:noProof/>
            <w:webHidden/>
          </w:rPr>
          <w:instrText xml:space="preserve"> PAGEREF _Toc190941091 \h </w:instrText>
        </w:r>
        <w:r>
          <w:rPr>
            <w:noProof/>
            <w:webHidden/>
          </w:rPr>
        </w:r>
        <w:r>
          <w:rPr>
            <w:noProof/>
            <w:webHidden/>
          </w:rPr>
          <w:fldChar w:fldCharType="separate"/>
        </w:r>
        <w:r>
          <w:rPr>
            <w:noProof/>
            <w:webHidden/>
          </w:rPr>
          <w:t>26</w:t>
        </w:r>
        <w:r>
          <w:rPr>
            <w:noProof/>
            <w:webHidden/>
          </w:rPr>
          <w:fldChar w:fldCharType="end"/>
        </w:r>
      </w:hyperlink>
    </w:p>
    <w:p w14:paraId="3E075F37" w14:textId="05017BE2" w:rsidR="00851D54" w:rsidRDefault="00851D54">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0941092" w:history="1">
        <w:r w:rsidRPr="00073EC1">
          <w:rPr>
            <w:rStyle w:val="Hypertextovodkaz"/>
            <w:noProof/>
          </w:rPr>
          <w:t>5.1</w:t>
        </w:r>
        <w:r>
          <w:rPr>
            <w:rFonts w:asciiTheme="minorHAnsi" w:eastAsiaTheme="minorEastAsia" w:hAnsiTheme="minorHAnsi" w:cstheme="minorBidi"/>
            <w:noProof/>
            <w:kern w:val="2"/>
            <w14:ligatures w14:val="standardContextual"/>
          </w:rPr>
          <w:tab/>
        </w:r>
        <w:r w:rsidRPr="00073EC1">
          <w:rPr>
            <w:rStyle w:val="Hypertextovodkaz"/>
            <w:noProof/>
          </w:rPr>
          <w:t>Mikrotik RB941-2nDs</w:t>
        </w:r>
        <w:r>
          <w:rPr>
            <w:noProof/>
            <w:webHidden/>
          </w:rPr>
          <w:tab/>
        </w:r>
        <w:r>
          <w:rPr>
            <w:noProof/>
            <w:webHidden/>
          </w:rPr>
          <w:fldChar w:fldCharType="begin"/>
        </w:r>
        <w:r>
          <w:rPr>
            <w:noProof/>
            <w:webHidden/>
          </w:rPr>
          <w:instrText xml:space="preserve"> PAGEREF _Toc190941092 \h </w:instrText>
        </w:r>
        <w:r>
          <w:rPr>
            <w:noProof/>
            <w:webHidden/>
          </w:rPr>
        </w:r>
        <w:r>
          <w:rPr>
            <w:noProof/>
            <w:webHidden/>
          </w:rPr>
          <w:fldChar w:fldCharType="separate"/>
        </w:r>
        <w:r>
          <w:rPr>
            <w:noProof/>
            <w:webHidden/>
          </w:rPr>
          <w:t>26</w:t>
        </w:r>
        <w:r>
          <w:rPr>
            <w:noProof/>
            <w:webHidden/>
          </w:rPr>
          <w:fldChar w:fldCharType="end"/>
        </w:r>
      </w:hyperlink>
    </w:p>
    <w:p w14:paraId="3BDC9EA4" w14:textId="632DEDBE" w:rsidR="00851D54" w:rsidRDefault="00851D54">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0941093" w:history="1">
        <w:r w:rsidRPr="00073EC1">
          <w:rPr>
            <w:rStyle w:val="Hypertextovodkaz"/>
            <w:noProof/>
          </w:rPr>
          <w:t>5.2</w:t>
        </w:r>
        <w:r>
          <w:rPr>
            <w:rFonts w:asciiTheme="minorHAnsi" w:eastAsiaTheme="minorEastAsia" w:hAnsiTheme="minorHAnsi" w:cstheme="minorBidi"/>
            <w:noProof/>
            <w:kern w:val="2"/>
            <w14:ligatures w14:val="standardContextual"/>
          </w:rPr>
          <w:tab/>
        </w:r>
        <w:r w:rsidRPr="00073EC1">
          <w:rPr>
            <w:rStyle w:val="Hypertextovodkaz"/>
            <w:noProof/>
          </w:rPr>
          <w:t>TP-Link AX23</w:t>
        </w:r>
        <w:r>
          <w:rPr>
            <w:noProof/>
            <w:webHidden/>
          </w:rPr>
          <w:tab/>
        </w:r>
        <w:r>
          <w:rPr>
            <w:noProof/>
            <w:webHidden/>
          </w:rPr>
          <w:fldChar w:fldCharType="begin"/>
        </w:r>
        <w:r>
          <w:rPr>
            <w:noProof/>
            <w:webHidden/>
          </w:rPr>
          <w:instrText xml:space="preserve"> PAGEREF _Toc190941093 \h </w:instrText>
        </w:r>
        <w:r>
          <w:rPr>
            <w:noProof/>
            <w:webHidden/>
          </w:rPr>
        </w:r>
        <w:r>
          <w:rPr>
            <w:noProof/>
            <w:webHidden/>
          </w:rPr>
          <w:fldChar w:fldCharType="separate"/>
        </w:r>
        <w:r>
          <w:rPr>
            <w:noProof/>
            <w:webHidden/>
          </w:rPr>
          <w:t>27</w:t>
        </w:r>
        <w:r>
          <w:rPr>
            <w:noProof/>
            <w:webHidden/>
          </w:rPr>
          <w:fldChar w:fldCharType="end"/>
        </w:r>
      </w:hyperlink>
    </w:p>
    <w:p w14:paraId="19BED55E" w14:textId="0CEBC4B5" w:rsidR="00851D54" w:rsidRDefault="00851D54">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0941094" w:history="1">
        <w:r w:rsidRPr="00073EC1">
          <w:rPr>
            <w:rStyle w:val="Hypertextovodkaz"/>
            <w:iCs/>
            <w:noProof/>
          </w:rPr>
          <w:t>6</w:t>
        </w:r>
        <w:r>
          <w:rPr>
            <w:rFonts w:asciiTheme="minorHAnsi" w:eastAsiaTheme="minorEastAsia" w:hAnsiTheme="minorHAnsi" w:cstheme="minorBidi"/>
            <w:noProof/>
            <w:kern w:val="2"/>
            <w14:ligatures w14:val="standardContextual"/>
          </w:rPr>
          <w:tab/>
        </w:r>
        <w:r w:rsidRPr="00073EC1">
          <w:rPr>
            <w:rStyle w:val="Hypertextovodkaz"/>
            <w:iCs/>
            <w:noProof/>
          </w:rPr>
          <w:t>TP-Link WR740N</w:t>
        </w:r>
        <w:r>
          <w:rPr>
            <w:noProof/>
            <w:webHidden/>
          </w:rPr>
          <w:tab/>
        </w:r>
        <w:r>
          <w:rPr>
            <w:noProof/>
            <w:webHidden/>
          </w:rPr>
          <w:fldChar w:fldCharType="begin"/>
        </w:r>
        <w:r>
          <w:rPr>
            <w:noProof/>
            <w:webHidden/>
          </w:rPr>
          <w:instrText xml:space="preserve"> PAGEREF _Toc190941094 \h </w:instrText>
        </w:r>
        <w:r>
          <w:rPr>
            <w:noProof/>
            <w:webHidden/>
          </w:rPr>
        </w:r>
        <w:r>
          <w:rPr>
            <w:noProof/>
            <w:webHidden/>
          </w:rPr>
          <w:fldChar w:fldCharType="separate"/>
        </w:r>
        <w:r>
          <w:rPr>
            <w:noProof/>
            <w:webHidden/>
          </w:rPr>
          <w:t>28</w:t>
        </w:r>
        <w:r>
          <w:rPr>
            <w:noProof/>
            <w:webHidden/>
          </w:rPr>
          <w:fldChar w:fldCharType="end"/>
        </w:r>
      </w:hyperlink>
    </w:p>
    <w:p w14:paraId="490C3E2E" w14:textId="0362FB2B" w:rsidR="00851D54" w:rsidRDefault="00851D54">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0941095" w:history="1">
        <w:r w:rsidRPr="00073EC1">
          <w:rPr>
            <w:rStyle w:val="Hypertextovodkaz"/>
            <w:noProof/>
          </w:rPr>
          <w:t>7</w:t>
        </w:r>
        <w:r>
          <w:rPr>
            <w:rFonts w:asciiTheme="minorHAnsi" w:eastAsiaTheme="minorEastAsia" w:hAnsiTheme="minorHAnsi" w:cstheme="minorBidi"/>
            <w:noProof/>
            <w:kern w:val="2"/>
            <w14:ligatures w14:val="standardContextual"/>
          </w:rPr>
          <w:tab/>
        </w:r>
        <w:r w:rsidRPr="00073EC1">
          <w:rPr>
            <w:rStyle w:val="Hypertextovodkaz"/>
            <w:noProof/>
          </w:rPr>
          <w:t>Konfigurace vývojového prostředí</w:t>
        </w:r>
        <w:r>
          <w:rPr>
            <w:noProof/>
            <w:webHidden/>
          </w:rPr>
          <w:tab/>
        </w:r>
        <w:r>
          <w:rPr>
            <w:noProof/>
            <w:webHidden/>
          </w:rPr>
          <w:fldChar w:fldCharType="begin"/>
        </w:r>
        <w:r>
          <w:rPr>
            <w:noProof/>
            <w:webHidden/>
          </w:rPr>
          <w:instrText xml:space="preserve"> PAGEREF _Toc190941095 \h </w:instrText>
        </w:r>
        <w:r>
          <w:rPr>
            <w:noProof/>
            <w:webHidden/>
          </w:rPr>
        </w:r>
        <w:r>
          <w:rPr>
            <w:noProof/>
            <w:webHidden/>
          </w:rPr>
          <w:fldChar w:fldCharType="separate"/>
        </w:r>
        <w:r>
          <w:rPr>
            <w:noProof/>
            <w:webHidden/>
          </w:rPr>
          <w:t>29</w:t>
        </w:r>
        <w:r>
          <w:rPr>
            <w:noProof/>
            <w:webHidden/>
          </w:rPr>
          <w:fldChar w:fldCharType="end"/>
        </w:r>
      </w:hyperlink>
    </w:p>
    <w:p w14:paraId="75BA4C0A" w14:textId="50C48E36" w:rsidR="00851D54" w:rsidRDefault="00851D54">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0941096" w:history="1">
        <w:r w:rsidRPr="00073EC1">
          <w:rPr>
            <w:rStyle w:val="Hypertextovodkaz"/>
            <w:noProof/>
          </w:rPr>
          <w:t>7.1</w:t>
        </w:r>
        <w:r>
          <w:rPr>
            <w:rFonts w:asciiTheme="minorHAnsi" w:eastAsiaTheme="minorEastAsia" w:hAnsiTheme="minorHAnsi" w:cstheme="minorBidi"/>
            <w:noProof/>
            <w:kern w:val="2"/>
            <w14:ligatures w14:val="standardContextual"/>
          </w:rPr>
          <w:tab/>
        </w:r>
        <w:r w:rsidRPr="00073EC1">
          <w:rPr>
            <w:rStyle w:val="Hypertextovodkaz"/>
            <w:noProof/>
          </w:rPr>
          <w:t>Využívané systémové balíčky</w:t>
        </w:r>
        <w:r>
          <w:rPr>
            <w:noProof/>
            <w:webHidden/>
          </w:rPr>
          <w:tab/>
        </w:r>
        <w:r>
          <w:rPr>
            <w:noProof/>
            <w:webHidden/>
          </w:rPr>
          <w:fldChar w:fldCharType="begin"/>
        </w:r>
        <w:r>
          <w:rPr>
            <w:noProof/>
            <w:webHidden/>
          </w:rPr>
          <w:instrText xml:space="preserve"> PAGEREF _Toc190941096 \h </w:instrText>
        </w:r>
        <w:r>
          <w:rPr>
            <w:noProof/>
            <w:webHidden/>
          </w:rPr>
        </w:r>
        <w:r>
          <w:rPr>
            <w:noProof/>
            <w:webHidden/>
          </w:rPr>
          <w:fldChar w:fldCharType="separate"/>
        </w:r>
        <w:r>
          <w:rPr>
            <w:noProof/>
            <w:webHidden/>
          </w:rPr>
          <w:t>30</w:t>
        </w:r>
        <w:r>
          <w:rPr>
            <w:noProof/>
            <w:webHidden/>
          </w:rPr>
          <w:fldChar w:fldCharType="end"/>
        </w:r>
      </w:hyperlink>
    </w:p>
    <w:p w14:paraId="070419F7" w14:textId="4AA51B4B"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097" w:history="1">
        <w:r w:rsidRPr="00073EC1">
          <w:rPr>
            <w:rStyle w:val="Hypertextovodkaz"/>
            <w:noProof/>
          </w:rPr>
          <w:t>7.1.1</w:t>
        </w:r>
        <w:r>
          <w:rPr>
            <w:rFonts w:asciiTheme="minorHAnsi" w:eastAsiaTheme="minorEastAsia" w:hAnsiTheme="minorHAnsi" w:cstheme="minorBidi"/>
            <w:noProof/>
            <w:kern w:val="2"/>
            <w14:ligatures w14:val="standardContextual"/>
          </w:rPr>
          <w:tab/>
        </w:r>
        <w:r w:rsidRPr="00073EC1">
          <w:rPr>
            <w:rStyle w:val="Hypertextovodkaz"/>
            <w:noProof/>
          </w:rPr>
          <w:t>Make</w:t>
        </w:r>
        <w:r>
          <w:rPr>
            <w:noProof/>
            <w:webHidden/>
          </w:rPr>
          <w:tab/>
        </w:r>
        <w:r>
          <w:rPr>
            <w:noProof/>
            <w:webHidden/>
          </w:rPr>
          <w:fldChar w:fldCharType="begin"/>
        </w:r>
        <w:r>
          <w:rPr>
            <w:noProof/>
            <w:webHidden/>
          </w:rPr>
          <w:instrText xml:space="preserve"> PAGEREF _Toc190941097 \h </w:instrText>
        </w:r>
        <w:r>
          <w:rPr>
            <w:noProof/>
            <w:webHidden/>
          </w:rPr>
        </w:r>
        <w:r>
          <w:rPr>
            <w:noProof/>
            <w:webHidden/>
          </w:rPr>
          <w:fldChar w:fldCharType="separate"/>
        </w:r>
        <w:r>
          <w:rPr>
            <w:noProof/>
            <w:webHidden/>
          </w:rPr>
          <w:t>30</w:t>
        </w:r>
        <w:r>
          <w:rPr>
            <w:noProof/>
            <w:webHidden/>
          </w:rPr>
          <w:fldChar w:fldCharType="end"/>
        </w:r>
      </w:hyperlink>
    </w:p>
    <w:p w14:paraId="4364D5CC" w14:textId="7C6CE1D6"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098" w:history="1">
        <w:r w:rsidRPr="00073EC1">
          <w:rPr>
            <w:rStyle w:val="Hypertextovodkaz"/>
            <w:noProof/>
          </w:rPr>
          <w:t>7.1.2</w:t>
        </w:r>
        <w:r>
          <w:rPr>
            <w:rFonts w:asciiTheme="minorHAnsi" w:eastAsiaTheme="minorEastAsia" w:hAnsiTheme="minorHAnsi" w:cstheme="minorBidi"/>
            <w:noProof/>
            <w:kern w:val="2"/>
            <w14:ligatures w14:val="standardContextual"/>
          </w:rPr>
          <w:tab/>
        </w:r>
        <w:r w:rsidRPr="00073EC1">
          <w:rPr>
            <w:rStyle w:val="Hypertextovodkaz"/>
            <w:noProof/>
          </w:rPr>
          <w:t>Gawk</w:t>
        </w:r>
        <w:r>
          <w:rPr>
            <w:noProof/>
            <w:webHidden/>
          </w:rPr>
          <w:tab/>
        </w:r>
        <w:r>
          <w:rPr>
            <w:noProof/>
            <w:webHidden/>
          </w:rPr>
          <w:fldChar w:fldCharType="begin"/>
        </w:r>
        <w:r>
          <w:rPr>
            <w:noProof/>
            <w:webHidden/>
          </w:rPr>
          <w:instrText xml:space="preserve"> PAGEREF _Toc190941098 \h </w:instrText>
        </w:r>
        <w:r>
          <w:rPr>
            <w:noProof/>
            <w:webHidden/>
          </w:rPr>
        </w:r>
        <w:r>
          <w:rPr>
            <w:noProof/>
            <w:webHidden/>
          </w:rPr>
          <w:fldChar w:fldCharType="separate"/>
        </w:r>
        <w:r>
          <w:rPr>
            <w:noProof/>
            <w:webHidden/>
          </w:rPr>
          <w:t>30</w:t>
        </w:r>
        <w:r>
          <w:rPr>
            <w:noProof/>
            <w:webHidden/>
          </w:rPr>
          <w:fldChar w:fldCharType="end"/>
        </w:r>
      </w:hyperlink>
    </w:p>
    <w:p w14:paraId="0E6ACE60" w14:textId="5FFCFC56"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099" w:history="1">
        <w:r w:rsidRPr="00073EC1">
          <w:rPr>
            <w:rStyle w:val="Hypertextovodkaz"/>
            <w:noProof/>
          </w:rPr>
          <w:t>7.1.3</w:t>
        </w:r>
        <w:r>
          <w:rPr>
            <w:rFonts w:asciiTheme="minorHAnsi" w:eastAsiaTheme="minorEastAsia" w:hAnsiTheme="minorHAnsi" w:cstheme="minorBidi"/>
            <w:noProof/>
            <w:kern w:val="2"/>
            <w14:ligatures w14:val="standardContextual"/>
          </w:rPr>
          <w:tab/>
        </w:r>
        <w:r w:rsidRPr="00073EC1">
          <w:rPr>
            <w:rStyle w:val="Hypertextovodkaz"/>
            <w:noProof/>
          </w:rPr>
          <w:t>Sed</w:t>
        </w:r>
        <w:r>
          <w:rPr>
            <w:noProof/>
            <w:webHidden/>
          </w:rPr>
          <w:tab/>
        </w:r>
        <w:r>
          <w:rPr>
            <w:noProof/>
            <w:webHidden/>
          </w:rPr>
          <w:fldChar w:fldCharType="begin"/>
        </w:r>
        <w:r>
          <w:rPr>
            <w:noProof/>
            <w:webHidden/>
          </w:rPr>
          <w:instrText xml:space="preserve"> PAGEREF _Toc190941099 \h </w:instrText>
        </w:r>
        <w:r>
          <w:rPr>
            <w:noProof/>
            <w:webHidden/>
          </w:rPr>
        </w:r>
        <w:r>
          <w:rPr>
            <w:noProof/>
            <w:webHidden/>
          </w:rPr>
          <w:fldChar w:fldCharType="separate"/>
        </w:r>
        <w:r>
          <w:rPr>
            <w:noProof/>
            <w:webHidden/>
          </w:rPr>
          <w:t>30</w:t>
        </w:r>
        <w:r>
          <w:rPr>
            <w:noProof/>
            <w:webHidden/>
          </w:rPr>
          <w:fldChar w:fldCharType="end"/>
        </w:r>
      </w:hyperlink>
    </w:p>
    <w:p w14:paraId="327BF57E" w14:textId="1ED8911A"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100" w:history="1">
        <w:r w:rsidRPr="00073EC1">
          <w:rPr>
            <w:rStyle w:val="Hypertextovodkaz"/>
            <w:noProof/>
          </w:rPr>
          <w:t>7.1.4</w:t>
        </w:r>
        <w:r>
          <w:rPr>
            <w:rFonts w:asciiTheme="minorHAnsi" w:eastAsiaTheme="minorEastAsia" w:hAnsiTheme="minorHAnsi" w:cstheme="minorBidi"/>
            <w:noProof/>
            <w:kern w:val="2"/>
            <w14:ligatures w14:val="standardContextual"/>
          </w:rPr>
          <w:tab/>
        </w:r>
        <w:r w:rsidRPr="00073EC1">
          <w:rPr>
            <w:rStyle w:val="Hypertextovodkaz"/>
            <w:noProof/>
          </w:rPr>
          <w:t>Iputils</w:t>
        </w:r>
        <w:r>
          <w:rPr>
            <w:noProof/>
            <w:webHidden/>
          </w:rPr>
          <w:tab/>
        </w:r>
        <w:r>
          <w:rPr>
            <w:noProof/>
            <w:webHidden/>
          </w:rPr>
          <w:fldChar w:fldCharType="begin"/>
        </w:r>
        <w:r>
          <w:rPr>
            <w:noProof/>
            <w:webHidden/>
          </w:rPr>
          <w:instrText xml:space="preserve"> PAGEREF _Toc190941100 \h </w:instrText>
        </w:r>
        <w:r>
          <w:rPr>
            <w:noProof/>
            <w:webHidden/>
          </w:rPr>
        </w:r>
        <w:r>
          <w:rPr>
            <w:noProof/>
            <w:webHidden/>
          </w:rPr>
          <w:fldChar w:fldCharType="separate"/>
        </w:r>
        <w:r>
          <w:rPr>
            <w:noProof/>
            <w:webHidden/>
          </w:rPr>
          <w:t>30</w:t>
        </w:r>
        <w:r>
          <w:rPr>
            <w:noProof/>
            <w:webHidden/>
          </w:rPr>
          <w:fldChar w:fldCharType="end"/>
        </w:r>
      </w:hyperlink>
    </w:p>
    <w:p w14:paraId="5885BA97" w14:textId="145A3AF3"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101" w:history="1">
        <w:r w:rsidRPr="00073EC1">
          <w:rPr>
            <w:rStyle w:val="Hypertextovodkaz"/>
            <w:noProof/>
          </w:rPr>
          <w:t>7.1.5</w:t>
        </w:r>
        <w:r>
          <w:rPr>
            <w:rFonts w:asciiTheme="minorHAnsi" w:eastAsiaTheme="minorEastAsia" w:hAnsiTheme="minorHAnsi" w:cstheme="minorBidi"/>
            <w:noProof/>
            <w:kern w:val="2"/>
            <w14:ligatures w14:val="standardContextual"/>
          </w:rPr>
          <w:tab/>
        </w:r>
        <w:r w:rsidRPr="00073EC1">
          <w:rPr>
            <w:rStyle w:val="Hypertextovodkaz"/>
            <w:noProof/>
          </w:rPr>
          <w:t>Iproute2</w:t>
        </w:r>
        <w:r>
          <w:rPr>
            <w:noProof/>
            <w:webHidden/>
          </w:rPr>
          <w:tab/>
        </w:r>
        <w:r>
          <w:rPr>
            <w:noProof/>
            <w:webHidden/>
          </w:rPr>
          <w:fldChar w:fldCharType="begin"/>
        </w:r>
        <w:r>
          <w:rPr>
            <w:noProof/>
            <w:webHidden/>
          </w:rPr>
          <w:instrText xml:space="preserve"> PAGEREF _Toc190941101 \h </w:instrText>
        </w:r>
        <w:r>
          <w:rPr>
            <w:noProof/>
            <w:webHidden/>
          </w:rPr>
        </w:r>
        <w:r>
          <w:rPr>
            <w:noProof/>
            <w:webHidden/>
          </w:rPr>
          <w:fldChar w:fldCharType="separate"/>
        </w:r>
        <w:r>
          <w:rPr>
            <w:noProof/>
            <w:webHidden/>
          </w:rPr>
          <w:t>31</w:t>
        </w:r>
        <w:r>
          <w:rPr>
            <w:noProof/>
            <w:webHidden/>
          </w:rPr>
          <w:fldChar w:fldCharType="end"/>
        </w:r>
      </w:hyperlink>
    </w:p>
    <w:p w14:paraId="1D540834" w14:textId="1CF81528"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102" w:history="1">
        <w:r w:rsidRPr="00073EC1">
          <w:rPr>
            <w:rStyle w:val="Hypertextovodkaz"/>
            <w:noProof/>
          </w:rPr>
          <w:t>7.1.6</w:t>
        </w:r>
        <w:r>
          <w:rPr>
            <w:rFonts w:asciiTheme="minorHAnsi" w:eastAsiaTheme="minorEastAsia" w:hAnsiTheme="minorHAnsi" w:cstheme="minorBidi"/>
            <w:noProof/>
            <w:kern w:val="2"/>
            <w14:ligatures w14:val="standardContextual"/>
          </w:rPr>
          <w:tab/>
        </w:r>
        <w:r w:rsidRPr="00073EC1">
          <w:rPr>
            <w:rStyle w:val="Hypertextovodkaz"/>
            <w:noProof/>
          </w:rPr>
          <w:t>Iw</w:t>
        </w:r>
        <w:r>
          <w:rPr>
            <w:noProof/>
            <w:webHidden/>
          </w:rPr>
          <w:tab/>
        </w:r>
        <w:r>
          <w:rPr>
            <w:noProof/>
            <w:webHidden/>
          </w:rPr>
          <w:fldChar w:fldCharType="begin"/>
        </w:r>
        <w:r>
          <w:rPr>
            <w:noProof/>
            <w:webHidden/>
          </w:rPr>
          <w:instrText xml:space="preserve"> PAGEREF _Toc190941102 \h </w:instrText>
        </w:r>
        <w:r>
          <w:rPr>
            <w:noProof/>
            <w:webHidden/>
          </w:rPr>
        </w:r>
        <w:r>
          <w:rPr>
            <w:noProof/>
            <w:webHidden/>
          </w:rPr>
          <w:fldChar w:fldCharType="separate"/>
        </w:r>
        <w:r>
          <w:rPr>
            <w:noProof/>
            <w:webHidden/>
          </w:rPr>
          <w:t>31</w:t>
        </w:r>
        <w:r>
          <w:rPr>
            <w:noProof/>
            <w:webHidden/>
          </w:rPr>
          <w:fldChar w:fldCharType="end"/>
        </w:r>
      </w:hyperlink>
    </w:p>
    <w:p w14:paraId="3BCB6219" w14:textId="18124639"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103" w:history="1">
        <w:r w:rsidRPr="00073EC1">
          <w:rPr>
            <w:rStyle w:val="Hypertextovodkaz"/>
            <w:noProof/>
          </w:rPr>
          <w:t>7.1.7</w:t>
        </w:r>
        <w:r>
          <w:rPr>
            <w:rFonts w:asciiTheme="minorHAnsi" w:eastAsiaTheme="minorEastAsia" w:hAnsiTheme="minorHAnsi" w:cstheme="minorBidi"/>
            <w:noProof/>
            <w:kern w:val="2"/>
            <w14:ligatures w14:val="standardContextual"/>
          </w:rPr>
          <w:tab/>
        </w:r>
        <w:r w:rsidRPr="00073EC1">
          <w:rPr>
            <w:rStyle w:val="Hypertextovodkaz"/>
            <w:noProof/>
          </w:rPr>
          <w:t>Python311</w:t>
        </w:r>
        <w:r>
          <w:rPr>
            <w:noProof/>
            <w:webHidden/>
          </w:rPr>
          <w:tab/>
        </w:r>
        <w:r>
          <w:rPr>
            <w:noProof/>
            <w:webHidden/>
          </w:rPr>
          <w:fldChar w:fldCharType="begin"/>
        </w:r>
        <w:r>
          <w:rPr>
            <w:noProof/>
            <w:webHidden/>
          </w:rPr>
          <w:instrText xml:space="preserve"> PAGEREF _Toc190941103 \h </w:instrText>
        </w:r>
        <w:r>
          <w:rPr>
            <w:noProof/>
            <w:webHidden/>
          </w:rPr>
        </w:r>
        <w:r>
          <w:rPr>
            <w:noProof/>
            <w:webHidden/>
          </w:rPr>
          <w:fldChar w:fldCharType="separate"/>
        </w:r>
        <w:r>
          <w:rPr>
            <w:noProof/>
            <w:webHidden/>
          </w:rPr>
          <w:t>31</w:t>
        </w:r>
        <w:r>
          <w:rPr>
            <w:noProof/>
            <w:webHidden/>
          </w:rPr>
          <w:fldChar w:fldCharType="end"/>
        </w:r>
      </w:hyperlink>
    </w:p>
    <w:p w14:paraId="047F1D32" w14:textId="330CA082"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104" w:history="1">
        <w:r w:rsidRPr="00073EC1">
          <w:rPr>
            <w:rStyle w:val="Hypertextovodkaz"/>
            <w:noProof/>
          </w:rPr>
          <w:t>7.1.8</w:t>
        </w:r>
        <w:r>
          <w:rPr>
            <w:rFonts w:asciiTheme="minorHAnsi" w:eastAsiaTheme="minorEastAsia" w:hAnsiTheme="minorHAnsi" w:cstheme="minorBidi"/>
            <w:noProof/>
            <w:kern w:val="2"/>
            <w14:ligatures w14:val="standardContextual"/>
          </w:rPr>
          <w:tab/>
        </w:r>
        <w:r w:rsidRPr="00073EC1">
          <w:rPr>
            <w:rStyle w:val="Hypertextovodkaz"/>
            <w:noProof/>
          </w:rPr>
          <w:t>Aircrack-ng</w:t>
        </w:r>
        <w:r>
          <w:rPr>
            <w:noProof/>
            <w:webHidden/>
          </w:rPr>
          <w:tab/>
        </w:r>
        <w:r>
          <w:rPr>
            <w:noProof/>
            <w:webHidden/>
          </w:rPr>
          <w:fldChar w:fldCharType="begin"/>
        </w:r>
        <w:r>
          <w:rPr>
            <w:noProof/>
            <w:webHidden/>
          </w:rPr>
          <w:instrText xml:space="preserve"> PAGEREF _Toc190941104 \h </w:instrText>
        </w:r>
        <w:r>
          <w:rPr>
            <w:noProof/>
            <w:webHidden/>
          </w:rPr>
        </w:r>
        <w:r>
          <w:rPr>
            <w:noProof/>
            <w:webHidden/>
          </w:rPr>
          <w:fldChar w:fldCharType="separate"/>
        </w:r>
        <w:r>
          <w:rPr>
            <w:noProof/>
            <w:webHidden/>
          </w:rPr>
          <w:t>31</w:t>
        </w:r>
        <w:r>
          <w:rPr>
            <w:noProof/>
            <w:webHidden/>
          </w:rPr>
          <w:fldChar w:fldCharType="end"/>
        </w:r>
      </w:hyperlink>
    </w:p>
    <w:p w14:paraId="1B8FBEEA" w14:textId="21BE9DD8"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105" w:history="1">
        <w:r w:rsidRPr="00073EC1">
          <w:rPr>
            <w:rStyle w:val="Hypertextovodkaz"/>
            <w:noProof/>
          </w:rPr>
          <w:t>7.1.9</w:t>
        </w:r>
        <w:r>
          <w:rPr>
            <w:rFonts w:asciiTheme="minorHAnsi" w:eastAsiaTheme="minorEastAsia" w:hAnsiTheme="minorHAnsi" w:cstheme="minorBidi"/>
            <w:noProof/>
            <w:kern w:val="2"/>
            <w14:ligatures w14:val="standardContextual"/>
          </w:rPr>
          <w:tab/>
        </w:r>
        <w:r w:rsidRPr="00073EC1">
          <w:rPr>
            <w:rStyle w:val="Hypertextovodkaz"/>
            <w:noProof/>
          </w:rPr>
          <w:t>Hashcat</w:t>
        </w:r>
        <w:r>
          <w:rPr>
            <w:noProof/>
            <w:webHidden/>
          </w:rPr>
          <w:tab/>
        </w:r>
        <w:r>
          <w:rPr>
            <w:noProof/>
            <w:webHidden/>
          </w:rPr>
          <w:fldChar w:fldCharType="begin"/>
        </w:r>
        <w:r>
          <w:rPr>
            <w:noProof/>
            <w:webHidden/>
          </w:rPr>
          <w:instrText xml:space="preserve"> PAGEREF _Toc190941105 \h </w:instrText>
        </w:r>
        <w:r>
          <w:rPr>
            <w:noProof/>
            <w:webHidden/>
          </w:rPr>
        </w:r>
        <w:r>
          <w:rPr>
            <w:noProof/>
            <w:webHidden/>
          </w:rPr>
          <w:fldChar w:fldCharType="separate"/>
        </w:r>
        <w:r>
          <w:rPr>
            <w:noProof/>
            <w:webHidden/>
          </w:rPr>
          <w:t>31</w:t>
        </w:r>
        <w:r>
          <w:rPr>
            <w:noProof/>
            <w:webHidden/>
          </w:rPr>
          <w:fldChar w:fldCharType="end"/>
        </w:r>
      </w:hyperlink>
    </w:p>
    <w:p w14:paraId="749BCFE0" w14:textId="5665D1FA" w:rsidR="00851D54" w:rsidRDefault="00851D54">
      <w:pPr>
        <w:pStyle w:val="Obsah3"/>
        <w:tabs>
          <w:tab w:val="left" w:pos="2029"/>
          <w:tab w:val="right" w:leader="dot" w:pos="9061"/>
        </w:tabs>
        <w:rPr>
          <w:rFonts w:asciiTheme="minorHAnsi" w:eastAsiaTheme="minorEastAsia" w:hAnsiTheme="minorHAnsi" w:cstheme="minorBidi"/>
          <w:noProof/>
          <w:kern w:val="2"/>
          <w14:ligatures w14:val="standardContextual"/>
        </w:rPr>
      </w:pPr>
      <w:hyperlink w:anchor="_Toc190941106" w:history="1">
        <w:r w:rsidRPr="00073EC1">
          <w:rPr>
            <w:rStyle w:val="Hypertextovodkaz"/>
            <w:noProof/>
          </w:rPr>
          <w:t>7.1.10</w:t>
        </w:r>
        <w:r>
          <w:rPr>
            <w:rFonts w:asciiTheme="minorHAnsi" w:eastAsiaTheme="minorEastAsia" w:hAnsiTheme="minorHAnsi" w:cstheme="minorBidi"/>
            <w:noProof/>
            <w:kern w:val="2"/>
            <w14:ligatures w14:val="standardContextual"/>
          </w:rPr>
          <w:tab/>
        </w:r>
        <w:r w:rsidRPr="00073EC1">
          <w:rPr>
            <w:rStyle w:val="Hypertextovodkaz"/>
            <w:noProof/>
          </w:rPr>
          <w:t>Pocl</w:t>
        </w:r>
        <w:r>
          <w:rPr>
            <w:noProof/>
            <w:webHidden/>
          </w:rPr>
          <w:tab/>
        </w:r>
        <w:r>
          <w:rPr>
            <w:noProof/>
            <w:webHidden/>
          </w:rPr>
          <w:fldChar w:fldCharType="begin"/>
        </w:r>
        <w:r>
          <w:rPr>
            <w:noProof/>
            <w:webHidden/>
          </w:rPr>
          <w:instrText xml:space="preserve"> PAGEREF _Toc190941106 \h </w:instrText>
        </w:r>
        <w:r>
          <w:rPr>
            <w:noProof/>
            <w:webHidden/>
          </w:rPr>
        </w:r>
        <w:r>
          <w:rPr>
            <w:noProof/>
            <w:webHidden/>
          </w:rPr>
          <w:fldChar w:fldCharType="separate"/>
        </w:r>
        <w:r>
          <w:rPr>
            <w:noProof/>
            <w:webHidden/>
          </w:rPr>
          <w:t>31</w:t>
        </w:r>
        <w:r>
          <w:rPr>
            <w:noProof/>
            <w:webHidden/>
          </w:rPr>
          <w:fldChar w:fldCharType="end"/>
        </w:r>
      </w:hyperlink>
    </w:p>
    <w:p w14:paraId="1882BF69" w14:textId="534ABDE8" w:rsidR="00851D54" w:rsidRDefault="00851D54">
      <w:pPr>
        <w:pStyle w:val="Obsah3"/>
        <w:tabs>
          <w:tab w:val="left" w:pos="2029"/>
          <w:tab w:val="right" w:leader="dot" w:pos="9061"/>
        </w:tabs>
        <w:rPr>
          <w:rFonts w:asciiTheme="minorHAnsi" w:eastAsiaTheme="minorEastAsia" w:hAnsiTheme="minorHAnsi" w:cstheme="minorBidi"/>
          <w:noProof/>
          <w:kern w:val="2"/>
          <w14:ligatures w14:val="standardContextual"/>
        </w:rPr>
      </w:pPr>
      <w:hyperlink w:anchor="_Toc190941107" w:history="1">
        <w:r w:rsidRPr="00073EC1">
          <w:rPr>
            <w:rStyle w:val="Hypertextovodkaz"/>
            <w:noProof/>
            <w:lang w:val="en-US"/>
          </w:rPr>
          <w:t>7.1.11</w:t>
        </w:r>
        <w:r>
          <w:rPr>
            <w:rFonts w:asciiTheme="minorHAnsi" w:eastAsiaTheme="minorEastAsia" w:hAnsiTheme="minorHAnsi" w:cstheme="minorBidi"/>
            <w:noProof/>
            <w:kern w:val="2"/>
            <w14:ligatures w14:val="standardContextual"/>
          </w:rPr>
          <w:tab/>
        </w:r>
        <w:r w:rsidRPr="00073EC1">
          <w:rPr>
            <w:rStyle w:val="Hypertextovodkaz"/>
            <w:noProof/>
            <w:lang w:val="en-US"/>
          </w:rPr>
          <w:t>Hostapd</w:t>
        </w:r>
        <w:r>
          <w:rPr>
            <w:noProof/>
            <w:webHidden/>
          </w:rPr>
          <w:tab/>
        </w:r>
        <w:r>
          <w:rPr>
            <w:noProof/>
            <w:webHidden/>
          </w:rPr>
          <w:fldChar w:fldCharType="begin"/>
        </w:r>
        <w:r>
          <w:rPr>
            <w:noProof/>
            <w:webHidden/>
          </w:rPr>
          <w:instrText xml:space="preserve"> PAGEREF _Toc190941107 \h </w:instrText>
        </w:r>
        <w:r>
          <w:rPr>
            <w:noProof/>
            <w:webHidden/>
          </w:rPr>
        </w:r>
        <w:r>
          <w:rPr>
            <w:noProof/>
            <w:webHidden/>
          </w:rPr>
          <w:fldChar w:fldCharType="separate"/>
        </w:r>
        <w:r>
          <w:rPr>
            <w:noProof/>
            <w:webHidden/>
          </w:rPr>
          <w:t>31</w:t>
        </w:r>
        <w:r>
          <w:rPr>
            <w:noProof/>
            <w:webHidden/>
          </w:rPr>
          <w:fldChar w:fldCharType="end"/>
        </w:r>
      </w:hyperlink>
    </w:p>
    <w:p w14:paraId="6AF5DC82" w14:textId="11A0FDF7" w:rsidR="00851D54" w:rsidRDefault="00851D54">
      <w:pPr>
        <w:pStyle w:val="Obsah3"/>
        <w:tabs>
          <w:tab w:val="left" w:pos="2029"/>
          <w:tab w:val="right" w:leader="dot" w:pos="9061"/>
        </w:tabs>
        <w:rPr>
          <w:rFonts w:asciiTheme="minorHAnsi" w:eastAsiaTheme="minorEastAsia" w:hAnsiTheme="minorHAnsi" w:cstheme="minorBidi"/>
          <w:noProof/>
          <w:kern w:val="2"/>
          <w14:ligatures w14:val="standardContextual"/>
        </w:rPr>
      </w:pPr>
      <w:hyperlink w:anchor="_Toc190941108" w:history="1">
        <w:r w:rsidRPr="00073EC1">
          <w:rPr>
            <w:rStyle w:val="Hypertextovodkaz"/>
            <w:noProof/>
          </w:rPr>
          <w:t>7.1.12</w:t>
        </w:r>
        <w:r>
          <w:rPr>
            <w:rFonts w:asciiTheme="minorHAnsi" w:eastAsiaTheme="minorEastAsia" w:hAnsiTheme="minorHAnsi" w:cstheme="minorBidi"/>
            <w:noProof/>
            <w:kern w:val="2"/>
            <w14:ligatures w14:val="standardContextual"/>
          </w:rPr>
          <w:tab/>
        </w:r>
        <w:r w:rsidRPr="00073EC1">
          <w:rPr>
            <w:rStyle w:val="Hypertextovodkaz"/>
            <w:noProof/>
          </w:rPr>
          <w:t>Dhcp-server</w:t>
        </w:r>
        <w:r>
          <w:rPr>
            <w:noProof/>
            <w:webHidden/>
          </w:rPr>
          <w:tab/>
        </w:r>
        <w:r>
          <w:rPr>
            <w:noProof/>
            <w:webHidden/>
          </w:rPr>
          <w:fldChar w:fldCharType="begin"/>
        </w:r>
        <w:r>
          <w:rPr>
            <w:noProof/>
            <w:webHidden/>
          </w:rPr>
          <w:instrText xml:space="preserve"> PAGEREF _Toc190941108 \h </w:instrText>
        </w:r>
        <w:r>
          <w:rPr>
            <w:noProof/>
            <w:webHidden/>
          </w:rPr>
        </w:r>
        <w:r>
          <w:rPr>
            <w:noProof/>
            <w:webHidden/>
          </w:rPr>
          <w:fldChar w:fldCharType="separate"/>
        </w:r>
        <w:r>
          <w:rPr>
            <w:noProof/>
            <w:webHidden/>
          </w:rPr>
          <w:t>32</w:t>
        </w:r>
        <w:r>
          <w:rPr>
            <w:noProof/>
            <w:webHidden/>
          </w:rPr>
          <w:fldChar w:fldCharType="end"/>
        </w:r>
      </w:hyperlink>
    </w:p>
    <w:p w14:paraId="75195E5C" w14:textId="5B8E63A3" w:rsidR="00851D54" w:rsidRDefault="00851D54">
      <w:pPr>
        <w:pStyle w:val="Obsah3"/>
        <w:tabs>
          <w:tab w:val="left" w:pos="2029"/>
          <w:tab w:val="right" w:leader="dot" w:pos="9061"/>
        </w:tabs>
        <w:rPr>
          <w:rFonts w:asciiTheme="minorHAnsi" w:eastAsiaTheme="minorEastAsia" w:hAnsiTheme="minorHAnsi" w:cstheme="minorBidi"/>
          <w:noProof/>
          <w:kern w:val="2"/>
          <w14:ligatures w14:val="standardContextual"/>
        </w:rPr>
      </w:pPr>
      <w:hyperlink w:anchor="_Toc190941109" w:history="1">
        <w:r w:rsidRPr="00073EC1">
          <w:rPr>
            <w:rStyle w:val="Hypertextovodkaz"/>
            <w:noProof/>
          </w:rPr>
          <w:t>7.1.13</w:t>
        </w:r>
        <w:r>
          <w:rPr>
            <w:rFonts w:asciiTheme="minorHAnsi" w:eastAsiaTheme="minorEastAsia" w:hAnsiTheme="minorHAnsi" w:cstheme="minorBidi"/>
            <w:noProof/>
            <w:kern w:val="2"/>
            <w14:ligatures w14:val="standardContextual"/>
          </w:rPr>
          <w:tab/>
        </w:r>
        <w:r w:rsidRPr="00073EC1">
          <w:rPr>
            <w:rStyle w:val="Hypertextovodkaz"/>
            <w:noProof/>
          </w:rPr>
          <w:t>Iptables</w:t>
        </w:r>
        <w:r>
          <w:rPr>
            <w:noProof/>
            <w:webHidden/>
          </w:rPr>
          <w:tab/>
        </w:r>
        <w:r>
          <w:rPr>
            <w:noProof/>
            <w:webHidden/>
          </w:rPr>
          <w:fldChar w:fldCharType="begin"/>
        </w:r>
        <w:r>
          <w:rPr>
            <w:noProof/>
            <w:webHidden/>
          </w:rPr>
          <w:instrText xml:space="preserve"> PAGEREF _Toc190941109 \h </w:instrText>
        </w:r>
        <w:r>
          <w:rPr>
            <w:noProof/>
            <w:webHidden/>
          </w:rPr>
        </w:r>
        <w:r>
          <w:rPr>
            <w:noProof/>
            <w:webHidden/>
          </w:rPr>
          <w:fldChar w:fldCharType="separate"/>
        </w:r>
        <w:r>
          <w:rPr>
            <w:noProof/>
            <w:webHidden/>
          </w:rPr>
          <w:t>32</w:t>
        </w:r>
        <w:r>
          <w:rPr>
            <w:noProof/>
            <w:webHidden/>
          </w:rPr>
          <w:fldChar w:fldCharType="end"/>
        </w:r>
      </w:hyperlink>
    </w:p>
    <w:p w14:paraId="6945E86E" w14:textId="34498B88" w:rsidR="00851D54" w:rsidRDefault="00851D54">
      <w:pPr>
        <w:pStyle w:val="Obsah3"/>
        <w:tabs>
          <w:tab w:val="left" w:pos="2029"/>
          <w:tab w:val="right" w:leader="dot" w:pos="9061"/>
        </w:tabs>
        <w:rPr>
          <w:rFonts w:asciiTheme="minorHAnsi" w:eastAsiaTheme="minorEastAsia" w:hAnsiTheme="minorHAnsi" w:cstheme="minorBidi"/>
          <w:noProof/>
          <w:kern w:val="2"/>
          <w14:ligatures w14:val="standardContextual"/>
        </w:rPr>
      </w:pPr>
      <w:hyperlink w:anchor="_Toc190941110" w:history="1">
        <w:r w:rsidRPr="00073EC1">
          <w:rPr>
            <w:rStyle w:val="Hypertextovodkaz"/>
            <w:noProof/>
          </w:rPr>
          <w:t>7.1.14</w:t>
        </w:r>
        <w:r>
          <w:rPr>
            <w:rFonts w:asciiTheme="minorHAnsi" w:eastAsiaTheme="minorEastAsia" w:hAnsiTheme="minorHAnsi" w:cstheme="minorBidi"/>
            <w:noProof/>
            <w:kern w:val="2"/>
            <w14:ligatures w14:val="standardContextual"/>
          </w:rPr>
          <w:tab/>
        </w:r>
        <w:r w:rsidRPr="00073EC1">
          <w:rPr>
            <w:rStyle w:val="Hypertextovodkaz"/>
            <w:noProof/>
          </w:rPr>
          <w:t>Coreutils</w:t>
        </w:r>
        <w:r>
          <w:rPr>
            <w:noProof/>
            <w:webHidden/>
          </w:rPr>
          <w:tab/>
        </w:r>
        <w:r>
          <w:rPr>
            <w:noProof/>
            <w:webHidden/>
          </w:rPr>
          <w:fldChar w:fldCharType="begin"/>
        </w:r>
        <w:r>
          <w:rPr>
            <w:noProof/>
            <w:webHidden/>
          </w:rPr>
          <w:instrText xml:space="preserve"> PAGEREF _Toc190941110 \h </w:instrText>
        </w:r>
        <w:r>
          <w:rPr>
            <w:noProof/>
            <w:webHidden/>
          </w:rPr>
        </w:r>
        <w:r>
          <w:rPr>
            <w:noProof/>
            <w:webHidden/>
          </w:rPr>
          <w:fldChar w:fldCharType="separate"/>
        </w:r>
        <w:r>
          <w:rPr>
            <w:noProof/>
            <w:webHidden/>
          </w:rPr>
          <w:t>32</w:t>
        </w:r>
        <w:r>
          <w:rPr>
            <w:noProof/>
            <w:webHidden/>
          </w:rPr>
          <w:fldChar w:fldCharType="end"/>
        </w:r>
      </w:hyperlink>
    </w:p>
    <w:p w14:paraId="39F2AB4A" w14:textId="4B4A95D6" w:rsidR="00851D54" w:rsidRDefault="00851D54">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0941111" w:history="1">
        <w:r w:rsidRPr="00073EC1">
          <w:rPr>
            <w:rStyle w:val="Hypertextovodkaz"/>
            <w:noProof/>
          </w:rPr>
          <w:t>7.2</w:t>
        </w:r>
        <w:r>
          <w:rPr>
            <w:rFonts w:asciiTheme="minorHAnsi" w:eastAsiaTheme="minorEastAsia" w:hAnsiTheme="minorHAnsi" w:cstheme="minorBidi"/>
            <w:noProof/>
            <w:kern w:val="2"/>
            <w14:ligatures w14:val="standardContextual"/>
          </w:rPr>
          <w:tab/>
        </w:r>
        <w:r w:rsidRPr="00073EC1">
          <w:rPr>
            <w:rStyle w:val="Hypertextovodkaz"/>
            <w:noProof/>
          </w:rPr>
          <w:t>Využívané „Hcxtools“</w:t>
        </w:r>
        <w:r>
          <w:rPr>
            <w:noProof/>
            <w:webHidden/>
          </w:rPr>
          <w:tab/>
        </w:r>
        <w:r>
          <w:rPr>
            <w:noProof/>
            <w:webHidden/>
          </w:rPr>
          <w:fldChar w:fldCharType="begin"/>
        </w:r>
        <w:r>
          <w:rPr>
            <w:noProof/>
            <w:webHidden/>
          </w:rPr>
          <w:instrText xml:space="preserve"> PAGEREF _Toc190941111 \h </w:instrText>
        </w:r>
        <w:r>
          <w:rPr>
            <w:noProof/>
            <w:webHidden/>
          </w:rPr>
        </w:r>
        <w:r>
          <w:rPr>
            <w:noProof/>
            <w:webHidden/>
          </w:rPr>
          <w:fldChar w:fldCharType="separate"/>
        </w:r>
        <w:r>
          <w:rPr>
            <w:noProof/>
            <w:webHidden/>
          </w:rPr>
          <w:t>32</w:t>
        </w:r>
        <w:r>
          <w:rPr>
            <w:noProof/>
            <w:webHidden/>
          </w:rPr>
          <w:fldChar w:fldCharType="end"/>
        </w:r>
      </w:hyperlink>
    </w:p>
    <w:p w14:paraId="2DA1FBDE" w14:textId="017FF835" w:rsidR="00851D54" w:rsidRDefault="00851D54">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0941112" w:history="1">
        <w:r w:rsidRPr="00073EC1">
          <w:rPr>
            <w:rStyle w:val="Hypertextovodkaz"/>
            <w:noProof/>
          </w:rPr>
          <w:t>7.3</w:t>
        </w:r>
        <w:r>
          <w:rPr>
            <w:rFonts w:asciiTheme="minorHAnsi" w:eastAsiaTheme="minorEastAsia" w:hAnsiTheme="minorHAnsi" w:cstheme="minorBidi"/>
            <w:noProof/>
            <w:kern w:val="2"/>
            <w14:ligatures w14:val="standardContextual"/>
          </w:rPr>
          <w:tab/>
        </w:r>
        <w:r w:rsidRPr="00073EC1">
          <w:rPr>
            <w:rStyle w:val="Hypertextovodkaz"/>
            <w:noProof/>
          </w:rPr>
          <w:t>Python prostředí</w:t>
        </w:r>
        <w:r>
          <w:rPr>
            <w:noProof/>
            <w:webHidden/>
          </w:rPr>
          <w:tab/>
        </w:r>
        <w:r>
          <w:rPr>
            <w:noProof/>
            <w:webHidden/>
          </w:rPr>
          <w:fldChar w:fldCharType="begin"/>
        </w:r>
        <w:r>
          <w:rPr>
            <w:noProof/>
            <w:webHidden/>
          </w:rPr>
          <w:instrText xml:space="preserve"> PAGEREF _Toc190941112 \h </w:instrText>
        </w:r>
        <w:r>
          <w:rPr>
            <w:noProof/>
            <w:webHidden/>
          </w:rPr>
        </w:r>
        <w:r>
          <w:rPr>
            <w:noProof/>
            <w:webHidden/>
          </w:rPr>
          <w:fldChar w:fldCharType="separate"/>
        </w:r>
        <w:r>
          <w:rPr>
            <w:noProof/>
            <w:webHidden/>
          </w:rPr>
          <w:t>33</w:t>
        </w:r>
        <w:r>
          <w:rPr>
            <w:noProof/>
            <w:webHidden/>
          </w:rPr>
          <w:fldChar w:fldCharType="end"/>
        </w:r>
      </w:hyperlink>
    </w:p>
    <w:p w14:paraId="3A484027" w14:textId="411C99C1"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113" w:history="1">
        <w:r w:rsidRPr="00073EC1">
          <w:rPr>
            <w:rStyle w:val="Hypertextovodkaz"/>
            <w:noProof/>
          </w:rPr>
          <w:t>7.3.1</w:t>
        </w:r>
        <w:r>
          <w:rPr>
            <w:rFonts w:asciiTheme="minorHAnsi" w:eastAsiaTheme="minorEastAsia" w:hAnsiTheme="minorHAnsi" w:cstheme="minorBidi"/>
            <w:noProof/>
            <w:kern w:val="2"/>
            <w14:ligatures w14:val="standardContextual"/>
          </w:rPr>
          <w:tab/>
        </w:r>
        <w:r w:rsidRPr="00073EC1">
          <w:rPr>
            <w:rStyle w:val="Hypertextovodkaz"/>
            <w:noProof/>
          </w:rPr>
          <w:t>Scapy</w:t>
        </w:r>
        <w:r>
          <w:rPr>
            <w:noProof/>
            <w:webHidden/>
          </w:rPr>
          <w:tab/>
        </w:r>
        <w:r>
          <w:rPr>
            <w:noProof/>
            <w:webHidden/>
          </w:rPr>
          <w:fldChar w:fldCharType="begin"/>
        </w:r>
        <w:r>
          <w:rPr>
            <w:noProof/>
            <w:webHidden/>
          </w:rPr>
          <w:instrText xml:space="preserve"> PAGEREF _Toc190941113 \h </w:instrText>
        </w:r>
        <w:r>
          <w:rPr>
            <w:noProof/>
            <w:webHidden/>
          </w:rPr>
        </w:r>
        <w:r>
          <w:rPr>
            <w:noProof/>
            <w:webHidden/>
          </w:rPr>
          <w:fldChar w:fldCharType="separate"/>
        </w:r>
        <w:r>
          <w:rPr>
            <w:noProof/>
            <w:webHidden/>
          </w:rPr>
          <w:t>34</w:t>
        </w:r>
        <w:r>
          <w:rPr>
            <w:noProof/>
            <w:webHidden/>
          </w:rPr>
          <w:fldChar w:fldCharType="end"/>
        </w:r>
      </w:hyperlink>
    </w:p>
    <w:p w14:paraId="00D1DD1B" w14:textId="7721CCE4"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114" w:history="1">
        <w:r w:rsidRPr="00073EC1">
          <w:rPr>
            <w:rStyle w:val="Hypertextovodkaz"/>
            <w:noProof/>
          </w:rPr>
          <w:t>7.3.2</w:t>
        </w:r>
        <w:r>
          <w:rPr>
            <w:rFonts w:asciiTheme="minorHAnsi" w:eastAsiaTheme="minorEastAsia" w:hAnsiTheme="minorHAnsi" w:cstheme="minorBidi"/>
            <w:noProof/>
            <w:kern w:val="2"/>
            <w14:ligatures w14:val="standardContextual"/>
          </w:rPr>
          <w:tab/>
        </w:r>
        <w:r w:rsidRPr="00073EC1">
          <w:rPr>
            <w:rStyle w:val="Hypertextovodkaz"/>
            <w:noProof/>
          </w:rPr>
          <w:t>Prettytable</w:t>
        </w:r>
        <w:r>
          <w:rPr>
            <w:noProof/>
            <w:webHidden/>
          </w:rPr>
          <w:tab/>
        </w:r>
        <w:r>
          <w:rPr>
            <w:noProof/>
            <w:webHidden/>
          </w:rPr>
          <w:fldChar w:fldCharType="begin"/>
        </w:r>
        <w:r>
          <w:rPr>
            <w:noProof/>
            <w:webHidden/>
          </w:rPr>
          <w:instrText xml:space="preserve"> PAGEREF _Toc190941114 \h </w:instrText>
        </w:r>
        <w:r>
          <w:rPr>
            <w:noProof/>
            <w:webHidden/>
          </w:rPr>
        </w:r>
        <w:r>
          <w:rPr>
            <w:noProof/>
            <w:webHidden/>
          </w:rPr>
          <w:fldChar w:fldCharType="separate"/>
        </w:r>
        <w:r>
          <w:rPr>
            <w:noProof/>
            <w:webHidden/>
          </w:rPr>
          <w:t>34</w:t>
        </w:r>
        <w:r>
          <w:rPr>
            <w:noProof/>
            <w:webHidden/>
          </w:rPr>
          <w:fldChar w:fldCharType="end"/>
        </w:r>
      </w:hyperlink>
    </w:p>
    <w:p w14:paraId="0E1C0C7C" w14:textId="172BC328" w:rsidR="00851D54" w:rsidRDefault="00851D54">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0941115" w:history="1">
        <w:r w:rsidRPr="00073EC1">
          <w:rPr>
            <w:rStyle w:val="Hypertextovodkaz"/>
            <w:noProof/>
          </w:rPr>
          <w:t>7.3.3</w:t>
        </w:r>
        <w:r>
          <w:rPr>
            <w:rFonts w:asciiTheme="minorHAnsi" w:eastAsiaTheme="minorEastAsia" w:hAnsiTheme="minorHAnsi" w:cstheme="minorBidi"/>
            <w:noProof/>
            <w:kern w:val="2"/>
            <w14:ligatures w14:val="standardContextual"/>
          </w:rPr>
          <w:tab/>
        </w:r>
        <w:r w:rsidRPr="00073EC1">
          <w:rPr>
            <w:rStyle w:val="Hypertextovodkaz"/>
            <w:noProof/>
          </w:rPr>
          <w:t>Psutil</w:t>
        </w:r>
        <w:r>
          <w:rPr>
            <w:noProof/>
            <w:webHidden/>
          </w:rPr>
          <w:tab/>
        </w:r>
        <w:r>
          <w:rPr>
            <w:noProof/>
            <w:webHidden/>
          </w:rPr>
          <w:fldChar w:fldCharType="begin"/>
        </w:r>
        <w:r>
          <w:rPr>
            <w:noProof/>
            <w:webHidden/>
          </w:rPr>
          <w:instrText xml:space="preserve"> PAGEREF _Toc190941115 \h </w:instrText>
        </w:r>
        <w:r>
          <w:rPr>
            <w:noProof/>
            <w:webHidden/>
          </w:rPr>
        </w:r>
        <w:r>
          <w:rPr>
            <w:noProof/>
            <w:webHidden/>
          </w:rPr>
          <w:fldChar w:fldCharType="separate"/>
        </w:r>
        <w:r>
          <w:rPr>
            <w:noProof/>
            <w:webHidden/>
          </w:rPr>
          <w:t>35</w:t>
        </w:r>
        <w:r>
          <w:rPr>
            <w:noProof/>
            <w:webHidden/>
          </w:rPr>
          <w:fldChar w:fldCharType="end"/>
        </w:r>
      </w:hyperlink>
    </w:p>
    <w:p w14:paraId="6517A2F3" w14:textId="25210DC4" w:rsidR="00851D54" w:rsidRDefault="00851D54">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0941116" w:history="1">
        <w:r w:rsidRPr="00073EC1">
          <w:rPr>
            <w:rStyle w:val="Hypertextovodkaz"/>
            <w:noProof/>
          </w:rPr>
          <w:t>8</w:t>
        </w:r>
        <w:r>
          <w:rPr>
            <w:rFonts w:asciiTheme="minorHAnsi" w:eastAsiaTheme="minorEastAsia" w:hAnsiTheme="minorHAnsi" w:cstheme="minorBidi"/>
            <w:noProof/>
            <w:kern w:val="2"/>
            <w14:ligatures w14:val="standardContextual"/>
          </w:rPr>
          <w:tab/>
        </w:r>
        <w:r w:rsidRPr="00073EC1">
          <w:rPr>
            <w:rStyle w:val="Hypertextovodkaz"/>
            <w:noProof/>
          </w:rPr>
          <w:t>Mechanismy nástroje a instalačního skriptu</w:t>
        </w:r>
        <w:r>
          <w:rPr>
            <w:noProof/>
            <w:webHidden/>
          </w:rPr>
          <w:tab/>
        </w:r>
        <w:r>
          <w:rPr>
            <w:noProof/>
            <w:webHidden/>
          </w:rPr>
          <w:fldChar w:fldCharType="begin"/>
        </w:r>
        <w:r>
          <w:rPr>
            <w:noProof/>
            <w:webHidden/>
          </w:rPr>
          <w:instrText xml:space="preserve"> PAGEREF _Toc190941116 \h </w:instrText>
        </w:r>
        <w:r>
          <w:rPr>
            <w:noProof/>
            <w:webHidden/>
          </w:rPr>
        </w:r>
        <w:r>
          <w:rPr>
            <w:noProof/>
            <w:webHidden/>
          </w:rPr>
          <w:fldChar w:fldCharType="separate"/>
        </w:r>
        <w:r>
          <w:rPr>
            <w:noProof/>
            <w:webHidden/>
          </w:rPr>
          <w:t>35</w:t>
        </w:r>
        <w:r>
          <w:rPr>
            <w:noProof/>
            <w:webHidden/>
          </w:rPr>
          <w:fldChar w:fldCharType="end"/>
        </w:r>
      </w:hyperlink>
    </w:p>
    <w:p w14:paraId="56D32891" w14:textId="305D4F05" w:rsidR="00851D54" w:rsidRDefault="00851D54">
      <w:pPr>
        <w:pStyle w:val="Obsah1"/>
        <w:tabs>
          <w:tab w:val="right" w:leader="dot" w:pos="9061"/>
        </w:tabs>
        <w:rPr>
          <w:rFonts w:asciiTheme="minorHAnsi" w:eastAsiaTheme="minorEastAsia" w:hAnsiTheme="minorHAnsi" w:cstheme="minorBidi"/>
          <w:noProof/>
          <w:kern w:val="2"/>
          <w14:ligatures w14:val="standardContextual"/>
        </w:rPr>
      </w:pPr>
      <w:hyperlink w:anchor="_Toc190941117" w:history="1">
        <w:r w:rsidRPr="00073EC1">
          <w:rPr>
            <w:rStyle w:val="Hypertextovodkaz"/>
            <w:noProof/>
          </w:rPr>
          <w:t>SEZNAM OBRÁZKŮ</w:t>
        </w:r>
        <w:r>
          <w:rPr>
            <w:noProof/>
            <w:webHidden/>
          </w:rPr>
          <w:tab/>
        </w:r>
        <w:r>
          <w:rPr>
            <w:noProof/>
            <w:webHidden/>
          </w:rPr>
          <w:fldChar w:fldCharType="begin"/>
        </w:r>
        <w:r>
          <w:rPr>
            <w:noProof/>
            <w:webHidden/>
          </w:rPr>
          <w:instrText xml:space="preserve"> PAGEREF _Toc190941117 \h </w:instrText>
        </w:r>
        <w:r>
          <w:rPr>
            <w:noProof/>
            <w:webHidden/>
          </w:rPr>
        </w:r>
        <w:r>
          <w:rPr>
            <w:noProof/>
            <w:webHidden/>
          </w:rPr>
          <w:fldChar w:fldCharType="separate"/>
        </w:r>
        <w:r>
          <w:rPr>
            <w:noProof/>
            <w:webHidden/>
          </w:rPr>
          <w:t>40</w:t>
        </w:r>
        <w:r>
          <w:rPr>
            <w:noProof/>
            <w:webHidden/>
          </w:rPr>
          <w:fldChar w:fldCharType="end"/>
        </w:r>
      </w:hyperlink>
    </w:p>
    <w:p w14:paraId="713C26DC" w14:textId="7DC83490" w:rsidR="00B141DE" w:rsidRDefault="00B141DE">
      <w:r>
        <w:rPr>
          <w:b/>
          <w:bCs/>
        </w:rPr>
        <w:fldChar w:fldCharType="end"/>
      </w:r>
    </w:p>
    <w:p w14:paraId="2BABB56B" w14:textId="77777777" w:rsidR="006172DC" w:rsidRPr="006172DC" w:rsidRDefault="006172DC" w:rsidP="00B141DE">
      <w:pPr>
        <w:ind w:firstLine="0"/>
      </w:pPr>
    </w:p>
    <w:p w14:paraId="755B8822" w14:textId="77777777" w:rsidR="006172DC" w:rsidRPr="006172DC" w:rsidRDefault="006172DC" w:rsidP="006172DC"/>
    <w:p w14:paraId="53827E61" w14:textId="77777777" w:rsidR="006172DC" w:rsidRPr="006172DC" w:rsidRDefault="006172DC" w:rsidP="006172DC"/>
    <w:p w14:paraId="50373D28" w14:textId="77777777" w:rsidR="006172DC" w:rsidRPr="006172DC" w:rsidRDefault="006172DC" w:rsidP="006172DC"/>
    <w:p w14:paraId="72321347" w14:textId="77777777" w:rsidR="006172DC" w:rsidRPr="006172DC" w:rsidRDefault="006172DC" w:rsidP="006172DC"/>
    <w:p w14:paraId="061A6C47" w14:textId="77777777" w:rsidR="006172DC" w:rsidRPr="006172DC" w:rsidRDefault="006172DC" w:rsidP="006172DC"/>
    <w:p w14:paraId="3EB89F68" w14:textId="77777777" w:rsidR="006172DC" w:rsidRPr="006172DC" w:rsidRDefault="006172DC" w:rsidP="006172DC"/>
    <w:p w14:paraId="4BC83AC9" w14:textId="77777777" w:rsidR="006172DC" w:rsidRPr="006172DC" w:rsidRDefault="006172DC" w:rsidP="006172DC"/>
    <w:p w14:paraId="5B842156" w14:textId="77777777" w:rsidR="006172DC" w:rsidRPr="006172DC" w:rsidRDefault="006172DC" w:rsidP="006172DC"/>
    <w:p w14:paraId="76FFC4CB" w14:textId="77777777" w:rsidR="006172DC" w:rsidRPr="006172DC" w:rsidRDefault="006172DC" w:rsidP="006172DC"/>
    <w:p w14:paraId="4D2D96CF" w14:textId="77777777" w:rsidR="006172DC" w:rsidRPr="006172DC" w:rsidRDefault="006172DC" w:rsidP="006172DC"/>
    <w:p w14:paraId="68FF4ECD" w14:textId="77777777" w:rsidR="006172DC" w:rsidRDefault="006172DC" w:rsidP="006172DC"/>
    <w:p w14:paraId="257EF2E1" w14:textId="77777777" w:rsidR="006172DC" w:rsidRDefault="006172DC" w:rsidP="006172DC">
      <w:pPr>
        <w:jc w:val="center"/>
      </w:pPr>
    </w:p>
    <w:p w14:paraId="12386481" w14:textId="77777777" w:rsidR="008E56AF" w:rsidRPr="002C663E" w:rsidRDefault="008E56AF" w:rsidP="008E56AF">
      <w:pPr>
        <w:pStyle w:val="NzevVLEVO"/>
      </w:pPr>
    </w:p>
    <w:p w14:paraId="18745646" w14:textId="77777777" w:rsidR="008E56AF" w:rsidRDefault="008E56AF" w:rsidP="006172DC">
      <w:pPr>
        <w:sectPr w:rsidR="008E56AF" w:rsidSect="008E56AF">
          <w:headerReference w:type="default" r:id="rId9"/>
          <w:footerReference w:type="default" r:id="rId10"/>
          <w:pgSz w:w="11906" w:h="16838"/>
          <w:pgMar w:top="1418" w:right="1134" w:bottom="851" w:left="1701" w:header="709" w:footer="283" w:gutter="0"/>
          <w:cols w:space="708"/>
          <w:docGrid w:linePitch="360"/>
        </w:sectPr>
      </w:pPr>
    </w:p>
    <w:p w14:paraId="421E71C1" w14:textId="77777777" w:rsidR="009B4519" w:rsidRDefault="009B4519" w:rsidP="00216680">
      <w:pPr>
        <w:pStyle w:val="Nadpis1"/>
      </w:pPr>
      <w:bookmarkStart w:id="15" w:name="_Toc510602355"/>
      <w:bookmarkStart w:id="16" w:name="_Toc18496332"/>
      <w:bookmarkStart w:id="17" w:name="_Toc148890127"/>
      <w:bookmarkStart w:id="18" w:name="_Toc190941059"/>
      <w:bookmarkStart w:id="19" w:name="_Toc414892113"/>
      <w:r>
        <w:lastRenderedPageBreak/>
        <w:t>ÚVOD</w:t>
      </w:r>
      <w:bookmarkEnd w:id="15"/>
      <w:bookmarkEnd w:id="16"/>
      <w:bookmarkEnd w:id="17"/>
      <w:bookmarkEnd w:id="18"/>
    </w:p>
    <w:p w14:paraId="24FEC70A" w14:textId="40160E8A" w:rsidR="00B141DE" w:rsidRPr="00695832" w:rsidRDefault="00B141DE" w:rsidP="005B2DF2">
      <w:pPr>
        <w:ind w:firstLine="432"/>
        <w:rPr>
          <w:color w:val="FF0000"/>
        </w:rPr>
      </w:pPr>
      <w:bookmarkStart w:id="20" w:name="_Toc510602356"/>
      <w:r w:rsidRPr="00695832">
        <w:rPr>
          <w:color w:val="FF0000"/>
        </w:rPr>
        <w:t>Text</w:t>
      </w:r>
    </w:p>
    <w:bookmarkEnd w:id="19"/>
    <w:bookmarkEnd w:id="20"/>
    <w:p w14:paraId="531CA5FA" w14:textId="77777777" w:rsidR="005C2BCC" w:rsidRDefault="005C2BCC">
      <w:pPr>
        <w:spacing w:line="240" w:lineRule="auto"/>
        <w:ind w:firstLine="0"/>
        <w:jc w:val="left"/>
        <w:rPr>
          <w:b/>
          <w:bCs/>
          <w:kern w:val="32"/>
          <w:sz w:val="32"/>
          <w:szCs w:val="32"/>
        </w:rPr>
      </w:pPr>
      <w:r>
        <w:br w:type="page"/>
      </w:r>
    </w:p>
    <w:p w14:paraId="6B6E1F0F" w14:textId="19B7BFF0" w:rsidR="005B2DF2" w:rsidRDefault="008C76F1" w:rsidP="00216680">
      <w:pPr>
        <w:pStyle w:val="Nadpis1"/>
      </w:pPr>
      <w:bookmarkStart w:id="21" w:name="_Toc190941060"/>
      <w:r>
        <w:lastRenderedPageBreak/>
        <w:t xml:space="preserve">Zabezpečení </w:t>
      </w:r>
      <w:r w:rsidR="00E45C99">
        <w:t>wifi</w:t>
      </w:r>
      <w:bookmarkEnd w:id="21"/>
    </w:p>
    <w:p w14:paraId="16B96798" w14:textId="77777777" w:rsidR="00E45C99" w:rsidRDefault="00CD410E" w:rsidP="00CD410E">
      <w:r>
        <w:t>Wifi je bezdrátová síťová technologie, která umožňuje mnoha zařízením komunikovat mezi sebou a internetem bez nutnosti zdlouhavého a složitého pokládání kabelů. Narozdíl od ethernetového řešení ale zdaleka nedosahuje tak vysokých přenosových rychlostí a spolehlivosti. Tato technologie je definována standardem IEEE 802.11.</w:t>
      </w:r>
    </w:p>
    <w:p w14:paraId="1554E482" w14:textId="77777777" w:rsidR="00122A04" w:rsidRDefault="00E45C99" w:rsidP="00E45C99">
      <w:pPr>
        <w:pStyle w:val="Nadpis2"/>
      </w:pPr>
      <w:bookmarkStart w:id="22" w:name="_Toc190941061"/>
      <w:r>
        <w:t>Jak funguje wifi?</w:t>
      </w:r>
      <w:bookmarkEnd w:id="22"/>
    </w:p>
    <w:p w14:paraId="5884DE39" w14:textId="5AE298A3" w:rsidR="00FC0E87" w:rsidRDefault="00FC0E87" w:rsidP="00FC0E87">
      <w:r w:rsidRPr="00FC0E87">
        <w:t xml:space="preserve">Pro nasazení této technologie se používají wifi routery, repeatery a access pointy. K přenosu dat jsou používány rádiové vlny, které jsou vysílány na určitém frekvenčním pásmu. Obvykle se k přenosu využívají pásma 2,4GHz a 5GHz, kde 2,4GHz díky jeho delší vlnové délce poskytuje větší pokrytí a dosah, zatímco 5GHz vyšších přenosových rychlosti. U některých bezdrátových routerů s vyšší cenou se můžeme v dnešní době setkat s pásmem 6GHz. Dalšími důležitými pojmy jsou šířka pásma (20, 40 a 80MHz) a čísla kanálů, která se odvíjejí od frekvenčního pásma. Kanály umožňují vysílačům eliminovat jejich vzájemné rušení. Šířka pásma definuje množství dat, které může být v jednom čase přenášeno. Platí ale pravidlo, že čím vyšší je šířka pásma tím větší šíři kanálů vysílač “zabírá” a ruší. Wifi se dále dělí na různé standardy (Wifi </w:t>
      </w:r>
      <w:r w:rsidR="00382747" w:rsidRPr="00FC0E87">
        <w:t>1</w:t>
      </w:r>
      <w:r w:rsidR="00382747">
        <w:t xml:space="preserve"> </w:t>
      </w:r>
      <w:r w:rsidR="00382747" w:rsidRPr="00FC0E87">
        <w:t>-</w:t>
      </w:r>
      <w:r w:rsidR="00382747">
        <w:t xml:space="preserve"> </w:t>
      </w:r>
      <w:r w:rsidR="00382747" w:rsidRPr="00FC0E87">
        <w:t>802</w:t>
      </w:r>
      <w:r w:rsidRPr="00FC0E87">
        <w:t>.11b, Wifi 2 - 802.11a, …), které vnímáme jako generace obohacující technologii o vyšší přenosové rychlosti, funkce a pokročilejší bezpečnostní techniky.</w:t>
      </w:r>
    </w:p>
    <w:p w14:paraId="1EA227F8" w14:textId="77777777" w:rsidR="00884977" w:rsidRDefault="00884977" w:rsidP="00FC0E87"/>
    <w:p w14:paraId="4EEF005F" w14:textId="0D2B02CB" w:rsidR="004D3AD1" w:rsidRDefault="004D3AD1" w:rsidP="00884977">
      <w:pPr>
        <w:jc w:val="center"/>
      </w:pPr>
      <w:r>
        <w:rPr>
          <w:noProof/>
        </w:rPr>
        <w:drawing>
          <wp:inline distT="0" distB="0" distL="0" distR="0" wp14:anchorId="636EF427" wp14:editId="32995808">
            <wp:extent cx="5531683" cy="1991674"/>
            <wp:effectExtent l="0" t="0" r="0" b="0"/>
            <wp:docPr id="2124502060" name="image3.jpg" descr="NEXTCOMP - Jak vybrat wifi router?"/>
            <wp:cNvGraphicFramePr/>
            <a:graphic xmlns:a="http://schemas.openxmlformats.org/drawingml/2006/main">
              <a:graphicData uri="http://schemas.openxmlformats.org/drawingml/2006/picture">
                <pic:pic xmlns:pic="http://schemas.openxmlformats.org/drawingml/2006/picture">
                  <pic:nvPicPr>
                    <pic:cNvPr id="0" name="image3.jpg" descr="NEXTCOMP - Jak vybrat wifi router?"/>
                    <pic:cNvPicPr preferRelativeResize="0"/>
                  </pic:nvPicPr>
                  <pic:blipFill>
                    <a:blip r:embed="rId11"/>
                    <a:srcRect/>
                    <a:stretch>
                      <a:fillRect/>
                    </a:stretch>
                  </pic:blipFill>
                  <pic:spPr>
                    <a:xfrm>
                      <a:off x="0" y="0"/>
                      <a:ext cx="5531683" cy="1991674"/>
                    </a:xfrm>
                    <a:prstGeom prst="rect">
                      <a:avLst/>
                    </a:prstGeom>
                    <a:ln/>
                  </pic:spPr>
                </pic:pic>
              </a:graphicData>
            </a:graphic>
          </wp:inline>
        </w:drawing>
      </w:r>
    </w:p>
    <w:p w14:paraId="5D1638F2" w14:textId="408FE26A" w:rsidR="009C33F3" w:rsidRDefault="004D3AD1" w:rsidP="009C33F3">
      <w:pPr>
        <w:pStyle w:val="Titulek"/>
      </w:pPr>
      <w:bookmarkStart w:id="23" w:name="_Toc191039754"/>
      <w:r>
        <w:t xml:space="preserve">Obrázek </w:t>
      </w:r>
      <w:fldSimple w:instr=" SEQ Obrázek \* ARABIC ">
        <w:r w:rsidR="00394289">
          <w:rPr>
            <w:noProof/>
          </w:rPr>
          <w:t>1</w:t>
        </w:r>
      </w:fldSimple>
      <w:r>
        <w:t xml:space="preserve"> - Wifi standardy</w:t>
      </w:r>
      <w:bookmarkEnd w:id="23"/>
    </w:p>
    <w:p w14:paraId="468B2B43" w14:textId="77777777" w:rsidR="009C33F3" w:rsidRDefault="009C33F3">
      <w:pPr>
        <w:spacing w:line="240" w:lineRule="auto"/>
        <w:ind w:firstLine="0"/>
        <w:jc w:val="left"/>
        <w:rPr>
          <w:b/>
          <w:bCs/>
          <w:sz w:val="20"/>
          <w:szCs w:val="20"/>
        </w:rPr>
      </w:pPr>
      <w:r>
        <w:br w:type="page"/>
      </w:r>
    </w:p>
    <w:p w14:paraId="6D9B8C19" w14:textId="6EA723B6" w:rsidR="004D3AD1" w:rsidRDefault="009C33F3" w:rsidP="009C33F3">
      <w:pPr>
        <w:pStyle w:val="Nadpis2"/>
      </w:pPr>
      <w:bookmarkStart w:id="24" w:name="_Toc190941062"/>
      <w:r>
        <w:lastRenderedPageBreak/>
        <w:t>Šifrovací metody</w:t>
      </w:r>
      <w:bookmarkEnd w:id="24"/>
    </w:p>
    <w:p w14:paraId="22B7E794" w14:textId="77777777" w:rsidR="009C33F3" w:rsidRDefault="009C33F3" w:rsidP="00D86A7D">
      <w:r>
        <w:t>Díky tomu, že wifi nevyužívá žádné kabely a signály obsahující data vysílá volně do prostoru, není možné fyzicky zamezit tomu, aby si jakýkoliv náhodný útočník přenášená data zachytil a zpracoval. Kvůli této problematice postupem času začaly vznikat způsoby a techniky, jak uchovat přenášená data po wifi síti v bezpečí.</w:t>
      </w:r>
    </w:p>
    <w:p w14:paraId="6EAB498D" w14:textId="77777777" w:rsidR="007B683C" w:rsidRDefault="009C33F3" w:rsidP="007B683C">
      <w:r>
        <w:t>Šifrovací metody wifi slouží k ochraně přenášených dat před jejich odposlechem, autentifikaci klientů a kontroly integrity dat po přenosu po wifi. V dnešní době jsou známy tyto šifrovací protokoly: WEP, WPA, WPA2, WPA3. Šifrovací protokol WEP je považován za zastaralý a již by se z pohledu bezpečnosti neměl nacházet na žádné wifi síti. Nejbezpečnějším řešením v dnešním době je WPA3 nabízející nejpokročilejší šifrovací algoritmy a zabezpečovací funkce, ale není podporován všemi access pointy. V takovém případě je používán jeho předchůdce WPA2, který je stále široce využíván a je považován za bezpečný.</w:t>
      </w:r>
    </w:p>
    <w:p w14:paraId="5AE7C02A" w14:textId="14120D03" w:rsidR="007C644F" w:rsidRDefault="007C644F" w:rsidP="007C644F">
      <w:pPr>
        <w:pStyle w:val="Nadpis3"/>
      </w:pPr>
      <w:bookmarkStart w:id="25" w:name="_Toc190941063"/>
      <w:r>
        <w:t xml:space="preserve">WEP </w:t>
      </w:r>
      <w:r w:rsidRPr="007C644F">
        <w:t>(Wired Equivalent Privacy)</w:t>
      </w:r>
      <w:bookmarkEnd w:id="25"/>
    </w:p>
    <w:p w14:paraId="5D65A478" w14:textId="77777777" w:rsidR="002753B3" w:rsidRDefault="002753B3" w:rsidP="002753B3">
      <w:r>
        <w:t>První vyvinutou šifrovací metodou pro wifi. K šifrování dat používá RC4 64/128/256bitový klíč, který je sdílený mezi všemi zařízeními v síti, jedná se tedy o statický klíč. Skládá se ze dvou částí - sdíleného klíče (40, 104 nebo 232bitový) a inicializačního vektoru IV (24 bitů).</w:t>
      </w:r>
    </w:p>
    <w:p w14:paraId="1F637772" w14:textId="77777777" w:rsidR="002753B3" w:rsidRDefault="002753B3" w:rsidP="002753B3">
      <w:r>
        <w:t xml:space="preserve">Inicializační vektor sdíleného klíče je připojen na začátek každého klíče a je vysílán nešifrovaně. Jeho účelem je diverzifikace klíče pro různé datové rámce, bohužel kvůli jeho délce dochází k opakování klíčů při delším používání. </w:t>
      </w:r>
    </w:p>
    <w:p w14:paraId="2CAE5FB3" w14:textId="3B141543" w:rsidR="00CE2810" w:rsidRDefault="002753B3" w:rsidP="002753B3">
      <w:r>
        <w:t>Pro zajištění integrity dat WEP využívá CRC-32 kontrolní součet. Před odesláním dat je stejným RC4 klíčem šifrován takzvaný kontrolní součet (32bitový hash postaven z dat před odesláním), který je u přijímače po dešifrování zkontrolován, zda je totožný a nebyl cestou změněn. Autentizace u tohoto protokolu je pouze jednosměrná a je ověřován pouze klient. Existují dvě metody autentizace, a to „Open system“ autentizace, při které klient žádnou autentizací neprovádí nebo „Shared Key“ autentizace, při které se používá WEP klíč, který může být následně útočníkem z úvodního handshaku snadno získán.</w:t>
      </w:r>
    </w:p>
    <w:p w14:paraId="0C807AB1" w14:textId="77777777" w:rsidR="00CE2810" w:rsidRDefault="00CE2810">
      <w:pPr>
        <w:spacing w:line="240" w:lineRule="auto"/>
        <w:ind w:firstLine="0"/>
        <w:jc w:val="left"/>
      </w:pPr>
      <w:r>
        <w:br w:type="page"/>
      </w:r>
    </w:p>
    <w:p w14:paraId="53B1449F" w14:textId="278F0404" w:rsidR="007B683C" w:rsidRDefault="00CE2810" w:rsidP="00CE2810">
      <w:pPr>
        <w:pStyle w:val="Nadpis3"/>
      </w:pPr>
      <w:bookmarkStart w:id="26" w:name="_Toc190941064"/>
      <w:r w:rsidRPr="00CE2810">
        <w:lastRenderedPageBreak/>
        <w:t>WPA (Wi-Fi Protected Access)</w:t>
      </w:r>
      <w:bookmarkEnd w:id="26"/>
    </w:p>
    <w:p w14:paraId="0BE24850" w14:textId="77777777" w:rsidR="00CE2810" w:rsidRDefault="00CE2810" w:rsidP="00CE2810">
      <w:r>
        <w:t xml:space="preserve">Využívá k šifrování dat TKIP, který stále používá šifrovací algoritmus RC4 jako jeho základ, ale oproti WEP jsou klíče dynamické, to znamená, že pro každý paket je generován nový 128bitový klíč a v průběhu komunikace je klíč nadále měněn. Což zamezuje, aby byl útočník schopen případně získaným klíčem dešifrovat veškerou komunikaci. </w:t>
      </w:r>
    </w:p>
    <w:p w14:paraId="02FCD253" w14:textId="77777777" w:rsidR="00CE2810" w:rsidRDefault="00CE2810" w:rsidP="00CE2810">
      <w:r>
        <w:t xml:space="preserve">Inicializační vektor je zde 48bitový. Pro kontrolu dat je využíván MIC, který je považován za bezpečnější než CRC-32 u WEP. </w:t>
      </w:r>
    </w:p>
    <w:p w14:paraId="5A5A1E4D" w14:textId="4D5E29AC" w:rsidR="00CE2810" w:rsidRDefault="00CE2810" w:rsidP="00584DB1">
      <w:r>
        <w:t>WPA umožnuje dva módy autentizace – Enterprise (802.11X) a PSK (Personal). Personal používá předem sdílené klíče, které jsou poskytnuty uživatelům autorizovaným pomocí hesla. Je často využíván v domácích sítích, zatímco Enterprise, jak už z názvu vypovídá, se zaměřuje více na firemní nebo podnikové řešení, kdy je k autentizaci potřeba autentizační server.</w:t>
      </w:r>
    </w:p>
    <w:p w14:paraId="0AFB2B95" w14:textId="4E495C78" w:rsidR="00CE2810" w:rsidRDefault="00CE2810" w:rsidP="00CE2810">
      <w:r>
        <w:t>WPA také přišlo s metodou vyjednání šifrovacích klíčů pomocí 4way handshake, tyto PTK klíče používá klient a AP k šifrování své komunikace.</w:t>
      </w:r>
    </w:p>
    <w:p w14:paraId="01BCFD54" w14:textId="77777777" w:rsidR="0096115F" w:rsidRDefault="0096115F" w:rsidP="00CE2810"/>
    <w:p w14:paraId="6A1184A9" w14:textId="1DCF1AC2" w:rsidR="001420D1" w:rsidRDefault="001420D1" w:rsidP="00884977">
      <w:pPr>
        <w:jc w:val="center"/>
      </w:pPr>
      <w:r>
        <w:rPr>
          <w:noProof/>
        </w:rPr>
        <w:drawing>
          <wp:inline distT="0" distB="0" distL="0" distR="0" wp14:anchorId="2D4256F9" wp14:editId="650F67C5">
            <wp:extent cx="3047819" cy="2676543"/>
            <wp:effectExtent l="0" t="0" r="0" b="0"/>
            <wp:docPr id="2124502062" name="image9.png" descr="Wpa 4 Way Handshake Workflow"/>
            <wp:cNvGraphicFramePr/>
            <a:graphic xmlns:a="http://schemas.openxmlformats.org/drawingml/2006/main">
              <a:graphicData uri="http://schemas.openxmlformats.org/drawingml/2006/picture">
                <pic:pic xmlns:pic="http://schemas.openxmlformats.org/drawingml/2006/picture">
                  <pic:nvPicPr>
                    <pic:cNvPr id="0" name="image9.png" descr="Wpa 4 Way Handshake Workflow"/>
                    <pic:cNvPicPr preferRelativeResize="0"/>
                  </pic:nvPicPr>
                  <pic:blipFill>
                    <a:blip r:embed="rId12"/>
                    <a:srcRect/>
                    <a:stretch>
                      <a:fillRect/>
                    </a:stretch>
                  </pic:blipFill>
                  <pic:spPr>
                    <a:xfrm>
                      <a:off x="0" y="0"/>
                      <a:ext cx="3047819" cy="2676543"/>
                    </a:xfrm>
                    <a:prstGeom prst="rect">
                      <a:avLst/>
                    </a:prstGeom>
                    <a:ln/>
                  </pic:spPr>
                </pic:pic>
              </a:graphicData>
            </a:graphic>
          </wp:inline>
        </w:drawing>
      </w:r>
    </w:p>
    <w:p w14:paraId="3BC1DB0E" w14:textId="7694596B" w:rsidR="004D6E18" w:rsidRDefault="001420D1" w:rsidP="00941780">
      <w:pPr>
        <w:pStyle w:val="Titulek"/>
      </w:pPr>
      <w:bookmarkStart w:id="27" w:name="_Toc191039755"/>
      <w:r>
        <w:t xml:space="preserve">Obrázek </w:t>
      </w:r>
      <w:fldSimple w:instr=" SEQ Obrázek \* ARABIC ">
        <w:r w:rsidR="00394289">
          <w:rPr>
            <w:noProof/>
          </w:rPr>
          <w:t>2</w:t>
        </w:r>
      </w:fldSimple>
      <w:r>
        <w:t xml:space="preserve"> - 4-Way </w:t>
      </w:r>
      <w:r w:rsidR="009B3AA4">
        <w:t>h</w:t>
      </w:r>
      <w:r>
        <w:t>andshake</w:t>
      </w:r>
      <w:bookmarkEnd w:id="27"/>
    </w:p>
    <w:p w14:paraId="004D3B95" w14:textId="77777777" w:rsidR="004D6E18" w:rsidRDefault="004D6E18">
      <w:pPr>
        <w:spacing w:line="240" w:lineRule="auto"/>
        <w:ind w:firstLine="0"/>
        <w:jc w:val="left"/>
        <w:rPr>
          <w:b/>
          <w:bCs/>
          <w:sz w:val="20"/>
          <w:szCs w:val="20"/>
        </w:rPr>
      </w:pPr>
      <w:r>
        <w:br w:type="page"/>
      </w:r>
    </w:p>
    <w:p w14:paraId="28EEC69D" w14:textId="6D2E5E57" w:rsidR="00A95686" w:rsidRDefault="00FC331C" w:rsidP="00FC331C">
      <w:pPr>
        <w:pStyle w:val="Nadpis3"/>
      </w:pPr>
      <w:bookmarkStart w:id="28" w:name="_Toc190941065"/>
      <w:r>
        <w:lastRenderedPageBreak/>
        <w:t>WPA2</w:t>
      </w:r>
      <w:bookmarkEnd w:id="28"/>
    </w:p>
    <w:p w14:paraId="39344C9A" w14:textId="77777777" w:rsidR="004476CD" w:rsidRDefault="004476CD" w:rsidP="004476CD">
      <w:r>
        <w:t>Velice populární a dodnes aktuální šifrovací metoda. Kombinuje funkcionality WPA, oproti TKIP využívá CCMP, který zajišťuje integritu dat na síti a jako šifrovací algoritmus používá AES, který je dodnes dostačující.</w:t>
      </w:r>
    </w:p>
    <w:p w14:paraId="21A9F0A6" w14:textId="776E6722" w:rsidR="00531E12" w:rsidRDefault="004476CD" w:rsidP="00531E12">
      <w:r>
        <w:t>WPA2 zajišťuje implementaci a vyhovění všech požadavků standardu 802.11i, který vylepšuje autentizaci a šifrovaní pro sítě wifi</w:t>
      </w:r>
      <w:r w:rsidR="00531E12">
        <w:t>.</w:t>
      </w:r>
    </w:p>
    <w:p w14:paraId="3F49C3FE" w14:textId="0FCD0F02" w:rsidR="00531E12" w:rsidRDefault="00531E12" w:rsidP="00531E12">
      <w:pPr>
        <w:pStyle w:val="Nadpis3"/>
      </w:pPr>
      <w:bookmarkStart w:id="29" w:name="_Toc190941066"/>
      <w:r>
        <w:t>WPA3</w:t>
      </w:r>
      <w:bookmarkEnd w:id="29"/>
    </w:p>
    <w:p w14:paraId="1FBD52DE" w14:textId="77777777" w:rsidR="00531E12" w:rsidRDefault="00531E12" w:rsidP="00531E12">
      <w:r>
        <w:t xml:space="preserve">WPA3 Personal již neautentizuje pomocí PSK klíčů a nahrazuje jej pomocí PAKE a šifrovacího algoritmu SAE, který zajišťuje bezpečnou výměnu klíčů i v případě slabšího hesla. WPA3 Enterprise nabízí šifrování 256bitovými klíči, takovéto opatření přináší větší odolnost vůči útokům s moderním hardwarem a splňuje normu CNSA, která je doporučena pro vysoce citlivé aplikace. </w:t>
      </w:r>
    </w:p>
    <w:p w14:paraId="3D20C007" w14:textId="77777777" w:rsidR="00531E12" w:rsidRDefault="00531E12" w:rsidP="00531E12">
      <w:r>
        <w:t xml:space="preserve">WPA3 také přidává metodu zabezpečení komunikace na otevřených wifi sítích pomocí standardu zvaného OWE. Ten šifruje komunikaci klientů s AP napříč tomu, že nevyžaduje heslo. Každý klient používá pro šifrovanou komunikaci vlastní unikátní klíč. </w:t>
      </w:r>
    </w:p>
    <w:p w14:paraId="5837F6B4" w14:textId="1671C3D3" w:rsidR="00D0142C" w:rsidRDefault="00531E12" w:rsidP="00531E12">
      <w:r>
        <w:t>Dalším novým mechanismem je DPP označovaný jako Wi-Fi Easy Connect, který je bezpečným nástupcem WPS. Byl navržen pro snazší a pohodlnější připojení zařízení bez obrazovek (typicky IoT) do wifi sítí. Namísto slabého pinu DPP využívá QR kódy nebo NFC technologii k připojení zařízení. Easy Connect byl následně také rozšířen do WPA2.</w:t>
      </w:r>
    </w:p>
    <w:p w14:paraId="257224EF" w14:textId="77777777" w:rsidR="00D0142C" w:rsidRDefault="00D0142C">
      <w:pPr>
        <w:spacing w:line="240" w:lineRule="auto"/>
        <w:ind w:firstLine="0"/>
        <w:jc w:val="left"/>
      </w:pPr>
      <w:r>
        <w:br w:type="page"/>
      </w:r>
    </w:p>
    <w:p w14:paraId="03DB7DB2" w14:textId="15700AEC" w:rsidR="00531E12" w:rsidRDefault="002A3352" w:rsidP="002A3352">
      <w:pPr>
        <w:pStyle w:val="Nadpis2"/>
      </w:pPr>
      <w:bookmarkStart w:id="30" w:name="_Toc190941067"/>
      <w:r>
        <w:lastRenderedPageBreak/>
        <w:t>Enterprise autentizace</w:t>
      </w:r>
      <w:bookmarkEnd w:id="30"/>
    </w:p>
    <w:p w14:paraId="7569A511" w14:textId="77777777" w:rsidR="002A3352" w:rsidRDefault="002A3352" w:rsidP="002A3352">
      <w:r>
        <w:t>Tento mechanismus je podporován pouze u WPA2/WPA3, je označován jako standard 802.11X a je dále také využíván u ethernetových sítí.</w:t>
      </w:r>
    </w:p>
    <w:p w14:paraId="24814137" w14:textId="70EE7309" w:rsidR="002A3352" w:rsidRDefault="002A3352" w:rsidP="002A3352">
      <w:r>
        <w:t>Nepoužívá PSK klíče k autentifikaci jako Personal. K ověřování využívá univerzální autentizační framework EAP, který se dále dělí. EAP-TLS ověřuje na základě certifikátů na obou stranách. Dále se potkáme s PEAP, který nevyžaduje klientský certifikát a ověřuje klienta přihlašovacími údaji z AD. Používaný je také EAP-FAST (Cisco).</w:t>
      </w:r>
    </w:p>
    <w:p w14:paraId="1DFF00C1" w14:textId="303C56C4" w:rsidR="00BA3A4B" w:rsidRDefault="00A86297" w:rsidP="00A86297">
      <w:pPr>
        <w:pStyle w:val="Nadpis3"/>
      </w:pPr>
      <w:bookmarkStart w:id="31" w:name="_Toc190941068"/>
      <w:r>
        <w:t>RADIUS server</w:t>
      </w:r>
      <w:bookmarkEnd w:id="31"/>
    </w:p>
    <w:p w14:paraId="321DAB0F" w14:textId="77777777" w:rsidR="00E15E95" w:rsidRDefault="00E15E95" w:rsidP="00E15E95">
      <w:pPr>
        <w:ind w:firstLine="708"/>
      </w:pPr>
      <w:r>
        <w:t>RADIUS je autorizační protokol, který ověřuje uživatele a spravuje jejich přístupy na síti.</w:t>
      </w:r>
    </w:p>
    <w:p w14:paraId="37382D76" w14:textId="77777777" w:rsidR="00E15E95" w:rsidRDefault="00E15E95" w:rsidP="00E15E95">
      <w:pPr>
        <w:ind w:firstLine="0"/>
      </w:pPr>
      <w:r>
        <w:t>Klienty může autentifikovat pomocí certifikátů nebo uživatelských údajů. Výhodou formy ověřování certifikáty je, že je síťový administrátor nasadí na uživatelská zařízení pomocí MDM nebo group policy a uživatelé pak již nemusí dále řešit hesla k wifi. Současně to také eliminuje možnost použití slabého hesla uživatelem. Na druhou stranu ověřování pomocí uživatelských údajů je pohodlné pro nasazení do již zavedeného prostředí AD.</w:t>
      </w:r>
    </w:p>
    <w:p w14:paraId="469B0C9B" w14:textId="614079CF" w:rsidR="00A86297" w:rsidRDefault="00E15E95" w:rsidP="007A77E2">
      <w:pPr>
        <w:ind w:firstLine="0"/>
      </w:pPr>
      <w:r>
        <w:t>RADIUS server můžeme mít externí, cloudový, ale může také být zabudovaný přímo v access pointu. Je také schopný pomocí funkce „Per-User VLAN Tagging“ automaticky dle certifikátu či přihlašovacích údajů rozřazovat uživatele do různých VLAN.</w:t>
      </w:r>
    </w:p>
    <w:p w14:paraId="3CCC6A1C" w14:textId="6A825F41" w:rsidR="007A77E2" w:rsidRDefault="007A77E2" w:rsidP="007A77E2">
      <w:pPr>
        <w:pStyle w:val="Nadpis2"/>
      </w:pPr>
      <w:bookmarkStart w:id="32" w:name="_Toc190941069"/>
      <w:r w:rsidRPr="007A77E2">
        <w:t>Zjednodušená autentizace ve WiFi sítích</w:t>
      </w:r>
      <w:bookmarkEnd w:id="32"/>
    </w:p>
    <w:p w14:paraId="7A6DFDCA" w14:textId="095D8B68" w:rsidR="007A77E2" w:rsidRDefault="007A77E2" w:rsidP="007A77E2">
      <w:r w:rsidRPr="007A77E2">
        <w:t>S příchodem IoT se velice zpopularizovalo používání chytrých zařízení jako jsou IP kamery, termostaty, chytré zámky a mnoho dalšího i v běžné domácnosti. Tento okruh zařízení obohacující chod domácnosti nazýváme “chytrá domácnost”. Tyto zařízení potřebují být k možnosti komunikace a nastavení vzájemně propojení. I přesto že existují řešení pro IoT jako je ZigBee, tak stále veliká část těchto prvků využívá nejčastěji síť wifi. Pro usnadnění připojení k wifi IoT zařízení, které mají většinou omezené možnosti uživatelského rozhraní, byla vyvinuta technologie WPS. Ta se ale později prohlásila za nebezpečnou kvůli útokům využívajících slabin této technologie. S příchodem Wifi 6 bylo vyvinuto bezpečné DPP splňující dnešní standardy pro běžné použití.</w:t>
      </w:r>
    </w:p>
    <w:p w14:paraId="64B9CD80" w14:textId="77777777" w:rsidR="007A77E2" w:rsidRDefault="007A77E2">
      <w:pPr>
        <w:spacing w:line="240" w:lineRule="auto"/>
        <w:ind w:firstLine="0"/>
        <w:jc w:val="left"/>
      </w:pPr>
      <w:r>
        <w:br w:type="page"/>
      </w:r>
    </w:p>
    <w:p w14:paraId="6F3CC4FA" w14:textId="7703D5D8" w:rsidR="007A77E2" w:rsidRDefault="0033674D" w:rsidP="002A64E1">
      <w:pPr>
        <w:pStyle w:val="Nadpis3"/>
      </w:pPr>
      <w:bookmarkStart w:id="33" w:name="_Toc190941070"/>
      <w:r w:rsidRPr="0033674D">
        <w:lastRenderedPageBreak/>
        <w:t>WPS (Wi-Fi Protected Setup)</w:t>
      </w:r>
      <w:bookmarkEnd w:id="33"/>
    </w:p>
    <w:p w14:paraId="34608CBC" w14:textId="23D8173E" w:rsidR="002A64E1" w:rsidRDefault="002A64E1" w:rsidP="002A64E1">
      <w:r w:rsidRPr="002A64E1">
        <w:t>Tato technologie umožňuje zařízením alternativní možnost připojení k wifi síti, a to více způsoby. Prvním je, že určitou dobu po zmáčknutí WPS tlačítka na routeru, lze připojit jakékoliv zařízení podporující wifi bez nutnosti zadání hesla.  Při tomto scénáři AP klientovi pomocí navázaného spojení handshakem předává heslo k síti. Klient si heslo ukládá a má tak k dispozici přístup k síti i po uplynutí časové lhůty, kdy je WPS aktivní po stisku. Některá klientská zařízení mohou mít tlačítko WPS také, v takovémto případě se pro autentizaci spínají obě tlačítka. Druhá forma zjednodušené autentizace funguje na bázi 8číselného PINu, který funguje jako alternativa pro přihlašování heslem. Tento PIN je náhodně vygenerován při zapnutí funkce WPS na routeru a je možné ho manuálně zvolit. K autentizaci musí klient vyplnit 8číselný PIN místo hesla a router následně klienta autentifikuje právě pomocí zadaného PINu.</w:t>
      </w:r>
    </w:p>
    <w:p w14:paraId="0DCA7682" w14:textId="77777777" w:rsidR="002A64E1" w:rsidRDefault="002A64E1" w:rsidP="002A64E1"/>
    <w:p w14:paraId="16FA21F3" w14:textId="27E640A7" w:rsidR="002A64E1" w:rsidRDefault="002A64E1" w:rsidP="00884977">
      <w:pPr>
        <w:jc w:val="center"/>
      </w:pPr>
      <w:r>
        <w:rPr>
          <w:noProof/>
        </w:rPr>
        <w:drawing>
          <wp:inline distT="0" distB="0" distL="0" distR="0" wp14:anchorId="474AFF3D" wp14:editId="232EA652">
            <wp:extent cx="3863555" cy="2059768"/>
            <wp:effectExtent l="0" t="0" r="0" b="0"/>
            <wp:docPr id="2124502061" name="image8.jpg" descr="What is WPS on my router? | Currys"/>
            <wp:cNvGraphicFramePr/>
            <a:graphic xmlns:a="http://schemas.openxmlformats.org/drawingml/2006/main">
              <a:graphicData uri="http://schemas.openxmlformats.org/drawingml/2006/picture">
                <pic:pic xmlns:pic="http://schemas.openxmlformats.org/drawingml/2006/picture">
                  <pic:nvPicPr>
                    <pic:cNvPr id="0" name="image8.jpg" descr="What is WPS on my router? | Currys"/>
                    <pic:cNvPicPr preferRelativeResize="0"/>
                  </pic:nvPicPr>
                  <pic:blipFill>
                    <a:blip r:embed="rId13"/>
                    <a:srcRect/>
                    <a:stretch>
                      <a:fillRect/>
                    </a:stretch>
                  </pic:blipFill>
                  <pic:spPr>
                    <a:xfrm>
                      <a:off x="0" y="0"/>
                      <a:ext cx="3863555" cy="2059768"/>
                    </a:xfrm>
                    <a:prstGeom prst="rect">
                      <a:avLst/>
                    </a:prstGeom>
                    <a:ln/>
                  </pic:spPr>
                </pic:pic>
              </a:graphicData>
            </a:graphic>
          </wp:inline>
        </w:drawing>
      </w:r>
    </w:p>
    <w:p w14:paraId="2058ACB6" w14:textId="32CD87B2" w:rsidR="009B3AA4" w:rsidRDefault="009B3AA4" w:rsidP="009B3AA4">
      <w:pPr>
        <w:pStyle w:val="Titulek"/>
      </w:pPr>
      <w:bookmarkStart w:id="34" w:name="_Toc191039756"/>
      <w:r>
        <w:t xml:space="preserve">Obrázek </w:t>
      </w:r>
      <w:fldSimple w:instr=" SEQ Obrázek \* ARABIC ">
        <w:r w:rsidR="00394289">
          <w:rPr>
            <w:noProof/>
          </w:rPr>
          <w:t>3</w:t>
        </w:r>
      </w:fldSimple>
      <w:r>
        <w:t xml:space="preserve"> - Detail WPS tlačítka</w:t>
      </w:r>
      <w:bookmarkEnd w:id="34"/>
    </w:p>
    <w:p w14:paraId="5107826B" w14:textId="4C337057" w:rsidR="00100956" w:rsidRDefault="00100956" w:rsidP="00457430">
      <w:pPr>
        <w:pStyle w:val="Nadpis3"/>
      </w:pPr>
      <w:bookmarkStart w:id="35" w:name="_Toc190941071"/>
      <w:r w:rsidRPr="00100956">
        <w:t>DPP (Device Provisioning Protocol)</w:t>
      </w:r>
      <w:bookmarkEnd w:id="35"/>
    </w:p>
    <w:p w14:paraId="4224189D" w14:textId="77777777" w:rsidR="001D538D" w:rsidRDefault="001D538D" w:rsidP="001D538D">
      <w:r>
        <w:t xml:space="preserve">DPP neboli The Device Provisioning Protocol je technologie nahrazující zaostalé WPS. Bývá také marketingově označován jako Wifi Easy Connect. K šifrování hesla přenášeného mezi klientem a AP je využíván ECDH. </w:t>
      </w:r>
    </w:p>
    <w:p w14:paraId="6D5E0D5C" w14:textId="4556696A" w:rsidR="00EE5F26" w:rsidRDefault="001D538D" w:rsidP="001D538D">
      <w:r>
        <w:t>Prvky využívající DPP se rozdělují na Enrollee - klient, který se chce připojit k wifi pomocí DPP, Configurator - zařízení, které je již autentizováno a připojeno k wifi a poskytuje šifrování heslo enrollee zařízení. Poslední je Connector, to je speciální handshake, který je odpovědný za bezpečné předání.</w:t>
      </w:r>
    </w:p>
    <w:p w14:paraId="1F16CE3E" w14:textId="77777777" w:rsidR="00EE5F26" w:rsidRDefault="00EE5F26">
      <w:pPr>
        <w:spacing w:line="240" w:lineRule="auto"/>
        <w:ind w:firstLine="0"/>
        <w:jc w:val="left"/>
      </w:pPr>
      <w:r>
        <w:br w:type="page"/>
      </w:r>
    </w:p>
    <w:p w14:paraId="449FE664" w14:textId="3FBAF8EB" w:rsidR="00457430" w:rsidRDefault="00C33191" w:rsidP="001D538D">
      <w:r w:rsidRPr="00C33191">
        <w:lastRenderedPageBreak/>
        <w:t xml:space="preserve">V případě, že se enrollee chce připojit do sítě, configurator vygeneruje DPP URI sítě, která obsahuje veřejný bootstrapping klíč zařízení. Připojované zařízení má dva způsoby, jakým URI dostat – pomocí QR kódu nebo bezdrátových technologií jako je bluetooth nebo NFC. Po obdržení DPP URI naváží zařízení zabezpečené spojení pomocí ECDH. Dalo by se to nazvat privátním tunelem, ve kterém využívají své veřejné klíče k šifrování své komunikace. Přes takovýto šifrovaný tunel je následně </w:t>
      </w:r>
      <w:r w:rsidR="00536AE7" w:rsidRPr="00C33191">
        <w:t>konfigurátorem</w:t>
      </w:r>
      <w:r w:rsidRPr="00C33191">
        <w:t xml:space="preserve"> přeposíláno heslo, není ale přenášeno v plain textové podobě, ale ve formě již zmiňovaného connectoru, který umí dešifrovat pouze konkrétní zařízení.</w:t>
      </w:r>
    </w:p>
    <w:p w14:paraId="3C03D92D" w14:textId="61F1770F" w:rsidR="004E14D8" w:rsidRDefault="00936777" w:rsidP="00936777">
      <w:pPr>
        <w:pStyle w:val="Nadpis2"/>
      </w:pPr>
      <w:bookmarkStart w:id="36" w:name="_Toc190941072"/>
      <w:r w:rsidRPr="00936777">
        <w:t>Segmentace sítě</w:t>
      </w:r>
      <w:bookmarkEnd w:id="36"/>
    </w:p>
    <w:p w14:paraId="2D2B4978" w14:textId="70AE4633" w:rsidR="00DE6D93" w:rsidRDefault="00BB4F21" w:rsidP="00DE6D93">
      <w:r w:rsidRPr="00BB4F21">
        <w:t>Tato praktika, která se využívá nejen u wifi. Pomáhá zvyšovat bezpečnost a efektivitu správy sítě tím, že rozděluje velkou síť na menší, oddělené části nebo segmenty dle struktury filmy např.: vedení, zaměstnanci. Každý segment může mít své vlastní bezpečnostní politiky a monitoring. To umožnuje správcům efektivněji spravovat a řídit menší segmenty sítě než jednu velkou síť. Segmentaci sítě nejčastěji zajišťuje VLAN. Ta u access pointu funguje tak, že zobrazuje pro každou VLAN vlastní SSID a klientovi rámce jsou následně tagovány příslušným VLAN tagem pro danou virtuální síť. Zařízení pak mohou komunikovat pouze v rámci své virtuální sítě. Ke komunikaci mezi sítěmi VLAN je pak potřeba správně nakonfigurovaný směrovač.</w:t>
      </w:r>
      <w:r w:rsidR="00534148">
        <w:t xml:space="preserve"> </w:t>
      </w:r>
    </w:p>
    <w:p w14:paraId="5D0AD28C" w14:textId="033C2106" w:rsidR="00DE6D93" w:rsidRDefault="00DE6D93" w:rsidP="00884977">
      <w:pPr>
        <w:jc w:val="center"/>
      </w:pPr>
      <w:r>
        <w:rPr>
          <w:noProof/>
        </w:rPr>
        <w:drawing>
          <wp:inline distT="0" distB="0" distL="0" distR="0" wp14:anchorId="34CBA6B1" wp14:editId="03C6A109">
            <wp:extent cx="2973694" cy="2459936"/>
            <wp:effectExtent l="0" t="0" r="0" b="0"/>
            <wp:docPr id="2124502064" name="image4.jpg" descr="تكوين SSIDs متعددة على الشبكة - Cisco"/>
            <wp:cNvGraphicFramePr/>
            <a:graphic xmlns:a="http://schemas.openxmlformats.org/drawingml/2006/main">
              <a:graphicData uri="http://schemas.openxmlformats.org/drawingml/2006/picture">
                <pic:pic xmlns:pic="http://schemas.openxmlformats.org/drawingml/2006/picture">
                  <pic:nvPicPr>
                    <pic:cNvPr id="0" name="image4.jpg" descr="تكوين SSIDs متعددة على الشبكة - Cisco"/>
                    <pic:cNvPicPr preferRelativeResize="0"/>
                  </pic:nvPicPr>
                  <pic:blipFill>
                    <a:blip r:embed="rId14"/>
                    <a:srcRect/>
                    <a:stretch>
                      <a:fillRect/>
                    </a:stretch>
                  </pic:blipFill>
                  <pic:spPr>
                    <a:xfrm>
                      <a:off x="0" y="0"/>
                      <a:ext cx="2973694" cy="2459936"/>
                    </a:xfrm>
                    <a:prstGeom prst="rect">
                      <a:avLst/>
                    </a:prstGeom>
                    <a:ln/>
                  </pic:spPr>
                </pic:pic>
              </a:graphicData>
            </a:graphic>
          </wp:inline>
        </w:drawing>
      </w:r>
    </w:p>
    <w:p w14:paraId="0E8CC518" w14:textId="33B74AF0" w:rsidR="00805BF1" w:rsidRDefault="00BB3EAB" w:rsidP="00BB3EAB">
      <w:pPr>
        <w:pStyle w:val="Titulek"/>
      </w:pPr>
      <w:bookmarkStart w:id="37" w:name="_Toc191039757"/>
      <w:r>
        <w:t xml:space="preserve">Obrázek </w:t>
      </w:r>
      <w:fldSimple w:instr=" SEQ Obrázek \* ARABIC ">
        <w:r w:rsidR="00394289">
          <w:rPr>
            <w:noProof/>
          </w:rPr>
          <w:t>4</w:t>
        </w:r>
      </w:fldSimple>
      <w:r>
        <w:t xml:space="preserve"> - Schéma wifi VLAN</w:t>
      </w:r>
      <w:bookmarkEnd w:id="37"/>
    </w:p>
    <w:p w14:paraId="0A8F6E31" w14:textId="77777777" w:rsidR="00805BF1" w:rsidRDefault="00805BF1">
      <w:pPr>
        <w:spacing w:line="240" w:lineRule="auto"/>
        <w:ind w:firstLine="0"/>
        <w:jc w:val="left"/>
        <w:rPr>
          <w:b/>
          <w:bCs/>
          <w:sz w:val="20"/>
          <w:szCs w:val="20"/>
        </w:rPr>
      </w:pPr>
      <w:r>
        <w:br w:type="page"/>
      </w:r>
    </w:p>
    <w:p w14:paraId="3C8CD5EB" w14:textId="191996A8" w:rsidR="004D5907" w:rsidRDefault="00805BF1" w:rsidP="00805BF1">
      <w:pPr>
        <w:pStyle w:val="Nadpis1"/>
      </w:pPr>
      <w:bookmarkStart w:id="38" w:name="_Toc190941073"/>
      <w:r w:rsidRPr="00805BF1">
        <w:lastRenderedPageBreak/>
        <w:t>Bezpečnostní slabiny WiFi</w:t>
      </w:r>
      <w:bookmarkEnd w:id="38"/>
    </w:p>
    <w:p w14:paraId="1E4D784A" w14:textId="2E1F1C99" w:rsidR="00805BF1" w:rsidRDefault="00805BF1" w:rsidP="00805BF1">
      <w:r w:rsidRPr="00805BF1">
        <w:t>Bezpečnostní slabiny WiFi jsou v dnešní době velice častým cílem útoků díky hojné popularitě této technologie. Mezi nejčastější bezpečnostní rizika patří odposlouchávání či neoprávněný přístup do sítě, což jsou praktiky, proti kterým je potřeba se bránit.</w:t>
      </w:r>
    </w:p>
    <w:p w14:paraId="55F947D9" w14:textId="3276623B" w:rsidR="00805BF1" w:rsidRDefault="00805BF1" w:rsidP="00805BF1">
      <w:pPr>
        <w:pStyle w:val="Nadpis2"/>
      </w:pPr>
      <w:bookmarkStart w:id="39" w:name="_Toc190941074"/>
      <w:r>
        <w:t>WEP</w:t>
      </w:r>
      <w:bookmarkEnd w:id="39"/>
    </w:p>
    <w:p w14:paraId="4A9B0C48" w14:textId="77777777" w:rsidR="00C16824" w:rsidRDefault="00C16824" w:rsidP="00C16824">
      <w:r>
        <w:t>Oproti ostatním standardům má WEP hned několik slabin. První je jeho zranitelností je jeho fixní 64bitový nebo 128bitový klíč, který pro tuto dobu již považovaný za nedostatečný. I přesto, že byl v budoucnu obohacen o 256bitový klíč není tento standard považován za bezpečný. Jeho největší slabinou totiž není jeho délka klíče, ale způsob, jakým je klíč tvořen. WEP k šifrování používá statické klíče. To v praxi znamená, že každé zařízení na síti používá identický klíč. Proto je k tomuto klíči pro každý paket přidáván náhodné 24bitové číslo neboli inicializační vektor. Ten má zajistit různorodost klíče a je nešifrovaně obsáhnut v poslaném paketu, jelikož ho následně příjemce používá k dešifrování. Iniciační vektor se díky jeho nízkému počtu kombinací ve větší síti rychle začne opakovat.</w:t>
      </w:r>
    </w:p>
    <w:p w14:paraId="0F47E927" w14:textId="39330218" w:rsidR="00C16824" w:rsidRDefault="00C16824" w:rsidP="00C16824">
      <w:r>
        <w:t>Tohoto útočník dokáže snadno využít. Prvně začne tím, že zachytí velké množství paketů například pomocí nástroje wireshark. Z těchto paketů získá různé variace inicializačních vektorů, které se v síti objevují. Čím více tím větší šance, že bude klíč prolomen. Pak pomocí FMS nebo KoreK matematických algoritmů využívajících statistické vzorce je útočník schopen odvodit sdílený klíč neboli heslo k síti bez nutnosti slovníkového útoku. Tento zastaralý standard by tedy již z bezpečnostních důvodů neměl být využíván.</w:t>
      </w:r>
    </w:p>
    <w:p w14:paraId="6FD36406" w14:textId="77777777" w:rsidR="00C16824" w:rsidRDefault="00C16824" w:rsidP="00C16824"/>
    <w:p w14:paraId="78F15528" w14:textId="75422A03" w:rsidR="00C16824" w:rsidRDefault="00C16824" w:rsidP="003F720C">
      <w:pPr>
        <w:jc w:val="center"/>
      </w:pPr>
      <w:r>
        <w:rPr>
          <w:noProof/>
        </w:rPr>
        <w:drawing>
          <wp:inline distT="0" distB="0" distL="0" distR="0" wp14:anchorId="0652B3DF" wp14:editId="2DCB3260">
            <wp:extent cx="3398637" cy="1751497"/>
            <wp:effectExtent l="0" t="0" r="0" b="0"/>
            <wp:docPr id="2124502063" name="image7.png" descr="enter image description here"/>
            <wp:cNvGraphicFramePr/>
            <a:graphic xmlns:a="http://schemas.openxmlformats.org/drawingml/2006/main">
              <a:graphicData uri="http://schemas.openxmlformats.org/drawingml/2006/picture">
                <pic:pic xmlns:pic="http://schemas.openxmlformats.org/drawingml/2006/picture">
                  <pic:nvPicPr>
                    <pic:cNvPr id="0" name="image7.png" descr="enter image description here"/>
                    <pic:cNvPicPr preferRelativeResize="0"/>
                  </pic:nvPicPr>
                  <pic:blipFill>
                    <a:blip r:embed="rId15"/>
                    <a:srcRect/>
                    <a:stretch>
                      <a:fillRect/>
                    </a:stretch>
                  </pic:blipFill>
                  <pic:spPr>
                    <a:xfrm>
                      <a:off x="0" y="0"/>
                      <a:ext cx="3398637" cy="1751497"/>
                    </a:xfrm>
                    <a:prstGeom prst="rect">
                      <a:avLst/>
                    </a:prstGeom>
                    <a:ln/>
                  </pic:spPr>
                </pic:pic>
              </a:graphicData>
            </a:graphic>
          </wp:inline>
        </w:drawing>
      </w:r>
    </w:p>
    <w:p w14:paraId="6EC41EDD" w14:textId="5B209BFD" w:rsidR="00972F6B" w:rsidRDefault="009325EF" w:rsidP="009325EF">
      <w:pPr>
        <w:pStyle w:val="Titulek"/>
      </w:pPr>
      <w:bookmarkStart w:id="40" w:name="_Toc191039758"/>
      <w:r>
        <w:t xml:space="preserve">Obrázek </w:t>
      </w:r>
      <w:fldSimple w:instr=" SEQ Obrázek \* ARABIC ">
        <w:r w:rsidR="00394289">
          <w:rPr>
            <w:noProof/>
          </w:rPr>
          <w:t>5</w:t>
        </w:r>
      </w:fldSimple>
      <w:r>
        <w:t xml:space="preserve"> - Šifrování WEP</w:t>
      </w:r>
      <w:bookmarkEnd w:id="40"/>
    </w:p>
    <w:p w14:paraId="3B3E8FCC" w14:textId="77777777" w:rsidR="00972F6B" w:rsidRDefault="00972F6B">
      <w:pPr>
        <w:spacing w:line="240" w:lineRule="auto"/>
        <w:ind w:firstLine="0"/>
        <w:jc w:val="left"/>
        <w:rPr>
          <w:b/>
          <w:bCs/>
          <w:sz w:val="20"/>
          <w:szCs w:val="20"/>
        </w:rPr>
      </w:pPr>
      <w:r>
        <w:br w:type="page"/>
      </w:r>
    </w:p>
    <w:p w14:paraId="47199064" w14:textId="0501B451" w:rsidR="001A492C" w:rsidRDefault="00DE4707" w:rsidP="00DE4707">
      <w:pPr>
        <w:pStyle w:val="Nadpis2"/>
      </w:pPr>
      <w:bookmarkStart w:id="41" w:name="_Toc190941075"/>
      <w:r>
        <w:lastRenderedPageBreak/>
        <w:t>Prolomení 4-Way handshak</w:t>
      </w:r>
      <w:r w:rsidR="005E23E7">
        <w:t>e</w:t>
      </w:r>
      <w:bookmarkEnd w:id="41"/>
    </w:p>
    <w:p w14:paraId="28C5E8BC" w14:textId="06504284" w:rsidR="00C735FF" w:rsidRDefault="00C735FF" w:rsidP="00C735FF">
      <w:r w:rsidRPr="00C735FF">
        <w:t xml:space="preserve">Tímto typem útoku může útočník získat potřebný klíč pro dešifrovaní komunikace mezi access pointem a supplicantem neboli klientem nebo může kombinací s útokem hrubou silou získat heslo k wifi síti. Tento útok funguje na wifi sítě zabezpečené pomocí WPA nebo WPA2 autentizovaný pomocí pre-shared klíče PSK. To znamená, že náchylnými jsou šifrovací metody WPA Personal a WPA2 Personal. Doporučenou obranou proti tomuto typu útoku je nastavení silného hesla (ideálně 12místné se </w:t>
      </w:r>
      <w:r w:rsidR="00ED655E" w:rsidRPr="00C735FF">
        <w:t>speciálními</w:t>
      </w:r>
      <w:r w:rsidRPr="00C735FF">
        <w:t xml:space="preserve"> znaky a čísli) nebo </w:t>
      </w:r>
      <w:r w:rsidR="00ED655E" w:rsidRPr="00C735FF">
        <w:t>přechod</w:t>
      </w:r>
      <w:r w:rsidRPr="00C735FF">
        <w:t xml:space="preserve"> na IEEE 802.11X neboli Enterprise, který k autentizaci nepoužívá PSK, ale EAP/PEAP.</w:t>
      </w:r>
    </w:p>
    <w:p w14:paraId="2854482F" w14:textId="0458CF4A" w:rsidR="006E2E12" w:rsidRDefault="004F0150" w:rsidP="004F0150">
      <w:pPr>
        <w:pStyle w:val="Nadpis3"/>
      </w:pPr>
      <w:bookmarkStart w:id="42" w:name="_Toc190941076"/>
      <w:r w:rsidRPr="004F0150">
        <w:t>Vyjednání šifrovacích klíčů</w:t>
      </w:r>
      <w:bookmarkEnd w:id="42"/>
    </w:p>
    <w:p w14:paraId="354400E7" w14:textId="5D995B4F" w:rsidR="00863B22" w:rsidRDefault="004F0150" w:rsidP="004F0150">
      <w:r w:rsidRPr="004F0150">
        <w:t xml:space="preserve">Průběh vyjednávání šifrovacích klíčů PTK a GTK je následující: AP i klient mají svůj PMK derivovaný z PSK a SSID. První EAPOL </w:t>
      </w:r>
      <w:r w:rsidR="008E314C">
        <w:t>zpráva</w:t>
      </w:r>
      <w:r w:rsidRPr="004F0150">
        <w:t xml:space="preserve"> je poslána klientovi nazývá se Anonce. Pomocí Anonce, Snonce, PMK a MAC adres klienta a Access pointu klient odvodí svůj PTK. V druhé EAPOL zprávě posílá klient access pointu Snonce a MIC, kterým si druhá strana ověří kontrolu integrity dat. Tím je zajištěno, že data nebyla po cestě změněna. Access point obdobným způsobem odvodí svůj PTK. V případě že klient zadal špatný PSK (heslo na wifi), by access point v teto </w:t>
      </w:r>
      <w:r w:rsidR="008B3A34" w:rsidRPr="004F0150">
        <w:t>chvíli</w:t>
      </w:r>
      <w:r w:rsidRPr="004F0150">
        <w:t xml:space="preserve"> ukončil process vyjednávání klíčů a na další dva kroky by již nedošlo. V případě, že zadal klient správný PSK je poslána třetí EAPOL message klientovi se zašifrovaným GTK společně s MIC. Klíč GTK si klient ukládá a posílá čtvrtou a poslední EAPOL message </w:t>
      </w:r>
      <w:r w:rsidR="008B3A34" w:rsidRPr="004F0150">
        <w:t>oznamující</w:t>
      </w:r>
      <w:r w:rsidRPr="004F0150">
        <w:t xml:space="preserve"> access pointu, že má oba potřebné klíče a je připraven na šifrovanou komunikaci. Tento process probíhá při každé autentizaci nového zařízení do sítě.</w:t>
      </w:r>
    </w:p>
    <w:p w14:paraId="31473C36" w14:textId="77777777" w:rsidR="00863B22" w:rsidRDefault="00863B22">
      <w:pPr>
        <w:spacing w:line="240" w:lineRule="auto"/>
        <w:ind w:firstLine="0"/>
        <w:jc w:val="left"/>
      </w:pPr>
      <w:r>
        <w:br w:type="page"/>
      </w:r>
    </w:p>
    <w:p w14:paraId="769450B4" w14:textId="4643395A" w:rsidR="004F0150" w:rsidRDefault="00863B22" w:rsidP="007C3D1D">
      <w:pPr>
        <w:jc w:val="center"/>
      </w:pPr>
      <w:r>
        <w:rPr>
          <w:noProof/>
        </w:rPr>
        <w:lastRenderedPageBreak/>
        <w:drawing>
          <wp:inline distT="0" distB="0" distL="0" distR="0" wp14:anchorId="1BFC046B" wp14:editId="2E4244BB">
            <wp:extent cx="3606085" cy="4070414"/>
            <wp:effectExtent l="0" t="0" r="0" b="0"/>
            <wp:docPr id="2124502066" name="image14.png" descr="Obsah obrázku text, snímek obrazovky, diagram, Písmo&#10;&#10;Popis byl vytvořen automaticky"/>
            <wp:cNvGraphicFramePr/>
            <a:graphic xmlns:a="http://schemas.openxmlformats.org/drawingml/2006/main">
              <a:graphicData uri="http://schemas.openxmlformats.org/drawingml/2006/picture">
                <pic:pic xmlns:pic="http://schemas.openxmlformats.org/drawingml/2006/picture">
                  <pic:nvPicPr>
                    <pic:cNvPr id="0" name="image14.png" descr="Obsah obrázku text, snímek obrazovky, diagram, Písmo&#10;&#10;Popis byl vytvořen automaticky"/>
                    <pic:cNvPicPr preferRelativeResize="0"/>
                  </pic:nvPicPr>
                  <pic:blipFill>
                    <a:blip r:embed="rId16"/>
                    <a:srcRect/>
                    <a:stretch>
                      <a:fillRect/>
                    </a:stretch>
                  </pic:blipFill>
                  <pic:spPr>
                    <a:xfrm>
                      <a:off x="0" y="0"/>
                      <a:ext cx="3606085" cy="4070414"/>
                    </a:xfrm>
                    <a:prstGeom prst="rect">
                      <a:avLst/>
                    </a:prstGeom>
                    <a:ln/>
                  </pic:spPr>
                </pic:pic>
              </a:graphicData>
            </a:graphic>
          </wp:inline>
        </w:drawing>
      </w:r>
    </w:p>
    <w:p w14:paraId="5D97C7C1" w14:textId="041FA4BF" w:rsidR="00863B22" w:rsidRDefault="00863B22" w:rsidP="00863B22">
      <w:pPr>
        <w:pStyle w:val="Titulek"/>
      </w:pPr>
      <w:bookmarkStart w:id="43" w:name="_Toc191039759"/>
      <w:r>
        <w:t xml:space="preserve">Obrázek </w:t>
      </w:r>
      <w:fldSimple w:instr=" SEQ Obrázek \* ARABIC ">
        <w:r w:rsidR="00394289">
          <w:rPr>
            <w:noProof/>
          </w:rPr>
          <w:t>6</w:t>
        </w:r>
      </w:fldSimple>
      <w:r>
        <w:t xml:space="preserve"> - Vyjednání šifrovacích klíčů</w:t>
      </w:r>
      <w:bookmarkEnd w:id="43"/>
    </w:p>
    <w:p w14:paraId="6A7570B3" w14:textId="55525772" w:rsidR="00B1218C" w:rsidRDefault="00044221" w:rsidP="00044221">
      <w:pPr>
        <w:pStyle w:val="Nadpis3"/>
      </w:pPr>
      <w:bookmarkStart w:id="44" w:name="_Toc190941077"/>
      <w:r>
        <w:t>Brute force na handshake</w:t>
      </w:r>
      <w:bookmarkEnd w:id="44"/>
    </w:p>
    <w:p w14:paraId="62E835DF" w14:textId="4F77D26F" w:rsidR="005E0FEC" w:rsidRDefault="0093745D" w:rsidP="0093745D">
      <w:r w:rsidRPr="0093745D">
        <w:t>Cílem útočníka je zachytit EAPOL zprávy posílané mezi klientem a access pointem v rámci 4-Way handshake. K dosažení tohoto může buďto vyslat na access point deautentifikační paket, který vynutí konkrétnímu nebo všem klientům na síti znovu provést autentizaci nebo jednoduše vyčká na příchod nového zařízení do sítě. V případě, že zachytí handshake a získá všechny potřebné hodnoty k vygenerování PTK, může útočník zkoušet různé kombinace hesel a konstruovat pomocí nich vlastní PTK. Pokud útočníkem zkonstruovaný PTK odpovídá zachycenému PTK, heslo do sítě je prolomeno.</w:t>
      </w:r>
    </w:p>
    <w:p w14:paraId="42D0D8AC" w14:textId="77777777" w:rsidR="005E0FEC" w:rsidRDefault="005E0FEC">
      <w:pPr>
        <w:spacing w:line="240" w:lineRule="auto"/>
        <w:ind w:firstLine="0"/>
        <w:jc w:val="left"/>
      </w:pPr>
      <w:r>
        <w:br w:type="page"/>
      </w:r>
    </w:p>
    <w:p w14:paraId="2EE62DCD" w14:textId="1DB36D9C" w:rsidR="0093745D" w:rsidRDefault="000C45CE" w:rsidP="000C45CE">
      <w:pPr>
        <w:pStyle w:val="Nadpis2"/>
      </w:pPr>
      <w:bookmarkStart w:id="45" w:name="_Toc190941078"/>
      <w:r>
        <w:lastRenderedPageBreak/>
        <w:t>WPS</w:t>
      </w:r>
      <w:bookmarkEnd w:id="45"/>
    </w:p>
    <w:p w14:paraId="04B6CDED" w14:textId="38928F88" w:rsidR="000C45CE" w:rsidRDefault="000C45CE" w:rsidP="000C45CE">
      <w:r w:rsidRPr="000C45CE">
        <w:t xml:space="preserve">První zřejmou slabinou WPS je, že každý, kdo má fyzický přístup k routeru má možnost zmáčknout WPS tlačítko a dostat se jak do sítě bez nutnosti znát jakékoliv heslo či PIN. Dále je WPS náchylné na další komplexnější útoky, které autor rozebere níže. Oproti prolomení handshake u WPA je u tohoto protokolu jedinou možností efektivní ochrany protokol kompletně vypnout a přejít na novější a </w:t>
      </w:r>
      <w:r w:rsidR="008B3A34" w:rsidRPr="000C45CE">
        <w:t>bezpečnější</w:t>
      </w:r>
      <w:r w:rsidRPr="000C45CE">
        <w:t xml:space="preserve"> DPP.</w:t>
      </w:r>
    </w:p>
    <w:p w14:paraId="56B11416" w14:textId="77777777" w:rsidR="005675CB" w:rsidRPr="005675CB" w:rsidRDefault="005675CB" w:rsidP="005675CB">
      <w:pPr>
        <w:pStyle w:val="Nadpis3"/>
      </w:pPr>
      <w:bookmarkStart w:id="46" w:name="_Toc190941079"/>
      <w:r w:rsidRPr="005675CB">
        <w:t>Brute force</w:t>
      </w:r>
      <w:bookmarkEnd w:id="46"/>
    </w:p>
    <w:p w14:paraId="1001CA31" w14:textId="0DF3F31B" w:rsidR="007B675C" w:rsidRDefault="00BB2EC6" w:rsidP="00A15336">
      <w:r w:rsidRPr="00BB2EC6">
        <w:t xml:space="preserve">Tento útok probíhá „online” a útočník se při něm zkouší různé PIN kódy oproti routeru dokud </w:t>
      </w:r>
      <w:r w:rsidR="00F50CEA" w:rsidRPr="00BB2EC6">
        <w:t>není</w:t>
      </w:r>
      <w:r w:rsidRPr="00BB2EC6">
        <w:t xml:space="preserve"> úspěšný. Jedná se o méně efektivní útok a díky 100 miliardám kombinacím PINu je na slabších </w:t>
      </w:r>
      <w:r w:rsidR="00F50CEA" w:rsidRPr="00BB2EC6">
        <w:t>zařízeních</w:t>
      </w:r>
      <w:r w:rsidRPr="00BB2EC6">
        <w:t xml:space="preserve"> neproveditelný. Router může mít proti tomuto typu útoku implementovaný obranný mechanismus, který je schopen dočasně vypínat WPS po zaznamenání více </w:t>
      </w:r>
      <w:r w:rsidR="00F50CEA" w:rsidRPr="00BB2EC6">
        <w:t>neúspěšných</w:t>
      </w:r>
      <w:r w:rsidRPr="00BB2EC6">
        <w:t xml:space="preserve"> pokusů o autentizaci.</w:t>
      </w:r>
    </w:p>
    <w:p w14:paraId="4FC6D24B" w14:textId="6A5BD313" w:rsidR="00021F25" w:rsidRDefault="00021F25" w:rsidP="00021F25">
      <w:pPr>
        <w:pStyle w:val="Nadpis3"/>
      </w:pPr>
      <w:bookmarkStart w:id="47" w:name="_Toc190941080"/>
      <w:r>
        <w:t>Pixie dust</w:t>
      </w:r>
      <w:bookmarkEnd w:id="47"/>
    </w:p>
    <w:p w14:paraId="65B35D0E" w14:textId="650EFAC3" w:rsidR="00F43AD6" w:rsidRDefault="00F50CEA" w:rsidP="00F43AD6">
      <w:r w:rsidRPr="00F50CEA">
        <w:t xml:space="preserve">Oproti brute force útoku na WPS se jedná o „online” útok, který je mnohonásobněji efektivnější. Využívá totiž bezpečnostního nedostatku designu autentizačního PINu WPS - 8místný kód se totiž skládá ze dvou </w:t>
      </w:r>
      <w:r w:rsidR="00E25776" w:rsidRPr="00F50CEA">
        <w:t>klíčů</w:t>
      </w:r>
      <w:r w:rsidRPr="00F50CEA">
        <w:t xml:space="preserve"> (4místného a 3místneho) a posledním číslem je kontrolní součet.  WPS používá k autentizaci tuto sekvenci:</w:t>
      </w:r>
    </w:p>
    <w:p w14:paraId="48593EC0" w14:textId="77777777" w:rsidR="00B51B55" w:rsidRDefault="00B51B55" w:rsidP="00F43AD6"/>
    <w:p w14:paraId="1037D5E8" w14:textId="4DA1F8E2" w:rsidR="003B5F02" w:rsidRDefault="003B5F02" w:rsidP="00A61287">
      <w:pPr>
        <w:jc w:val="center"/>
      </w:pPr>
      <w:r>
        <w:rPr>
          <w:noProof/>
        </w:rPr>
        <w:drawing>
          <wp:inline distT="0" distB="0" distL="0" distR="0" wp14:anchorId="59D5CD3E" wp14:editId="7A2FA6E0">
            <wp:extent cx="3362544" cy="2502169"/>
            <wp:effectExtent l="0" t="0" r="0" b="0"/>
            <wp:docPr id="2124502065" name="image12.png" descr="Obsah obrázku text, snímek obrazovky, software, diagram&#10;&#10;Popis byl vytvořen automaticky"/>
            <wp:cNvGraphicFramePr/>
            <a:graphic xmlns:a="http://schemas.openxmlformats.org/drawingml/2006/main">
              <a:graphicData uri="http://schemas.openxmlformats.org/drawingml/2006/picture">
                <pic:pic xmlns:pic="http://schemas.openxmlformats.org/drawingml/2006/picture">
                  <pic:nvPicPr>
                    <pic:cNvPr id="0" name="image12.png" descr="Obsah obrázku text, snímek obrazovky, software, diagram&#10;&#10;Popis byl vytvořen automaticky"/>
                    <pic:cNvPicPr preferRelativeResize="0"/>
                  </pic:nvPicPr>
                  <pic:blipFill>
                    <a:blip r:embed="rId17"/>
                    <a:srcRect/>
                    <a:stretch>
                      <a:fillRect/>
                    </a:stretch>
                  </pic:blipFill>
                  <pic:spPr>
                    <a:xfrm>
                      <a:off x="0" y="0"/>
                      <a:ext cx="3362544" cy="2502169"/>
                    </a:xfrm>
                    <a:prstGeom prst="rect">
                      <a:avLst/>
                    </a:prstGeom>
                    <a:ln/>
                  </pic:spPr>
                </pic:pic>
              </a:graphicData>
            </a:graphic>
          </wp:inline>
        </w:drawing>
      </w:r>
    </w:p>
    <w:p w14:paraId="7972AE0C" w14:textId="53E684B3" w:rsidR="00685423" w:rsidRDefault="003B5F02" w:rsidP="003B5F02">
      <w:pPr>
        <w:pStyle w:val="Titulek"/>
      </w:pPr>
      <w:bookmarkStart w:id="48" w:name="_Toc191039760"/>
      <w:r>
        <w:t xml:space="preserve">Obrázek </w:t>
      </w:r>
      <w:fldSimple w:instr=" SEQ Obrázek \* ARABIC ">
        <w:r w:rsidR="00394289">
          <w:rPr>
            <w:noProof/>
          </w:rPr>
          <w:t>7</w:t>
        </w:r>
      </w:fldSimple>
      <w:r>
        <w:t xml:space="preserve"> - Autentizační sekvence WPS</w:t>
      </w:r>
      <w:bookmarkEnd w:id="48"/>
    </w:p>
    <w:p w14:paraId="6CA5C3DD" w14:textId="6C6C4341" w:rsidR="003B5F02" w:rsidRDefault="002F1658" w:rsidP="002F1658">
      <w:r w:rsidRPr="002F1658">
        <w:lastRenderedPageBreak/>
        <w:t xml:space="preserve">Zachycením této sekvence získá </w:t>
      </w:r>
      <w:r w:rsidR="00A54C8A">
        <w:t>hashované výstupy</w:t>
      </w:r>
      <w:r w:rsidRPr="002F1658">
        <w:t xml:space="preserve"> obou PINů a potřebné hodnoty k replikovaní algoritmu generujícího tyto </w:t>
      </w:r>
      <w:r w:rsidR="009D5931" w:rsidRPr="009D5931">
        <w:t>hashované výstupy</w:t>
      </w:r>
      <w:r w:rsidRPr="002F1658">
        <w:t>. Tímto způsobem následně útočník</w:t>
      </w:r>
      <w:r w:rsidR="00DE5925">
        <w:t xml:space="preserve"> </w:t>
      </w:r>
      <w:r w:rsidRPr="002F1658">
        <w:t>offline slovníkovým útokem jednotlivé klíče prolamuje každý zvlášť, což snižuje počet kombinací na 10 000 u prvního klíče a 1000 u klíče druhého. Jedná se o tak málo kombinací, že jsou tuto šifru schopni prolomit i slabší zařízení.</w:t>
      </w:r>
    </w:p>
    <w:p w14:paraId="080F346B" w14:textId="6A12B08A" w:rsidR="00345204" w:rsidRDefault="00592522" w:rsidP="00592522">
      <w:pPr>
        <w:pStyle w:val="Nadpis2"/>
      </w:pPr>
      <w:bookmarkStart w:id="49" w:name="_Toc190941081"/>
      <w:r>
        <w:t>PMKI</w:t>
      </w:r>
      <w:r w:rsidR="005A242E">
        <w:t>D</w:t>
      </w:r>
      <w:bookmarkEnd w:id="49"/>
    </w:p>
    <w:p w14:paraId="35377362" w14:textId="016D8840" w:rsidR="00E55255" w:rsidRDefault="006B6325" w:rsidP="00E55255">
      <w:r>
        <w:t>Útok na PMKID</w:t>
      </w:r>
      <w:r w:rsidR="00E55255" w:rsidRPr="00E55255">
        <w:t xml:space="preserve"> se zaměřuje na sítě využívající access point roaming definován ve standardu IEEE 802.11r. Tento mechanismus zajišťuje plynulé přepojování a přesouvaní </w:t>
      </w:r>
      <w:r w:rsidR="00B50A3E" w:rsidRPr="00E55255">
        <w:t>klientů</w:t>
      </w:r>
      <w:r w:rsidR="00E55255" w:rsidRPr="00E55255">
        <w:t xml:space="preserve"> v síti z jednoho AP na druhé. Zařízení se automaticky přepojuje vždy k nejbližšímu access pointu jemu dostupnému a jeho aktivní síťové relace jsou bez přerušení přenášeny mezi AP spolu s ním. Tento standard potřebuje efektivní a rychlý způsob autentizačního procesu klienta pro plynulý přechod bez odezvy či ztráty spojení mezi access pointy. Z tohoto důvodu místo opakovaného provádění 4-Way handshake access pointy využívají funkcionalitu PMK caching, která právě pracuje s PMKID. Ten je hashem generovaným access pointem při procesu autentizace, který obsahuje PMK.</w:t>
      </w:r>
    </w:p>
    <w:p w14:paraId="0419BC89" w14:textId="77777777" w:rsidR="00974B86" w:rsidRDefault="00974B86" w:rsidP="00E55255"/>
    <w:p w14:paraId="61AA0E9C" w14:textId="2BA01952" w:rsidR="00704552" w:rsidRDefault="00974B86" w:rsidP="00974B86">
      <w:pPr>
        <w:jc w:val="center"/>
      </w:pPr>
      <w:r>
        <w:rPr>
          <w:noProof/>
        </w:rPr>
        <w:drawing>
          <wp:inline distT="0" distB="0" distL="0" distR="0" wp14:anchorId="37F826B9" wp14:editId="45F24912">
            <wp:extent cx="3775781" cy="570259"/>
            <wp:effectExtent l="0" t="0" r="0" b="0"/>
            <wp:docPr id="2124502068" name="image10.png" descr="Figure 2 - Flow of Calculating PMKID hash and PMK"/>
            <wp:cNvGraphicFramePr/>
            <a:graphic xmlns:a="http://schemas.openxmlformats.org/drawingml/2006/main">
              <a:graphicData uri="http://schemas.openxmlformats.org/drawingml/2006/picture">
                <pic:pic xmlns:pic="http://schemas.openxmlformats.org/drawingml/2006/picture">
                  <pic:nvPicPr>
                    <pic:cNvPr id="0" name="image10.png" descr="Figure 2 - Flow of Calculating PMKID hash and PMK"/>
                    <pic:cNvPicPr preferRelativeResize="0"/>
                  </pic:nvPicPr>
                  <pic:blipFill>
                    <a:blip r:embed="rId18"/>
                    <a:srcRect/>
                    <a:stretch>
                      <a:fillRect/>
                    </a:stretch>
                  </pic:blipFill>
                  <pic:spPr>
                    <a:xfrm>
                      <a:off x="0" y="0"/>
                      <a:ext cx="3775781" cy="570259"/>
                    </a:xfrm>
                    <a:prstGeom prst="rect">
                      <a:avLst/>
                    </a:prstGeom>
                    <a:ln/>
                  </pic:spPr>
                </pic:pic>
              </a:graphicData>
            </a:graphic>
          </wp:inline>
        </w:drawing>
      </w:r>
    </w:p>
    <w:p w14:paraId="6656CA2F" w14:textId="344E42FF" w:rsidR="00E81BFC" w:rsidRDefault="00534ADF" w:rsidP="00534ADF">
      <w:pPr>
        <w:pStyle w:val="Titulek"/>
      </w:pPr>
      <w:bookmarkStart w:id="50" w:name="_Toc191039761"/>
      <w:r>
        <w:t xml:space="preserve">Obrázek </w:t>
      </w:r>
      <w:fldSimple w:instr=" SEQ Obrázek \* ARABIC ">
        <w:r w:rsidR="00394289">
          <w:rPr>
            <w:noProof/>
          </w:rPr>
          <w:t>8</w:t>
        </w:r>
      </w:fldSimple>
      <w:r>
        <w:t xml:space="preserve"> - Detail PMKID</w:t>
      </w:r>
      <w:bookmarkEnd w:id="50"/>
    </w:p>
    <w:p w14:paraId="053C2F26" w14:textId="77777777" w:rsidR="002A5F4D" w:rsidRPr="002A5F4D" w:rsidRDefault="002A5F4D" w:rsidP="002A5F4D"/>
    <w:p w14:paraId="44B963D3" w14:textId="77777777" w:rsidR="006D2317" w:rsidRDefault="006D2317" w:rsidP="006D2317">
      <w:r>
        <w:t>Nebezpečnost útoku spočívá v tom, že utočník při jeho provedení nepotřebuje deautentizovat klienty jako tomu bylo u handshake prolomení, ale stačí mu jednoduše PMKID od AP vyžádat.</w:t>
      </w:r>
    </w:p>
    <w:p w14:paraId="2C6F1001" w14:textId="24EE5CC3" w:rsidR="007A1AAD" w:rsidRDefault="006D2317" w:rsidP="006D2317">
      <w:r>
        <w:t>V případě že útočník zná SSID, MAC AP, MAC klienta a PMK, což jsou potřebné hodnoty k vygenerování PMK a následného vygenerování PMKID, může slovníkovým útokem zkoušet hesla, dokud zachycený PMKID nebude s útočníkovým vygenerovaným PMKID identický. V takové chvíli je heslo uhodnuto. Obranou proti tomuto útoku je úplné vypnutí access point roamingu v případě, že není používán či použití silného hesla wifi.</w:t>
      </w:r>
    </w:p>
    <w:p w14:paraId="67697E4E" w14:textId="77777777" w:rsidR="007A1AAD" w:rsidRDefault="007A1AAD">
      <w:pPr>
        <w:spacing w:line="240" w:lineRule="auto"/>
        <w:ind w:firstLine="0"/>
        <w:jc w:val="left"/>
      </w:pPr>
      <w:r>
        <w:br w:type="page"/>
      </w:r>
    </w:p>
    <w:p w14:paraId="014DE8F3" w14:textId="3A58B7CE" w:rsidR="00887762" w:rsidRDefault="0067665B" w:rsidP="0067665B">
      <w:pPr>
        <w:pStyle w:val="Nadpis2"/>
      </w:pPr>
      <w:bookmarkStart w:id="51" w:name="_Toc190941082"/>
      <w:r>
        <w:lastRenderedPageBreak/>
        <w:t xml:space="preserve">Mann </w:t>
      </w:r>
      <w:r w:rsidR="00DE4E29">
        <w:t>I</w:t>
      </w:r>
      <w:r>
        <w:t xml:space="preserve">n </w:t>
      </w:r>
      <w:r w:rsidR="00DE4E29">
        <w:t>T</w:t>
      </w:r>
      <w:r>
        <w:t xml:space="preserve">he </w:t>
      </w:r>
      <w:r w:rsidR="00C31D87">
        <w:t>M</w:t>
      </w:r>
      <w:r>
        <w:t>iddle</w:t>
      </w:r>
      <w:bookmarkEnd w:id="51"/>
    </w:p>
    <w:p w14:paraId="4240E286" w14:textId="59C2FD13" w:rsidR="007D5CAE" w:rsidRDefault="00B25651" w:rsidP="007D5CAE">
      <w:r w:rsidRPr="00B25651">
        <w:t>Skupina útoků týkajících se nejen wifi, ale mnoha dalších komunikačních technologií, kde se dává důraz na jejich bezpečnost. Primárním cílem MITM útoku je dostat odposlouchávající zařízení mezi zařízení komunikující mezi sebou aniž by o tom věděli. Výsledkem je poté únik či manipulace s daty. To může hrát klíčovou roli pro provedení dalších útoků jako je krádež identity či přihlašovacích údajů. S tímto útokem se můžeme potkat nejčastěji ve veřejných prostorech jako jsou kavárny, restaurace a bary.</w:t>
      </w:r>
    </w:p>
    <w:p w14:paraId="3B37DB56" w14:textId="3BE46D01" w:rsidR="00E55C86" w:rsidRDefault="00E55C86" w:rsidP="00E55C86">
      <w:pPr>
        <w:pStyle w:val="Nadpis3"/>
      </w:pPr>
      <w:bookmarkStart w:id="52" w:name="_Toc190941083"/>
      <w:r>
        <w:t>Evil Twin</w:t>
      </w:r>
      <w:bookmarkEnd w:id="52"/>
    </w:p>
    <w:p w14:paraId="6E219205" w14:textId="08B5438A" w:rsidR="001B31AC" w:rsidRDefault="00271D71" w:rsidP="001B31AC">
      <w:r w:rsidRPr="00271D71">
        <w:t xml:space="preserve">Často se snaží uživatele oklamat </w:t>
      </w:r>
      <w:r w:rsidR="00A13D7D" w:rsidRPr="00271D71">
        <w:t>tím,</w:t>
      </w:r>
      <w:r w:rsidRPr="00271D71">
        <w:t xml:space="preserve"> že je nakonfigurován s obdobnými parametry jako má skutečný access point například v nějaké kavárně. Často se útočník snaží nabídnout svým klientům vyšší sílu připojení, aby se jim jeho access point zobrazoval výše ve wifi nabídce než originální access point. Může se také stát, že útočník skutečný access point vyřadí rušením.</w:t>
      </w:r>
    </w:p>
    <w:p w14:paraId="1D25D4BD" w14:textId="77777777" w:rsidR="004A5C6A" w:rsidRDefault="004A5C6A" w:rsidP="001B31AC"/>
    <w:p w14:paraId="4D913FAA" w14:textId="1098DA27" w:rsidR="00966006" w:rsidRDefault="004A5C6A" w:rsidP="004A5C6A">
      <w:pPr>
        <w:jc w:val="center"/>
      </w:pPr>
      <w:r>
        <w:rPr>
          <w:noProof/>
          <w:color w:val="000000"/>
        </w:rPr>
        <w:drawing>
          <wp:inline distT="0" distB="0" distL="0" distR="0" wp14:anchorId="52F5C55C" wp14:editId="39A1474B">
            <wp:extent cx="2095442" cy="1452100"/>
            <wp:effectExtent l="0" t="0" r="0" b="0"/>
            <wp:docPr id="2124502067" name="image11.png" descr="Screenshot of a listing of wireless networks, with two wireless networks named &quot;Coffee Shop Wifi&quot;. Neither of those networks are password protected."/>
            <wp:cNvGraphicFramePr/>
            <a:graphic xmlns:a="http://schemas.openxmlformats.org/drawingml/2006/main">
              <a:graphicData uri="http://schemas.openxmlformats.org/drawingml/2006/picture">
                <pic:pic xmlns:pic="http://schemas.openxmlformats.org/drawingml/2006/picture">
                  <pic:nvPicPr>
                    <pic:cNvPr id="0" name="image11.png" descr="Screenshot of a listing of wireless networks, with two wireless networks named &quot;Coffee Shop Wifi&quot;. Neither of those networks are password protected."/>
                    <pic:cNvPicPr preferRelativeResize="0"/>
                  </pic:nvPicPr>
                  <pic:blipFill>
                    <a:blip r:embed="rId19"/>
                    <a:srcRect/>
                    <a:stretch>
                      <a:fillRect/>
                    </a:stretch>
                  </pic:blipFill>
                  <pic:spPr>
                    <a:xfrm>
                      <a:off x="0" y="0"/>
                      <a:ext cx="2095442" cy="1452100"/>
                    </a:xfrm>
                    <a:prstGeom prst="rect">
                      <a:avLst/>
                    </a:prstGeom>
                    <a:ln/>
                  </pic:spPr>
                </pic:pic>
              </a:graphicData>
            </a:graphic>
          </wp:inline>
        </w:drawing>
      </w:r>
    </w:p>
    <w:p w14:paraId="1B7B9188" w14:textId="06A46064" w:rsidR="00BB65B0" w:rsidRDefault="00234C64" w:rsidP="00234C64">
      <w:pPr>
        <w:pStyle w:val="Titulek"/>
      </w:pPr>
      <w:bookmarkStart w:id="53" w:name="_Toc191039762"/>
      <w:r>
        <w:t xml:space="preserve">Obrázek </w:t>
      </w:r>
      <w:fldSimple w:instr=" SEQ Obrázek \* ARABIC ">
        <w:r w:rsidR="00394289">
          <w:rPr>
            <w:noProof/>
          </w:rPr>
          <w:t>9</w:t>
        </w:r>
      </w:fldSimple>
      <w:r>
        <w:t xml:space="preserve"> - Evil Twin</w:t>
      </w:r>
      <w:bookmarkEnd w:id="53"/>
    </w:p>
    <w:p w14:paraId="78CBD441" w14:textId="77777777" w:rsidR="008139B0" w:rsidRDefault="008139B0" w:rsidP="008139B0"/>
    <w:p w14:paraId="4BC95958" w14:textId="77777777" w:rsidR="00F56788" w:rsidRDefault="00F56788" w:rsidP="00F56788">
      <w:r>
        <w:t xml:space="preserve">Tento typ útoku se dělí na pasivní odposlech, při kterém útočník procházející komunikaci může pouze číst a na aktivní odposlech, při kterém může útočník data upravovat a manipulovat. Zatímco pasivní odposlech útočníkovi umožní například získat citlivé údaje a hesla oběti, aktivní odposlech může vést například ke scénaři kdy útočník poslanou transakci po síti přesměruje na svůj bankovní účet. </w:t>
      </w:r>
    </w:p>
    <w:p w14:paraId="3FF0C870" w14:textId="50F9B9AF" w:rsidR="004848A0" w:rsidRDefault="00F56788" w:rsidP="00F56788">
      <w:r>
        <w:t xml:space="preserve">Efektivní prevencí proti takovému útoku je opatrnost, HTTPS </w:t>
      </w:r>
      <w:r w:rsidR="007D3450">
        <w:t>protokol</w:t>
      </w:r>
      <w:r w:rsidR="002E7DE8">
        <w:t>,</w:t>
      </w:r>
      <w:r>
        <w:t xml:space="preserve"> či využití VPN.</w:t>
      </w:r>
    </w:p>
    <w:p w14:paraId="175556E1" w14:textId="77777777" w:rsidR="004848A0" w:rsidRDefault="004848A0">
      <w:pPr>
        <w:spacing w:line="240" w:lineRule="auto"/>
        <w:ind w:firstLine="0"/>
        <w:jc w:val="left"/>
      </w:pPr>
      <w:r>
        <w:br w:type="page"/>
      </w:r>
    </w:p>
    <w:p w14:paraId="5941EBA3" w14:textId="0F195FA7" w:rsidR="00525E26" w:rsidRDefault="004848A0" w:rsidP="004848A0">
      <w:pPr>
        <w:pStyle w:val="Nadpis2"/>
      </w:pPr>
      <w:bookmarkStart w:id="54" w:name="_Toc190941084"/>
      <w:r>
        <w:lastRenderedPageBreak/>
        <w:t>Rogue AP</w:t>
      </w:r>
      <w:bookmarkEnd w:id="54"/>
    </w:p>
    <w:p w14:paraId="656CDB14" w14:textId="3B69B5BB" w:rsidR="00CF5F85" w:rsidRDefault="00D97444" w:rsidP="00CF5F85">
      <w:r w:rsidRPr="00D97444">
        <w:t>Jedná se o neautorizovaný access point nainstalovaný v síti bez souhlasu vlastníka. Nejčastěji se s ním potkáme ve firemních prostředích. V některých případech může být vytvořen například zaměstnancem neumýslně. I v takovémto případě se jedná o nelegalní činnost. Oproti Evil Twin je cílem otevřít backdoor do sítě a umožnit tak další útoky jako je MITM, sniffing, monitoring, phishing a další…</w:t>
      </w:r>
    </w:p>
    <w:p w14:paraId="0AB2A607" w14:textId="77777777" w:rsidR="00D275A0" w:rsidRDefault="00D275A0" w:rsidP="00CF5F85"/>
    <w:p w14:paraId="5F0E3723" w14:textId="5CDB84D0" w:rsidR="003A31AE" w:rsidRDefault="00D736D9" w:rsidP="00D736D9">
      <w:pPr>
        <w:jc w:val="center"/>
      </w:pPr>
      <w:r>
        <w:rPr>
          <w:noProof/>
          <w:color w:val="000000"/>
        </w:rPr>
        <w:drawing>
          <wp:inline distT="0" distB="0" distL="0" distR="0" wp14:anchorId="6C830CF5" wp14:editId="7A94F455">
            <wp:extent cx="2929243" cy="1786996"/>
            <wp:effectExtent l="0" t="0" r="0" b="0"/>
            <wp:docPr id="2124502071" name="image5.png" descr="Obsah obrázku text, snímek obrazovky, Písmo, symbol&#10;&#10;Popis byl vytvořen automaticky"/>
            <wp:cNvGraphicFramePr/>
            <a:graphic xmlns:a="http://schemas.openxmlformats.org/drawingml/2006/main">
              <a:graphicData uri="http://schemas.openxmlformats.org/drawingml/2006/picture">
                <pic:pic xmlns:pic="http://schemas.openxmlformats.org/drawingml/2006/picture">
                  <pic:nvPicPr>
                    <pic:cNvPr id="0" name="image5.png" descr="Obsah obrázku text, snímek obrazovky, Písmo, symbol&#10;&#10;Popis byl vytvořen automaticky"/>
                    <pic:cNvPicPr preferRelativeResize="0"/>
                  </pic:nvPicPr>
                  <pic:blipFill>
                    <a:blip r:embed="rId20"/>
                    <a:srcRect/>
                    <a:stretch>
                      <a:fillRect/>
                    </a:stretch>
                  </pic:blipFill>
                  <pic:spPr>
                    <a:xfrm>
                      <a:off x="0" y="0"/>
                      <a:ext cx="2929243" cy="1786996"/>
                    </a:xfrm>
                    <a:prstGeom prst="rect">
                      <a:avLst/>
                    </a:prstGeom>
                    <a:ln/>
                  </pic:spPr>
                </pic:pic>
              </a:graphicData>
            </a:graphic>
          </wp:inline>
        </w:drawing>
      </w:r>
    </w:p>
    <w:p w14:paraId="13CDAD24" w14:textId="19DB6969" w:rsidR="00D736D9" w:rsidRDefault="00212416" w:rsidP="00212416">
      <w:pPr>
        <w:pStyle w:val="Titulek"/>
      </w:pPr>
      <w:bookmarkStart w:id="55" w:name="_Toc191039763"/>
      <w:r>
        <w:t xml:space="preserve">Obrázek </w:t>
      </w:r>
      <w:fldSimple w:instr=" SEQ Obrázek \* ARABIC ">
        <w:r w:rsidR="00394289">
          <w:rPr>
            <w:noProof/>
          </w:rPr>
          <w:t>10</w:t>
        </w:r>
      </w:fldSimple>
      <w:r>
        <w:t xml:space="preserve"> - Rogue AP</w:t>
      </w:r>
      <w:bookmarkEnd w:id="55"/>
    </w:p>
    <w:p w14:paraId="447D6254" w14:textId="77777777" w:rsidR="009F0187" w:rsidRDefault="009F0187" w:rsidP="009F0187"/>
    <w:p w14:paraId="2D5A1289" w14:textId="7D750377" w:rsidR="009F0187" w:rsidRDefault="00316637" w:rsidP="00316637">
      <w:pPr>
        <w:pStyle w:val="Nadpis2"/>
      </w:pPr>
      <w:bookmarkStart w:id="56" w:name="_Toc190941085"/>
      <w:r>
        <w:t xml:space="preserve">Wifi </w:t>
      </w:r>
      <w:r w:rsidR="00B0709A">
        <w:t>j</w:t>
      </w:r>
      <w:r>
        <w:t>amming</w:t>
      </w:r>
      <w:bookmarkEnd w:id="56"/>
    </w:p>
    <w:p w14:paraId="4A96422C" w14:textId="69800F8D" w:rsidR="00E1314D" w:rsidRDefault="00A14598" w:rsidP="00A14598">
      <w:r w:rsidRPr="00A14598">
        <w:t>Tento útok využívá deautentizační rámce. To je typ management rámce, který vynutí konkrétnímu klientovi na základě MAC adresy či všem klientům na síti použítím broadcastové MAC adresy ukončit jejich spojení s access pointem. Tyto zařízení se následně do sítě dostanou opakovanou autentizací. Útok spočívá v tom, že se útočník vydává za access point (AP spoofing) a opakovaně zaplavuje síť či klienta těmito rámci. Tím docílí, že cílová zařízení opakovaně ukončují své spojení s reálným AP a tím dočasně vyřadí klienta či síť z provozu. K tomuto útoku stačí znát pouze BSSID sítě a případně MAC adresu klienta, což jsou jednoduše sniffovatelné informace. Zařízení samotná nemají žádnou možnost, jak zjistit, že se jedná o činnost útočníka nikoliv reálného AP, proto jim slepě věří. Jako prevence slouží mechanismus PMF, který nabizí pouze některé access pointy. Tento mechanismus umožňuje access pointům detekovat tyto podvržené rámce a dostatečně brzy o tom informovat své klienty. PMF je zakomponován do standardu WPA3. Na WPA3 zabezpečených sítích se tedy takového útoku není třeba bát.</w:t>
      </w:r>
    </w:p>
    <w:p w14:paraId="6EC72915" w14:textId="6A883E1E" w:rsidR="000E1684" w:rsidRDefault="00E1314D" w:rsidP="004D51F3">
      <w:pPr>
        <w:pStyle w:val="Nadpis1"/>
      </w:pPr>
      <w:r>
        <w:br w:type="page"/>
      </w:r>
      <w:bookmarkStart w:id="57" w:name="_Toc190941086"/>
      <w:r w:rsidR="004D51F3">
        <w:lastRenderedPageBreak/>
        <w:t xml:space="preserve">Specifikace </w:t>
      </w:r>
      <w:r w:rsidR="00851D54">
        <w:t xml:space="preserve">použitých </w:t>
      </w:r>
      <w:r w:rsidR="004D51F3">
        <w:t>systémových komponent</w:t>
      </w:r>
      <w:bookmarkEnd w:id="57"/>
    </w:p>
    <w:p w14:paraId="263E300F" w14:textId="0DDEBE1E" w:rsidR="0009594E" w:rsidRDefault="0009594E" w:rsidP="0009594E">
      <w:r w:rsidRPr="0009594E">
        <w:t>V této kapitole si popíšeme systémové parametry a použitý hardware, který byl pro vývoj nástroje používán.</w:t>
      </w:r>
    </w:p>
    <w:p w14:paraId="3D7542EB" w14:textId="36D8416F" w:rsidR="00400A10" w:rsidRDefault="00305D2F" w:rsidP="00305D2F">
      <w:pPr>
        <w:pStyle w:val="Nadpis2"/>
      </w:pPr>
      <w:bookmarkStart w:id="58" w:name="_Toc190941087"/>
      <w:r>
        <w:t>Systémové specifikace</w:t>
      </w:r>
      <w:bookmarkEnd w:id="58"/>
    </w:p>
    <w:p w14:paraId="0A444597" w14:textId="52AACC49" w:rsidR="00305D2F" w:rsidRDefault="007C0BCD" w:rsidP="00305D2F">
      <w:r w:rsidRPr="007C0BCD">
        <w:t xml:space="preserve">Nástroj byl vyvíjen a testován na počítači s operačním systémem Linux, konkrétně na distribuci openSUSE Tumbleweed. Zde jsou parametry a informace o platformě, získané nástrojem „neofetch“, který zobrazuje obecné informace o systému, a nástrojem „uname“, zobrazujícím verzi kernelu neboli </w:t>
      </w:r>
      <w:r w:rsidR="003D0138">
        <w:t>L</w:t>
      </w:r>
      <w:r w:rsidRPr="007C0BCD">
        <w:t>inuxového jádra:</w:t>
      </w:r>
    </w:p>
    <w:p w14:paraId="7022E08D" w14:textId="77777777" w:rsidR="006E11E3" w:rsidRDefault="006E11E3" w:rsidP="00305D2F"/>
    <w:p w14:paraId="6B152ACB" w14:textId="261798E5" w:rsidR="00A876ED" w:rsidRDefault="00A876ED" w:rsidP="00A876ED">
      <w:pPr>
        <w:jc w:val="center"/>
      </w:pPr>
      <w:r>
        <w:rPr>
          <w:noProof/>
          <w:color w:val="000000"/>
        </w:rPr>
        <w:drawing>
          <wp:inline distT="0" distB="0" distL="0" distR="0" wp14:anchorId="72515970" wp14:editId="35E10C22">
            <wp:extent cx="4428877" cy="3055442"/>
            <wp:effectExtent l="0" t="0" r="0" b="0"/>
            <wp:docPr id="2079634611" name="Obrázek 2" descr="Obsah obrázku text, snímek obrazovky, menu&#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34611" name="Obrázek 2" descr="Obsah obrázku text, snímek obrazovky, menu&#10;&#10;Obsah vygenerovaný umělou inteligencí může být nesprávný."/>
                    <pic:cNvPicPr/>
                  </pic:nvPicPr>
                  <pic:blipFill>
                    <a:blip r:embed="rId21">
                      <a:extLst>
                        <a:ext uri="{28A0092B-C50C-407E-A947-70E740481C1C}">
                          <a14:useLocalDpi xmlns:a14="http://schemas.microsoft.com/office/drawing/2010/main" val="0"/>
                        </a:ext>
                      </a:extLst>
                    </a:blip>
                    <a:stretch>
                      <a:fillRect/>
                    </a:stretch>
                  </pic:blipFill>
                  <pic:spPr>
                    <a:xfrm>
                      <a:off x="0" y="0"/>
                      <a:ext cx="4436872" cy="3060958"/>
                    </a:xfrm>
                    <a:prstGeom prst="rect">
                      <a:avLst/>
                    </a:prstGeom>
                  </pic:spPr>
                </pic:pic>
              </a:graphicData>
            </a:graphic>
          </wp:inline>
        </w:drawing>
      </w:r>
    </w:p>
    <w:p w14:paraId="6F3017DA" w14:textId="58D7C747" w:rsidR="00A876ED" w:rsidRDefault="008509AF" w:rsidP="008509AF">
      <w:pPr>
        <w:pStyle w:val="Titulek"/>
      </w:pPr>
      <w:bookmarkStart w:id="59" w:name="_Toc191039764"/>
      <w:r>
        <w:t xml:space="preserve">Obrázek </w:t>
      </w:r>
      <w:fldSimple w:instr=" SEQ Obrázek \* ARABIC ">
        <w:r w:rsidR="00394289">
          <w:rPr>
            <w:noProof/>
          </w:rPr>
          <w:t>11</w:t>
        </w:r>
      </w:fldSimple>
      <w:r>
        <w:t xml:space="preserve"> - Informace o systému</w:t>
      </w:r>
      <w:bookmarkEnd w:id="59"/>
    </w:p>
    <w:p w14:paraId="4B6D6A6A" w14:textId="77777777" w:rsidR="008B1329" w:rsidRDefault="008B1329" w:rsidP="008B1329"/>
    <w:p w14:paraId="0CCB995F" w14:textId="2AB3969B" w:rsidR="00E21199" w:rsidRDefault="00E21199" w:rsidP="008C3028">
      <w:r>
        <w:rPr>
          <w:noProof/>
          <w:color w:val="000000"/>
        </w:rPr>
        <w:drawing>
          <wp:inline distT="0" distB="0" distL="0" distR="0" wp14:anchorId="34410C31" wp14:editId="3D93CDEC">
            <wp:extent cx="5760085" cy="823595"/>
            <wp:effectExtent l="0" t="0" r="0" b="0"/>
            <wp:docPr id="1212389459" name="Obrázek 3"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89459" name="Obrázek 3" descr="Obsah obrázku text, snímek obrazovky, Písmo&#10;&#10;Obsah vygenerovaný umělou inteligencí může být nesprávný."/>
                    <pic:cNvPicPr/>
                  </pic:nvPicPr>
                  <pic:blipFill>
                    <a:blip r:embed="rId22">
                      <a:extLst>
                        <a:ext uri="{28A0092B-C50C-407E-A947-70E740481C1C}">
                          <a14:useLocalDpi xmlns:a14="http://schemas.microsoft.com/office/drawing/2010/main" val="0"/>
                        </a:ext>
                      </a:extLst>
                    </a:blip>
                    <a:stretch>
                      <a:fillRect/>
                    </a:stretch>
                  </pic:blipFill>
                  <pic:spPr>
                    <a:xfrm>
                      <a:off x="0" y="0"/>
                      <a:ext cx="5760085" cy="823595"/>
                    </a:xfrm>
                    <a:prstGeom prst="rect">
                      <a:avLst/>
                    </a:prstGeom>
                  </pic:spPr>
                </pic:pic>
              </a:graphicData>
            </a:graphic>
          </wp:inline>
        </w:drawing>
      </w:r>
    </w:p>
    <w:p w14:paraId="5591B3C2" w14:textId="329850C2" w:rsidR="00E225EB" w:rsidRDefault="00D9443F" w:rsidP="00D9443F">
      <w:pPr>
        <w:pStyle w:val="Titulek"/>
      </w:pPr>
      <w:bookmarkStart w:id="60" w:name="_Toc191039765"/>
      <w:r>
        <w:t xml:space="preserve">Obrázek </w:t>
      </w:r>
      <w:fldSimple w:instr=" SEQ Obrázek \* ARABIC ">
        <w:r w:rsidR="00394289">
          <w:rPr>
            <w:noProof/>
          </w:rPr>
          <w:t>12</w:t>
        </w:r>
      </w:fldSimple>
      <w:r>
        <w:t xml:space="preserve"> - Verze </w:t>
      </w:r>
      <w:r w:rsidR="003D0138">
        <w:t>L</w:t>
      </w:r>
      <w:r>
        <w:t>inuxového jádra</w:t>
      </w:r>
      <w:bookmarkEnd w:id="60"/>
    </w:p>
    <w:p w14:paraId="1BD766B0" w14:textId="77777777" w:rsidR="00E225EB" w:rsidRDefault="00E225EB">
      <w:pPr>
        <w:spacing w:line="240" w:lineRule="auto"/>
        <w:ind w:firstLine="0"/>
        <w:jc w:val="left"/>
        <w:rPr>
          <w:b/>
          <w:bCs/>
          <w:sz w:val="20"/>
          <w:szCs w:val="20"/>
        </w:rPr>
      </w:pPr>
      <w:r>
        <w:br w:type="page"/>
      </w:r>
    </w:p>
    <w:p w14:paraId="36E19358" w14:textId="3F2085D3" w:rsidR="008C3028" w:rsidRDefault="004763CE" w:rsidP="00477D51">
      <w:pPr>
        <w:pStyle w:val="Nadpis2"/>
      </w:pPr>
      <w:bookmarkStart w:id="61" w:name="_Toc190941088"/>
      <w:r>
        <w:lastRenderedPageBreak/>
        <w:t>Bezdrátové síťové karty</w:t>
      </w:r>
      <w:bookmarkEnd w:id="61"/>
    </w:p>
    <w:p w14:paraId="183660B6" w14:textId="77777777" w:rsidR="00A64BD1" w:rsidRDefault="001700F2" w:rsidP="004A6911">
      <w:r>
        <w:t>Wifi karty jsou důležitou součásti pro penetrační testování wifi sítí. Tyto zařízení umožňují bezdrátovou komunikaci počítačů s přístupovými body využitím protokolu 802.11 neboli wifi.</w:t>
      </w:r>
      <w:r w:rsidR="004A6911" w:rsidRPr="004A6911">
        <w:t xml:space="preserve"> </w:t>
      </w:r>
    </w:p>
    <w:p w14:paraId="7FC47DA7" w14:textId="14B04EBB" w:rsidR="00FA2FE8" w:rsidRDefault="00CA4B50" w:rsidP="004C12E3">
      <w:pPr>
        <w:pStyle w:val="Nadpis3"/>
      </w:pPr>
      <w:bookmarkStart w:id="62" w:name="_Toc190941089"/>
      <w:r w:rsidRPr="00CA4B50">
        <w:t>Tenda U10 C650</w:t>
      </w:r>
      <w:bookmarkEnd w:id="62"/>
    </w:p>
    <w:p w14:paraId="55BBE01B" w14:textId="0AB216D7" w:rsidR="00B92CE2" w:rsidRDefault="004A6911" w:rsidP="00276406">
      <w:r>
        <w:t>Prvním využívaným adaptérem je externí wifi adaptér Tenda U10 C650</w:t>
      </w:r>
      <w:r w:rsidR="001C1475">
        <w:t>.</w:t>
      </w:r>
    </w:p>
    <w:p w14:paraId="0933403B" w14:textId="0E33C7C4" w:rsidR="001C1475" w:rsidRDefault="001C1475" w:rsidP="00EC78CB">
      <w:pPr>
        <w:jc w:val="center"/>
      </w:pPr>
      <w:r>
        <w:rPr>
          <w:noProof/>
        </w:rPr>
        <w:drawing>
          <wp:inline distT="0" distB="0" distL="0" distR="0" wp14:anchorId="738363BF" wp14:editId="5CC72FE3">
            <wp:extent cx="1777042" cy="3659062"/>
            <wp:effectExtent l="0" t="0" r="0" b="0"/>
            <wp:docPr id="402763458" name="Obrázek 1" descr="Obsah obrázku text, zeď, router, interiér&#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63458" name="Obrázek 1" descr="Obsah obrázku text, zeď, router, interiér&#10;&#10;Obsah vygenerovaný umělou inteligencí může být nesprávný."/>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77042" cy="3659062"/>
                    </a:xfrm>
                    <a:prstGeom prst="rect">
                      <a:avLst/>
                    </a:prstGeom>
                  </pic:spPr>
                </pic:pic>
              </a:graphicData>
            </a:graphic>
          </wp:inline>
        </w:drawing>
      </w:r>
    </w:p>
    <w:p w14:paraId="02DE3306" w14:textId="6F09345E" w:rsidR="001700F2" w:rsidRDefault="000F509F" w:rsidP="004D3FA4">
      <w:pPr>
        <w:pStyle w:val="Titulek"/>
      </w:pPr>
      <w:bookmarkStart w:id="63" w:name="_Toc191039766"/>
      <w:r>
        <w:t xml:space="preserve">Obrázek </w:t>
      </w:r>
      <w:fldSimple w:instr=" SEQ Obrázek \* ARABIC ">
        <w:r w:rsidR="00394289">
          <w:rPr>
            <w:noProof/>
          </w:rPr>
          <w:t>13</w:t>
        </w:r>
      </w:fldSimple>
      <w:r>
        <w:t xml:space="preserve"> - </w:t>
      </w:r>
      <w:r w:rsidR="00784CCF">
        <w:t>Wifi</w:t>
      </w:r>
      <w:r>
        <w:t xml:space="preserve"> adaptér Tenda U10</w:t>
      </w:r>
      <w:bookmarkEnd w:id="63"/>
    </w:p>
    <w:p w14:paraId="4ABFECA0" w14:textId="3618F2C8" w:rsidR="00FC4576" w:rsidRDefault="00022D82" w:rsidP="002C4A2A">
      <w:pPr>
        <w:pStyle w:val="Nadpis3"/>
      </w:pPr>
      <w:bookmarkStart w:id="64" w:name="_Toc190941090"/>
      <w:r w:rsidRPr="00022D82">
        <w:t>Mediatek MT7922</w:t>
      </w:r>
      <w:bookmarkEnd w:id="64"/>
    </w:p>
    <w:p w14:paraId="660150EA" w14:textId="26D7F6BB" w:rsidR="00EE7DED" w:rsidRDefault="0088294D" w:rsidP="00B828F3">
      <w:r w:rsidRPr="0088294D">
        <w:t xml:space="preserve">Druhým adaptérem je interní, zabudovaný </w:t>
      </w:r>
      <w:r w:rsidR="004D1532">
        <w:t>wifi modul</w:t>
      </w:r>
      <w:r w:rsidRPr="0088294D">
        <w:t xml:space="preserve"> počítače, Mediatek MT7922</w:t>
      </w:r>
      <w:r w:rsidR="00D00285">
        <w:t>.</w:t>
      </w:r>
    </w:p>
    <w:p w14:paraId="09A588B2" w14:textId="3EDB1F16" w:rsidR="003B31CF" w:rsidRDefault="00EE7DED" w:rsidP="00EE7DED">
      <w:pPr>
        <w:jc w:val="center"/>
      </w:pPr>
      <w:r>
        <w:rPr>
          <w:noProof/>
        </w:rPr>
        <w:drawing>
          <wp:inline distT="0" distB="0" distL="0" distR="0" wp14:anchorId="774456D8" wp14:editId="7DF40791">
            <wp:extent cx="5760085" cy="598805"/>
            <wp:effectExtent l="0" t="0" r="0" b="0"/>
            <wp:docPr id="160680096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0960" name="Obrázek 1606800960"/>
                    <pic:cNvPicPr/>
                  </pic:nvPicPr>
                  <pic:blipFill>
                    <a:blip r:embed="rId24">
                      <a:extLst>
                        <a:ext uri="{28A0092B-C50C-407E-A947-70E740481C1C}">
                          <a14:useLocalDpi xmlns:a14="http://schemas.microsoft.com/office/drawing/2010/main" val="0"/>
                        </a:ext>
                      </a:extLst>
                    </a:blip>
                    <a:stretch>
                      <a:fillRect/>
                    </a:stretch>
                  </pic:blipFill>
                  <pic:spPr>
                    <a:xfrm>
                      <a:off x="0" y="0"/>
                      <a:ext cx="5760085" cy="598805"/>
                    </a:xfrm>
                    <a:prstGeom prst="rect">
                      <a:avLst/>
                    </a:prstGeom>
                  </pic:spPr>
                </pic:pic>
              </a:graphicData>
            </a:graphic>
          </wp:inline>
        </w:drawing>
      </w:r>
    </w:p>
    <w:p w14:paraId="3D891B6A" w14:textId="5B1C6AD3" w:rsidR="00144799" w:rsidRPr="00833F32" w:rsidRDefault="009170CC" w:rsidP="00833F32">
      <w:pPr>
        <w:pStyle w:val="Titulek"/>
      </w:pPr>
      <w:bookmarkStart w:id="65" w:name="_Toc191039767"/>
      <w:r>
        <w:t xml:space="preserve">Obrázek </w:t>
      </w:r>
      <w:fldSimple w:instr=" SEQ Obrázek \* ARABIC ">
        <w:r w:rsidR="00394289">
          <w:rPr>
            <w:noProof/>
          </w:rPr>
          <w:t>14</w:t>
        </w:r>
      </w:fldSimple>
      <w:r>
        <w:t xml:space="preserve"> - Wifi modul </w:t>
      </w:r>
      <w:r w:rsidRPr="00C7620E">
        <w:t>Mediatek MT7922</w:t>
      </w:r>
      <w:bookmarkEnd w:id="65"/>
      <w:r w:rsidR="00144799">
        <w:br w:type="page"/>
      </w:r>
    </w:p>
    <w:p w14:paraId="67B4ACA7" w14:textId="0E2C5B29" w:rsidR="00D46FE0" w:rsidRDefault="00AE0722" w:rsidP="00AE0722">
      <w:pPr>
        <w:pStyle w:val="Nadpis1"/>
      </w:pPr>
      <w:bookmarkStart w:id="66" w:name="_Toc190941091"/>
      <w:r>
        <w:lastRenderedPageBreak/>
        <w:t>Přístupové body</w:t>
      </w:r>
      <w:bookmarkEnd w:id="66"/>
    </w:p>
    <w:p w14:paraId="0D542C01" w14:textId="77777777" w:rsidR="00AE0722" w:rsidRDefault="00AE0722" w:rsidP="00AE0722">
      <w:r>
        <w:t>Zde si popíšeme jednotlivé přístupové body použité k připojení zařízení do testovaných wifi sítí.</w:t>
      </w:r>
    </w:p>
    <w:p w14:paraId="251976F6" w14:textId="2E824D09" w:rsidR="003007E9" w:rsidRDefault="00AE7A91" w:rsidP="00AE7A91">
      <w:pPr>
        <w:pStyle w:val="Nadpis2"/>
      </w:pPr>
      <w:bookmarkStart w:id="67" w:name="_Toc190941092"/>
      <w:r w:rsidRPr="00AE7A91">
        <w:t>Mikrotik RB941-2nD</w:t>
      </w:r>
      <w:r w:rsidR="00522A26">
        <w:t>s</w:t>
      </w:r>
      <w:bookmarkEnd w:id="67"/>
    </w:p>
    <w:p w14:paraId="1B1628C6" w14:textId="3E067E06" w:rsidR="004C517C" w:rsidRDefault="00AE0722" w:rsidP="00FF1159">
      <w:r>
        <w:t>První přístupový bod je Mikrotik RB941-2nD s</w:t>
      </w:r>
      <w:r w:rsidR="00522CAD">
        <w:t> operačním systémem</w:t>
      </w:r>
      <w:r>
        <w:t xml:space="preserve"> </w:t>
      </w:r>
      <w:r w:rsidR="00E03890">
        <w:t>R</w:t>
      </w:r>
      <w:r>
        <w:t xml:space="preserve">outerOS </w:t>
      </w:r>
      <w:r w:rsidR="00CF4AC3" w:rsidRPr="00CF4AC3">
        <w:t>6</w:t>
      </w:r>
      <w:r w:rsidR="00E8789A">
        <w:t>.</w:t>
      </w:r>
      <w:r w:rsidR="00482AE0">
        <w:t xml:space="preserve"> Na tomto zařízení bude testováno zachycení a následné prolomení PMKID řetězce.</w:t>
      </w:r>
    </w:p>
    <w:p w14:paraId="5323C90B" w14:textId="77777777" w:rsidR="00830E7E" w:rsidRDefault="00830E7E" w:rsidP="00FF1159"/>
    <w:p w14:paraId="5911BEC7" w14:textId="192EF573" w:rsidR="004C517C" w:rsidRDefault="004C517C" w:rsidP="004C517C">
      <w:pPr>
        <w:jc w:val="center"/>
      </w:pPr>
      <w:r>
        <w:rPr>
          <w:noProof/>
        </w:rPr>
        <w:drawing>
          <wp:inline distT="0" distB="0" distL="0" distR="0" wp14:anchorId="398AF6C6" wp14:editId="3C26F45E">
            <wp:extent cx="1872691" cy="2632007"/>
            <wp:effectExtent l="0" t="0" r="0" b="0"/>
            <wp:docPr id="1073713128" name="Obrázek 1" descr="Obsah obrázku text, router, computer, elektron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13128" name="Obrázek 1" descr="Obsah obrázku text, router, computer, elektronika&#10;&#10;Obsah vygenerovaný umělou inteligencí může být nesprávný."/>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8520" cy="2654254"/>
                    </a:xfrm>
                    <a:prstGeom prst="rect">
                      <a:avLst/>
                    </a:prstGeom>
                  </pic:spPr>
                </pic:pic>
              </a:graphicData>
            </a:graphic>
          </wp:inline>
        </w:drawing>
      </w:r>
    </w:p>
    <w:p w14:paraId="7F580FAB" w14:textId="23622B20" w:rsidR="00D662AD" w:rsidRDefault="00B74CDD" w:rsidP="00B74CDD">
      <w:pPr>
        <w:pStyle w:val="Titulek"/>
      </w:pPr>
      <w:bookmarkStart w:id="68" w:name="_Toc191039768"/>
      <w:r>
        <w:t xml:space="preserve">Obrázek </w:t>
      </w:r>
      <w:fldSimple w:instr=" SEQ Obrázek \* ARABIC ">
        <w:r w:rsidR="00394289">
          <w:rPr>
            <w:noProof/>
          </w:rPr>
          <w:t>15</w:t>
        </w:r>
      </w:fldSimple>
      <w:r>
        <w:t xml:space="preserve"> - </w:t>
      </w:r>
      <w:r w:rsidR="00EE230D">
        <w:t>Snímek</w:t>
      </w:r>
      <w:r>
        <w:t xml:space="preserve"> Mikrotik RB941-2nDs</w:t>
      </w:r>
      <w:bookmarkEnd w:id="68"/>
    </w:p>
    <w:p w14:paraId="3785B096" w14:textId="77777777" w:rsidR="003D5184" w:rsidRPr="003D5184" w:rsidRDefault="003D5184" w:rsidP="003D5184"/>
    <w:p w14:paraId="27E7BE3F" w14:textId="2DC1F110" w:rsidR="00847AA5" w:rsidRDefault="004802FC" w:rsidP="004802FC">
      <w:pPr>
        <w:jc w:val="center"/>
      </w:pPr>
      <w:r w:rsidRPr="004802FC">
        <w:rPr>
          <w:noProof/>
        </w:rPr>
        <w:drawing>
          <wp:inline distT="0" distB="0" distL="0" distR="0" wp14:anchorId="0449C264" wp14:editId="3C304C0F">
            <wp:extent cx="3329291" cy="2311603"/>
            <wp:effectExtent l="0" t="0" r="5080" b="0"/>
            <wp:docPr id="557467668" name="Obrázek 1" descr="Obsah obrázku text, elektronika, snímek obrazovky,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7668" name="Obrázek 1" descr="Obsah obrázku text, elektronika, snímek obrazovky, číslo&#10;&#10;Obsah vygenerovaný umělou inteligencí může být nesprávný."/>
                    <pic:cNvPicPr/>
                  </pic:nvPicPr>
                  <pic:blipFill>
                    <a:blip r:embed="rId26"/>
                    <a:stretch>
                      <a:fillRect/>
                    </a:stretch>
                  </pic:blipFill>
                  <pic:spPr>
                    <a:xfrm>
                      <a:off x="0" y="0"/>
                      <a:ext cx="3369655" cy="2339628"/>
                    </a:xfrm>
                    <a:prstGeom prst="rect">
                      <a:avLst/>
                    </a:prstGeom>
                  </pic:spPr>
                </pic:pic>
              </a:graphicData>
            </a:graphic>
          </wp:inline>
        </w:drawing>
      </w:r>
    </w:p>
    <w:p w14:paraId="09A797D0" w14:textId="1E1D5FAD" w:rsidR="00804D1A" w:rsidRPr="00804D1A" w:rsidRDefault="00E46E56" w:rsidP="004C517C">
      <w:pPr>
        <w:pStyle w:val="Titulek"/>
      </w:pPr>
      <w:bookmarkStart w:id="69" w:name="_Toc191039769"/>
      <w:r>
        <w:t xml:space="preserve">Obrázek </w:t>
      </w:r>
      <w:fldSimple w:instr=" SEQ Obrázek \* ARABIC ">
        <w:r w:rsidR="00394289">
          <w:rPr>
            <w:noProof/>
          </w:rPr>
          <w:t>16</w:t>
        </w:r>
      </w:fldSimple>
      <w:r>
        <w:t xml:space="preserve"> - Systémové informace</w:t>
      </w:r>
      <w:r w:rsidR="00603B0E">
        <w:t xml:space="preserve"> Mikrotik RB941-2nDs</w:t>
      </w:r>
      <w:bookmarkEnd w:id="69"/>
    </w:p>
    <w:p w14:paraId="72E149C9" w14:textId="216314BD" w:rsidR="00162C9A" w:rsidRDefault="00162C9A" w:rsidP="00162C9A">
      <w:pPr>
        <w:pStyle w:val="Nadpis2"/>
      </w:pPr>
      <w:bookmarkStart w:id="70" w:name="_Toc190941093"/>
      <w:r>
        <w:lastRenderedPageBreak/>
        <w:t>TP-Link AX23</w:t>
      </w:r>
      <w:bookmarkEnd w:id="70"/>
    </w:p>
    <w:p w14:paraId="56DEA8C5" w14:textId="35009858" w:rsidR="00F579A1" w:rsidRDefault="000676E2" w:rsidP="00F579A1">
      <w:r>
        <w:t>Přístupový bod od firmy TP-Link</w:t>
      </w:r>
      <w:r w:rsidR="009A72C0">
        <w:t>,</w:t>
      </w:r>
      <w:r w:rsidR="00AF07DC">
        <w:t xml:space="preserve"> běžně užívaný v současných domácnostech</w:t>
      </w:r>
      <w:r w:rsidR="001C226C">
        <w:t>,</w:t>
      </w:r>
      <w:r>
        <w:t xml:space="preserve"> </w:t>
      </w:r>
      <w:r w:rsidR="00760AC7">
        <w:t>poslouží</w:t>
      </w:r>
      <w:r w:rsidR="00CE68F8">
        <w:t xml:space="preserve"> </w:t>
      </w:r>
      <w:r w:rsidR="00F2570B">
        <w:t>k</w:t>
      </w:r>
      <w:r w:rsidR="00BD05FA">
        <w:t> </w:t>
      </w:r>
      <w:r w:rsidR="00F2570B">
        <w:t>testován</w:t>
      </w:r>
      <w:r w:rsidR="002E5F1C">
        <w:t>í</w:t>
      </w:r>
      <w:r w:rsidR="00BD05FA">
        <w:t xml:space="preserve"> útoků na WPA2</w:t>
      </w:r>
      <w:r w:rsidR="00197F61">
        <w:t>, wifi jammingu</w:t>
      </w:r>
      <w:r w:rsidR="00977A05">
        <w:t xml:space="preserve"> a </w:t>
      </w:r>
      <w:r w:rsidR="00C23200">
        <w:t>Evil Twin útoku.</w:t>
      </w:r>
    </w:p>
    <w:p w14:paraId="5E2AEB47" w14:textId="77777777" w:rsidR="001826F9" w:rsidRDefault="001826F9" w:rsidP="00F579A1"/>
    <w:p w14:paraId="6B918392" w14:textId="29F80D2E" w:rsidR="00F77C4F" w:rsidRDefault="00EC215D" w:rsidP="00EC215D">
      <w:pPr>
        <w:jc w:val="center"/>
      </w:pPr>
      <w:r>
        <w:rPr>
          <w:noProof/>
        </w:rPr>
        <w:drawing>
          <wp:inline distT="0" distB="0" distL="0" distR="0" wp14:anchorId="2C1E66EB" wp14:editId="57CCFDBB">
            <wp:extent cx="3028493" cy="2744039"/>
            <wp:effectExtent l="0" t="0" r="635" b="0"/>
            <wp:docPr id="1138626725" name="Obrázek 2" descr="Obsah obrázku router, interiér, elektronika, zeď&#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26725" name="Obrázek 2" descr="Obsah obrázku router, interiér, elektronika, zeď&#10;&#10;Obsah vygenerovaný umělou inteligencí může být nesprávný."/>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52336" cy="2765643"/>
                    </a:xfrm>
                    <a:prstGeom prst="rect">
                      <a:avLst/>
                    </a:prstGeom>
                  </pic:spPr>
                </pic:pic>
              </a:graphicData>
            </a:graphic>
          </wp:inline>
        </w:drawing>
      </w:r>
    </w:p>
    <w:p w14:paraId="34F7F3E3" w14:textId="2CA2513A" w:rsidR="00AC370D" w:rsidRDefault="00137E10" w:rsidP="00137E10">
      <w:pPr>
        <w:pStyle w:val="Titulek"/>
      </w:pPr>
      <w:bookmarkStart w:id="71" w:name="_Toc191039770"/>
      <w:r>
        <w:t xml:space="preserve">Obrázek </w:t>
      </w:r>
      <w:fldSimple w:instr=" SEQ Obrázek \* ARABIC ">
        <w:r w:rsidR="00394289">
          <w:rPr>
            <w:noProof/>
          </w:rPr>
          <w:t>17</w:t>
        </w:r>
      </w:fldSimple>
      <w:r>
        <w:t xml:space="preserve"> - </w:t>
      </w:r>
      <w:r w:rsidR="00EE230D">
        <w:t>Snímek</w:t>
      </w:r>
      <w:r>
        <w:t xml:space="preserve"> TP-Link AX23</w:t>
      </w:r>
      <w:bookmarkEnd w:id="71"/>
    </w:p>
    <w:p w14:paraId="62FCA970" w14:textId="77777777" w:rsidR="00AC370D" w:rsidRDefault="00AC370D" w:rsidP="00EC215D">
      <w:pPr>
        <w:jc w:val="center"/>
      </w:pPr>
    </w:p>
    <w:p w14:paraId="27577469" w14:textId="68A7262B" w:rsidR="0025388F" w:rsidRDefault="0025388F" w:rsidP="007F5029">
      <w:pPr>
        <w:ind w:firstLine="0"/>
        <w:jc w:val="center"/>
      </w:pPr>
      <w:r w:rsidRPr="0025388F">
        <w:rPr>
          <w:noProof/>
        </w:rPr>
        <w:drawing>
          <wp:inline distT="0" distB="0" distL="0" distR="0" wp14:anchorId="6F7036D4" wp14:editId="171314D6">
            <wp:extent cx="4304581" cy="1654258"/>
            <wp:effectExtent l="0" t="0" r="1270" b="3175"/>
            <wp:docPr id="2046679560" name="Obrázek 1" descr="Obsah obrázku text, snímek obrazovky, Písmo,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9560" name="Obrázek 1" descr="Obsah obrázku text, snímek obrazovky, Písmo, design&#10;&#10;Obsah vygenerovaný umělou inteligencí může být nesprávný."/>
                    <pic:cNvPicPr/>
                  </pic:nvPicPr>
                  <pic:blipFill>
                    <a:blip r:embed="rId28"/>
                    <a:stretch>
                      <a:fillRect/>
                    </a:stretch>
                  </pic:blipFill>
                  <pic:spPr>
                    <a:xfrm>
                      <a:off x="0" y="0"/>
                      <a:ext cx="4321787" cy="1660870"/>
                    </a:xfrm>
                    <a:prstGeom prst="rect">
                      <a:avLst/>
                    </a:prstGeom>
                  </pic:spPr>
                </pic:pic>
              </a:graphicData>
            </a:graphic>
          </wp:inline>
        </w:drawing>
      </w:r>
    </w:p>
    <w:p w14:paraId="6DB6D43E" w14:textId="4B634940" w:rsidR="00BC6E08" w:rsidRDefault="00873F72" w:rsidP="00873F72">
      <w:pPr>
        <w:pStyle w:val="Titulek"/>
      </w:pPr>
      <w:bookmarkStart w:id="72" w:name="_Toc191039771"/>
      <w:r>
        <w:t xml:space="preserve">Obrázek </w:t>
      </w:r>
      <w:fldSimple w:instr=" SEQ Obrázek \* ARABIC ">
        <w:r w:rsidR="00394289">
          <w:rPr>
            <w:noProof/>
          </w:rPr>
          <w:t>18</w:t>
        </w:r>
      </w:fldSimple>
      <w:r>
        <w:t xml:space="preserve"> - Verze firmware TP-Link AX23</w:t>
      </w:r>
      <w:bookmarkEnd w:id="72"/>
    </w:p>
    <w:p w14:paraId="4D174C69" w14:textId="77777777" w:rsidR="00BC6E08" w:rsidRDefault="00BC6E08">
      <w:pPr>
        <w:spacing w:line="240" w:lineRule="auto"/>
        <w:ind w:firstLine="0"/>
        <w:jc w:val="left"/>
        <w:rPr>
          <w:b/>
          <w:bCs/>
          <w:sz w:val="20"/>
          <w:szCs w:val="20"/>
        </w:rPr>
      </w:pPr>
      <w:r>
        <w:br w:type="page"/>
      </w:r>
    </w:p>
    <w:p w14:paraId="16A41177" w14:textId="10480280" w:rsidR="00290D20" w:rsidRDefault="00290D20" w:rsidP="00F8056E">
      <w:pPr>
        <w:pStyle w:val="Nadpis2"/>
      </w:pPr>
      <w:bookmarkStart w:id="73" w:name="_Toc190941094"/>
      <w:r w:rsidRPr="00290D20">
        <w:lastRenderedPageBreak/>
        <w:t>TP-Link WR740N</w:t>
      </w:r>
      <w:bookmarkEnd w:id="73"/>
    </w:p>
    <w:p w14:paraId="4E370BC3" w14:textId="3BE1E1CF" w:rsidR="004C31ED" w:rsidRDefault="00EA746F" w:rsidP="000D49C2">
      <w:r>
        <w:t>Posledním</w:t>
      </w:r>
      <w:r>
        <w:rPr>
          <w:lang w:val="en-US"/>
        </w:rPr>
        <w:t xml:space="preserve"> v</w:t>
      </w:r>
      <w:r>
        <w:t>yužitým routerem</w:t>
      </w:r>
      <w:r w:rsidR="006159BA">
        <w:t xml:space="preserve"> je TP-Link starší generace</w:t>
      </w:r>
      <w:r w:rsidR="0027738E">
        <w:t>,</w:t>
      </w:r>
      <w:r w:rsidR="00CA231B">
        <w:t xml:space="preserve"> konkrétně</w:t>
      </w:r>
      <w:r w:rsidR="005A3D9D">
        <w:t xml:space="preserve"> se jedná o</w:t>
      </w:r>
      <w:r w:rsidR="0027738E">
        <w:t xml:space="preserve"> model</w:t>
      </w:r>
      <w:r w:rsidR="006159BA">
        <w:t xml:space="preserve"> </w:t>
      </w:r>
      <w:r w:rsidR="006159BA" w:rsidRPr="006159BA">
        <w:t>WR740N</w:t>
      </w:r>
      <w:r w:rsidR="00B23DF9">
        <w:t>.</w:t>
      </w:r>
      <w:r w:rsidR="0086373C">
        <w:t xml:space="preserve"> Tento router poslouží pro další testování provedených útoků</w:t>
      </w:r>
      <w:r w:rsidR="006B6B61">
        <w:t xml:space="preserve"> na starším hardwaru</w:t>
      </w:r>
      <w:r w:rsidR="0086373C">
        <w:t>.</w:t>
      </w:r>
    </w:p>
    <w:p w14:paraId="2BDC520A" w14:textId="77777777" w:rsidR="00246C1D" w:rsidRDefault="00246C1D" w:rsidP="000D49C2"/>
    <w:p w14:paraId="3CF134CE" w14:textId="338A837D" w:rsidR="00D83E8A" w:rsidRDefault="00D70DC4" w:rsidP="00246C1D">
      <w:pPr>
        <w:ind w:firstLine="0"/>
        <w:jc w:val="center"/>
      </w:pPr>
      <w:r>
        <w:rPr>
          <w:noProof/>
        </w:rPr>
        <w:drawing>
          <wp:inline distT="0" distB="0" distL="0" distR="0" wp14:anchorId="20193564" wp14:editId="67CF2B7C">
            <wp:extent cx="1901840" cy="2472538"/>
            <wp:effectExtent l="0" t="0" r="3175" b="4445"/>
            <wp:docPr id="588923649" name="Obrázek 3" descr="Obsah obrázku router, interiér&#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23649" name="Obrázek 3" descr="Obsah obrázku router, interiér&#10;&#10;Obsah vygenerovaný umělou inteligencí může být nesprávný."/>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1840" cy="2472538"/>
                    </a:xfrm>
                    <a:prstGeom prst="rect">
                      <a:avLst/>
                    </a:prstGeom>
                  </pic:spPr>
                </pic:pic>
              </a:graphicData>
            </a:graphic>
          </wp:inline>
        </w:drawing>
      </w:r>
    </w:p>
    <w:p w14:paraId="0F7D41EC" w14:textId="6298E282" w:rsidR="00166B5D" w:rsidRDefault="00EE230D" w:rsidP="00EE230D">
      <w:pPr>
        <w:pStyle w:val="Titulek"/>
      </w:pPr>
      <w:bookmarkStart w:id="74" w:name="_Toc191039772"/>
      <w:r>
        <w:t xml:space="preserve">Obrázek </w:t>
      </w:r>
      <w:fldSimple w:instr=" SEQ Obrázek \* ARABIC ">
        <w:r w:rsidR="00394289">
          <w:rPr>
            <w:noProof/>
          </w:rPr>
          <w:t>19</w:t>
        </w:r>
      </w:fldSimple>
      <w:r>
        <w:t xml:space="preserve"> - Snímek TP-Link WR740N</w:t>
      </w:r>
      <w:bookmarkEnd w:id="74"/>
    </w:p>
    <w:p w14:paraId="31D74F23" w14:textId="77777777" w:rsidR="00246C1D" w:rsidRPr="00246C1D" w:rsidRDefault="00246C1D" w:rsidP="00246C1D"/>
    <w:p w14:paraId="7307EE61" w14:textId="2C03BA9F" w:rsidR="00B47592" w:rsidRDefault="00D70DC4" w:rsidP="00246C1D">
      <w:pPr>
        <w:jc w:val="center"/>
      </w:pPr>
      <w:r w:rsidRPr="00B47592">
        <w:rPr>
          <w:noProof/>
        </w:rPr>
        <w:drawing>
          <wp:inline distT="0" distB="0" distL="0" distR="0" wp14:anchorId="2F4B34A8" wp14:editId="149559E1">
            <wp:extent cx="3989625" cy="1565453"/>
            <wp:effectExtent l="0" t="0" r="0" b="0"/>
            <wp:docPr id="91449565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95651" name=""/>
                    <pic:cNvPicPr/>
                  </pic:nvPicPr>
                  <pic:blipFill>
                    <a:blip r:embed="rId30">
                      <a:extLst>
                        <a:ext uri="{28A0092B-C50C-407E-A947-70E740481C1C}">
                          <a14:useLocalDpi xmlns:a14="http://schemas.microsoft.com/office/drawing/2010/main" val="0"/>
                        </a:ext>
                      </a:extLst>
                    </a:blip>
                    <a:stretch>
                      <a:fillRect/>
                    </a:stretch>
                  </pic:blipFill>
                  <pic:spPr>
                    <a:xfrm>
                      <a:off x="0" y="0"/>
                      <a:ext cx="3989625" cy="1565453"/>
                    </a:xfrm>
                    <a:prstGeom prst="rect">
                      <a:avLst/>
                    </a:prstGeom>
                  </pic:spPr>
                </pic:pic>
              </a:graphicData>
            </a:graphic>
          </wp:inline>
        </w:drawing>
      </w:r>
    </w:p>
    <w:p w14:paraId="25C2F833" w14:textId="5DD8E6EA" w:rsidR="006F3034" w:rsidRDefault="008722B6" w:rsidP="008722B6">
      <w:pPr>
        <w:pStyle w:val="Titulek"/>
      </w:pPr>
      <w:bookmarkStart w:id="75" w:name="_Toc191039773"/>
      <w:r>
        <w:t xml:space="preserve">Obrázek </w:t>
      </w:r>
      <w:fldSimple w:instr=" SEQ Obrázek \* ARABIC ">
        <w:r w:rsidR="00394289">
          <w:rPr>
            <w:noProof/>
          </w:rPr>
          <w:t>20</w:t>
        </w:r>
      </w:fldSimple>
      <w:r>
        <w:t xml:space="preserve"> - Verze firmware TP-L</w:t>
      </w:r>
      <w:r w:rsidR="00A3115C">
        <w:t>ink</w:t>
      </w:r>
      <w:r>
        <w:t xml:space="preserve"> WR740N</w:t>
      </w:r>
      <w:bookmarkEnd w:id="75"/>
    </w:p>
    <w:p w14:paraId="55EE47D8" w14:textId="559B6F72" w:rsidR="000160C6" w:rsidRPr="006F3034" w:rsidRDefault="006F3034" w:rsidP="006F3034">
      <w:pPr>
        <w:spacing w:line="240" w:lineRule="auto"/>
        <w:ind w:firstLine="0"/>
        <w:jc w:val="left"/>
        <w:rPr>
          <w:b/>
          <w:bCs/>
          <w:sz w:val="20"/>
          <w:szCs w:val="20"/>
        </w:rPr>
      </w:pPr>
      <w:r>
        <w:br w:type="page"/>
      </w:r>
    </w:p>
    <w:p w14:paraId="764057F8" w14:textId="60EF9795" w:rsidR="00223136" w:rsidRDefault="00374AC4" w:rsidP="007C6E2C">
      <w:pPr>
        <w:pStyle w:val="Nadpis1"/>
      </w:pPr>
      <w:bookmarkStart w:id="76" w:name="_Toc190941095"/>
      <w:r>
        <w:lastRenderedPageBreak/>
        <w:t>Konfigurace vývojového prostředí</w:t>
      </w:r>
      <w:bookmarkEnd w:id="76"/>
    </w:p>
    <w:p w14:paraId="22BCAB77" w14:textId="576E53B7" w:rsidR="00530C70" w:rsidRDefault="002A35A8" w:rsidP="004D2E74">
      <w:r>
        <w:t>Nástroj je napsán v jazyku python</w:t>
      </w:r>
      <w:r w:rsidR="00880AF9">
        <w:t xml:space="preserve"> kvůli jeho </w:t>
      </w:r>
      <w:r w:rsidR="0031489F">
        <w:t>rozšiřitelnosti</w:t>
      </w:r>
      <w:r w:rsidR="00836416">
        <w:t>. K</w:t>
      </w:r>
      <w:r w:rsidR="00A41D22">
        <w:t>e spuštění využívá virtuální prostředí</w:t>
      </w:r>
      <w:r w:rsidR="00C22043">
        <w:t xml:space="preserve"> python</w:t>
      </w:r>
      <w:r w:rsidR="00F80ABA">
        <w:t>u</w:t>
      </w:r>
      <w:r w:rsidR="00C22043">
        <w:t>, které slouží jako</w:t>
      </w:r>
      <w:r w:rsidR="00CA250C">
        <w:t xml:space="preserve"> </w:t>
      </w:r>
      <w:r w:rsidR="00C22043" w:rsidRPr="00C22043">
        <w:t>samostatný izolovaný prostor pro balíčky</w:t>
      </w:r>
      <w:r w:rsidR="007A1925">
        <w:t xml:space="preserve"> neboli knihovny</w:t>
      </w:r>
      <w:r w:rsidR="00D367EA">
        <w:t xml:space="preserve"> </w:t>
      </w:r>
      <w:r w:rsidR="00C22043" w:rsidRPr="00C22043">
        <w:t xml:space="preserve">nezbytné </w:t>
      </w:r>
      <w:r w:rsidR="006B47EB">
        <w:t>k</w:t>
      </w:r>
      <w:r w:rsidR="004F7777">
        <w:t> </w:t>
      </w:r>
      <w:r w:rsidR="00C22043" w:rsidRPr="00C22043">
        <w:t>chodu</w:t>
      </w:r>
      <w:r w:rsidR="004F7777">
        <w:t xml:space="preserve"> nástroje</w:t>
      </w:r>
      <w:r w:rsidR="00C22043" w:rsidRPr="00C22043">
        <w:t>. To předchází konfliktním situacím</w:t>
      </w:r>
      <w:r w:rsidR="00A44944">
        <w:t xml:space="preserve"> a </w:t>
      </w:r>
      <w:r w:rsidR="001A460D">
        <w:t>špatnému</w:t>
      </w:r>
      <w:r w:rsidR="00E304F6">
        <w:t xml:space="preserve"> </w:t>
      </w:r>
      <w:r w:rsidR="00A44944">
        <w:t>verzování</w:t>
      </w:r>
      <w:r w:rsidR="00C22043" w:rsidRPr="00C22043">
        <w:t xml:space="preserve"> </w:t>
      </w:r>
      <w:r w:rsidR="002D795E">
        <w:t>v</w:t>
      </w:r>
      <w:r w:rsidR="000B602E">
        <w:t> </w:t>
      </w:r>
      <w:r w:rsidR="002D795E">
        <w:t>případě</w:t>
      </w:r>
      <w:r w:rsidR="000B602E">
        <w:t>,</w:t>
      </w:r>
      <w:r w:rsidR="002D795E">
        <w:t xml:space="preserve"> že má uživatel více</w:t>
      </w:r>
      <w:r w:rsidR="00CC7064">
        <w:t xml:space="preserve"> p</w:t>
      </w:r>
      <w:r w:rsidR="0090386D">
        <w:t>y</w:t>
      </w:r>
      <w:r w:rsidR="00CC7064">
        <w:t>thon</w:t>
      </w:r>
      <w:r w:rsidR="00C22043" w:rsidRPr="00C22043">
        <w:t xml:space="preserve"> projektů na jednom systému</w:t>
      </w:r>
      <w:r w:rsidR="00C5541B">
        <w:t xml:space="preserve">. </w:t>
      </w:r>
      <w:r w:rsidR="009A5CEA">
        <w:t>Toto</w:t>
      </w:r>
      <w:r w:rsidR="009D65E4">
        <w:t xml:space="preserve"> prostředí obsahuje</w:t>
      </w:r>
      <w:r w:rsidR="00AD7784">
        <w:t xml:space="preserve"> </w:t>
      </w:r>
      <w:r w:rsidR="002B1633">
        <w:t>potřebn</w:t>
      </w:r>
      <w:r w:rsidR="00BE079D">
        <w:t>é</w:t>
      </w:r>
      <w:r w:rsidR="0030525D">
        <w:t xml:space="preserve"> </w:t>
      </w:r>
      <w:r w:rsidR="0030525D" w:rsidRPr="0030525D">
        <w:t>doinstalovan</w:t>
      </w:r>
      <w:r w:rsidR="0030525D">
        <w:t>é</w:t>
      </w:r>
      <w:r w:rsidR="00E05184">
        <w:t xml:space="preserve"> moduly</w:t>
      </w:r>
      <w:r w:rsidR="00820539">
        <w:t xml:space="preserve"> neboli balíčky</w:t>
      </w:r>
      <w:r w:rsidR="00FA0245">
        <w:t>,</w:t>
      </w:r>
      <w:r w:rsidR="00820539">
        <w:t xml:space="preserve"> rozšiřující základní python</w:t>
      </w:r>
      <w:r w:rsidR="00643D1D">
        <w:t xml:space="preserve"> o další funkce</w:t>
      </w:r>
      <w:r w:rsidR="007945DA">
        <w:t>.</w:t>
      </w:r>
      <w:r w:rsidR="005607CE">
        <w:t xml:space="preserve"> </w:t>
      </w:r>
      <w:r w:rsidR="007A74E5">
        <w:t>WiFighter</w:t>
      </w:r>
      <w:r w:rsidR="005607CE">
        <w:t xml:space="preserve"> také využívá určité nástroj</w:t>
      </w:r>
      <w:r w:rsidR="00836A94">
        <w:t>e</w:t>
      </w:r>
      <w:r w:rsidR="005607CE">
        <w:t xml:space="preserve"> </w:t>
      </w:r>
      <w:r w:rsidR="00874378">
        <w:t>k automatizaci útoků</w:t>
      </w:r>
      <w:r w:rsidR="005607CE">
        <w:t>.</w:t>
      </w:r>
      <w:r w:rsidR="00725C32">
        <w:t xml:space="preserve"> Toto </w:t>
      </w:r>
      <w:r w:rsidR="00371D8C">
        <w:t>vše</w:t>
      </w:r>
      <w:r w:rsidR="00725C32">
        <w:t xml:space="preserve"> si dále popíšeme v této kapitole</w:t>
      </w:r>
      <w:r w:rsidR="005D7A6A">
        <w:t>.</w:t>
      </w:r>
    </w:p>
    <w:p w14:paraId="72A95B1B" w14:textId="77777777" w:rsidR="009B1085" w:rsidRDefault="009B1085" w:rsidP="004D2E74"/>
    <w:p w14:paraId="127C6376" w14:textId="77777777" w:rsidR="008A04F1" w:rsidRDefault="003744CE" w:rsidP="003B55CE">
      <w:pPr>
        <w:spacing w:line="240" w:lineRule="auto"/>
        <w:ind w:firstLine="0"/>
        <w:jc w:val="center"/>
      </w:pPr>
      <w:r>
        <w:rPr>
          <w:noProof/>
        </w:rPr>
        <w:drawing>
          <wp:inline distT="0" distB="0" distL="0" distR="0" wp14:anchorId="77DA72CE" wp14:editId="6CFECF96">
            <wp:extent cx="3956957" cy="3557958"/>
            <wp:effectExtent l="0" t="0" r="5715" b="4445"/>
            <wp:docPr id="1090235277" name="Obrázek 4" descr="Obsah obrázku text, snímek obrazovky, diagram,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35277" name="Obrázek 4" descr="Obsah obrázku text, snímek obrazovky, diagram, Písmo&#10;&#10;Obsah vygenerovaný umělou inteligencí může být nesprávný."/>
                    <pic:cNvPicPr/>
                  </pic:nvPicPr>
                  <pic:blipFill>
                    <a:blip r:embed="rId31">
                      <a:extLst>
                        <a:ext uri="{28A0092B-C50C-407E-A947-70E740481C1C}">
                          <a14:useLocalDpi xmlns:a14="http://schemas.microsoft.com/office/drawing/2010/main" val="0"/>
                        </a:ext>
                      </a:extLst>
                    </a:blip>
                    <a:stretch>
                      <a:fillRect/>
                    </a:stretch>
                  </pic:blipFill>
                  <pic:spPr>
                    <a:xfrm>
                      <a:off x="0" y="0"/>
                      <a:ext cx="3966833" cy="3566838"/>
                    </a:xfrm>
                    <a:prstGeom prst="rect">
                      <a:avLst/>
                    </a:prstGeom>
                  </pic:spPr>
                </pic:pic>
              </a:graphicData>
            </a:graphic>
          </wp:inline>
        </w:drawing>
      </w:r>
    </w:p>
    <w:p w14:paraId="33730807" w14:textId="78EA5480" w:rsidR="00530C70" w:rsidRDefault="00FC5CFF" w:rsidP="00FC5CFF">
      <w:pPr>
        <w:pStyle w:val="Titulek"/>
        <w:rPr>
          <w:b w:val="0"/>
          <w:bCs w:val="0"/>
        </w:rPr>
      </w:pPr>
      <w:bookmarkStart w:id="77" w:name="_Toc191039774"/>
      <w:r>
        <w:t xml:space="preserve">Obrázek </w:t>
      </w:r>
      <w:fldSimple w:instr=" SEQ Obrázek \* ARABIC ">
        <w:r w:rsidR="00394289">
          <w:rPr>
            <w:noProof/>
          </w:rPr>
          <w:t>21</w:t>
        </w:r>
      </w:fldSimple>
      <w:r>
        <w:t xml:space="preserve"> - Schéma vývojového prostředí</w:t>
      </w:r>
      <w:bookmarkEnd w:id="77"/>
      <w:r w:rsidR="00530C70">
        <w:br w:type="page"/>
      </w:r>
    </w:p>
    <w:p w14:paraId="5EACB4A6" w14:textId="071F0058" w:rsidR="00672806" w:rsidRDefault="00DA247F" w:rsidP="001801F5">
      <w:pPr>
        <w:pStyle w:val="Nadpis2"/>
      </w:pPr>
      <w:bookmarkStart w:id="78" w:name="_Toc190941096"/>
      <w:r>
        <w:lastRenderedPageBreak/>
        <w:t>Využívané s</w:t>
      </w:r>
      <w:r w:rsidR="00C56571">
        <w:t>ystémov</w:t>
      </w:r>
      <w:r w:rsidR="009863B0">
        <w:t>é balíčky</w:t>
      </w:r>
      <w:bookmarkEnd w:id="78"/>
    </w:p>
    <w:p w14:paraId="3E0F6F6E" w14:textId="093870D5" w:rsidR="00013C1A" w:rsidRDefault="00944FB3" w:rsidP="005C0334">
      <w:r>
        <w:t>WiFighter</w:t>
      </w:r>
      <w:r w:rsidR="00834A5F">
        <w:t xml:space="preserve"> využívá</w:t>
      </w:r>
      <w:r w:rsidR="001A008C">
        <w:t xml:space="preserve"> několik</w:t>
      </w:r>
      <w:r w:rsidR="0066092B">
        <w:t xml:space="preserve"> ná</w:t>
      </w:r>
      <w:r w:rsidR="00013134">
        <w:t>strojů ke svému fungování</w:t>
      </w:r>
      <w:r w:rsidR="00B559AB">
        <w:t xml:space="preserve"> a instalaci</w:t>
      </w:r>
      <w:r w:rsidR="005F2E16">
        <w:t>.</w:t>
      </w:r>
      <w:r w:rsidR="007C07A3">
        <w:t xml:space="preserve"> Tyto nástroje jsou součástí </w:t>
      </w:r>
      <w:r w:rsidR="00485A79">
        <w:t xml:space="preserve">takzvaných </w:t>
      </w:r>
      <w:r w:rsidR="007C07A3">
        <w:t>balíčků.</w:t>
      </w:r>
      <w:r w:rsidR="003764B9">
        <w:t xml:space="preserve"> Tyto balíčky jsou dostupné pouze pro </w:t>
      </w:r>
      <w:r w:rsidR="00D7416B">
        <w:t xml:space="preserve">distribuce </w:t>
      </w:r>
      <w:r w:rsidR="003764B9">
        <w:t>openSUSE</w:t>
      </w:r>
      <w:r w:rsidR="00BC38A5">
        <w:t xml:space="preserve"> a jsou instalovány pomocí správce balíčků</w:t>
      </w:r>
      <w:r w:rsidR="002B55D7">
        <w:t xml:space="preserve"> „zypper“</w:t>
      </w:r>
      <w:r w:rsidR="002155A6">
        <w:t xml:space="preserve">, který je součástí </w:t>
      </w:r>
      <w:r w:rsidR="00FB74E4">
        <w:t>openSUSE</w:t>
      </w:r>
      <w:r w:rsidR="00D346E9">
        <w:t xml:space="preserve"> distribucí</w:t>
      </w:r>
      <w:r w:rsidR="00F375C3">
        <w:t xml:space="preserve">. </w:t>
      </w:r>
      <w:r w:rsidR="008E0167">
        <w:t>N</w:t>
      </w:r>
      <w:r w:rsidR="003764B9">
        <w:t xml:space="preserve">a </w:t>
      </w:r>
      <w:r w:rsidR="00B2485A">
        <w:t xml:space="preserve">jiných </w:t>
      </w:r>
      <w:r w:rsidR="003D0138">
        <w:t>L</w:t>
      </w:r>
      <w:r w:rsidR="00B2485A">
        <w:t>inuxových</w:t>
      </w:r>
      <w:r w:rsidR="009A0614">
        <w:t xml:space="preserve"> </w:t>
      </w:r>
      <w:r w:rsidR="003764B9">
        <w:t>distribu</w:t>
      </w:r>
      <w:r w:rsidR="00927E80">
        <w:t>cí</w:t>
      </w:r>
      <w:r w:rsidR="00B10244">
        <w:t>ch</w:t>
      </w:r>
      <w:r w:rsidR="00C8332A">
        <w:t xml:space="preserve"> </w:t>
      </w:r>
      <w:r w:rsidR="003764B9">
        <w:t>se mohou</w:t>
      </w:r>
      <w:r w:rsidR="00131822">
        <w:t xml:space="preserve"> </w:t>
      </w:r>
      <w:r w:rsidR="00474FDA">
        <w:t xml:space="preserve">nástroje nacházet v jiných balíčcích </w:t>
      </w:r>
      <w:r w:rsidR="00A2604B">
        <w:t>nebo</w:t>
      </w:r>
      <w:r w:rsidR="00923B19">
        <w:t xml:space="preserve"> se jmenovat jinak</w:t>
      </w:r>
      <w:r w:rsidR="00FF29F9">
        <w:t>.</w:t>
      </w:r>
    </w:p>
    <w:p w14:paraId="117DF43C" w14:textId="77777777" w:rsidR="005C0334" w:rsidRDefault="005C0334" w:rsidP="005C0334"/>
    <w:p w14:paraId="3B3A55EF" w14:textId="573AA3C1" w:rsidR="008718BD" w:rsidRDefault="00C14F0F" w:rsidP="00406FFF">
      <w:r>
        <w:t xml:space="preserve"> </w:t>
      </w:r>
      <w:r w:rsidR="004D28A6">
        <w:t>P</w:t>
      </w:r>
      <w:r w:rsidR="00B72CFA">
        <w:t xml:space="preserve">otřebné </w:t>
      </w:r>
      <w:r w:rsidR="0015645F">
        <w:t xml:space="preserve">balíčky </w:t>
      </w:r>
      <w:r w:rsidR="00563DD2">
        <w:t>se instalují</w:t>
      </w:r>
      <w:r w:rsidR="001245A1">
        <w:t xml:space="preserve"> následujícím příkazem v</w:t>
      </w:r>
      <w:r w:rsidR="002B592D">
        <w:t> </w:t>
      </w:r>
      <w:r w:rsidR="001245A1">
        <w:t>terminálu</w:t>
      </w:r>
      <w:r w:rsidR="002B592D">
        <w:t>:</w:t>
      </w:r>
    </w:p>
    <w:p w14:paraId="0F683BD1" w14:textId="291A2E63" w:rsidR="00084447" w:rsidRPr="00084447" w:rsidRDefault="00262B26" w:rsidP="00262B26">
      <w:pPr>
        <w:jc w:val="center"/>
      </w:pPr>
      <w:r w:rsidRPr="00262B26">
        <w:rPr>
          <w:noProof/>
        </w:rPr>
        <w:drawing>
          <wp:inline distT="0" distB="0" distL="0" distR="0" wp14:anchorId="6C724535" wp14:editId="5C2123FC">
            <wp:extent cx="5760085" cy="1086485"/>
            <wp:effectExtent l="0" t="0" r="0" b="0"/>
            <wp:docPr id="252607509" name="Obrázek 1" descr="Obsah obrázku text, Písmo,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07509" name="Obrázek 1" descr="Obsah obrázku text, Písmo, snímek obrazovky&#10;&#10;Obsah vygenerovaný umělou inteligencí může být nesprávný."/>
                    <pic:cNvPicPr/>
                  </pic:nvPicPr>
                  <pic:blipFill>
                    <a:blip r:embed="rId32"/>
                    <a:stretch>
                      <a:fillRect/>
                    </a:stretch>
                  </pic:blipFill>
                  <pic:spPr>
                    <a:xfrm>
                      <a:off x="0" y="0"/>
                      <a:ext cx="5760085" cy="1086485"/>
                    </a:xfrm>
                    <a:prstGeom prst="rect">
                      <a:avLst/>
                    </a:prstGeom>
                  </pic:spPr>
                </pic:pic>
              </a:graphicData>
            </a:graphic>
          </wp:inline>
        </w:drawing>
      </w:r>
    </w:p>
    <w:p w14:paraId="5D5BDE88" w14:textId="24456B39" w:rsidR="004D1FCB" w:rsidRDefault="008C1625" w:rsidP="00BA0F0A">
      <w:pPr>
        <w:pStyle w:val="Titulek"/>
      </w:pPr>
      <w:bookmarkStart w:id="79" w:name="_Toc191039775"/>
      <w:r>
        <w:t xml:space="preserve">Obrázek </w:t>
      </w:r>
      <w:fldSimple w:instr=" SEQ Obrázek \* ARABIC ">
        <w:r w:rsidR="00394289">
          <w:rPr>
            <w:noProof/>
          </w:rPr>
          <w:t>22</w:t>
        </w:r>
      </w:fldSimple>
      <w:r>
        <w:t xml:space="preserve"> - Instalace potřebných systémových balíčků</w:t>
      </w:r>
      <w:bookmarkEnd w:id="79"/>
    </w:p>
    <w:p w14:paraId="3511439A" w14:textId="77777777" w:rsidR="00D42308" w:rsidRPr="00D42308" w:rsidRDefault="00D42308" w:rsidP="00D42308"/>
    <w:p w14:paraId="4C5562E8" w14:textId="44F67755" w:rsidR="00CD51AD" w:rsidRDefault="00CD51AD" w:rsidP="00CD51AD">
      <w:r>
        <w:t>Jednotlivé balíčky si nyní představíme a popíšeme</w:t>
      </w:r>
      <w:r w:rsidR="007521A9">
        <w:t>…</w:t>
      </w:r>
    </w:p>
    <w:p w14:paraId="677D4416" w14:textId="584855AD" w:rsidR="0042023D" w:rsidRDefault="008B4980" w:rsidP="00B52837">
      <w:pPr>
        <w:pStyle w:val="Nadpis3"/>
      </w:pPr>
      <w:bookmarkStart w:id="80" w:name="_Toc190941097"/>
      <w:r>
        <w:t>Make</w:t>
      </w:r>
      <w:bookmarkEnd w:id="80"/>
    </w:p>
    <w:p w14:paraId="5D3550B6" w14:textId="51748DC2" w:rsidR="008B4980" w:rsidRDefault="008B4980" w:rsidP="000E46BE">
      <w:r>
        <w:t xml:space="preserve">Nástroj make je </w:t>
      </w:r>
      <w:r w:rsidR="00AD664D">
        <w:t>využíván</w:t>
      </w:r>
      <w:r>
        <w:t xml:space="preserve"> pro </w:t>
      </w:r>
      <w:r w:rsidR="00182949">
        <w:t>automatizaci kompilace</w:t>
      </w:r>
      <w:r w:rsidR="00780FCC">
        <w:t xml:space="preserve"> a instalac</w:t>
      </w:r>
      <w:r w:rsidR="00182949">
        <w:t>e</w:t>
      </w:r>
      <w:r w:rsidR="00780FCC">
        <w:t xml:space="preserve"> potřebných nástrojů v instalačním skriptu</w:t>
      </w:r>
      <w:r w:rsidR="00814B08">
        <w:t xml:space="preserve"> na základě takzvané </w:t>
      </w:r>
      <w:r w:rsidR="00E230B5">
        <w:t>„</w:t>
      </w:r>
      <w:r w:rsidR="00814B08">
        <w:t>makefile</w:t>
      </w:r>
      <w:r w:rsidR="00E230B5">
        <w:t>“</w:t>
      </w:r>
      <w:r w:rsidR="00780FCC">
        <w:t>.</w:t>
      </w:r>
    </w:p>
    <w:p w14:paraId="61137C67" w14:textId="07890B95" w:rsidR="00095852" w:rsidRDefault="00001383" w:rsidP="00D11192">
      <w:pPr>
        <w:pStyle w:val="Nadpis3"/>
      </w:pPr>
      <w:bookmarkStart w:id="81" w:name="_Toc190941098"/>
      <w:r>
        <w:t>Gawk</w:t>
      </w:r>
      <w:bookmarkEnd w:id="81"/>
    </w:p>
    <w:p w14:paraId="29A643F4" w14:textId="2A478D98" w:rsidR="006A265C" w:rsidRDefault="00373606" w:rsidP="006A265C">
      <w:r>
        <w:t>Tento balíček obsahuje potřebný nástroj zvaný „awk“</w:t>
      </w:r>
      <w:r w:rsidR="009322D1">
        <w:t>. Ten</w:t>
      </w:r>
      <w:r w:rsidR="00F60C7C">
        <w:t xml:space="preserve"> je</w:t>
      </w:r>
      <w:r>
        <w:t xml:space="preserve"> </w:t>
      </w:r>
      <w:r w:rsidR="00571F86">
        <w:t>po</w:t>
      </w:r>
      <w:r w:rsidR="004B316E">
        <w:t>užívaný</w:t>
      </w:r>
      <w:r>
        <w:t xml:space="preserve"> k filtraci dat</w:t>
      </w:r>
      <w:r w:rsidR="00676B2A">
        <w:t xml:space="preserve"> z textových řetězců</w:t>
      </w:r>
      <w:r w:rsidR="00B368E9">
        <w:t>.</w:t>
      </w:r>
    </w:p>
    <w:p w14:paraId="47909025" w14:textId="386F874C" w:rsidR="00DB7E0C" w:rsidRPr="00001383" w:rsidRDefault="00A17A7C" w:rsidP="006A265C">
      <w:pPr>
        <w:pStyle w:val="Nadpis3"/>
      </w:pPr>
      <w:bookmarkStart w:id="82" w:name="_Toc190941099"/>
      <w:r>
        <w:t>Sed</w:t>
      </w:r>
      <w:bookmarkEnd w:id="82"/>
    </w:p>
    <w:p w14:paraId="13BA2389" w14:textId="4DBCC410" w:rsidR="006A265C" w:rsidRDefault="002D1DB2" w:rsidP="006A265C">
      <w:r>
        <w:t xml:space="preserve">Nástroj pro textové úpravy souborů. </w:t>
      </w:r>
      <w:r w:rsidR="006A265C">
        <w:t>V instalačním skriptu je pomocí něj nastavován interpretační řádek python skriptu, specifikující, jaký interpretační program má být použít k jeho spuštění.</w:t>
      </w:r>
    </w:p>
    <w:p w14:paraId="210B9326" w14:textId="785032E3" w:rsidR="00AF79E7" w:rsidRDefault="00C93B9F" w:rsidP="00EB303A">
      <w:pPr>
        <w:pStyle w:val="Nadpis3"/>
      </w:pPr>
      <w:bookmarkStart w:id="83" w:name="_Toc190941100"/>
      <w:r>
        <w:t>Iputils</w:t>
      </w:r>
      <w:bookmarkEnd w:id="83"/>
    </w:p>
    <w:p w14:paraId="712158E3" w14:textId="784FC443" w:rsidR="00314101" w:rsidRDefault="00E4705A" w:rsidP="00462302">
      <w:r>
        <w:t>Sada nástrojů pro práci s</w:t>
      </w:r>
      <w:r w:rsidR="00F50229">
        <w:t xml:space="preserve">e </w:t>
      </w:r>
      <w:r>
        <w:t>sítěmi</w:t>
      </w:r>
      <w:r w:rsidR="00890D11">
        <w:t>. Jeho součástí je potřebný nástroj „ping“</w:t>
      </w:r>
      <w:r w:rsidR="006E15BF">
        <w:t>, který</w:t>
      </w:r>
      <w:r w:rsidR="00890D11">
        <w:t xml:space="preserve"> </w:t>
      </w:r>
      <w:r w:rsidR="006A66F7">
        <w:t>testuj</w:t>
      </w:r>
      <w:r w:rsidR="006E15BF">
        <w:t>e</w:t>
      </w:r>
      <w:r w:rsidR="00890D11">
        <w:t xml:space="preserve"> dostupnost</w:t>
      </w:r>
      <w:r w:rsidR="0085529B">
        <w:t xml:space="preserve"> a latenci</w:t>
      </w:r>
      <w:r w:rsidR="0037405F">
        <w:t xml:space="preserve"> komunikace mezi</w:t>
      </w:r>
      <w:r w:rsidR="000B6CDE">
        <w:t xml:space="preserve"> síťový</w:t>
      </w:r>
      <w:r w:rsidR="00261FAC">
        <w:t>mi</w:t>
      </w:r>
      <w:r w:rsidR="000B6CDE">
        <w:t xml:space="preserve"> </w:t>
      </w:r>
      <w:r w:rsidR="00125D16">
        <w:t>zařízení</w:t>
      </w:r>
      <w:r w:rsidR="00411EE2">
        <w:t>mi</w:t>
      </w:r>
      <w:r w:rsidR="000B6CDE">
        <w:t>.</w:t>
      </w:r>
    </w:p>
    <w:p w14:paraId="0F806593" w14:textId="75F56D51" w:rsidR="00045FE7" w:rsidRDefault="005F6E76" w:rsidP="005F6E76">
      <w:pPr>
        <w:pStyle w:val="Nadpis3"/>
      </w:pPr>
      <w:bookmarkStart w:id="84" w:name="_Toc190941101"/>
      <w:r>
        <w:lastRenderedPageBreak/>
        <w:t>Iproute2</w:t>
      </w:r>
      <w:bookmarkEnd w:id="84"/>
    </w:p>
    <w:p w14:paraId="71755888" w14:textId="62E2E927" w:rsidR="00015794" w:rsidRDefault="00E23B9C" w:rsidP="00015794">
      <w:r w:rsidRPr="00E23B9C">
        <w:t xml:space="preserve">Sada nástrojů pro správu síťových </w:t>
      </w:r>
      <w:r w:rsidR="00113452">
        <w:t>rozhraní</w:t>
      </w:r>
      <w:r w:rsidRPr="00E23B9C">
        <w:t xml:space="preserve"> nahrazující balíček </w:t>
      </w:r>
      <w:r w:rsidR="00BA63B5">
        <w:t>„</w:t>
      </w:r>
      <w:r w:rsidRPr="00E23B9C">
        <w:t>net-tools</w:t>
      </w:r>
      <w:r w:rsidR="00BA63B5">
        <w:t>“</w:t>
      </w:r>
      <w:r w:rsidR="00D91636">
        <w:t>.</w:t>
      </w:r>
      <w:r w:rsidR="00AE4CB1">
        <w:t xml:space="preserve"> Potřebným</w:t>
      </w:r>
      <w:r w:rsidR="00B36E9F">
        <w:t xml:space="preserve"> nástrojem z této sady je „ip“, který </w:t>
      </w:r>
      <w:r w:rsidR="00BB011F">
        <w:t>ulehčuje správu</w:t>
      </w:r>
      <w:r w:rsidR="00B36E9F">
        <w:t xml:space="preserve"> síťov</w:t>
      </w:r>
      <w:r w:rsidR="00E702E5">
        <w:t>ých</w:t>
      </w:r>
      <w:r w:rsidR="00B36E9F">
        <w:t xml:space="preserve"> rozhraní</w:t>
      </w:r>
      <w:r w:rsidR="00C14E5B">
        <w:t>.</w:t>
      </w:r>
    </w:p>
    <w:p w14:paraId="6E6B9EBE" w14:textId="418C628C" w:rsidR="00D20CDC" w:rsidRDefault="004C3CAA" w:rsidP="004C3CAA">
      <w:pPr>
        <w:pStyle w:val="Nadpis3"/>
      </w:pPr>
      <w:bookmarkStart w:id="85" w:name="_Toc190941102"/>
      <w:r>
        <w:t>Iw</w:t>
      </w:r>
      <w:bookmarkEnd w:id="85"/>
    </w:p>
    <w:p w14:paraId="36263312" w14:textId="41736A6B" w:rsidR="004C3CAA" w:rsidRDefault="004C3CAA" w:rsidP="004C3CAA">
      <w:r>
        <w:t>Nástroj „iw“ umožňuje zobrazení informací a správu bezdrátových síťových rozhraní.</w:t>
      </w:r>
      <w:r w:rsidR="00AF2BC7">
        <w:t xml:space="preserve"> Také je pomocí něj možné získat informace o okolních dostupných</w:t>
      </w:r>
      <w:r w:rsidR="00C44085">
        <w:t xml:space="preserve"> přístupových bodech.</w:t>
      </w:r>
    </w:p>
    <w:p w14:paraId="29152A1A" w14:textId="4ECCAA55" w:rsidR="00CF0E6E" w:rsidRPr="004C3CAA" w:rsidRDefault="00574C84" w:rsidP="00574C84">
      <w:pPr>
        <w:pStyle w:val="Nadpis3"/>
      </w:pPr>
      <w:bookmarkStart w:id="86" w:name="_Toc190941103"/>
      <w:r>
        <w:t>Python311</w:t>
      </w:r>
      <w:bookmarkEnd w:id="86"/>
    </w:p>
    <w:p w14:paraId="1FF4E99C" w14:textId="79F4E6B1" w:rsidR="002255D2" w:rsidRDefault="007506CF" w:rsidP="00AE0722">
      <w:r>
        <w:t>Python 3</w:t>
      </w:r>
      <w:r w:rsidR="00574C84">
        <w:t xml:space="preserve"> </w:t>
      </w:r>
      <w:r w:rsidR="001C6253">
        <w:t>balíček pro OpenSUSE distribuce.</w:t>
      </w:r>
    </w:p>
    <w:p w14:paraId="42C00DE5" w14:textId="3A95A5A5" w:rsidR="007E7118" w:rsidRDefault="007E7118" w:rsidP="00E27686">
      <w:pPr>
        <w:jc w:val="center"/>
      </w:pPr>
      <w:r>
        <w:rPr>
          <w:noProof/>
        </w:rPr>
        <w:drawing>
          <wp:inline distT="0" distB="0" distL="0" distR="0" wp14:anchorId="1A00915F" wp14:editId="22D5A89A">
            <wp:extent cx="3619500" cy="335974"/>
            <wp:effectExtent l="0" t="0" r="0" b="6985"/>
            <wp:docPr id="18402518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51826" name="Obrázek 1840251826"/>
                    <pic:cNvPicPr/>
                  </pic:nvPicPr>
                  <pic:blipFill>
                    <a:blip r:embed="rId33">
                      <a:extLst>
                        <a:ext uri="{28A0092B-C50C-407E-A947-70E740481C1C}">
                          <a14:useLocalDpi xmlns:a14="http://schemas.microsoft.com/office/drawing/2010/main" val="0"/>
                        </a:ext>
                      </a:extLst>
                    </a:blip>
                    <a:stretch>
                      <a:fillRect/>
                    </a:stretch>
                  </pic:blipFill>
                  <pic:spPr>
                    <a:xfrm>
                      <a:off x="0" y="0"/>
                      <a:ext cx="3853060" cy="357654"/>
                    </a:xfrm>
                    <a:prstGeom prst="rect">
                      <a:avLst/>
                    </a:prstGeom>
                  </pic:spPr>
                </pic:pic>
              </a:graphicData>
            </a:graphic>
          </wp:inline>
        </w:drawing>
      </w:r>
    </w:p>
    <w:p w14:paraId="37C611D9" w14:textId="46656452" w:rsidR="00BD2687" w:rsidRDefault="00BD2687" w:rsidP="00BD2687">
      <w:pPr>
        <w:pStyle w:val="Titulek"/>
      </w:pPr>
      <w:bookmarkStart w:id="87" w:name="_Toc191039776"/>
      <w:r>
        <w:t xml:space="preserve">Obrázek </w:t>
      </w:r>
      <w:fldSimple w:instr=" SEQ Obrázek \* ARABIC ">
        <w:r w:rsidR="00394289">
          <w:rPr>
            <w:noProof/>
          </w:rPr>
          <w:t>23</w:t>
        </w:r>
      </w:fldSimple>
      <w:r>
        <w:t xml:space="preserve"> - Verze Python3</w:t>
      </w:r>
      <w:bookmarkEnd w:id="87"/>
    </w:p>
    <w:p w14:paraId="00A29E94" w14:textId="036A9FB4" w:rsidR="000D2D72" w:rsidRDefault="001555C2" w:rsidP="00D160A8">
      <w:pPr>
        <w:pStyle w:val="Nadpis3"/>
      </w:pPr>
      <w:bookmarkStart w:id="88" w:name="_Toc190941104"/>
      <w:r>
        <w:t>Aircrack-ng</w:t>
      </w:r>
      <w:bookmarkEnd w:id="88"/>
    </w:p>
    <w:p w14:paraId="5126818D" w14:textId="7B8B36CE" w:rsidR="00DB5D24" w:rsidRDefault="00BE7058" w:rsidP="00DB5D24">
      <w:r w:rsidRPr="00BE7058">
        <w:t>Sada nástrojů pro</w:t>
      </w:r>
      <w:r w:rsidR="00DF279A">
        <w:t xml:space="preserve"> </w:t>
      </w:r>
      <w:r w:rsidR="00086465">
        <w:t>penetrační testován</w:t>
      </w:r>
      <w:r w:rsidR="00DF279A">
        <w:t>í</w:t>
      </w:r>
      <w:r w:rsidRPr="00BE7058">
        <w:t xml:space="preserve"> </w:t>
      </w:r>
      <w:r w:rsidR="008763C8">
        <w:t>wifi</w:t>
      </w:r>
      <w:r w:rsidRPr="00BE7058">
        <w:t xml:space="preserve"> sít</w:t>
      </w:r>
      <w:r w:rsidR="004031CC">
        <w:t>í</w:t>
      </w:r>
      <w:r w:rsidR="00DD22D7">
        <w:t>.</w:t>
      </w:r>
      <w:r w:rsidR="00AA4124">
        <w:t xml:space="preserve"> </w:t>
      </w:r>
      <w:r w:rsidR="00585E11">
        <w:t xml:space="preserve">Využívána k deautentifikaci klientů přístupového bodu, zachytávání </w:t>
      </w:r>
      <w:r w:rsidR="00C72DD7">
        <w:t>komunikace</w:t>
      </w:r>
      <w:r w:rsidR="00364BB2">
        <w:t xml:space="preserve"> při navazování spojení</w:t>
      </w:r>
      <w:r w:rsidR="00E55AD7">
        <w:t xml:space="preserve"> klientů s přístupovým bodem</w:t>
      </w:r>
      <w:r w:rsidR="00364BB2">
        <w:t xml:space="preserve"> a </w:t>
      </w:r>
      <w:r w:rsidR="00752C05">
        <w:t>útok</w:t>
      </w:r>
      <w:r w:rsidR="00B76A6A">
        <w:t>ům</w:t>
      </w:r>
      <w:r w:rsidR="002768DA">
        <w:t xml:space="preserve"> </w:t>
      </w:r>
      <w:r w:rsidR="00291289">
        <w:t>na hesla</w:t>
      </w:r>
      <w:r w:rsidR="00364BB2">
        <w:t>.</w:t>
      </w:r>
    </w:p>
    <w:p w14:paraId="0D14E9B9" w14:textId="3E4FE9C8" w:rsidR="006400C7" w:rsidRDefault="003D1F73" w:rsidP="003D1F73">
      <w:pPr>
        <w:jc w:val="center"/>
      </w:pPr>
      <w:r>
        <w:rPr>
          <w:noProof/>
        </w:rPr>
        <w:drawing>
          <wp:inline distT="0" distB="0" distL="0" distR="0" wp14:anchorId="1AC8776C" wp14:editId="3044C047">
            <wp:extent cx="3251200" cy="686010"/>
            <wp:effectExtent l="0" t="0" r="6350" b="0"/>
            <wp:docPr id="1297923584"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23584" name="Obrázek 1297923584"/>
                    <pic:cNvPicPr/>
                  </pic:nvPicPr>
                  <pic:blipFill>
                    <a:blip r:embed="rId34">
                      <a:extLst>
                        <a:ext uri="{28A0092B-C50C-407E-A947-70E740481C1C}">
                          <a14:useLocalDpi xmlns:a14="http://schemas.microsoft.com/office/drawing/2010/main" val="0"/>
                        </a:ext>
                      </a:extLst>
                    </a:blip>
                    <a:stretch>
                      <a:fillRect/>
                    </a:stretch>
                  </pic:blipFill>
                  <pic:spPr>
                    <a:xfrm>
                      <a:off x="0" y="0"/>
                      <a:ext cx="3326848" cy="701972"/>
                    </a:xfrm>
                    <a:prstGeom prst="rect">
                      <a:avLst/>
                    </a:prstGeom>
                  </pic:spPr>
                </pic:pic>
              </a:graphicData>
            </a:graphic>
          </wp:inline>
        </w:drawing>
      </w:r>
    </w:p>
    <w:p w14:paraId="62574C31" w14:textId="3BC762A6" w:rsidR="00DC248D" w:rsidRDefault="00695816" w:rsidP="00695816">
      <w:pPr>
        <w:pStyle w:val="Titulek"/>
      </w:pPr>
      <w:bookmarkStart w:id="89" w:name="_Toc191039777"/>
      <w:r>
        <w:t xml:space="preserve">Obrázek </w:t>
      </w:r>
      <w:fldSimple w:instr=" SEQ Obrázek \* ARABIC ">
        <w:r w:rsidR="00394289">
          <w:rPr>
            <w:noProof/>
          </w:rPr>
          <w:t>24</w:t>
        </w:r>
      </w:fldSimple>
      <w:r>
        <w:t xml:space="preserve"> - Verze Aircrack-ng</w:t>
      </w:r>
      <w:bookmarkEnd w:id="89"/>
    </w:p>
    <w:p w14:paraId="0BCE72AE" w14:textId="0D1E2DFD" w:rsidR="00910F64" w:rsidRDefault="00910F64" w:rsidP="00910F64">
      <w:pPr>
        <w:pStyle w:val="Nadpis3"/>
      </w:pPr>
      <w:bookmarkStart w:id="90" w:name="_Toc190941105"/>
      <w:r>
        <w:t>Hashcat</w:t>
      </w:r>
      <w:bookmarkEnd w:id="90"/>
    </w:p>
    <w:p w14:paraId="24867EDB" w14:textId="28242368" w:rsidR="00910F64" w:rsidRDefault="001C098D" w:rsidP="00910F64">
      <w:r>
        <w:t xml:space="preserve">Výkonný nástroj pro prolamování hashovaných řetězců. Podporuje </w:t>
      </w:r>
      <w:r w:rsidR="004D3DF8">
        <w:t>různé</w:t>
      </w:r>
      <w:r>
        <w:t xml:space="preserve"> hashovací algoritmy</w:t>
      </w:r>
      <w:r w:rsidR="00473580">
        <w:t>. U</w:t>
      </w:r>
      <w:r>
        <w:t>možňuje hardwarovou akceleraci</w:t>
      </w:r>
      <w:r w:rsidR="00436A33">
        <w:t xml:space="preserve">, </w:t>
      </w:r>
      <w:r>
        <w:t>rozdělení zátěže</w:t>
      </w:r>
      <w:r w:rsidR="0084414B">
        <w:t xml:space="preserve"> mezi grafickou kartu a procesor a paralelní zpracovaní procesů.</w:t>
      </w:r>
    </w:p>
    <w:p w14:paraId="77BFC641" w14:textId="17D00213" w:rsidR="00840701" w:rsidRDefault="004C6DFB" w:rsidP="004C6DFB">
      <w:pPr>
        <w:jc w:val="center"/>
      </w:pPr>
      <w:r>
        <w:rPr>
          <w:noProof/>
        </w:rPr>
        <w:drawing>
          <wp:inline distT="0" distB="0" distL="0" distR="0" wp14:anchorId="21EC50DF" wp14:editId="693923EC">
            <wp:extent cx="2365095" cy="349250"/>
            <wp:effectExtent l="0" t="0" r="0" b="0"/>
            <wp:docPr id="13281523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52326" name="Obrázek 1328152326"/>
                    <pic:cNvPicPr/>
                  </pic:nvPicPr>
                  <pic:blipFill>
                    <a:blip r:embed="rId35">
                      <a:extLst>
                        <a:ext uri="{28A0092B-C50C-407E-A947-70E740481C1C}">
                          <a14:useLocalDpi xmlns:a14="http://schemas.microsoft.com/office/drawing/2010/main" val="0"/>
                        </a:ext>
                      </a:extLst>
                    </a:blip>
                    <a:stretch>
                      <a:fillRect/>
                    </a:stretch>
                  </pic:blipFill>
                  <pic:spPr>
                    <a:xfrm>
                      <a:off x="0" y="0"/>
                      <a:ext cx="2459866" cy="363245"/>
                    </a:xfrm>
                    <a:prstGeom prst="rect">
                      <a:avLst/>
                    </a:prstGeom>
                  </pic:spPr>
                </pic:pic>
              </a:graphicData>
            </a:graphic>
          </wp:inline>
        </w:drawing>
      </w:r>
    </w:p>
    <w:p w14:paraId="35B8ECEA" w14:textId="4180E82D" w:rsidR="00AB2941" w:rsidRDefault="00AE0689" w:rsidP="00AE0689">
      <w:pPr>
        <w:pStyle w:val="Titulek"/>
      </w:pPr>
      <w:bookmarkStart w:id="91" w:name="_Toc191039778"/>
      <w:r>
        <w:t xml:space="preserve">Obrázek </w:t>
      </w:r>
      <w:fldSimple w:instr=" SEQ Obrázek \* ARABIC ">
        <w:r w:rsidR="00394289">
          <w:rPr>
            <w:noProof/>
          </w:rPr>
          <w:t>25</w:t>
        </w:r>
      </w:fldSimple>
      <w:r>
        <w:t xml:space="preserve"> - Verze Hashcat</w:t>
      </w:r>
      <w:bookmarkEnd w:id="91"/>
    </w:p>
    <w:p w14:paraId="3078965F" w14:textId="31FF9488" w:rsidR="000072B5" w:rsidRDefault="001C20C6" w:rsidP="001C20C6">
      <w:pPr>
        <w:pStyle w:val="Nadpis3"/>
      </w:pPr>
      <w:bookmarkStart w:id="92" w:name="_Toc190941106"/>
      <w:r>
        <w:lastRenderedPageBreak/>
        <w:t>Pocl</w:t>
      </w:r>
      <w:bookmarkEnd w:id="92"/>
    </w:p>
    <w:p w14:paraId="015A2598" w14:textId="1D5896F9" w:rsidR="00FD0292" w:rsidRDefault="00A665BF" w:rsidP="00A665BF">
      <w:r>
        <w:t>Implementace OpenCL</w:t>
      </w:r>
      <w:r w:rsidR="00FA10BA">
        <w:t xml:space="preserve"> (</w:t>
      </w:r>
      <w:r w:rsidR="00FA10BA" w:rsidRPr="00FA10BA">
        <w:t>standard pro paralelní programování</w:t>
      </w:r>
      <w:r w:rsidR="00FA10BA">
        <w:t>)</w:t>
      </w:r>
      <w:r>
        <w:t xml:space="preserve">, která </w:t>
      </w:r>
      <w:r w:rsidR="00FA10BA">
        <w:t>umožňuje</w:t>
      </w:r>
      <w:r>
        <w:t xml:space="preserve"> spuštění OpenCL programů na různých platformách.</w:t>
      </w:r>
      <w:r w:rsidR="006010CB">
        <w:t xml:space="preserve"> Tento balíček je potřeba pro funkčnost nástroje hashcat.</w:t>
      </w:r>
    </w:p>
    <w:p w14:paraId="1B25E066" w14:textId="3FFE3D0D" w:rsidR="003136FD" w:rsidRDefault="007604CF" w:rsidP="00F51A56">
      <w:pPr>
        <w:pStyle w:val="Nadpis3"/>
        <w:rPr>
          <w:lang w:val="en-US"/>
        </w:rPr>
      </w:pPr>
      <w:bookmarkStart w:id="93" w:name="_Toc190941107"/>
      <w:r>
        <w:rPr>
          <w:lang w:val="en-US"/>
        </w:rPr>
        <w:t>Hostapd</w:t>
      </w:r>
      <w:bookmarkEnd w:id="93"/>
    </w:p>
    <w:p w14:paraId="71972FE5" w14:textId="45031EEC" w:rsidR="00CA5DF7" w:rsidRDefault="008A5B68" w:rsidP="00D24523">
      <w:r>
        <w:rPr>
          <w:lang w:val="en-US"/>
        </w:rPr>
        <w:t>Software umo</w:t>
      </w:r>
      <w:r>
        <w:t>ž</w:t>
      </w:r>
      <w:r w:rsidR="006224A4">
        <w:t>ň</w:t>
      </w:r>
      <w:r>
        <w:t>ují</w:t>
      </w:r>
      <w:r w:rsidR="00DD0FC8">
        <w:t>cí</w:t>
      </w:r>
      <w:r>
        <w:t xml:space="preserve"> vytvoření vlastní bezdrátové sítě na </w:t>
      </w:r>
      <w:r w:rsidR="003D0138">
        <w:t>L</w:t>
      </w:r>
      <w:r>
        <w:t>inuxovém zařízení</w:t>
      </w:r>
      <w:r w:rsidR="00BC29BB">
        <w:t>.</w:t>
      </w:r>
    </w:p>
    <w:p w14:paraId="3E759702" w14:textId="28C626D2" w:rsidR="00811713" w:rsidRDefault="00B606E1" w:rsidP="00B606E1">
      <w:pPr>
        <w:jc w:val="center"/>
      </w:pPr>
      <w:r>
        <w:rPr>
          <w:noProof/>
        </w:rPr>
        <w:drawing>
          <wp:inline distT="0" distB="0" distL="0" distR="0" wp14:anchorId="54CC002C" wp14:editId="3FFC12ED">
            <wp:extent cx="3943350" cy="886830"/>
            <wp:effectExtent l="0" t="0" r="0" b="8890"/>
            <wp:docPr id="825098006" name="Obrázek 2"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98006" name="Obrázek 2" descr="Obsah obrázku text, snímek obrazovky, Písmo&#10;&#10;Obsah vygenerovaný umělou inteligencí může být nesprávný."/>
                    <pic:cNvPicPr/>
                  </pic:nvPicPr>
                  <pic:blipFill>
                    <a:blip r:embed="rId36">
                      <a:extLst>
                        <a:ext uri="{28A0092B-C50C-407E-A947-70E740481C1C}">
                          <a14:useLocalDpi xmlns:a14="http://schemas.microsoft.com/office/drawing/2010/main" val="0"/>
                        </a:ext>
                      </a:extLst>
                    </a:blip>
                    <a:stretch>
                      <a:fillRect/>
                    </a:stretch>
                  </pic:blipFill>
                  <pic:spPr>
                    <a:xfrm>
                      <a:off x="0" y="0"/>
                      <a:ext cx="3998159" cy="899156"/>
                    </a:xfrm>
                    <a:prstGeom prst="rect">
                      <a:avLst/>
                    </a:prstGeom>
                  </pic:spPr>
                </pic:pic>
              </a:graphicData>
            </a:graphic>
          </wp:inline>
        </w:drawing>
      </w:r>
    </w:p>
    <w:p w14:paraId="706B06C8" w14:textId="3B9E656C" w:rsidR="00A23C65" w:rsidRDefault="00E519DE" w:rsidP="00E519DE">
      <w:pPr>
        <w:pStyle w:val="Titulek"/>
      </w:pPr>
      <w:bookmarkStart w:id="94" w:name="_Toc191039779"/>
      <w:r>
        <w:t xml:space="preserve">Obrázek </w:t>
      </w:r>
      <w:fldSimple w:instr=" SEQ Obrázek \* ARABIC ">
        <w:r w:rsidR="00394289">
          <w:rPr>
            <w:noProof/>
          </w:rPr>
          <w:t>26</w:t>
        </w:r>
      </w:fldSimple>
      <w:r>
        <w:t xml:space="preserve"> - Verze Hostapd</w:t>
      </w:r>
      <w:bookmarkEnd w:id="94"/>
    </w:p>
    <w:p w14:paraId="28726BE1" w14:textId="44C84ACF" w:rsidR="008A5B68" w:rsidRDefault="009A5C5B" w:rsidP="009A5C5B">
      <w:pPr>
        <w:pStyle w:val="Nadpis3"/>
      </w:pPr>
      <w:bookmarkStart w:id="95" w:name="_Toc190941108"/>
      <w:r>
        <w:t>Dhcp-server</w:t>
      </w:r>
      <w:bookmarkEnd w:id="95"/>
    </w:p>
    <w:p w14:paraId="7408B324" w14:textId="2FE74466" w:rsidR="0005051A" w:rsidRDefault="0005051A" w:rsidP="0005051A">
      <w:r>
        <w:t>Tento software umožňuje nakonfigurovat a spustit vlastní server pro dynamické přidělování IP adres.</w:t>
      </w:r>
    </w:p>
    <w:p w14:paraId="7A9E8F74" w14:textId="2ACEC49A" w:rsidR="0083720C" w:rsidRDefault="00987C04" w:rsidP="00987C04">
      <w:pPr>
        <w:pStyle w:val="Nadpis3"/>
      </w:pPr>
      <w:bookmarkStart w:id="96" w:name="_Toc190941109"/>
      <w:r>
        <w:t>Iptables</w:t>
      </w:r>
      <w:bookmarkEnd w:id="96"/>
    </w:p>
    <w:p w14:paraId="4B60AE78" w14:textId="221C23C4" w:rsidR="00987C04" w:rsidRDefault="00987C04" w:rsidP="00987C04">
      <w:r>
        <w:t>Nástroj pro správu firewallových pravidel zařízení.</w:t>
      </w:r>
    </w:p>
    <w:p w14:paraId="49ECE518" w14:textId="55375358" w:rsidR="004823CB" w:rsidRDefault="004823CB" w:rsidP="004823CB">
      <w:pPr>
        <w:pStyle w:val="Nadpis3"/>
      </w:pPr>
      <w:bookmarkStart w:id="97" w:name="_Toc190941110"/>
      <w:r>
        <w:t>Coreutils</w:t>
      </w:r>
      <w:bookmarkEnd w:id="97"/>
    </w:p>
    <w:p w14:paraId="014928DF" w14:textId="38CE5E6A" w:rsidR="00B84DE1" w:rsidRDefault="00FA1DB0" w:rsidP="004823CB">
      <w:r>
        <w:t>Balíček základních nástrojů potřebných pro práci s </w:t>
      </w:r>
      <w:r w:rsidR="00FD74B9">
        <w:t>Linuxem</w:t>
      </w:r>
      <w:r>
        <w:t>. Na většině distribucí je tento balíček instalován již při samotné instalaci operačního systému.</w:t>
      </w:r>
      <w:r w:rsidR="00AF43E6">
        <w:t xml:space="preserve"> Obsahuje nástroje jako je například „rm“, „cd“, „tee“, „mkdir“</w:t>
      </w:r>
      <w:r w:rsidR="008C31FD">
        <w:t xml:space="preserve"> a mnoho dalších</w:t>
      </w:r>
      <w:r w:rsidR="00AF43E6">
        <w:t>.</w:t>
      </w:r>
    </w:p>
    <w:p w14:paraId="6BEB3147" w14:textId="412D957C" w:rsidR="004823CB" w:rsidRPr="004823CB" w:rsidRDefault="00B84DE1" w:rsidP="00B1199D">
      <w:pPr>
        <w:spacing w:line="240" w:lineRule="auto"/>
        <w:ind w:firstLine="0"/>
        <w:jc w:val="left"/>
      </w:pPr>
      <w:r>
        <w:br w:type="page"/>
      </w:r>
    </w:p>
    <w:p w14:paraId="74917398" w14:textId="26FCB08D" w:rsidR="006F36CB" w:rsidRDefault="00D014C0" w:rsidP="00486E20">
      <w:pPr>
        <w:pStyle w:val="Nadpis2"/>
      </w:pPr>
      <w:bookmarkStart w:id="98" w:name="_Toc190941111"/>
      <w:r>
        <w:lastRenderedPageBreak/>
        <w:t>Využívané „</w:t>
      </w:r>
      <w:r w:rsidR="0066637F">
        <w:t>Hcxtools</w:t>
      </w:r>
      <w:r>
        <w:t>“</w:t>
      </w:r>
      <w:bookmarkEnd w:id="98"/>
    </w:p>
    <w:p w14:paraId="6A64124A" w14:textId="0702B937" w:rsidR="001A7308" w:rsidRDefault="008C21F8" w:rsidP="001A7308">
      <w:r>
        <w:t>Hcxtools je</w:t>
      </w:r>
      <w:r w:rsidR="00D12410">
        <w:t xml:space="preserve"> </w:t>
      </w:r>
      <w:r w:rsidR="009901FE">
        <w:t xml:space="preserve">sada </w:t>
      </w:r>
      <w:r w:rsidR="00D12410">
        <w:t xml:space="preserve">nástrojů </w:t>
      </w:r>
      <w:r w:rsidR="005C4CD5">
        <w:t>kam patří</w:t>
      </w:r>
      <w:r w:rsidR="00D629D2">
        <w:t xml:space="preserve"> </w:t>
      </w:r>
      <w:r w:rsidR="000936B4">
        <w:t xml:space="preserve">vyžadované </w:t>
      </w:r>
      <w:r w:rsidR="00285842">
        <w:t>nástroje</w:t>
      </w:r>
      <w:r w:rsidR="001A7308">
        <w:t xml:space="preserve"> „hcxdumptool“</w:t>
      </w:r>
      <w:r w:rsidR="00EC0F85">
        <w:t xml:space="preserve"> verze </w:t>
      </w:r>
      <w:r w:rsidR="002D332A">
        <w:t>6.2.6</w:t>
      </w:r>
      <w:r w:rsidR="00EC0F85">
        <w:t xml:space="preserve"> </w:t>
      </w:r>
      <w:r w:rsidR="001A7308">
        <w:t>a „hcxpcapngtool“</w:t>
      </w:r>
      <w:r w:rsidR="00E00798">
        <w:t xml:space="preserve">. Tyto nástroje </w:t>
      </w:r>
      <w:r w:rsidR="00285842">
        <w:t xml:space="preserve">nejsou </w:t>
      </w:r>
      <w:r w:rsidR="004B7B5C">
        <w:t xml:space="preserve">v základu </w:t>
      </w:r>
      <w:r w:rsidR="00285842">
        <w:t xml:space="preserve">dostupné v openSUSE </w:t>
      </w:r>
      <w:r w:rsidR="00B52243">
        <w:t>r</w:t>
      </w:r>
      <w:r w:rsidR="00285842">
        <w:t>epozitáři balíčků</w:t>
      </w:r>
      <w:r w:rsidR="000478D9">
        <w:t xml:space="preserve">. Tudíž </w:t>
      </w:r>
      <w:r w:rsidR="004F0876">
        <w:t>je</w:t>
      </w:r>
      <w:r w:rsidR="000478D9">
        <w:t xml:space="preserve"> </w:t>
      </w:r>
      <w:r w:rsidR="00642466">
        <w:t xml:space="preserve">potřeba </w:t>
      </w:r>
      <w:r w:rsidR="000478D9">
        <w:t xml:space="preserve">nainstalovat </w:t>
      </w:r>
      <w:r w:rsidR="00E7048E">
        <w:t xml:space="preserve">nástroje </w:t>
      </w:r>
      <w:r w:rsidR="000478D9">
        <w:t>manuálně z</w:t>
      </w:r>
      <w:r w:rsidR="009F70DE">
        <w:t xml:space="preserve"> </w:t>
      </w:r>
      <w:r w:rsidR="009F70DE" w:rsidRPr="009F70DE">
        <w:t>GitHubu, což je webová platforma pro hostování a správu kódu, kde vývojáři sdílejí své projekty a spolupracují na nich</w:t>
      </w:r>
      <w:r w:rsidR="009F70DE">
        <w:t>.</w:t>
      </w:r>
      <w:r w:rsidR="000F738F">
        <w:t xml:space="preserve"> Hcxdumptool je</w:t>
      </w:r>
      <w:r w:rsidR="00223DA0">
        <w:t xml:space="preserve"> </w:t>
      </w:r>
      <w:r w:rsidR="00B421F4">
        <w:t>WiFighterem</w:t>
      </w:r>
      <w:r w:rsidR="000F738F">
        <w:t xml:space="preserve"> </w:t>
      </w:r>
      <w:r w:rsidR="000B5992">
        <w:t>vyu</w:t>
      </w:r>
      <w:r w:rsidR="000F738F">
        <w:t xml:space="preserve">žíván pro </w:t>
      </w:r>
      <w:r w:rsidR="00C35B30">
        <w:t xml:space="preserve">vyžádaní a </w:t>
      </w:r>
      <w:r w:rsidR="000F738F">
        <w:t>zachycení PMKID řetězce</w:t>
      </w:r>
      <w:r w:rsidR="00F61EDE">
        <w:t xml:space="preserve"> od přístupového bodu</w:t>
      </w:r>
      <w:r w:rsidR="00FB72E2">
        <w:t xml:space="preserve">, v případě, že je oběť </w:t>
      </w:r>
      <w:r w:rsidR="0080675A">
        <w:t>na tento typ útoku náchylná. Hcxpcapngtool je</w:t>
      </w:r>
      <w:r w:rsidR="004E1424">
        <w:t xml:space="preserve"> poté</w:t>
      </w:r>
      <w:r w:rsidR="0080675A">
        <w:t xml:space="preserve"> následně použit pro konverzi záznamu </w:t>
      </w:r>
      <w:r w:rsidR="00F02BFB">
        <w:t xml:space="preserve">zachycené </w:t>
      </w:r>
      <w:r w:rsidR="0080675A">
        <w:t>komunikace</w:t>
      </w:r>
      <w:r w:rsidR="00E37BF0">
        <w:t xml:space="preserve"> </w:t>
      </w:r>
      <w:r w:rsidR="00647EAF">
        <w:t>(</w:t>
      </w:r>
      <w:r w:rsidR="00466831">
        <w:t>obsahující PMKID</w:t>
      </w:r>
      <w:r w:rsidR="00647EAF">
        <w:t>)</w:t>
      </w:r>
      <w:r w:rsidR="00466831">
        <w:t xml:space="preserve"> </w:t>
      </w:r>
      <w:r w:rsidR="00E032FB">
        <w:t>do</w:t>
      </w:r>
      <w:r w:rsidR="0080675A">
        <w:t xml:space="preserve"> hash formát</w:t>
      </w:r>
      <w:r w:rsidR="00B00B90">
        <w:t>u</w:t>
      </w:r>
      <w:r w:rsidR="0080675A">
        <w:t xml:space="preserve">, který je </w:t>
      </w:r>
      <w:r w:rsidR="00D76ADD">
        <w:t>čitelný pro</w:t>
      </w:r>
      <w:r w:rsidR="0080675A">
        <w:t xml:space="preserve"> nástroj </w:t>
      </w:r>
      <w:r w:rsidR="00CC44DE">
        <w:t>h</w:t>
      </w:r>
      <w:r w:rsidR="004C27BA">
        <w:t>ashcat</w:t>
      </w:r>
      <w:r w:rsidR="0080675A">
        <w:t>.</w:t>
      </w:r>
    </w:p>
    <w:p w14:paraId="59CCBC26" w14:textId="4C47B596" w:rsidR="0039272B" w:rsidRPr="0005051A" w:rsidRDefault="001A7308" w:rsidP="00E22B55">
      <w:r>
        <w:t>Postup instalace</w:t>
      </w:r>
      <w:r w:rsidR="00DE08F9">
        <w:t xml:space="preserve"> </w:t>
      </w:r>
      <w:r w:rsidR="005F4C21">
        <w:t>těchto nástrojů je násled</w:t>
      </w:r>
      <w:r w:rsidR="00DF264D">
        <w:t>ující:</w:t>
      </w:r>
    </w:p>
    <w:p w14:paraId="775B0F14" w14:textId="77777777" w:rsidR="0013087C" w:rsidRDefault="00D75628" w:rsidP="00214DD0">
      <w:pPr>
        <w:jc w:val="center"/>
      </w:pPr>
      <w:r w:rsidRPr="00BC3024">
        <w:rPr>
          <w:noProof/>
        </w:rPr>
        <w:drawing>
          <wp:inline distT="0" distB="0" distL="0" distR="0" wp14:anchorId="583D3379" wp14:editId="57FE7FE9">
            <wp:extent cx="4249615" cy="2087068"/>
            <wp:effectExtent l="0" t="0" r="0" b="8890"/>
            <wp:docPr id="1475327132"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27132" name="Obrázek 1" descr="Obsah obrázku text, snímek obrazovky, Písmo&#10;&#10;Obsah vygenerovaný umělou inteligencí může být nesprávný."/>
                    <pic:cNvPicPr/>
                  </pic:nvPicPr>
                  <pic:blipFill>
                    <a:blip r:embed="rId37">
                      <a:extLst>
                        <a:ext uri="{28A0092B-C50C-407E-A947-70E740481C1C}">
                          <a14:useLocalDpi xmlns:a14="http://schemas.microsoft.com/office/drawing/2010/main" val="0"/>
                        </a:ext>
                      </a:extLst>
                    </a:blip>
                    <a:stretch>
                      <a:fillRect/>
                    </a:stretch>
                  </pic:blipFill>
                  <pic:spPr>
                    <a:xfrm>
                      <a:off x="0" y="0"/>
                      <a:ext cx="4274380" cy="2099231"/>
                    </a:xfrm>
                    <a:prstGeom prst="rect">
                      <a:avLst/>
                    </a:prstGeom>
                  </pic:spPr>
                </pic:pic>
              </a:graphicData>
            </a:graphic>
          </wp:inline>
        </w:drawing>
      </w:r>
    </w:p>
    <w:p w14:paraId="12609EB7" w14:textId="1759601D" w:rsidR="002831B6" w:rsidRDefault="00C61C58" w:rsidP="00E2004E">
      <w:pPr>
        <w:pStyle w:val="Titulek"/>
      </w:pPr>
      <w:bookmarkStart w:id="99" w:name="_Toc191039780"/>
      <w:r>
        <w:t xml:space="preserve">Obrázek </w:t>
      </w:r>
      <w:fldSimple w:instr=" SEQ Obrázek \* ARABIC ">
        <w:r w:rsidR="00394289">
          <w:rPr>
            <w:noProof/>
          </w:rPr>
          <w:t>27</w:t>
        </w:r>
      </w:fldSimple>
      <w:r>
        <w:t xml:space="preserve"> - Instalace Hcxtools</w:t>
      </w:r>
      <w:bookmarkStart w:id="100" w:name="_Toc148890139"/>
      <w:bookmarkEnd w:id="99"/>
    </w:p>
    <w:p w14:paraId="1BBA3A6E" w14:textId="77777777" w:rsidR="00E2004E" w:rsidRPr="00E2004E" w:rsidRDefault="00E2004E" w:rsidP="00E2004E"/>
    <w:p w14:paraId="57759329" w14:textId="7400569A" w:rsidR="002970D4" w:rsidRDefault="00A30E46" w:rsidP="00656C47">
      <w:r>
        <w:t>Instalaci nástrojů ověříme spuštěním následujících příkazů:</w:t>
      </w:r>
    </w:p>
    <w:p w14:paraId="36350E78" w14:textId="77777777" w:rsidR="002970D4" w:rsidRDefault="009A29CF" w:rsidP="00F8030C">
      <w:pPr>
        <w:jc w:val="center"/>
      </w:pPr>
      <w:r w:rsidRPr="00E8122B">
        <w:rPr>
          <w:noProof/>
        </w:rPr>
        <w:drawing>
          <wp:inline distT="0" distB="0" distL="0" distR="0" wp14:anchorId="53C42E60" wp14:editId="24E706DD">
            <wp:extent cx="2207680" cy="1014046"/>
            <wp:effectExtent l="0" t="0" r="2540" b="0"/>
            <wp:docPr id="1093916024" name="Obrázek 1" descr="Obsah obrázku text, snímek obrazovky, Písmo, Graf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16024" name="Obrázek 1" descr="Obsah obrázku text, snímek obrazovky, Písmo, Grafika&#10;&#10;Obsah vygenerovaný umělou inteligencí může být nesprávný."/>
                    <pic:cNvPicPr/>
                  </pic:nvPicPr>
                  <pic:blipFill>
                    <a:blip r:embed="rId38">
                      <a:extLst>
                        <a:ext uri="{28A0092B-C50C-407E-A947-70E740481C1C}">
                          <a14:useLocalDpi xmlns:a14="http://schemas.microsoft.com/office/drawing/2010/main" val="0"/>
                        </a:ext>
                      </a:extLst>
                    </a:blip>
                    <a:stretch>
                      <a:fillRect/>
                    </a:stretch>
                  </pic:blipFill>
                  <pic:spPr>
                    <a:xfrm>
                      <a:off x="0" y="0"/>
                      <a:ext cx="2212133" cy="1016091"/>
                    </a:xfrm>
                    <a:prstGeom prst="rect">
                      <a:avLst/>
                    </a:prstGeom>
                  </pic:spPr>
                </pic:pic>
              </a:graphicData>
            </a:graphic>
          </wp:inline>
        </w:drawing>
      </w:r>
    </w:p>
    <w:p w14:paraId="5ECC20A8" w14:textId="07841420" w:rsidR="00561BBD" w:rsidRDefault="002970D4" w:rsidP="009F6149">
      <w:pPr>
        <w:pStyle w:val="Titulek"/>
      </w:pPr>
      <w:bookmarkStart w:id="101" w:name="_Toc191039781"/>
      <w:r>
        <w:t xml:space="preserve">Obrázek </w:t>
      </w:r>
      <w:fldSimple w:instr=" SEQ Obrázek \* ARABIC ">
        <w:r w:rsidR="00394289">
          <w:rPr>
            <w:noProof/>
          </w:rPr>
          <w:t>28</w:t>
        </w:r>
      </w:fldSimple>
      <w:r>
        <w:t xml:space="preserve"> - Test instalace Hcxtools</w:t>
      </w:r>
      <w:bookmarkEnd w:id="101"/>
    </w:p>
    <w:p w14:paraId="067FFF0F" w14:textId="7D369720" w:rsidR="003011BB" w:rsidRPr="00541EEB" w:rsidRDefault="00561BBD" w:rsidP="00541EEB">
      <w:pPr>
        <w:spacing w:line="240" w:lineRule="auto"/>
        <w:ind w:firstLine="0"/>
        <w:jc w:val="left"/>
        <w:rPr>
          <w:b/>
          <w:bCs/>
          <w:sz w:val="20"/>
          <w:szCs w:val="20"/>
        </w:rPr>
      </w:pPr>
      <w:r>
        <w:br w:type="page"/>
      </w:r>
    </w:p>
    <w:p w14:paraId="76F80E4B" w14:textId="669399B1" w:rsidR="007A6047" w:rsidRDefault="00DA2682" w:rsidP="006D7F24">
      <w:pPr>
        <w:pStyle w:val="Nadpis2"/>
      </w:pPr>
      <w:r>
        <w:lastRenderedPageBreak/>
        <w:t xml:space="preserve">Příprava </w:t>
      </w:r>
      <w:r w:rsidR="00256740">
        <w:t>pythonu</w:t>
      </w:r>
    </w:p>
    <w:p w14:paraId="2AEB078E" w14:textId="05DF62CA" w:rsidR="00922300" w:rsidRDefault="00E957C1" w:rsidP="003616B6">
      <w:r>
        <w:t xml:space="preserve">Prvním krokem </w:t>
      </w:r>
      <w:r w:rsidR="00513115">
        <w:t>je samostatná instalace pythonu. Distribuce openSUSE Tumbleweed již má python instalovaný v</w:t>
      </w:r>
      <w:r w:rsidR="00A53AF2">
        <w:t> </w:t>
      </w:r>
      <w:r w:rsidR="00513115">
        <w:t>základu</w:t>
      </w:r>
      <w:r w:rsidR="00A53AF2">
        <w:t>, ale v případě, že by tomu tak nebylo</w:t>
      </w:r>
      <w:r w:rsidR="00D81D1E">
        <w:t>,</w:t>
      </w:r>
      <w:r w:rsidR="009E6590">
        <w:t xml:space="preserve"> </w:t>
      </w:r>
      <w:r w:rsidR="00B370B4">
        <w:t>jeho instalace byla zahrnuta v minulé kapitole příkazem „sudo zypper in -y python311</w:t>
      </w:r>
      <w:r w:rsidR="00630AF2">
        <w:t>“</w:t>
      </w:r>
      <w:r w:rsidR="009607C8">
        <w:t>,</w:t>
      </w:r>
      <w:r w:rsidR="00B00911">
        <w:t xml:space="preserve"> kde „python311“ je název balíčku</w:t>
      </w:r>
      <w:r w:rsidR="00B32404">
        <w:t xml:space="preserve"> </w:t>
      </w:r>
      <w:r w:rsidR="001243DB">
        <w:t>obsahující</w:t>
      </w:r>
      <w:r w:rsidR="00B00911">
        <w:t xml:space="preserve"> python</w:t>
      </w:r>
      <w:r w:rsidR="007E3A94">
        <w:t>3</w:t>
      </w:r>
      <w:r w:rsidR="00B00911">
        <w:t>.</w:t>
      </w:r>
      <w:r w:rsidR="003616B6">
        <w:t xml:space="preserve"> Při vývoji byla použita následující verze:</w:t>
      </w:r>
    </w:p>
    <w:p w14:paraId="57BE0723" w14:textId="7D87D6CA" w:rsidR="00360FCE" w:rsidRDefault="00D06D91" w:rsidP="00D06D91">
      <w:pPr>
        <w:pStyle w:val="Nadpis3"/>
      </w:pPr>
      <w:r>
        <w:t>Virtuální prostředí</w:t>
      </w:r>
    </w:p>
    <w:p w14:paraId="17D02708" w14:textId="38FBAD1D" w:rsidR="004F772B" w:rsidRDefault="007D73D9" w:rsidP="004F772B">
      <w:r>
        <w:t xml:space="preserve">Dále je potřeba vytvořit virtuální prostředí pythonu, do kterého budou instalovány potřebné </w:t>
      </w:r>
      <w:r w:rsidR="00C43508">
        <w:t>knihovny</w:t>
      </w:r>
      <w:r>
        <w:t xml:space="preserve"> pro </w:t>
      </w:r>
      <w:r w:rsidR="007B2279">
        <w:t>WiFighter.</w:t>
      </w:r>
      <w:r w:rsidR="004347D4">
        <w:t xml:space="preserve"> </w:t>
      </w:r>
    </w:p>
    <w:p w14:paraId="20501A76" w14:textId="633731E1" w:rsidR="00C60029" w:rsidRDefault="00666DBD" w:rsidP="004F772B">
      <w:r>
        <w:t>Tímto příkazem je vytvořeno prostředí „venv“ v</w:t>
      </w:r>
      <w:r w:rsidR="00216FBA">
        <w:t xml:space="preserve"> aktuálním </w:t>
      </w:r>
      <w:r w:rsidR="00666983">
        <w:t>adresáři</w:t>
      </w:r>
      <w:r w:rsidR="004347D4">
        <w:t>:</w:t>
      </w:r>
    </w:p>
    <w:p w14:paraId="7CB5A4E1" w14:textId="6E31052C" w:rsidR="005E094E" w:rsidRDefault="00E412F1" w:rsidP="00D030D4">
      <w:pPr>
        <w:jc w:val="center"/>
      </w:pPr>
      <w:r w:rsidRPr="00E412F1">
        <w:rPr>
          <w:noProof/>
        </w:rPr>
        <w:drawing>
          <wp:inline distT="0" distB="0" distL="0" distR="0" wp14:anchorId="69A067E9" wp14:editId="6B10E17C">
            <wp:extent cx="1818290" cy="729343"/>
            <wp:effectExtent l="0" t="0" r="0" b="0"/>
            <wp:docPr id="1931126761" name="Obrázek 1" descr="Obsah obrázku snímek obrazovky, text, Písmo, Graf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6761" name="Obrázek 1" descr="Obsah obrázku snímek obrazovky, text, Písmo, Grafika&#10;&#10;Obsah vygenerovaný umělou inteligencí může být nesprávný."/>
                    <pic:cNvPicPr/>
                  </pic:nvPicPr>
                  <pic:blipFill>
                    <a:blip r:embed="rId39"/>
                    <a:stretch>
                      <a:fillRect/>
                    </a:stretch>
                  </pic:blipFill>
                  <pic:spPr>
                    <a:xfrm>
                      <a:off x="0" y="0"/>
                      <a:ext cx="1920880" cy="770493"/>
                    </a:xfrm>
                    <a:prstGeom prst="rect">
                      <a:avLst/>
                    </a:prstGeom>
                  </pic:spPr>
                </pic:pic>
              </a:graphicData>
            </a:graphic>
          </wp:inline>
        </w:drawing>
      </w:r>
    </w:p>
    <w:p w14:paraId="0373933E" w14:textId="3D1952F6" w:rsidR="00E632B2" w:rsidRDefault="00E632B2" w:rsidP="00E632B2">
      <w:pPr>
        <w:pStyle w:val="Titulek"/>
      </w:pPr>
      <w:bookmarkStart w:id="102" w:name="_Toc191039782"/>
      <w:r>
        <w:t xml:space="preserve">Obrázek </w:t>
      </w:r>
      <w:fldSimple w:instr=" SEQ Obrázek \* ARABIC ">
        <w:r w:rsidR="00394289">
          <w:rPr>
            <w:noProof/>
          </w:rPr>
          <w:t>29</w:t>
        </w:r>
      </w:fldSimple>
      <w:r>
        <w:t xml:space="preserve"> - </w:t>
      </w:r>
      <w:r w:rsidRPr="004C1487">
        <w:t>Tvorba virtuálního prostředí</w:t>
      </w:r>
      <w:bookmarkEnd w:id="102"/>
    </w:p>
    <w:p w14:paraId="5D197243" w14:textId="2D9A481F" w:rsidR="00F101CF" w:rsidRDefault="00062C70" w:rsidP="00062C70">
      <w:r>
        <w:t xml:space="preserve">Následně </w:t>
      </w:r>
      <w:r w:rsidR="00406A59">
        <w:rPr>
          <w:lang w:val="en-US"/>
        </w:rPr>
        <w:t>vytvo</w:t>
      </w:r>
      <w:r w:rsidR="00406A59">
        <w:t xml:space="preserve">řené prostředí aktivujeme </w:t>
      </w:r>
      <w:r w:rsidR="00FA5F68">
        <w:t xml:space="preserve">(vstoupíme do něj), což </w:t>
      </w:r>
      <w:r w:rsidR="00FA5F68" w:rsidRPr="00FA5F68">
        <w:t>zahrnuje přesměrování cesty k Python interpretru a knihovnám, které jsou specifické pro toto virtuální prostředí</w:t>
      </w:r>
      <w:r w:rsidR="0001035C">
        <w:t>.</w:t>
      </w:r>
    </w:p>
    <w:p w14:paraId="41B9EE27" w14:textId="6A6D4129" w:rsidR="000E7678" w:rsidRDefault="00E11075" w:rsidP="00E27D08">
      <w:pPr>
        <w:jc w:val="center"/>
        <w:rPr>
          <w:lang w:val="en-US"/>
        </w:rPr>
      </w:pPr>
      <w:r w:rsidRPr="00E11075">
        <w:rPr>
          <w:noProof/>
          <w:lang w:val="en-US"/>
        </w:rPr>
        <w:drawing>
          <wp:inline distT="0" distB="0" distL="0" distR="0" wp14:anchorId="7C69B162" wp14:editId="1AF678B8">
            <wp:extent cx="2117272" cy="728895"/>
            <wp:effectExtent l="0" t="0" r="0" b="0"/>
            <wp:docPr id="1496693946" name="Obrázek 1" descr="Obsah obrázku text, snímek obrazovky, Písmo, Graf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93946" name="Obrázek 1" descr="Obsah obrázku text, snímek obrazovky, Písmo, Grafika&#10;&#10;Obsah vygenerovaný umělou inteligencí může být nesprávný."/>
                    <pic:cNvPicPr/>
                  </pic:nvPicPr>
                  <pic:blipFill>
                    <a:blip r:embed="rId40"/>
                    <a:stretch>
                      <a:fillRect/>
                    </a:stretch>
                  </pic:blipFill>
                  <pic:spPr>
                    <a:xfrm>
                      <a:off x="0" y="0"/>
                      <a:ext cx="2202397" cy="758200"/>
                    </a:xfrm>
                    <a:prstGeom prst="rect">
                      <a:avLst/>
                    </a:prstGeom>
                  </pic:spPr>
                </pic:pic>
              </a:graphicData>
            </a:graphic>
          </wp:inline>
        </w:drawing>
      </w:r>
    </w:p>
    <w:p w14:paraId="16455F79" w14:textId="406975C4" w:rsidR="00AA12D7" w:rsidRPr="00E11075" w:rsidRDefault="003C36CE" w:rsidP="003C36CE">
      <w:pPr>
        <w:pStyle w:val="Titulek"/>
        <w:rPr>
          <w:lang w:val="en-US"/>
        </w:rPr>
      </w:pPr>
      <w:bookmarkStart w:id="103" w:name="_Toc191039783"/>
      <w:r>
        <w:t xml:space="preserve">Obrázek </w:t>
      </w:r>
      <w:fldSimple w:instr=" SEQ Obrázek \* ARABIC ">
        <w:r w:rsidR="00394289">
          <w:rPr>
            <w:noProof/>
          </w:rPr>
          <w:t>30</w:t>
        </w:r>
      </w:fldSimple>
      <w:r>
        <w:t xml:space="preserve"> - Přesměrování do </w:t>
      </w:r>
      <w:r w:rsidR="000735D1">
        <w:t>virtuálního</w:t>
      </w:r>
      <w:r>
        <w:t xml:space="preserve"> prostředí</w:t>
      </w:r>
      <w:bookmarkEnd w:id="103"/>
    </w:p>
    <w:p w14:paraId="0BA98967" w14:textId="4EF3400E" w:rsidR="00A62DF4" w:rsidRDefault="00816E8A" w:rsidP="00062C70">
      <w:r>
        <w:t xml:space="preserve">To, že se nacházíme ve </w:t>
      </w:r>
      <w:r w:rsidR="00411A3B">
        <w:t>virtuálním</w:t>
      </w:r>
      <w:r>
        <w:t xml:space="preserve"> prostředí poznáme </w:t>
      </w:r>
      <w:r w:rsidR="00E04536">
        <w:t>tím,</w:t>
      </w:r>
      <w:r>
        <w:t xml:space="preserve"> že se před příkazový prompt vloží </w:t>
      </w:r>
      <w:r w:rsidR="00C50A11">
        <w:t>název virtuálního prostředí např.</w:t>
      </w:r>
      <w:r w:rsidR="003C36DB">
        <w:t>:</w:t>
      </w:r>
      <w:r>
        <w:t xml:space="preserve"> „(venv)“.</w:t>
      </w:r>
      <w:r w:rsidR="00905920">
        <w:t xml:space="preserve"> </w:t>
      </w:r>
      <w:r w:rsidR="00AE7A0B">
        <w:t>V tuto chvíli</w:t>
      </w:r>
      <w:r w:rsidR="000A0D9D">
        <w:t xml:space="preserve"> budou</w:t>
      </w:r>
      <w:r w:rsidR="00AE7A0B">
        <w:t xml:space="preserve"> jakékoliv příkazy související s</w:t>
      </w:r>
      <w:r w:rsidR="003B50EF">
        <w:t> </w:t>
      </w:r>
      <w:r w:rsidR="00AE7A0B">
        <w:t>pythonem</w:t>
      </w:r>
      <w:r w:rsidR="003B50EF">
        <w:t xml:space="preserve"> (</w:t>
      </w:r>
      <w:r w:rsidR="002963C1">
        <w:t>python3, pip3</w:t>
      </w:r>
      <w:r w:rsidR="003B50EF">
        <w:t>)</w:t>
      </w:r>
      <w:r w:rsidR="000A0D9D">
        <w:t xml:space="preserve"> </w:t>
      </w:r>
      <w:r w:rsidR="00AE7A0B">
        <w:t>volány binárními soubory ve virtuálním prostředí</w:t>
      </w:r>
      <w:r w:rsidR="00C62E97">
        <w:t xml:space="preserve"> a </w:t>
      </w:r>
      <w:r w:rsidR="00A72E7F">
        <w:t>knihovny</w:t>
      </w:r>
      <w:r w:rsidR="00C62E97">
        <w:t xml:space="preserve"> instalované</w:t>
      </w:r>
      <w:r w:rsidR="004E552F">
        <w:t xml:space="preserve"> </w:t>
      </w:r>
      <w:r w:rsidR="00C214C5">
        <w:t>balíčkový</w:t>
      </w:r>
      <w:r w:rsidR="00DB76A8">
        <w:t>m</w:t>
      </w:r>
      <w:r w:rsidR="00C214C5">
        <w:t xml:space="preserve"> správcem</w:t>
      </w:r>
      <w:r w:rsidR="004641DD">
        <w:t xml:space="preserve"> pythonu</w:t>
      </w:r>
      <w:r w:rsidR="00C214C5">
        <w:t xml:space="preserve"> „pip</w:t>
      </w:r>
      <w:r w:rsidR="00D55FE7">
        <w:t>3</w:t>
      </w:r>
      <w:r w:rsidR="00C214C5">
        <w:t>“ budou instalovány jen v rámci tohoto prostředí.</w:t>
      </w:r>
    </w:p>
    <w:p w14:paraId="1CA7F876" w14:textId="7912B545" w:rsidR="00617BDF" w:rsidRDefault="00E4146A" w:rsidP="00A62DF4">
      <w:pPr>
        <w:spacing w:line="240" w:lineRule="auto"/>
        <w:ind w:firstLine="0"/>
        <w:jc w:val="left"/>
      </w:pPr>
      <w:r>
        <w:t xml:space="preserve">Nyní můžeme nainstalovat potřebné </w:t>
      </w:r>
      <w:r w:rsidR="00A428F5">
        <w:t>knihovny</w:t>
      </w:r>
      <w:r>
        <w:t xml:space="preserve"> pro python</w:t>
      </w:r>
      <w:r w:rsidR="005F1450">
        <w:t>.</w:t>
      </w:r>
    </w:p>
    <w:p w14:paraId="05967BA9" w14:textId="75A232EB" w:rsidR="001229F4" w:rsidRDefault="00617BDF" w:rsidP="00A62DF4">
      <w:pPr>
        <w:spacing w:line="240" w:lineRule="auto"/>
        <w:ind w:firstLine="0"/>
        <w:jc w:val="left"/>
      </w:pPr>
      <w:r>
        <w:br w:type="page"/>
      </w:r>
    </w:p>
    <w:p w14:paraId="4D2A82AE" w14:textId="77777777" w:rsidR="00AC0A26" w:rsidRDefault="001229F4" w:rsidP="001229F4">
      <w:pPr>
        <w:pStyle w:val="Nadpis3"/>
      </w:pPr>
      <w:bookmarkStart w:id="104" w:name="_Toc190941113"/>
      <w:r>
        <w:lastRenderedPageBreak/>
        <w:t>Scapy</w:t>
      </w:r>
      <w:bookmarkEnd w:id="104"/>
    </w:p>
    <w:p w14:paraId="30C456D3" w14:textId="15714DD6" w:rsidR="005E62E9" w:rsidRDefault="00002642" w:rsidP="0046023B">
      <w:r>
        <w:t>Knihovna umožňující práci s</w:t>
      </w:r>
      <w:r w:rsidR="00483342">
        <w:t> </w:t>
      </w:r>
      <w:r>
        <w:t>pakety</w:t>
      </w:r>
      <w:r w:rsidR="00483342">
        <w:t xml:space="preserve"> v pythonu.</w:t>
      </w:r>
      <w:r w:rsidR="0046023B">
        <w:t xml:space="preserve"> Při vývoji byla použita </w:t>
      </w:r>
      <w:r w:rsidR="000430DC">
        <w:t>následující verze:</w:t>
      </w:r>
    </w:p>
    <w:p w14:paraId="69D10C45" w14:textId="798BF595" w:rsidR="00B658EC" w:rsidRDefault="007B27AB" w:rsidP="00D459D6">
      <w:pPr>
        <w:jc w:val="center"/>
      </w:pPr>
      <w:r>
        <w:rPr>
          <w:noProof/>
        </w:rPr>
        <w:drawing>
          <wp:inline distT="0" distB="0" distL="0" distR="0" wp14:anchorId="09593F15" wp14:editId="12FBEFC3">
            <wp:extent cx="4261757" cy="1266640"/>
            <wp:effectExtent l="0" t="0" r="5715" b="0"/>
            <wp:docPr id="1034037705"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37705" name="Obrázek 1" descr="Obsah obrázku text, snímek obrazovky, Písmo&#10;&#10;Obsah vygenerovaný umělou inteligencí může být nesprávný."/>
                    <pic:cNvPicPr/>
                  </pic:nvPicPr>
                  <pic:blipFill>
                    <a:blip r:embed="rId41">
                      <a:extLst>
                        <a:ext uri="{28A0092B-C50C-407E-A947-70E740481C1C}">
                          <a14:useLocalDpi xmlns:a14="http://schemas.microsoft.com/office/drawing/2010/main" val="0"/>
                        </a:ext>
                      </a:extLst>
                    </a:blip>
                    <a:stretch>
                      <a:fillRect/>
                    </a:stretch>
                  </pic:blipFill>
                  <pic:spPr>
                    <a:xfrm>
                      <a:off x="0" y="0"/>
                      <a:ext cx="4304880" cy="1279457"/>
                    </a:xfrm>
                    <a:prstGeom prst="rect">
                      <a:avLst/>
                    </a:prstGeom>
                  </pic:spPr>
                </pic:pic>
              </a:graphicData>
            </a:graphic>
          </wp:inline>
        </w:drawing>
      </w:r>
    </w:p>
    <w:p w14:paraId="67C6E967" w14:textId="1AC28FC6" w:rsidR="00BB072A" w:rsidRDefault="0090568F" w:rsidP="0090568F">
      <w:pPr>
        <w:pStyle w:val="Titulek"/>
      </w:pPr>
      <w:bookmarkStart w:id="105" w:name="_Toc191039784"/>
      <w:r>
        <w:t xml:space="preserve">Obrázek </w:t>
      </w:r>
      <w:fldSimple w:instr=" SEQ Obrázek \* ARABIC ">
        <w:r w:rsidR="00394289">
          <w:rPr>
            <w:noProof/>
          </w:rPr>
          <w:t>31</w:t>
        </w:r>
      </w:fldSimple>
      <w:r>
        <w:t xml:space="preserve"> - Verze knihovny </w:t>
      </w:r>
      <w:r w:rsidR="00C961D0">
        <w:t>S</w:t>
      </w:r>
      <w:r>
        <w:t>capy</w:t>
      </w:r>
      <w:bookmarkEnd w:id="105"/>
    </w:p>
    <w:p w14:paraId="2851E5EC" w14:textId="271D4BFF" w:rsidR="003B3FAA" w:rsidRDefault="003B3FAA" w:rsidP="003B3FAA">
      <w:r>
        <w:t>Instalace knihovny je provedena příkazem:</w:t>
      </w:r>
    </w:p>
    <w:p w14:paraId="535FBFCE" w14:textId="4B16C667" w:rsidR="00853713" w:rsidRDefault="005F19B4" w:rsidP="005F19B4">
      <w:pPr>
        <w:jc w:val="center"/>
      </w:pPr>
      <w:r w:rsidRPr="005F19B4">
        <w:rPr>
          <w:noProof/>
        </w:rPr>
        <w:drawing>
          <wp:inline distT="0" distB="0" distL="0" distR="0" wp14:anchorId="43C64711" wp14:editId="572FBAE3">
            <wp:extent cx="1583871" cy="738492"/>
            <wp:effectExtent l="0" t="0" r="0" b="5080"/>
            <wp:docPr id="1475090392" name="Obrázek 1" descr="Obsah obrázku text, snímek obrazovky, Písmo, Graf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90392" name="Obrázek 1" descr="Obsah obrázku text, snímek obrazovky, Písmo, Grafika&#10;&#10;Obsah vygenerovaný umělou inteligencí může být nesprávný."/>
                    <pic:cNvPicPr/>
                  </pic:nvPicPr>
                  <pic:blipFill>
                    <a:blip r:embed="rId42"/>
                    <a:stretch>
                      <a:fillRect/>
                    </a:stretch>
                  </pic:blipFill>
                  <pic:spPr>
                    <a:xfrm>
                      <a:off x="0" y="0"/>
                      <a:ext cx="1638425" cy="763928"/>
                    </a:xfrm>
                    <a:prstGeom prst="rect">
                      <a:avLst/>
                    </a:prstGeom>
                  </pic:spPr>
                </pic:pic>
              </a:graphicData>
            </a:graphic>
          </wp:inline>
        </w:drawing>
      </w:r>
    </w:p>
    <w:p w14:paraId="1910E73B" w14:textId="75A9AF21" w:rsidR="00210AE6" w:rsidRPr="003B3FAA" w:rsidRDefault="00EB0D86" w:rsidP="00EB0D86">
      <w:pPr>
        <w:pStyle w:val="Titulek"/>
      </w:pPr>
      <w:bookmarkStart w:id="106" w:name="_Toc191039785"/>
      <w:r>
        <w:t xml:space="preserve">Obrázek </w:t>
      </w:r>
      <w:fldSimple w:instr=" SEQ Obrázek \* ARABIC ">
        <w:r w:rsidR="00394289">
          <w:rPr>
            <w:noProof/>
          </w:rPr>
          <w:t>32</w:t>
        </w:r>
      </w:fldSimple>
      <w:r>
        <w:t xml:space="preserve"> - Instalace Scapy knihovny</w:t>
      </w:r>
      <w:bookmarkEnd w:id="106"/>
    </w:p>
    <w:p w14:paraId="36A0E50D" w14:textId="51CE533D" w:rsidR="00AC0A26" w:rsidRDefault="00AC0A26" w:rsidP="001229F4">
      <w:pPr>
        <w:pStyle w:val="Nadpis3"/>
      </w:pPr>
      <w:bookmarkStart w:id="107" w:name="_Toc190941114"/>
      <w:r>
        <w:t>Prettytable</w:t>
      </w:r>
      <w:bookmarkEnd w:id="107"/>
    </w:p>
    <w:p w14:paraId="7DE83010" w14:textId="77777777" w:rsidR="007B27AB" w:rsidRDefault="002306EC" w:rsidP="007B27AB">
      <w:r w:rsidRPr="002306EC">
        <w:t xml:space="preserve">Python knihovna, která umožňuje snadné formátování a zobrazení tabulek </w:t>
      </w:r>
      <w:r>
        <w:t>v příkazovém řádku</w:t>
      </w:r>
      <w:r w:rsidRPr="002306EC">
        <w:t>.</w:t>
      </w:r>
      <w:r w:rsidR="004678FA">
        <w:t xml:space="preserve"> </w:t>
      </w:r>
      <w:r w:rsidR="00327C24">
        <w:t>Ideální</w:t>
      </w:r>
      <w:r w:rsidR="004678FA">
        <w:t xml:space="preserve"> pro zobrazení strukturovaných dat.</w:t>
      </w:r>
      <w:r w:rsidR="007B27AB">
        <w:t xml:space="preserve"> Při vývoji byla použita následující verze:</w:t>
      </w:r>
    </w:p>
    <w:p w14:paraId="5719C83F" w14:textId="0B989EBD" w:rsidR="00F53152" w:rsidRDefault="007B27AB" w:rsidP="00D459D6">
      <w:pPr>
        <w:jc w:val="center"/>
      </w:pPr>
      <w:r>
        <w:rPr>
          <w:noProof/>
        </w:rPr>
        <w:drawing>
          <wp:inline distT="0" distB="0" distL="0" distR="0" wp14:anchorId="790E71AD" wp14:editId="05D13DAA">
            <wp:extent cx="4565650" cy="1202944"/>
            <wp:effectExtent l="0" t="0" r="6350" b="0"/>
            <wp:docPr id="1997894535" name="Obrázek 2"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94535" name="Obrázek 2" descr="Obsah obrázku text, snímek obrazovky, Písmo&#10;&#10;Obsah vygenerovaný umělou inteligencí může být nesprávný."/>
                    <pic:cNvPicPr/>
                  </pic:nvPicPr>
                  <pic:blipFill>
                    <a:blip r:embed="rId43">
                      <a:extLst>
                        <a:ext uri="{28A0092B-C50C-407E-A947-70E740481C1C}">
                          <a14:useLocalDpi xmlns:a14="http://schemas.microsoft.com/office/drawing/2010/main" val="0"/>
                        </a:ext>
                      </a:extLst>
                    </a:blip>
                    <a:stretch>
                      <a:fillRect/>
                    </a:stretch>
                  </pic:blipFill>
                  <pic:spPr>
                    <a:xfrm>
                      <a:off x="0" y="0"/>
                      <a:ext cx="4628120" cy="1219403"/>
                    </a:xfrm>
                    <a:prstGeom prst="rect">
                      <a:avLst/>
                    </a:prstGeom>
                  </pic:spPr>
                </pic:pic>
              </a:graphicData>
            </a:graphic>
          </wp:inline>
        </w:drawing>
      </w:r>
    </w:p>
    <w:p w14:paraId="3D3116E1" w14:textId="02B5C030" w:rsidR="00390944" w:rsidRDefault="00390944" w:rsidP="00390944">
      <w:pPr>
        <w:pStyle w:val="Titulek"/>
      </w:pPr>
      <w:bookmarkStart w:id="108" w:name="_Toc191039786"/>
      <w:r>
        <w:t xml:space="preserve">Obrázek </w:t>
      </w:r>
      <w:fldSimple w:instr=" SEQ Obrázek \* ARABIC ">
        <w:r w:rsidR="00394289">
          <w:rPr>
            <w:noProof/>
          </w:rPr>
          <w:t>33</w:t>
        </w:r>
      </w:fldSimple>
      <w:r>
        <w:t xml:space="preserve"> - Verze knihovny Prettytable</w:t>
      </w:r>
      <w:bookmarkEnd w:id="108"/>
    </w:p>
    <w:p w14:paraId="6767C137" w14:textId="77777777" w:rsidR="006E7E93" w:rsidRDefault="006E7E93" w:rsidP="006E7E93">
      <w:r>
        <w:t>Instalace knihovny je provedena příkazem:</w:t>
      </w:r>
    </w:p>
    <w:p w14:paraId="11C8B9DD" w14:textId="762F9598" w:rsidR="006E7E93" w:rsidRDefault="006E7E93" w:rsidP="006E7E93">
      <w:pPr>
        <w:jc w:val="center"/>
      </w:pPr>
      <w:r w:rsidRPr="006E7E93">
        <w:rPr>
          <w:noProof/>
        </w:rPr>
        <w:drawing>
          <wp:inline distT="0" distB="0" distL="0" distR="0" wp14:anchorId="1A8AE74D" wp14:editId="491EA32B">
            <wp:extent cx="1807029" cy="626493"/>
            <wp:effectExtent l="0" t="0" r="3175" b="2540"/>
            <wp:docPr id="1430440892" name="Obrázek 1" descr="Obsah obrázku Písmo, text, snímek obrazovky, Graf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40892" name="Obrázek 1" descr="Obsah obrázku Písmo, text, snímek obrazovky, Grafika&#10;&#10;Obsah vygenerovaný umělou inteligencí může být nesprávný."/>
                    <pic:cNvPicPr/>
                  </pic:nvPicPr>
                  <pic:blipFill>
                    <a:blip r:embed="rId44"/>
                    <a:stretch>
                      <a:fillRect/>
                    </a:stretch>
                  </pic:blipFill>
                  <pic:spPr>
                    <a:xfrm>
                      <a:off x="0" y="0"/>
                      <a:ext cx="1842156" cy="638671"/>
                    </a:xfrm>
                    <a:prstGeom prst="rect">
                      <a:avLst/>
                    </a:prstGeom>
                  </pic:spPr>
                </pic:pic>
              </a:graphicData>
            </a:graphic>
          </wp:inline>
        </w:drawing>
      </w:r>
    </w:p>
    <w:p w14:paraId="07A887A0" w14:textId="5404DA92" w:rsidR="00177810" w:rsidRDefault="005769D5" w:rsidP="00A225F6">
      <w:pPr>
        <w:pStyle w:val="Titulek"/>
      </w:pPr>
      <w:bookmarkStart w:id="109" w:name="_Toc191039787"/>
      <w:r>
        <w:t xml:space="preserve">Obrázek </w:t>
      </w:r>
      <w:fldSimple w:instr=" SEQ Obrázek \* ARABIC ">
        <w:r w:rsidR="00394289">
          <w:rPr>
            <w:noProof/>
          </w:rPr>
          <w:t>34</w:t>
        </w:r>
      </w:fldSimple>
      <w:r>
        <w:t xml:space="preserve"> - Instalace Prettytable knihovny</w:t>
      </w:r>
      <w:bookmarkEnd w:id="109"/>
    </w:p>
    <w:p w14:paraId="18CCCD46" w14:textId="57247BD8" w:rsidR="006E7E93" w:rsidRPr="00181DCF" w:rsidRDefault="00177810" w:rsidP="00181DCF">
      <w:pPr>
        <w:spacing w:line="240" w:lineRule="auto"/>
        <w:ind w:firstLine="0"/>
        <w:jc w:val="left"/>
        <w:rPr>
          <w:b/>
          <w:bCs/>
          <w:sz w:val="20"/>
          <w:szCs w:val="20"/>
        </w:rPr>
      </w:pPr>
      <w:r>
        <w:br w:type="page"/>
      </w:r>
    </w:p>
    <w:p w14:paraId="30CAC542" w14:textId="52FB134F" w:rsidR="00AC0A26" w:rsidRPr="00AC0A26" w:rsidRDefault="00AC0A26" w:rsidP="00AC0A26">
      <w:pPr>
        <w:pStyle w:val="Nadpis3"/>
      </w:pPr>
      <w:bookmarkStart w:id="110" w:name="_Toc190941115"/>
      <w:r>
        <w:lastRenderedPageBreak/>
        <w:t>Psutil</w:t>
      </w:r>
      <w:bookmarkEnd w:id="110"/>
    </w:p>
    <w:p w14:paraId="3708B461" w14:textId="77777777" w:rsidR="007B27AB" w:rsidRDefault="005169E8" w:rsidP="007B27AB">
      <w:r>
        <w:t>Tato knihovna</w:t>
      </w:r>
      <w:r w:rsidR="002B09E8" w:rsidRPr="002B09E8">
        <w:t xml:space="preserve"> umožňuje přístup k informacím o běžících procesech</w:t>
      </w:r>
      <w:r w:rsidR="00106E84">
        <w:t>, jejich správu</w:t>
      </w:r>
      <w:r w:rsidR="002B09E8" w:rsidRPr="002B09E8">
        <w:t xml:space="preserve"> a </w:t>
      </w:r>
      <w:r w:rsidR="00B1424A">
        <w:t xml:space="preserve">informace o </w:t>
      </w:r>
      <w:r w:rsidR="002B09E8" w:rsidRPr="002B09E8">
        <w:t>využití systémových zdrojů.</w:t>
      </w:r>
      <w:r w:rsidR="007B27AB">
        <w:t xml:space="preserve"> Při vývoji byla použita následující verze:</w:t>
      </w:r>
    </w:p>
    <w:p w14:paraId="6015C136" w14:textId="77777777" w:rsidR="006E7E93" w:rsidRDefault="00D459D6" w:rsidP="00D459D6">
      <w:pPr>
        <w:jc w:val="center"/>
      </w:pPr>
      <w:r>
        <w:rPr>
          <w:noProof/>
        </w:rPr>
        <w:drawing>
          <wp:inline distT="0" distB="0" distL="0" distR="0" wp14:anchorId="033C685F" wp14:editId="039FD630">
            <wp:extent cx="4816928" cy="1271274"/>
            <wp:effectExtent l="0" t="0" r="3175" b="5080"/>
            <wp:docPr id="1484095059" name="Obrázek 3"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95059" name="Obrázek 3" descr="Obsah obrázku text, snímek obrazovky, Písmo&#10;&#10;Obsah vygenerovaný umělou inteligencí může být nesprávný."/>
                    <pic:cNvPicPr/>
                  </pic:nvPicPr>
                  <pic:blipFill>
                    <a:blip r:embed="rId45">
                      <a:extLst>
                        <a:ext uri="{28A0092B-C50C-407E-A947-70E740481C1C}">
                          <a14:useLocalDpi xmlns:a14="http://schemas.microsoft.com/office/drawing/2010/main" val="0"/>
                        </a:ext>
                      </a:extLst>
                    </a:blip>
                    <a:stretch>
                      <a:fillRect/>
                    </a:stretch>
                  </pic:blipFill>
                  <pic:spPr>
                    <a:xfrm>
                      <a:off x="0" y="0"/>
                      <a:ext cx="4850054" cy="1280017"/>
                    </a:xfrm>
                    <a:prstGeom prst="rect">
                      <a:avLst/>
                    </a:prstGeom>
                  </pic:spPr>
                </pic:pic>
              </a:graphicData>
            </a:graphic>
          </wp:inline>
        </w:drawing>
      </w:r>
    </w:p>
    <w:p w14:paraId="0200E4D0" w14:textId="5BAD53CA" w:rsidR="0004743D" w:rsidRDefault="00940635" w:rsidP="00940635">
      <w:pPr>
        <w:pStyle w:val="Titulek"/>
      </w:pPr>
      <w:bookmarkStart w:id="111" w:name="_Toc191039788"/>
      <w:r>
        <w:t xml:space="preserve">Obrázek </w:t>
      </w:r>
      <w:fldSimple w:instr=" SEQ Obrázek \* ARABIC ">
        <w:r w:rsidR="00394289">
          <w:rPr>
            <w:noProof/>
          </w:rPr>
          <w:t>35</w:t>
        </w:r>
      </w:fldSimple>
      <w:r>
        <w:t xml:space="preserve"> - Verze knihovny Psutil</w:t>
      </w:r>
      <w:bookmarkEnd w:id="111"/>
    </w:p>
    <w:p w14:paraId="5C81FC12" w14:textId="1098DC2A" w:rsidR="009C4763" w:rsidRDefault="007F3337" w:rsidP="007F3337">
      <w:r>
        <w:t>Instalace knihovny je provedena příkazem:</w:t>
      </w:r>
    </w:p>
    <w:p w14:paraId="6B802237" w14:textId="4A4D47E9" w:rsidR="007F3337" w:rsidRDefault="007F3337" w:rsidP="00BD3002">
      <w:pPr>
        <w:jc w:val="center"/>
      </w:pPr>
      <w:r w:rsidRPr="007F3337">
        <w:rPr>
          <w:noProof/>
        </w:rPr>
        <w:drawing>
          <wp:inline distT="0" distB="0" distL="0" distR="0" wp14:anchorId="11CC981A" wp14:editId="5E0A6378">
            <wp:extent cx="1692729" cy="736605"/>
            <wp:effectExtent l="0" t="0" r="3175" b="6350"/>
            <wp:docPr id="1573597479" name="Obrázek 1" descr="Obsah obrázku text, Písmo, snímek obrazovky, Graf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97479" name="Obrázek 1" descr="Obsah obrázku text, Písmo, snímek obrazovky, Grafika&#10;&#10;Obsah vygenerovaný umělou inteligencí může být nesprávný."/>
                    <pic:cNvPicPr/>
                  </pic:nvPicPr>
                  <pic:blipFill>
                    <a:blip r:embed="rId46"/>
                    <a:stretch>
                      <a:fillRect/>
                    </a:stretch>
                  </pic:blipFill>
                  <pic:spPr>
                    <a:xfrm>
                      <a:off x="0" y="0"/>
                      <a:ext cx="1730737" cy="753145"/>
                    </a:xfrm>
                    <a:prstGeom prst="rect">
                      <a:avLst/>
                    </a:prstGeom>
                  </pic:spPr>
                </pic:pic>
              </a:graphicData>
            </a:graphic>
          </wp:inline>
        </w:drawing>
      </w:r>
    </w:p>
    <w:p w14:paraId="6BFEB883" w14:textId="32E25DF1" w:rsidR="00BD3002" w:rsidRPr="009C4763" w:rsidRDefault="00BD3002" w:rsidP="00BD3002">
      <w:pPr>
        <w:pStyle w:val="Titulek"/>
      </w:pPr>
      <w:bookmarkStart w:id="112" w:name="_Toc191039789"/>
      <w:r>
        <w:t xml:space="preserve">Obrázek </w:t>
      </w:r>
      <w:fldSimple w:instr=" SEQ Obrázek \* ARABIC ">
        <w:r w:rsidR="00394289">
          <w:rPr>
            <w:noProof/>
          </w:rPr>
          <w:t>36</w:t>
        </w:r>
      </w:fldSimple>
      <w:r>
        <w:t xml:space="preserve"> - Instalace Psutil knihovny</w:t>
      </w:r>
      <w:bookmarkEnd w:id="112"/>
    </w:p>
    <w:p w14:paraId="30CC9184" w14:textId="77777777" w:rsidR="00083DC4" w:rsidRDefault="006D7527" w:rsidP="006D7527">
      <w:pPr>
        <w:pStyle w:val="Nadpis1"/>
      </w:pPr>
      <w:bookmarkStart w:id="113" w:name="_Toc190941116"/>
      <w:r>
        <w:t>Mechanismy nástroje</w:t>
      </w:r>
      <w:r w:rsidR="004D6844">
        <w:t xml:space="preserve"> a instalačního skriptu</w:t>
      </w:r>
      <w:bookmarkEnd w:id="113"/>
    </w:p>
    <w:p w14:paraId="53070565" w14:textId="77777777" w:rsidR="00083DC4" w:rsidRDefault="00083DC4">
      <w:pPr>
        <w:spacing w:line="240" w:lineRule="auto"/>
        <w:ind w:firstLine="0"/>
        <w:jc w:val="left"/>
        <w:rPr>
          <w:b/>
          <w:bCs/>
          <w:kern w:val="32"/>
          <w:sz w:val="32"/>
          <w:szCs w:val="32"/>
        </w:rPr>
      </w:pPr>
      <w:r>
        <w:br w:type="page"/>
      </w:r>
    </w:p>
    <w:p w14:paraId="11954649" w14:textId="77777777" w:rsidR="005B0468" w:rsidRDefault="00800809" w:rsidP="006D7527">
      <w:pPr>
        <w:pStyle w:val="Nadpis1"/>
      </w:pPr>
      <w:r>
        <w:lastRenderedPageBreak/>
        <w:t>Instalace</w:t>
      </w:r>
      <w:r w:rsidR="00573824">
        <w:t xml:space="preserve"> </w:t>
      </w:r>
      <w:r w:rsidR="00145227">
        <w:t>WiFighteru</w:t>
      </w:r>
    </w:p>
    <w:p w14:paraId="37E64342" w14:textId="765A6951" w:rsidR="00062C70" w:rsidRDefault="00E624C4" w:rsidP="00FD39E2">
      <w:r>
        <w:t xml:space="preserve">Detailní </w:t>
      </w:r>
      <w:r w:rsidR="00FD39E2">
        <w:t>kroky pro správnou přípravu prostředí pro nástroj</w:t>
      </w:r>
      <w:r w:rsidR="00C96C28">
        <w:t>,</w:t>
      </w:r>
      <w:r w:rsidR="00FD39E2">
        <w:t xml:space="preserve"> společně s</w:t>
      </w:r>
      <w:r w:rsidR="00193BA7">
        <w:t> </w:t>
      </w:r>
      <w:r w:rsidR="00FD39E2">
        <w:t>instalací</w:t>
      </w:r>
      <w:r w:rsidR="00193BA7">
        <w:t xml:space="preserve"> </w:t>
      </w:r>
      <w:r w:rsidR="00FD39E2">
        <w:t>potřebných balíčků jsme si popsali v</w:t>
      </w:r>
      <w:r w:rsidR="00826CFB">
        <w:t> </w:t>
      </w:r>
      <w:r w:rsidR="00FD39E2">
        <w:t>kapitole</w:t>
      </w:r>
      <w:r w:rsidR="00826CFB">
        <w:t xml:space="preserve"> s názvem</w:t>
      </w:r>
      <w:r w:rsidR="00E84D39">
        <w:t xml:space="preserve"> </w:t>
      </w:r>
      <w:commentRangeStart w:id="114"/>
      <w:r w:rsidR="00E84D39">
        <w:t>„</w:t>
      </w:r>
      <w:r w:rsidR="00E84D39" w:rsidRPr="00E84D39">
        <w:t>Konfigurace vývojového prostředí</w:t>
      </w:r>
      <w:r w:rsidR="00E84D39">
        <w:t>“</w:t>
      </w:r>
      <w:commentRangeEnd w:id="114"/>
      <w:r w:rsidR="00D83084">
        <w:rPr>
          <w:rStyle w:val="Odkaznakoment"/>
        </w:rPr>
        <w:commentReference w:id="114"/>
      </w:r>
      <w:r w:rsidR="00FD39E2">
        <w:t>.</w:t>
      </w:r>
      <w:r w:rsidR="00D343BB">
        <w:t xml:space="preserve"> </w:t>
      </w:r>
      <w:r w:rsidR="00A42035">
        <w:t xml:space="preserve">Veškeré </w:t>
      </w:r>
      <w:r w:rsidR="006A6591">
        <w:t xml:space="preserve">uvedené </w:t>
      </w:r>
      <w:r w:rsidR="00A42035">
        <w:t xml:space="preserve">kroky automatizuje a </w:t>
      </w:r>
      <w:r w:rsidR="002062B2">
        <w:t>usnadňuje</w:t>
      </w:r>
      <w:r w:rsidR="00D343BB">
        <w:t xml:space="preserve"> instalační </w:t>
      </w:r>
      <w:r w:rsidR="009103FD">
        <w:t xml:space="preserve">bash </w:t>
      </w:r>
      <w:r w:rsidR="00D343BB">
        <w:t>skript</w:t>
      </w:r>
      <w:r w:rsidR="0082633C">
        <w:t xml:space="preserve"> přiložený k nástroji</w:t>
      </w:r>
      <w:r w:rsidR="004139FA">
        <w:t>, který je blíže popsán v předchozí kapitole.</w:t>
      </w:r>
      <w:r w:rsidR="0027084A">
        <w:t xml:space="preserve"> Tento instalační skript hraje klíčovou roli v</w:t>
      </w:r>
      <w:r w:rsidR="00602A7E">
        <w:t> </w:t>
      </w:r>
      <w:r w:rsidR="0027084A">
        <w:t>instalaci</w:t>
      </w:r>
      <w:r w:rsidR="00602A7E">
        <w:t xml:space="preserve"> a je nutno</w:t>
      </w:r>
      <w:r w:rsidR="0069241C">
        <w:t xml:space="preserve"> předem</w:t>
      </w:r>
      <w:r w:rsidR="00602A7E">
        <w:t xml:space="preserve"> </w:t>
      </w:r>
      <w:r w:rsidR="00183F96">
        <w:t>říct</w:t>
      </w:r>
      <w:r w:rsidR="00602A7E">
        <w:t xml:space="preserve">, že je </w:t>
      </w:r>
      <w:r w:rsidR="00B62A1C">
        <w:t>navržen</w:t>
      </w:r>
      <w:r w:rsidR="00602A7E">
        <w:t xml:space="preserve"> pouze pro distribuce openSUSE</w:t>
      </w:r>
      <w:r w:rsidR="00E52D4B">
        <w:t>.</w:t>
      </w:r>
      <w:r w:rsidR="00183F96">
        <w:t xml:space="preserve"> Na jiných distribucích se </w:t>
      </w:r>
      <w:r w:rsidR="006D6253">
        <w:t>totiž nenachází balíčkový správce „zypper“</w:t>
      </w:r>
      <w:r w:rsidR="00300BBC">
        <w:t>, který instalační skript využívá</w:t>
      </w:r>
      <w:r w:rsidR="006D6253">
        <w:t xml:space="preserve"> a balíčky</w:t>
      </w:r>
      <w:r w:rsidR="00133ADC">
        <w:t xml:space="preserve"> můžou být</w:t>
      </w:r>
      <w:r w:rsidR="006D6253">
        <w:t xml:space="preserve"> jinak </w:t>
      </w:r>
      <w:r w:rsidR="000D6A5F">
        <w:t>pojmenovány</w:t>
      </w:r>
      <w:r w:rsidR="005B0528">
        <w:t>.</w:t>
      </w:r>
      <w:r w:rsidR="00B108BE">
        <w:t xml:space="preserve"> </w:t>
      </w:r>
      <w:r w:rsidR="00B108BE" w:rsidRPr="00757F39">
        <w:t>Systém, na který je WiFighter instalován musí také disponovat</w:t>
      </w:r>
      <w:r w:rsidR="00907E70" w:rsidRPr="00757F39">
        <w:t xml:space="preserve"> </w:t>
      </w:r>
      <w:r w:rsidR="00F04C77" w:rsidRPr="00757F39">
        <w:t>zaváděcím</w:t>
      </w:r>
      <w:r w:rsidR="00907E70" w:rsidRPr="00757F39">
        <w:t xml:space="preserve"> </w:t>
      </w:r>
      <w:r w:rsidR="00F04C77" w:rsidRPr="00757F39">
        <w:t>systémem „systemd“, kterého nástroj „systemctl“ využívá WiFighter ke svému fungování.</w:t>
      </w:r>
      <w:r w:rsidR="005D61FB">
        <w:t xml:space="preserve"> </w:t>
      </w:r>
      <w:r w:rsidR="009423E9">
        <w:t>Postup instalace je také uveden na GitHub stránce nástroje.</w:t>
      </w:r>
    </w:p>
    <w:p w14:paraId="7D8FABCF" w14:textId="217A5E91" w:rsidR="00D862F2" w:rsidRPr="00864989" w:rsidRDefault="00791350" w:rsidP="00FD39E2">
      <w:pPr>
        <w:rPr>
          <w:lang w:val="en-US"/>
        </w:rPr>
      </w:pPr>
      <w:r>
        <w:t xml:space="preserve">První </w:t>
      </w:r>
      <w:r w:rsidR="00235BB4">
        <w:t>krokem</w:t>
      </w:r>
      <w:r w:rsidR="00202A79">
        <w:t xml:space="preserve"> instalace je stáhn</w:t>
      </w:r>
      <w:r w:rsidR="002E7D20">
        <w:t>u</w:t>
      </w:r>
      <w:r w:rsidR="00202A79">
        <w:t>t</w:t>
      </w:r>
      <w:r w:rsidR="002E7D20">
        <w:t>í</w:t>
      </w:r>
      <w:r w:rsidR="00202A79">
        <w:t xml:space="preserve"> </w:t>
      </w:r>
      <w:r w:rsidR="00A12F98">
        <w:t>repozitář</w:t>
      </w:r>
      <w:r w:rsidR="00355E07">
        <w:t>e</w:t>
      </w:r>
      <w:r w:rsidR="00A12F98">
        <w:t xml:space="preserve"> WiFighteru z</w:t>
      </w:r>
      <w:r w:rsidR="004D6AC3">
        <w:t> </w:t>
      </w:r>
      <w:r w:rsidR="00A12F98">
        <w:t>GitHubu</w:t>
      </w:r>
      <w:r w:rsidR="004D6AC3">
        <w:t xml:space="preserve">. </w:t>
      </w:r>
      <w:r w:rsidR="00CC2F39">
        <w:t>K</w:t>
      </w:r>
      <w:r w:rsidR="00B933AC">
        <w:t> </w:t>
      </w:r>
      <w:r w:rsidR="00CD4CA2">
        <w:t>úspěšnému</w:t>
      </w:r>
      <w:r w:rsidR="00B933AC">
        <w:t xml:space="preserve"> stažení</w:t>
      </w:r>
      <w:r w:rsidR="00CC2F39">
        <w:t xml:space="preserve"> musíme mít</w:t>
      </w:r>
      <w:r w:rsidR="00B933AC">
        <w:t xml:space="preserve"> nainstalovaný balíček </w:t>
      </w:r>
      <w:r w:rsidR="00F06ACD">
        <w:t>„</w:t>
      </w:r>
      <w:r w:rsidR="00B933AC">
        <w:t>git</w:t>
      </w:r>
      <w:r w:rsidR="00F06ACD">
        <w:t>“</w:t>
      </w:r>
      <w:r w:rsidR="009A2DDF">
        <w:t>. V případě, že tomu tak není naistalujeme tento balíček příkazem:</w:t>
      </w:r>
    </w:p>
    <w:p w14:paraId="0B9B0FF0" w14:textId="70E53B43" w:rsidR="008A4F1B" w:rsidRDefault="00515112" w:rsidP="00515112">
      <w:pPr>
        <w:jc w:val="center"/>
      </w:pPr>
      <w:r w:rsidRPr="00515112">
        <w:rPr>
          <w:noProof/>
        </w:rPr>
        <w:drawing>
          <wp:inline distT="0" distB="0" distL="0" distR="0" wp14:anchorId="251F5A60" wp14:editId="502F982C">
            <wp:extent cx="1703614" cy="1144685"/>
            <wp:effectExtent l="0" t="0" r="0" b="0"/>
            <wp:docPr id="1074220560"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0560" name="Obrázek 1" descr="Obsah obrázku text, snímek obrazovky, Písmo&#10;&#10;Obsah vygenerovaný umělou inteligencí může být nesprávný."/>
                    <pic:cNvPicPr/>
                  </pic:nvPicPr>
                  <pic:blipFill>
                    <a:blip r:embed="rId51"/>
                    <a:stretch>
                      <a:fillRect/>
                    </a:stretch>
                  </pic:blipFill>
                  <pic:spPr>
                    <a:xfrm>
                      <a:off x="0" y="0"/>
                      <a:ext cx="1716333" cy="1153231"/>
                    </a:xfrm>
                    <a:prstGeom prst="rect">
                      <a:avLst/>
                    </a:prstGeom>
                  </pic:spPr>
                </pic:pic>
              </a:graphicData>
            </a:graphic>
          </wp:inline>
        </w:drawing>
      </w:r>
    </w:p>
    <w:p w14:paraId="67C2E539" w14:textId="295D218E" w:rsidR="00FE5EA1" w:rsidRDefault="00A822F3" w:rsidP="005106CD">
      <w:pPr>
        <w:pStyle w:val="Titulek"/>
      </w:pPr>
      <w:bookmarkStart w:id="115" w:name="_Toc191039790"/>
      <w:r>
        <w:t xml:space="preserve">Obrázek </w:t>
      </w:r>
      <w:fldSimple w:instr=" SEQ Obrázek \* ARABIC ">
        <w:r w:rsidR="00394289">
          <w:rPr>
            <w:noProof/>
          </w:rPr>
          <w:t>37</w:t>
        </w:r>
      </w:fldSimple>
      <w:r>
        <w:t xml:space="preserve"> - Instalace Git balíčku</w:t>
      </w:r>
      <w:bookmarkEnd w:id="115"/>
    </w:p>
    <w:p w14:paraId="429001B3" w14:textId="3B19CE7C" w:rsidR="00DA102C" w:rsidRDefault="006013F9" w:rsidP="00DA102C">
      <w:r>
        <w:t xml:space="preserve">Poté stáhneme repozitář </w:t>
      </w:r>
      <w:r w:rsidR="00DF5D16">
        <w:t xml:space="preserve">do aktuálního adresáře </w:t>
      </w:r>
      <w:r>
        <w:t>následujícím příkazem:</w:t>
      </w:r>
    </w:p>
    <w:p w14:paraId="7C92FBD7" w14:textId="39F73EA7" w:rsidR="00251662" w:rsidRDefault="00251662" w:rsidP="00251662">
      <w:pPr>
        <w:jc w:val="center"/>
      </w:pPr>
      <w:r w:rsidRPr="00251662">
        <w:rPr>
          <w:noProof/>
        </w:rPr>
        <w:drawing>
          <wp:inline distT="0" distB="0" distL="0" distR="0" wp14:anchorId="5D2B64C8" wp14:editId="28685788">
            <wp:extent cx="4523014" cy="736467"/>
            <wp:effectExtent l="0" t="0" r="0" b="6985"/>
            <wp:docPr id="1198812022" name="Obrázek 1" descr="Obsah obrázku snímek obrazovky, text, Písmo, Graf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12022" name="Obrázek 1" descr="Obsah obrázku snímek obrazovky, text, Písmo, Grafika&#10;&#10;Obsah vygenerovaný umělou inteligencí může být nesprávný."/>
                    <pic:cNvPicPr/>
                  </pic:nvPicPr>
                  <pic:blipFill>
                    <a:blip r:embed="rId52"/>
                    <a:stretch>
                      <a:fillRect/>
                    </a:stretch>
                  </pic:blipFill>
                  <pic:spPr>
                    <a:xfrm>
                      <a:off x="0" y="0"/>
                      <a:ext cx="4559575" cy="742420"/>
                    </a:xfrm>
                    <a:prstGeom prst="rect">
                      <a:avLst/>
                    </a:prstGeom>
                  </pic:spPr>
                </pic:pic>
              </a:graphicData>
            </a:graphic>
          </wp:inline>
        </w:drawing>
      </w:r>
    </w:p>
    <w:p w14:paraId="0AF06456" w14:textId="1ADA1D2B" w:rsidR="009B7F0D" w:rsidRDefault="00410AA7" w:rsidP="00410AA7">
      <w:pPr>
        <w:pStyle w:val="Titulek"/>
      </w:pPr>
      <w:bookmarkStart w:id="116" w:name="_Toc191039791"/>
      <w:r>
        <w:t xml:space="preserve">Obrázek </w:t>
      </w:r>
      <w:fldSimple w:instr=" SEQ Obrázek \* ARABIC ">
        <w:r w:rsidR="00394289">
          <w:rPr>
            <w:noProof/>
          </w:rPr>
          <w:t>38</w:t>
        </w:r>
      </w:fldSimple>
      <w:r>
        <w:t xml:space="preserve"> - Stažení WiFighter repozitáře</w:t>
      </w:r>
      <w:r w:rsidR="00636EFA">
        <w:t>¨</w:t>
      </w:r>
      <w:bookmarkEnd w:id="116"/>
    </w:p>
    <w:p w14:paraId="5F1DC238" w14:textId="49B1888D" w:rsidR="00636EFA" w:rsidRDefault="00F24ADA" w:rsidP="00636EFA">
      <w:r>
        <w:t>Po naklonování repozitáře se nám objeví nový adresář</w:t>
      </w:r>
      <w:r w:rsidR="00FB2A71">
        <w:t xml:space="preserve"> „WiFighter“</w:t>
      </w:r>
      <w:r w:rsidR="000B133B">
        <w:t xml:space="preserve"> do kterého se přesuneme pomocí příkazu „cd“</w:t>
      </w:r>
      <w:r w:rsidR="00325FD5">
        <w:t>.</w:t>
      </w:r>
    </w:p>
    <w:p w14:paraId="7952560C" w14:textId="2DC0B1CE" w:rsidR="00160051" w:rsidRDefault="006024B0" w:rsidP="00C773CC">
      <w:pPr>
        <w:jc w:val="center"/>
      </w:pPr>
      <w:r w:rsidRPr="006024B0">
        <w:rPr>
          <w:noProof/>
        </w:rPr>
        <w:drawing>
          <wp:inline distT="0" distB="0" distL="0" distR="0" wp14:anchorId="5471F377" wp14:editId="6E659A64">
            <wp:extent cx="1158104" cy="711200"/>
            <wp:effectExtent l="0" t="0" r="4445" b="0"/>
            <wp:docPr id="14762478" name="Obrázek 1" descr="Obsah obrázku text, snímek obrazovky, Písmo, k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478" name="Obrázek 1" descr="Obsah obrázku text, snímek obrazovky, Písmo, kruh&#10;&#10;Obsah vygenerovaný umělou inteligencí může být nesprávný."/>
                    <pic:cNvPicPr/>
                  </pic:nvPicPr>
                  <pic:blipFill>
                    <a:blip r:embed="rId53"/>
                    <a:stretch>
                      <a:fillRect/>
                    </a:stretch>
                  </pic:blipFill>
                  <pic:spPr>
                    <a:xfrm>
                      <a:off x="0" y="0"/>
                      <a:ext cx="1167962" cy="717254"/>
                    </a:xfrm>
                    <a:prstGeom prst="rect">
                      <a:avLst/>
                    </a:prstGeom>
                  </pic:spPr>
                </pic:pic>
              </a:graphicData>
            </a:graphic>
          </wp:inline>
        </w:drawing>
      </w:r>
    </w:p>
    <w:p w14:paraId="1F3CD559" w14:textId="7B57E2DC" w:rsidR="00256BE3" w:rsidRDefault="006C75DF" w:rsidP="006C75DF">
      <w:pPr>
        <w:pStyle w:val="Titulek"/>
      </w:pPr>
      <w:bookmarkStart w:id="117" w:name="_Toc191039792"/>
      <w:r>
        <w:t xml:space="preserve">Obrázek </w:t>
      </w:r>
      <w:fldSimple w:instr=" SEQ Obrázek \* ARABIC ">
        <w:r w:rsidR="00394289">
          <w:rPr>
            <w:noProof/>
          </w:rPr>
          <w:t>39</w:t>
        </w:r>
      </w:fldSimple>
      <w:r>
        <w:t xml:space="preserve"> - Přesunutí do WiFighter adresáře</w:t>
      </w:r>
      <w:bookmarkEnd w:id="117"/>
    </w:p>
    <w:p w14:paraId="0F8A518A" w14:textId="77777777" w:rsidR="00256BE3" w:rsidRDefault="00256BE3">
      <w:pPr>
        <w:spacing w:line="240" w:lineRule="auto"/>
        <w:ind w:firstLine="0"/>
        <w:jc w:val="left"/>
        <w:rPr>
          <w:b/>
          <w:bCs/>
          <w:sz w:val="20"/>
          <w:szCs w:val="20"/>
        </w:rPr>
      </w:pPr>
      <w:r>
        <w:br w:type="page"/>
      </w:r>
    </w:p>
    <w:p w14:paraId="5A9E51CB" w14:textId="4F93B40B" w:rsidR="006013F9" w:rsidRDefault="009F244E" w:rsidP="00C22288">
      <w:r>
        <w:lastRenderedPageBreak/>
        <w:t>V adresáři se nachází instalační skript pro WiFighter</w:t>
      </w:r>
      <w:r w:rsidR="00323F47">
        <w:t>. Přidáme mu potřebná oprávnění pro spuštění</w:t>
      </w:r>
      <w:r w:rsidR="00D03ABA">
        <w:t xml:space="preserve"> a spustíme ho pod uživatelem root</w:t>
      </w:r>
      <w:r w:rsidR="00790EE9">
        <w:t>. V případě, že nebude spuštěn pod uživatelem root</w:t>
      </w:r>
      <w:r w:rsidR="00D26C11">
        <w:t>,</w:t>
      </w:r>
      <w:r w:rsidR="009E0C03">
        <w:t xml:space="preserve"> </w:t>
      </w:r>
      <w:r w:rsidR="00974043">
        <w:t>skript</w:t>
      </w:r>
      <w:r w:rsidR="00F1566C">
        <w:t xml:space="preserve"> </w:t>
      </w:r>
      <w:r w:rsidR="004871A4">
        <w:t>zobrazí</w:t>
      </w:r>
      <w:r w:rsidR="00121333">
        <w:t xml:space="preserve"> chybo</w:t>
      </w:r>
      <w:r w:rsidR="00D460A9">
        <w:t>vou hlášku</w:t>
      </w:r>
      <w:r w:rsidR="001D180D">
        <w:t>.</w:t>
      </w:r>
    </w:p>
    <w:p w14:paraId="7C241143" w14:textId="2144683C" w:rsidR="00F10BD7" w:rsidRDefault="00CC44CC" w:rsidP="006777E3">
      <w:pPr>
        <w:jc w:val="center"/>
      </w:pPr>
      <w:r w:rsidRPr="00CC44CC">
        <w:rPr>
          <w:noProof/>
        </w:rPr>
        <w:drawing>
          <wp:inline distT="0" distB="0" distL="0" distR="0" wp14:anchorId="585F88B5" wp14:editId="3A10A630">
            <wp:extent cx="2166257" cy="1208196"/>
            <wp:effectExtent l="0" t="0" r="5715" b="0"/>
            <wp:docPr id="556365038" name="Obrázek 1" descr="Obsah obrázku text, Písmo,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65038" name="Obrázek 1" descr="Obsah obrázku text, Písmo, snímek obrazovky&#10;&#10;Obsah vygenerovaný umělou inteligencí může být nesprávný."/>
                    <pic:cNvPicPr/>
                  </pic:nvPicPr>
                  <pic:blipFill>
                    <a:blip r:embed="rId54"/>
                    <a:stretch>
                      <a:fillRect/>
                    </a:stretch>
                  </pic:blipFill>
                  <pic:spPr>
                    <a:xfrm>
                      <a:off x="0" y="0"/>
                      <a:ext cx="2200014" cy="1227024"/>
                    </a:xfrm>
                    <a:prstGeom prst="rect">
                      <a:avLst/>
                    </a:prstGeom>
                  </pic:spPr>
                </pic:pic>
              </a:graphicData>
            </a:graphic>
          </wp:inline>
        </w:drawing>
      </w:r>
    </w:p>
    <w:p w14:paraId="0BCDF91E" w14:textId="108798B1" w:rsidR="00A449BA" w:rsidRPr="00A449BA" w:rsidRDefault="00A449BA" w:rsidP="00B570C5">
      <w:pPr>
        <w:pStyle w:val="Titulek"/>
      </w:pPr>
      <w:bookmarkStart w:id="118" w:name="_Toc191039793"/>
      <w:r>
        <w:t xml:space="preserve">Obrázek </w:t>
      </w:r>
      <w:fldSimple w:instr=" SEQ Obrázek \* ARABIC ">
        <w:r w:rsidR="00394289">
          <w:rPr>
            <w:noProof/>
          </w:rPr>
          <w:t>40</w:t>
        </w:r>
      </w:fldSimple>
      <w:r>
        <w:t xml:space="preserve"> - Spuštění instalačního skriptu</w:t>
      </w:r>
      <w:bookmarkEnd w:id="118"/>
    </w:p>
    <w:p w14:paraId="288D1D2F" w14:textId="0F8F4931" w:rsidR="007A0277" w:rsidRDefault="00D56B33" w:rsidP="007A0277">
      <w:r>
        <w:rPr>
          <w:lang w:val="en-US"/>
        </w:rPr>
        <w:t>S</w:t>
      </w:r>
      <w:r w:rsidR="00B32D75">
        <w:rPr>
          <w:lang w:val="en-US"/>
        </w:rPr>
        <w:t>k</w:t>
      </w:r>
      <w:r>
        <w:rPr>
          <w:lang w:val="en-US"/>
        </w:rPr>
        <w:t>ript provede kroky zmíněné v kapitole</w:t>
      </w:r>
      <w:r w:rsidR="00311094">
        <w:rPr>
          <w:lang w:val="en-US"/>
        </w:rPr>
        <w:t xml:space="preserve"> </w:t>
      </w:r>
      <w:commentRangeStart w:id="119"/>
      <w:r w:rsidR="00BD0E2B">
        <w:t>„</w:t>
      </w:r>
      <w:r w:rsidR="00BD0E2B" w:rsidRPr="00E84D39">
        <w:t xml:space="preserve">Konfigurace vývojového </w:t>
      </w:r>
      <w:r w:rsidR="00D83084" w:rsidRPr="00E84D39">
        <w:t>prostředí</w:t>
      </w:r>
      <w:r w:rsidR="00D83084">
        <w:t>“</w:t>
      </w:r>
      <w:r w:rsidR="00A63B5D">
        <w:t>.</w:t>
      </w:r>
      <w:commentRangeEnd w:id="119"/>
      <w:r w:rsidR="00D83084">
        <w:rPr>
          <w:rStyle w:val="Odkaznakoment"/>
        </w:rPr>
        <w:commentReference w:id="119"/>
      </w:r>
      <w:r w:rsidR="005364D3">
        <w:t xml:space="preserve"> Pokud vše proběhne v</w:t>
      </w:r>
      <w:r w:rsidR="00ED498B">
        <w:t> </w:t>
      </w:r>
      <w:r w:rsidR="005364D3">
        <w:t>pořádk</w:t>
      </w:r>
      <w:r w:rsidR="00BE4DDD">
        <w:t>u,</w:t>
      </w:r>
      <w:r w:rsidR="005364D3">
        <w:t xml:space="preserve"> výsledný výstup </w:t>
      </w:r>
      <w:r w:rsidR="0092784D">
        <w:t>může</w:t>
      </w:r>
      <w:r w:rsidR="005364D3">
        <w:t xml:space="preserve"> vypadat takto:</w:t>
      </w:r>
    </w:p>
    <w:p w14:paraId="149DE739" w14:textId="0A53BBFF" w:rsidR="00D23700" w:rsidRDefault="00660476" w:rsidP="00AD606D">
      <w:r>
        <w:rPr>
          <w:noProof/>
        </w:rPr>
        <w:drawing>
          <wp:inline distT="0" distB="0" distL="0" distR="0" wp14:anchorId="495FEBD8" wp14:editId="010292B4">
            <wp:extent cx="5463459" cy="5029200"/>
            <wp:effectExtent l="0" t="0" r="4445" b="0"/>
            <wp:docPr id="79413621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36210" name="Obrázek 794136210"/>
                    <pic:cNvPicPr/>
                  </pic:nvPicPr>
                  <pic:blipFill>
                    <a:blip r:embed="rId55">
                      <a:extLst>
                        <a:ext uri="{28A0092B-C50C-407E-A947-70E740481C1C}">
                          <a14:useLocalDpi xmlns:a14="http://schemas.microsoft.com/office/drawing/2010/main" val="0"/>
                        </a:ext>
                      </a:extLst>
                    </a:blip>
                    <a:stretch>
                      <a:fillRect/>
                    </a:stretch>
                  </pic:blipFill>
                  <pic:spPr>
                    <a:xfrm>
                      <a:off x="0" y="0"/>
                      <a:ext cx="5477334" cy="5041973"/>
                    </a:xfrm>
                    <a:prstGeom prst="rect">
                      <a:avLst/>
                    </a:prstGeom>
                  </pic:spPr>
                </pic:pic>
              </a:graphicData>
            </a:graphic>
          </wp:inline>
        </w:drawing>
      </w:r>
    </w:p>
    <w:p w14:paraId="7D7B67DB" w14:textId="74833BDB" w:rsidR="008660C7" w:rsidRDefault="00E80C9F" w:rsidP="00E80C9F">
      <w:pPr>
        <w:pStyle w:val="Titulek"/>
      </w:pPr>
      <w:bookmarkStart w:id="120" w:name="_Toc191039794"/>
      <w:r>
        <w:t xml:space="preserve">Obrázek </w:t>
      </w:r>
      <w:fldSimple w:instr=" SEQ Obrázek \* ARABIC ">
        <w:r w:rsidR="00394289">
          <w:rPr>
            <w:noProof/>
          </w:rPr>
          <w:t>41</w:t>
        </w:r>
      </w:fldSimple>
      <w:r>
        <w:t xml:space="preserve"> - Výstup </w:t>
      </w:r>
      <w:r w:rsidR="00B13DDE">
        <w:t>úspěšného</w:t>
      </w:r>
      <w:r>
        <w:t xml:space="preserve"> provedení instalačního skriptu</w:t>
      </w:r>
      <w:bookmarkEnd w:id="120"/>
    </w:p>
    <w:p w14:paraId="41B6D65D" w14:textId="7B38A5AB" w:rsidR="00063BA6" w:rsidRDefault="003960E8" w:rsidP="002B5796">
      <w:pPr>
        <w:pStyle w:val="Nadpis1"/>
      </w:pPr>
      <w:r>
        <w:lastRenderedPageBreak/>
        <w:t xml:space="preserve">Použití </w:t>
      </w:r>
      <w:r w:rsidR="00FD0E5B">
        <w:t>WiFighteru</w:t>
      </w:r>
      <w:r>
        <w:t xml:space="preserve"> a jeho rozhraní</w:t>
      </w:r>
    </w:p>
    <w:p w14:paraId="328B5EE9" w14:textId="61A776C5" w:rsidR="00595B80" w:rsidRDefault="00691CD1" w:rsidP="00AD606D">
      <w:r>
        <w:rPr>
          <w:lang w:val="en-US"/>
        </w:rPr>
        <w:t>V t</w:t>
      </w:r>
      <w:r>
        <w:t xml:space="preserve">éto kapitole </w:t>
      </w:r>
      <w:r w:rsidR="00EB3BA5">
        <w:t>si projdeme jak nástroj používat, jaké jsou možnosti pro jeho používání a jak vypadá jeho rozhraní.</w:t>
      </w:r>
      <w:r w:rsidR="002A3CEA">
        <w:t xml:space="preserve"> Je nutno dodat, že nástroj (všechny příkazy s ním spojeny) je potřeba spouštět pod uživatelem root. V opačném případě vrací chybovou hlášku podobně jako </w:t>
      </w:r>
      <w:r w:rsidR="004279F5">
        <w:t xml:space="preserve">tomu bylo </w:t>
      </w:r>
      <w:r w:rsidR="002A3CEA">
        <w:t>u instalačního skriptu</w:t>
      </w:r>
      <w:r w:rsidR="00380771">
        <w:t>.</w:t>
      </w:r>
    </w:p>
    <w:p w14:paraId="12F4A19A" w14:textId="2B6B6B75" w:rsidR="00F776E2" w:rsidRDefault="00F776E2" w:rsidP="00F776E2">
      <w:pPr>
        <w:pStyle w:val="Nadpis2"/>
      </w:pPr>
      <w:r>
        <w:t>Nápověda k nástroji</w:t>
      </w:r>
    </w:p>
    <w:p w14:paraId="517867B1" w14:textId="2D47D608" w:rsidR="00327C38" w:rsidRDefault="00564EC3" w:rsidP="00E04C05">
      <w:r>
        <w:t>Pro zobrazení nápovědy pro použití nástroje použijeme tento příkaz:</w:t>
      </w:r>
    </w:p>
    <w:p w14:paraId="11E1F6FD" w14:textId="30640804" w:rsidR="00564EC3" w:rsidRDefault="00EF2AAC" w:rsidP="00EF2AAC">
      <w:pPr>
        <w:jc w:val="center"/>
      </w:pPr>
      <w:r>
        <w:rPr>
          <w:noProof/>
        </w:rPr>
        <w:drawing>
          <wp:inline distT="0" distB="0" distL="0" distR="0" wp14:anchorId="08944EEF" wp14:editId="41948F96">
            <wp:extent cx="5760085" cy="2487930"/>
            <wp:effectExtent l="0" t="0" r="0" b="7620"/>
            <wp:docPr id="1718525547"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25547" name="Obrázek 1" descr="Obsah obrázku text, snímek obrazovky&#10;&#10;Obsah vygenerovaný umělou inteligencí může být nesprávný."/>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487930"/>
                    </a:xfrm>
                    <a:prstGeom prst="rect">
                      <a:avLst/>
                    </a:prstGeom>
                  </pic:spPr>
                </pic:pic>
              </a:graphicData>
            </a:graphic>
          </wp:inline>
        </w:drawing>
      </w:r>
    </w:p>
    <w:p w14:paraId="6F91A5DA" w14:textId="7A43F1EC" w:rsidR="000C2A37" w:rsidRDefault="000E2106" w:rsidP="000E2106">
      <w:pPr>
        <w:pStyle w:val="Titulek"/>
      </w:pPr>
      <w:r>
        <w:t xml:space="preserve">Obrázek </w:t>
      </w:r>
      <w:fldSimple w:instr=" SEQ Obrázek \* ARABIC ">
        <w:r w:rsidR="00394289">
          <w:rPr>
            <w:noProof/>
          </w:rPr>
          <w:t>42</w:t>
        </w:r>
      </w:fldSimple>
      <w:r>
        <w:t xml:space="preserve"> - Nápověda k</w:t>
      </w:r>
      <w:r w:rsidR="000C2A37">
        <w:t> </w:t>
      </w:r>
      <w:r w:rsidR="009B0AC9">
        <w:t>WiFighteru</w:t>
      </w:r>
    </w:p>
    <w:p w14:paraId="66D1BEA6" w14:textId="356C339B" w:rsidR="00EF2AAC" w:rsidRPr="008A332B" w:rsidRDefault="000C2A37" w:rsidP="008A332B">
      <w:pPr>
        <w:spacing w:line="240" w:lineRule="auto"/>
        <w:ind w:firstLine="0"/>
        <w:jc w:val="left"/>
        <w:rPr>
          <w:b/>
          <w:bCs/>
          <w:sz w:val="20"/>
          <w:szCs w:val="20"/>
        </w:rPr>
      </w:pPr>
      <w:r>
        <w:br w:type="page"/>
      </w:r>
    </w:p>
    <w:p w14:paraId="60393F2B" w14:textId="79FC0578" w:rsidR="00FA2A66" w:rsidRDefault="0042386C" w:rsidP="006B550D">
      <w:pPr>
        <w:pStyle w:val="Nadpis2"/>
      </w:pPr>
      <w:r>
        <w:lastRenderedPageBreak/>
        <w:t>Podpříkazy nást</w:t>
      </w:r>
      <w:r w:rsidR="00DE2BB5">
        <w:t>r</w:t>
      </w:r>
      <w:r>
        <w:t>oje</w:t>
      </w:r>
    </w:p>
    <w:p w14:paraId="7E7A8AD4" w14:textId="48597864" w:rsidR="00DB7DCA" w:rsidRDefault="00C024BF" w:rsidP="00AD606D">
      <w:r>
        <w:t>Jak je z předchozího snímku zřejmé, nástroj</w:t>
      </w:r>
      <w:r w:rsidR="001F75E9">
        <w:t xml:space="preserve"> má několik „podpříkazů“</w:t>
      </w:r>
      <w:r w:rsidR="0090159B">
        <w:t>,</w:t>
      </w:r>
      <w:r w:rsidR="00BA341C">
        <w:t xml:space="preserve"> ty</w:t>
      </w:r>
      <w:r w:rsidR="004378DE">
        <w:t xml:space="preserve"> umožňují uživateli provádět akce, které by mohl v souvislosti s</w:t>
      </w:r>
      <w:r w:rsidR="00E10BD0">
        <w:t> </w:t>
      </w:r>
      <w:r w:rsidR="004378DE">
        <w:t>nástrojem</w:t>
      </w:r>
      <w:r w:rsidR="00E10BD0">
        <w:t xml:space="preserve"> potřebovat</w:t>
      </w:r>
      <w:r w:rsidR="00AD32B5">
        <w:t>. Mezi tyto příkazy patří</w:t>
      </w:r>
      <w:r w:rsidR="00841E58">
        <w:t>:</w:t>
      </w:r>
    </w:p>
    <w:p w14:paraId="27048405" w14:textId="35BAEBD3" w:rsidR="0025375F" w:rsidRPr="00DE33A3" w:rsidRDefault="00AA4AF0" w:rsidP="00DE33A3">
      <w:pPr>
        <w:rPr>
          <w:b/>
          <w:bCs/>
          <w:i/>
          <w:iCs/>
        </w:rPr>
      </w:pPr>
      <w:r w:rsidRPr="008215F3">
        <w:rPr>
          <w:b/>
          <w:bCs/>
          <w:i/>
          <w:iCs/>
        </w:rPr>
        <w:t>wifighter -h, --help</w:t>
      </w:r>
      <w:r w:rsidR="00DE33A3">
        <w:rPr>
          <w:b/>
          <w:bCs/>
          <w:i/>
          <w:iCs/>
        </w:rPr>
        <w:t xml:space="preserve"> </w:t>
      </w:r>
      <w:r w:rsidR="00DE33A3" w:rsidRPr="00DE33A3">
        <w:t xml:space="preserve">- </w:t>
      </w:r>
      <w:r w:rsidR="00E70A93">
        <w:t>z</w:t>
      </w:r>
      <w:r w:rsidR="00E92D4B">
        <w:t>obrazení nápovědy</w:t>
      </w:r>
    </w:p>
    <w:p w14:paraId="38015B81" w14:textId="1F0607FC" w:rsidR="004601E8" w:rsidRPr="00146AE6" w:rsidRDefault="00AA4AF0" w:rsidP="00146AE6">
      <w:r w:rsidRPr="008215F3">
        <w:rPr>
          <w:b/>
          <w:bCs/>
          <w:i/>
          <w:iCs/>
        </w:rPr>
        <w:t>wifighter -i, --list</w:t>
      </w:r>
      <w:r w:rsidR="00A32753">
        <w:rPr>
          <w:b/>
          <w:bCs/>
          <w:i/>
          <w:iCs/>
        </w:rPr>
        <w:t xml:space="preserve"> </w:t>
      </w:r>
      <w:r w:rsidR="00A32753">
        <w:t>– výpis</w:t>
      </w:r>
      <w:r w:rsidR="00190DD5">
        <w:t xml:space="preserve"> názvů</w:t>
      </w:r>
      <w:r w:rsidR="00A32753">
        <w:t xml:space="preserve"> </w:t>
      </w:r>
      <w:r w:rsidR="00442035">
        <w:t>dostupných bezdrátových rozhraní</w:t>
      </w:r>
    </w:p>
    <w:p w14:paraId="668B7C01" w14:textId="3DB0DAC4" w:rsidR="00AA4AF0" w:rsidRPr="00837C7F" w:rsidRDefault="00AA4AF0" w:rsidP="00AA4AF0">
      <w:r w:rsidRPr="008215F3">
        <w:rPr>
          <w:b/>
          <w:bCs/>
          <w:i/>
          <w:iCs/>
        </w:rPr>
        <w:t>wifighter -s, --status &lt;interface</w:t>
      </w:r>
      <w:r w:rsidRPr="008215F3">
        <w:rPr>
          <w:b/>
          <w:bCs/>
          <w:i/>
          <w:iCs/>
          <w:lang w:val="en-US"/>
        </w:rPr>
        <w:t>&gt;</w:t>
      </w:r>
      <w:r w:rsidR="00837C7F">
        <w:rPr>
          <w:lang w:val="en-US"/>
        </w:rPr>
        <w:t xml:space="preserve"> - zobrazení módu</w:t>
      </w:r>
      <w:r w:rsidR="00D70AAA">
        <w:rPr>
          <w:lang w:val="en-US"/>
        </w:rPr>
        <w:t xml:space="preserve"> (Managed/</w:t>
      </w:r>
      <w:r w:rsidR="00D70AAA">
        <w:t>Monitor</w:t>
      </w:r>
      <w:r w:rsidR="00D70AAA">
        <w:rPr>
          <w:lang w:val="en-US"/>
        </w:rPr>
        <w:t>)</w:t>
      </w:r>
      <w:r w:rsidR="00B06683">
        <w:rPr>
          <w:lang w:val="en-US"/>
        </w:rPr>
        <w:t xml:space="preserve"> v jakém</w:t>
      </w:r>
      <w:r w:rsidR="00837C7F">
        <w:rPr>
          <w:lang w:val="en-US"/>
        </w:rPr>
        <w:t xml:space="preserve"> se nachazí dané </w:t>
      </w:r>
      <w:r w:rsidR="00D749C3">
        <w:rPr>
          <w:lang w:val="en-US"/>
        </w:rPr>
        <w:t>bezdrátové</w:t>
      </w:r>
      <w:r w:rsidR="00D70AAA">
        <w:rPr>
          <w:lang w:val="en-US"/>
        </w:rPr>
        <w:t xml:space="preserve"> </w:t>
      </w:r>
      <w:r w:rsidR="00837C7F">
        <w:rPr>
          <w:lang w:val="en-US"/>
        </w:rPr>
        <w:t>rozhraní</w:t>
      </w:r>
    </w:p>
    <w:p w14:paraId="10212B27" w14:textId="6FEABC03" w:rsidR="00AA4AF0" w:rsidRPr="00FA4AC4" w:rsidRDefault="00AA4AF0" w:rsidP="00AA4AF0">
      <w:r w:rsidRPr="008215F3">
        <w:rPr>
          <w:b/>
          <w:bCs/>
          <w:i/>
          <w:iCs/>
        </w:rPr>
        <w:t>wifighter -u, --start &lt;interface&gt;</w:t>
      </w:r>
      <w:r w:rsidR="00FA4AC4">
        <w:rPr>
          <w:b/>
          <w:bCs/>
          <w:i/>
          <w:iCs/>
        </w:rPr>
        <w:t xml:space="preserve"> </w:t>
      </w:r>
      <w:r w:rsidR="00FA4AC4">
        <w:t xml:space="preserve">- přepnutí daného bezdrátového rozhraní do módu </w:t>
      </w:r>
      <w:r w:rsidR="0083074C">
        <w:t>„</w:t>
      </w:r>
      <w:r w:rsidR="00FA4AC4">
        <w:t>Monitor</w:t>
      </w:r>
      <w:r w:rsidR="0083074C">
        <w:t>“</w:t>
      </w:r>
      <w:r w:rsidR="00467E69">
        <w:t xml:space="preserve"> </w:t>
      </w:r>
      <w:r w:rsidR="009275D4">
        <w:t xml:space="preserve">a </w:t>
      </w:r>
      <w:bookmarkStart w:id="121" w:name="_Hlk191128429"/>
      <w:r w:rsidR="009275D4">
        <w:t xml:space="preserve">vypnutí </w:t>
      </w:r>
      <w:r w:rsidR="00FF5FA3">
        <w:t>služeb, které by mohli interferovat</w:t>
      </w:r>
      <w:r w:rsidR="00BB0CA2">
        <w:t xml:space="preserve"> (NetworkManager</w:t>
      </w:r>
      <w:r w:rsidR="009E7343">
        <w:t>, wpa</w:t>
      </w:r>
      <w:r w:rsidR="009E7343">
        <w:rPr>
          <w:lang w:val="en-US"/>
        </w:rPr>
        <w:t>_supplicant</w:t>
      </w:r>
      <w:r w:rsidR="00BB0CA2">
        <w:t>)</w:t>
      </w:r>
      <w:bookmarkEnd w:id="121"/>
    </w:p>
    <w:p w14:paraId="63812326" w14:textId="7F850336" w:rsidR="00AA4AF0" w:rsidRPr="006701CE" w:rsidRDefault="00575806" w:rsidP="00AA4AF0">
      <w:r w:rsidRPr="008215F3">
        <w:rPr>
          <w:b/>
          <w:bCs/>
          <w:i/>
          <w:iCs/>
        </w:rPr>
        <w:t>wifighter -u, --start &lt;interface&gt;</w:t>
      </w:r>
      <w:r w:rsidR="00AA4AF0" w:rsidRPr="008215F3">
        <w:rPr>
          <w:b/>
          <w:bCs/>
          <w:i/>
          <w:iCs/>
        </w:rPr>
        <w:t xml:space="preserve"> -l</w:t>
      </w:r>
      <w:r w:rsidR="00116B4C">
        <w:rPr>
          <w:b/>
          <w:bCs/>
          <w:i/>
          <w:iCs/>
        </w:rPr>
        <w:t xml:space="preserve">, </w:t>
      </w:r>
      <w:r w:rsidR="00AA4AF0" w:rsidRPr="008215F3">
        <w:rPr>
          <w:b/>
          <w:bCs/>
          <w:i/>
          <w:iCs/>
        </w:rPr>
        <w:t>--listen &lt;channel&gt;</w:t>
      </w:r>
      <w:r w:rsidR="00A34447">
        <w:rPr>
          <w:b/>
          <w:bCs/>
          <w:i/>
          <w:iCs/>
        </w:rPr>
        <w:t xml:space="preserve"> </w:t>
      </w:r>
      <w:r w:rsidR="006701CE">
        <w:t>- dodatečně k předchozímu příkazu je bezdrátové rozhraní navíc nastaveno pro poslech na specifickém kanále.</w:t>
      </w:r>
    </w:p>
    <w:p w14:paraId="6C2E5A8B" w14:textId="0C347DC8" w:rsidR="00AA4AF0" w:rsidRPr="008215F3" w:rsidRDefault="00AA4AF0" w:rsidP="00AA4AF0">
      <w:pPr>
        <w:rPr>
          <w:b/>
          <w:bCs/>
          <w:i/>
          <w:iCs/>
        </w:rPr>
      </w:pPr>
      <w:r w:rsidRPr="008215F3">
        <w:rPr>
          <w:b/>
          <w:bCs/>
          <w:i/>
          <w:iCs/>
        </w:rPr>
        <w:t>wifighter -d, --stop &lt;interface&gt;</w:t>
      </w:r>
      <w:r w:rsidR="00A030BE">
        <w:rPr>
          <w:b/>
          <w:bCs/>
          <w:i/>
          <w:iCs/>
        </w:rPr>
        <w:t xml:space="preserve"> </w:t>
      </w:r>
      <w:r w:rsidR="00A030BE">
        <w:t>- přepnutí daného bezdrátového rozhraní do módu „</w:t>
      </w:r>
      <w:r w:rsidR="00671204">
        <w:t>Managed</w:t>
      </w:r>
      <w:r w:rsidR="00A030BE">
        <w:t xml:space="preserve">“ a </w:t>
      </w:r>
      <w:r w:rsidR="006630F9">
        <w:t>zapnutí</w:t>
      </w:r>
      <w:r w:rsidR="00A030BE">
        <w:t xml:space="preserve"> služeb</w:t>
      </w:r>
      <w:r w:rsidR="006F0ED7">
        <w:t xml:space="preserve"> </w:t>
      </w:r>
      <w:r w:rsidR="00A030BE">
        <w:t>NetworkManager, wpa</w:t>
      </w:r>
      <w:r w:rsidR="00A030BE">
        <w:rPr>
          <w:lang w:val="en-US"/>
        </w:rPr>
        <w:t>_supplicant</w:t>
      </w:r>
    </w:p>
    <w:p w14:paraId="49547C5C" w14:textId="63FB5C32" w:rsidR="00AA4AF0" w:rsidRPr="00D91ECA" w:rsidRDefault="00AA4AF0" w:rsidP="00AA4AF0">
      <w:r w:rsidRPr="008215F3">
        <w:rPr>
          <w:b/>
          <w:bCs/>
          <w:i/>
          <w:iCs/>
        </w:rPr>
        <w:t xml:space="preserve">wifighter -k, --kill </w:t>
      </w:r>
      <w:r w:rsidR="00D91ECA">
        <w:t>- vypnutí služeb, které by mohli interferovat (NetworkManager, wpa</w:t>
      </w:r>
      <w:r w:rsidR="00D91ECA">
        <w:rPr>
          <w:lang w:val="en-US"/>
        </w:rPr>
        <w:t>_supplicant</w:t>
      </w:r>
      <w:r w:rsidR="00D91ECA">
        <w:t>)</w:t>
      </w:r>
    </w:p>
    <w:p w14:paraId="5199F1AB" w14:textId="5EB66A26" w:rsidR="009C231B" w:rsidRDefault="00AA4AF0" w:rsidP="009C231B">
      <w:pPr>
        <w:rPr>
          <w:lang w:val="en-US"/>
        </w:rPr>
      </w:pPr>
      <w:r w:rsidRPr="008215F3">
        <w:rPr>
          <w:b/>
          <w:bCs/>
          <w:i/>
          <w:iCs/>
        </w:rPr>
        <w:t>wifighter</w:t>
      </w:r>
      <w:r w:rsidR="00DA3987" w:rsidRPr="008215F3">
        <w:rPr>
          <w:b/>
          <w:bCs/>
          <w:i/>
          <w:iCs/>
        </w:rPr>
        <w:t xml:space="preserve"> </w:t>
      </w:r>
      <w:r w:rsidRPr="008215F3">
        <w:rPr>
          <w:b/>
          <w:bCs/>
          <w:i/>
          <w:iCs/>
        </w:rPr>
        <w:t>-w, --wake</w:t>
      </w:r>
      <w:r w:rsidR="00A31445">
        <w:rPr>
          <w:b/>
          <w:bCs/>
          <w:i/>
          <w:iCs/>
        </w:rPr>
        <w:t xml:space="preserve"> </w:t>
      </w:r>
      <w:r w:rsidR="00A31445">
        <w:t>- zapnutí služeb NetworkManager, wpa</w:t>
      </w:r>
      <w:r w:rsidR="00A31445">
        <w:rPr>
          <w:lang w:val="en-US"/>
        </w:rPr>
        <w:t>_supplicant</w:t>
      </w:r>
    </w:p>
    <w:p w14:paraId="5F60C05D" w14:textId="69205998" w:rsidR="004B07EB" w:rsidRPr="004B07EB" w:rsidRDefault="000B2160" w:rsidP="009C231B">
      <w:pPr>
        <w:pStyle w:val="Nadpis2"/>
      </w:pPr>
      <w:r>
        <w:t>Rozhraní nástroje</w:t>
      </w:r>
    </w:p>
    <w:p w14:paraId="60CBC265" w14:textId="7A1F20B3" w:rsidR="00D8094B" w:rsidRDefault="009C231B" w:rsidP="00D04CB5">
      <w:pPr>
        <w:ind w:firstLine="0"/>
      </w:pPr>
      <w:r>
        <w:t xml:space="preserve">Samotný nástroj </w:t>
      </w:r>
      <w:r w:rsidR="001C000C">
        <w:t>je spouštěn</w:t>
      </w:r>
      <w:r>
        <w:t xml:space="preserve"> příkazem </w:t>
      </w:r>
      <w:r w:rsidR="008B7CAE">
        <w:t>„</w:t>
      </w:r>
      <w:r w:rsidRPr="000A31D3">
        <w:rPr>
          <w:b/>
          <w:bCs/>
          <w:i/>
          <w:iCs/>
        </w:rPr>
        <w:t>sudo wifighter</w:t>
      </w:r>
      <w:r w:rsidR="008B7CAE">
        <w:rPr>
          <w:b/>
          <w:bCs/>
          <w:i/>
          <w:iCs/>
        </w:rPr>
        <w:t>“</w:t>
      </w:r>
      <w:r w:rsidR="003E1E6B">
        <w:t>.</w:t>
      </w:r>
      <w:r w:rsidR="0028663A">
        <w:t xml:space="preserve"> Po spu</w:t>
      </w:r>
      <w:r w:rsidR="005276EF">
        <w:t>štění</w:t>
      </w:r>
      <w:r w:rsidR="008B189B">
        <w:t xml:space="preserve"> nástroje se zobrazí výběr dostupných bezdrátových rozhraních. Vybrané rozhraní používá nástroj pro jednotlivé útoky a skenování okolních AP</w:t>
      </w:r>
      <w:r w:rsidR="00F76917">
        <w:t>.</w:t>
      </w:r>
    </w:p>
    <w:p w14:paraId="1BFE5B12" w14:textId="1AC590BF" w:rsidR="00BE3FA5" w:rsidRDefault="00936997" w:rsidP="009F32C8">
      <w:pPr>
        <w:ind w:firstLine="0"/>
        <w:jc w:val="center"/>
        <w:rPr>
          <w:lang w:val="en-US"/>
        </w:rPr>
      </w:pPr>
      <w:r>
        <w:rPr>
          <w:noProof/>
          <w:lang w:val="en-US"/>
        </w:rPr>
        <w:drawing>
          <wp:inline distT="0" distB="0" distL="0" distR="0" wp14:anchorId="284EB7EB" wp14:editId="788D1083">
            <wp:extent cx="2928257" cy="2060529"/>
            <wp:effectExtent l="0" t="0" r="5715" b="0"/>
            <wp:docPr id="1028604234" name="Obrázek 2" descr="Obsah obrázku text, snímek obrazovky, Písmo,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4234" name="Obrázek 2" descr="Obsah obrázku text, snímek obrazovky, Písmo, design&#10;&#10;Obsah vygenerovaný umělou inteligencí může být nesprávný."/>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52527" cy="2077607"/>
                    </a:xfrm>
                    <a:prstGeom prst="rect">
                      <a:avLst/>
                    </a:prstGeom>
                  </pic:spPr>
                </pic:pic>
              </a:graphicData>
            </a:graphic>
          </wp:inline>
        </w:drawing>
      </w:r>
    </w:p>
    <w:p w14:paraId="0E48A001" w14:textId="3AE4A208" w:rsidR="007D2613" w:rsidRDefault="00EB2DFA" w:rsidP="00EB2DFA">
      <w:pPr>
        <w:pStyle w:val="Titulek"/>
        <w:rPr>
          <w:lang w:val="en-US"/>
        </w:rPr>
      </w:pPr>
      <w:r>
        <w:t xml:space="preserve">Obrázek </w:t>
      </w:r>
      <w:fldSimple w:instr=" SEQ Obrázek \* ARABIC ">
        <w:r w:rsidR="00394289">
          <w:rPr>
            <w:noProof/>
          </w:rPr>
          <w:t>43</w:t>
        </w:r>
      </w:fldSimple>
      <w:r>
        <w:t xml:space="preserve"> - </w:t>
      </w:r>
      <w:r w:rsidR="00EA7EF9">
        <w:t>WiFighter</w:t>
      </w:r>
      <w:r w:rsidR="00EA7EF9">
        <w:t xml:space="preserve"> v</w:t>
      </w:r>
      <w:r>
        <w:t>ýběr bezdrátových rozhraní</w:t>
      </w:r>
    </w:p>
    <w:p w14:paraId="52AFC85B" w14:textId="61437CBF" w:rsidR="008B26BF" w:rsidRDefault="00110684" w:rsidP="00E218C8">
      <w:r>
        <w:rPr>
          <w:lang w:val="en-US"/>
        </w:rPr>
        <w:lastRenderedPageBreak/>
        <w:t>Pot</w:t>
      </w:r>
      <w:r>
        <w:t>é se ověří zda je vybrané rozhraní v módu „</w:t>
      </w:r>
      <w:r w:rsidR="00E26186">
        <w:t>Managed“ a</w:t>
      </w:r>
      <w:r w:rsidR="00D81BBB">
        <w:t xml:space="preserve"> případně je přenastaveno. </w:t>
      </w:r>
      <w:r w:rsidR="00AA3AFA">
        <w:t>P</w:t>
      </w:r>
      <w:r>
        <w:t>o</w:t>
      </w:r>
      <w:r w:rsidR="00AA3AFA">
        <w:t xml:space="preserve"> </w:t>
      </w:r>
      <w:r>
        <w:t xml:space="preserve">chvíli načítaní zobrazí dostupné </w:t>
      </w:r>
      <w:r w:rsidR="002B5943">
        <w:t>wifi sítě</w:t>
      </w:r>
      <w:r w:rsidR="00441897">
        <w:t xml:space="preserve"> a jejich získané parametry</w:t>
      </w:r>
      <w:r w:rsidR="004F5AAA">
        <w:t>.</w:t>
      </w:r>
      <w:r w:rsidR="001A3957">
        <w:t xml:space="preserve"> Tyto výsledky jsou </w:t>
      </w:r>
      <w:r w:rsidR="004968C6">
        <w:t>periodicky</w:t>
      </w:r>
      <w:r w:rsidR="001A3957">
        <w:t xml:space="preserve"> obnovovány</w:t>
      </w:r>
      <w:r w:rsidR="00EB15DF">
        <w:t xml:space="preserve"> a případě, že chce uživatel přejít k výběru cílové wifi</w:t>
      </w:r>
      <w:r w:rsidR="000B0ACC">
        <w:t xml:space="preserve">, musí skenování zastavit pomocí klávesové zkratky Ctrl </w:t>
      </w:r>
      <w:r w:rsidR="000B0ACC">
        <w:rPr>
          <w:lang w:val="en-US"/>
        </w:rPr>
        <w:t>+</w:t>
      </w:r>
      <w:r w:rsidR="000B0ACC">
        <w:t xml:space="preserve"> C a vybere cíl</w:t>
      </w:r>
      <w:r w:rsidR="00A74A4E">
        <w:t>.</w:t>
      </w:r>
    </w:p>
    <w:p w14:paraId="411F25E0" w14:textId="2B68E610" w:rsidR="00F31D87" w:rsidRDefault="008B26BF" w:rsidP="009000C8">
      <w:pPr>
        <w:jc w:val="center"/>
      </w:pPr>
      <w:r>
        <w:rPr>
          <w:noProof/>
        </w:rPr>
        <w:drawing>
          <wp:inline distT="0" distB="0" distL="0" distR="0" wp14:anchorId="724EB3A6" wp14:editId="487A8BDB">
            <wp:extent cx="5040086" cy="3479887"/>
            <wp:effectExtent l="0" t="0" r="8255" b="6350"/>
            <wp:docPr id="1587658121" name="Obrázek 3"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58121" name="Obrázek 3" descr="Obsah obrázku text, snímek obrazovky&#10;&#10;Obsah vygenerovaný umělou inteligencí může být nesprávný."/>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9109" cy="3486117"/>
                    </a:xfrm>
                    <a:prstGeom prst="rect">
                      <a:avLst/>
                    </a:prstGeom>
                  </pic:spPr>
                </pic:pic>
              </a:graphicData>
            </a:graphic>
          </wp:inline>
        </w:drawing>
      </w:r>
    </w:p>
    <w:p w14:paraId="6E5A7E2F" w14:textId="2DC0BDD0" w:rsidR="009000C8" w:rsidRDefault="00F14744" w:rsidP="00F14744">
      <w:pPr>
        <w:pStyle w:val="Titulek"/>
      </w:pPr>
      <w:r>
        <w:t xml:space="preserve">Obrázek </w:t>
      </w:r>
      <w:fldSimple w:instr=" SEQ Obrázek \* ARABIC ">
        <w:r w:rsidR="00394289">
          <w:rPr>
            <w:noProof/>
          </w:rPr>
          <w:t>44</w:t>
        </w:r>
      </w:fldSimple>
      <w:r>
        <w:t xml:space="preserve"> - WiFighter výsledky skenování wifi</w:t>
      </w:r>
    </w:p>
    <w:p w14:paraId="66E05081" w14:textId="1371B21E" w:rsidR="001706A4" w:rsidRDefault="001C000C" w:rsidP="001706A4">
      <w:r>
        <w:t xml:space="preserve">Po výběru cílové wifi </w:t>
      </w:r>
      <w:r w:rsidR="008A06A0">
        <w:t>je uživatel přesměrován do výběru útoků, které má blíže popsány</w:t>
      </w:r>
      <w:r w:rsidR="00580C25">
        <w:t xml:space="preserve"> a také je</w:t>
      </w:r>
      <w:r w:rsidR="00F146FA">
        <w:t xml:space="preserve"> znovu</w:t>
      </w:r>
      <w:r w:rsidR="00580C25">
        <w:t xml:space="preserve"> zobrazeno </w:t>
      </w:r>
      <w:commentRangeStart w:id="122"/>
      <w:r w:rsidR="00580C25">
        <w:t>SSID</w:t>
      </w:r>
      <w:r w:rsidR="00CC6F7F">
        <w:t xml:space="preserve"> a MAC </w:t>
      </w:r>
      <w:commentRangeEnd w:id="122"/>
      <w:r w:rsidR="005112E6">
        <w:rPr>
          <w:rStyle w:val="Odkaznakoment"/>
        </w:rPr>
        <w:commentReference w:id="122"/>
      </w:r>
      <w:r w:rsidR="00CC6F7F">
        <w:t>adresa vybrané wifi</w:t>
      </w:r>
      <w:r w:rsidR="00CE23A1">
        <w:t>.</w:t>
      </w:r>
    </w:p>
    <w:p w14:paraId="59AA79A2" w14:textId="711E274F" w:rsidR="003B3FBC" w:rsidRDefault="00A413F2" w:rsidP="00A9671F">
      <w:pPr>
        <w:jc w:val="center"/>
      </w:pPr>
      <w:r>
        <w:rPr>
          <w:noProof/>
        </w:rPr>
        <w:drawing>
          <wp:inline distT="0" distB="0" distL="0" distR="0" wp14:anchorId="2CD70713" wp14:editId="54A0A060">
            <wp:extent cx="3907972" cy="2470755"/>
            <wp:effectExtent l="0" t="0" r="0" b="6350"/>
            <wp:docPr id="494422884" name="Obrázek 4" descr="Obsah obrázku text, snímek obrazovky, Písmo,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2884" name="Obrázek 4" descr="Obsah obrázku text, snímek obrazovky, Písmo, design&#10;&#10;Obsah vygenerovaný umělou inteligencí může být nesprávný."/>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56293" cy="2501305"/>
                    </a:xfrm>
                    <a:prstGeom prst="rect">
                      <a:avLst/>
                    </a:prstGeom>
                  </pic:spPr>
                </pic:pic>
              </a:graphicData>
            </a:graphic>
          </wp:inline>
        </w:drawing>
      </w:r>
    </w:p>
    <w:p w14:paraId="3EBB34E8" w14:textId="6C6FE20B" w:rsidR="00C676F6" w:rsidRPr="001706A4" w:rsidRDefault="001A13DA" w:rsidP="001A13DA">
      <w:pPr>
        <w:pStyle w:val="Titulek"/>
      </w:pPr>
      <w:r>
        <w:t xml:space="preserve">Obrázek </w:t>
      </w:r>
      <w:fldSimple w:instr=" SEQ Obrázek \* ARABIC ">
        <w:r w:rsidR="00394289">
          <w:rPr>
            <w:noProof/>
          </w:rPr>
          <w:t>45</w:t>
        </w:r>
      </w:fldSimple>
      <w:r>
        <w:t xml:space="preserve"> - WiFighter výběr útoků</w:t>
      </w:r>
    </w:p>
    <w:p w14:paraId="08607B36" w14:textId="00EA7A9B" w:rsidR="00E149B7" w:rsidRDefault="00A33FDF" w:rsidP="00202545">
      <w:pPr>
        <w:rPr>
          <w:noProof/>
        </w:rPr>
      </w:pPr>
      <w:r w:rsidRPr="00E149B7">
        <w:lastRenderedPageBreak/>
        <w:t xml:space="preserve">Každý útok poté může mít </w:t>
      </w:r>
      <w:r w:rsidR="00563DD7" w:rsidRPr="00E149B7">
        <w:t>své</w:t>
      </w:r>
      <w:r w:rsidRPr="00E149B7">
        <w:t xml:space="preserve"> </w:t>
      </w:r>
      <w:r w:rsidR="001355B0" w:rsidRPr="00E149B7">
        <w:t>další možnos</w:t>
      </w:r>
      <w:r w:rsidR="00236B03" w:rsidRPr="00E149B7">
        <w:t>ti</w:t>
      </w:r>
      <w:r w:rsidR="0045636A" w:rsidRPr="00E149B7">
        <w:t>, které jsou popsány a</w:t>
      </w:r>
      <w:r w:rsidR="00D27C96" w:rsidRPr="00E149B7">
        <w:t xml:space="preserve"> </w:t>
      </w:r>
      <w:r w:rsidR="00E17E4F" w:rsidRPr="00E149B7">
        <w:t>vybírán</w:t>
      </w:r>
      <w:r w:rsidR="006C5824" w:rsidRPr="00E149B7">
        <w:t>y</w:t>
      </w:r>
      <w:r w:rsidR="0045636A" w:rsidRPr="00E149B7">
        <w:t xml:space="preserve"> uživatel</w:t>
      </w:r>
      <w:r w:rsidR="006C5824" w:rsidRPr="00E149B7">
        <w:t>em</w:t>
      </w:r>
      <w:r w:rsidR="002F78DE" w:rsidRPr="00E149B7">
        <w:t>.</w:t>
      </w:r>
    </w:p>
    <w:p w14:paraId="5C80EA44" w14:textId="00FFED50" w:rsidR="00F366FD" w:rsidRDefault="003D3E35" w:rsidP="00E219C6">
      <w:pPr>
        <w:pStyle w:val="NormlnBEZODSAZEN"/>
        <w:jc w:val="center"/>
      </w:pPr>
      <w:r>
        <w:rPr>
          <w:noProof/>
        </w:rPr>
        <w:drawing>
          <wp:inline distT="0" distB="0" distL="0" distR="0" wp14:anchorId="05A0DC5E" wp14:editId="17014F77">
            <wp:extent cx="4479471" cy="2026650"/>
            <wp:effectExtent l="0" t="0" r="0" b="0"/>
            <wp:docPr id="1075018783" name="Obrázek 5" descr="Obsah obrázku text, snímek obrazovky, Písmo,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18783" name="Obrázek 5" descr="Obsah obrázku text, snímek obrazovky, Písmo, design&#10;&#10;Obsah vygenerovaný umělou inteligencí může být nesprávný."/>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25161" cy="2047322"/>
                    </a:xfrm>
                    <a:prstGeom prst="rect">
                      <a:avLst/>
                    </a:prstGeom>
                  </pic:spPr>
                </pic:pic>
              </a:graphicData>
            </a:graphic>
          </wp:inline>
        </w:drawing>
      </w:r>
    </w:p>
    <w:p w14:paraId="40591F47" w14:textId="38659F8D" w:rsidR="00CE7BDB" w:rsidRDefault="00CA657A" w:rsidP="00CA657A">
      <w:pPr>
        <w:pStyle w:val="Titulek"/>
      </w:pPr>
      <w:r>
        <w:t xml:space="preserve">Obrázek </w:t>
      </w:r>
      <w:fldSimple w:instr=" SEQ Obrázek \* ARABIC ">
        <w:r w:rsidR="00394289">
          <w:rPr>
            <w:noProof/>
          </w:rPr>
          <w:t>46</w:t>
        </w:r>
      </w:fldSimple>
      <w:r>
        <w:t xml:space="preserve"> -- WiFighter možnosti </w:t>
      </w:r>
      <w:r w:rsidR="00805F20">
        <w:t>„</w:t>
      </w:r>
      <w:r>
        <w:t>Handshake Crack</w:t>
      </w:r>
      <w:r w:rsidR="00805F20">
        <w:t>“</w:t>
      </w:r>
      <w:r>
        <w:t xml:space="preserve"> útoku</w:t>
      </w:r>
    </w:p>
    <w:p w14:paraId="03BFAC3F" w14:textId="77777777" w:rsidR="00182CC4" w:rsidRPr="00182CC4" w:rsidRDefault="00182CC4" w:rsidP="00182CC4"/>
    <w:p w14:paraId="45EC60D2" w14:textId="77777777" w:rsidR="00DF16BA" w:rsidRDefault="003D3E35" w:rsidP="00DB1685">
      <w:pPr>
        <w:jc w:val="center"/>
      </w:pPr>
      <w:r>
        <w:rPr>
          <w:noProof/>
        </w:rPr>
        <w:drawing>
          <wp:inline distT="0" distB="0" distL="0" distR="0" wp14:anchorId="221E2C42" wp14:editId="0B961070">
            <wp:extent cx="3227614" cy="2000047"/>
            <wp:effectExtent l="0" t="0" r="0" b="635"/>
            <wp:docPr id="1158374931" name="Obrázek 6" descr="Obsah obrázku text, snímek obrazovky, Písmo,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74931" name="Obrázek 6" descr="Obsah obrázku text, snímek obrazovky, Písmo, design&#10;&#10;Obsah vygenerovaný umělou inteligencí může být nesprávný."/>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53697" cy="2016209"/>
                    </a:xfrm>
                    <a:prstGeom prst="rect">
                      <a:avLst/>
                    </a:prstGeom>
                  </pic:spPr>
                </pic:pic>
              </a:graphicData>
            </a:graphic>
          </wp:inline>
        </w:drawing>
      </w:r>
    </w:p>
    <w:p w14:paraId="155C49DB" w14:textId="26310E3F" w:rsidR="00DF16BA" w:rsidRDefault="00A5172B" w:rsidP="00A5172B">
      <w:pPr>
        <w:pStyle w:val="Titulek"/>
      </w:pPr>
      <w:r>
        <w:t xml:space="preserve">Obrázek </w:t>
      </w:r>
      <w:fldSimple w:instr=" SEQ Obrázek \* ARABIC ">
        <w:r w:rsidR="00394289">
          <w:rPr>
            <w:noProof/>
          </w:rPr>
          <w:t>47</w:t>
        </w:r>
      </w:fldSimple>
      <w:r>
        <w:t xml:space="preserve"> - WiFighter možnosti "Jamming" útoku</w:t>
      </w:r>
    </w:p>
    <w:p w14:paraId="13C27F94" w14:textId="77777777" w:rsidR="00182CC4" w:rsidRPr="00182CC4" w:rsidRDefault="00182CC4" w:rsidP="00182CC4"/>
    <w:p w14:paraId="4FB8D59D" w14:textId="77777777" w:rsidR="00581181" w:rsidRDefault="003D3E35" w:rsidP="00E219C6">
      <w:pPr>
        <w:jc w:val="center"/>
      </w:pPr>
      <w:r>
        <w:rPr>
          <w:noProof/>
        </w:rPr>
        <w:drawing>
          <wp:inline distT="0" distB="0" distL="0" distR="0" wp14:anchorId="2066542C" wp14:editId="6F1B764B">
            <wp:extent cx="5214257" cy="1830250"/>
            <wp:effectExtent l="0" t="0" r="5715" b="0"/>
            <wp:docPr id="356356648" name="Obrázek 7" descr="Obsah obrázku snímek obrazovky, tex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56648" name="Obrázek 7" descr="Obsah obrázku snímek obrazovky, text&#10;&#10;Obsah vygenerovaný umělou inteligencí může být nesprávný."/>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33332" cy="1836946"/>
                    </a:xfrm>
                    <a:prstGeom prst="rect">
                      <a:avLst/>
                    </a:prstGeom>
                  </pic:spPr>
                </pic:pic>
              </a:graphicData>
            </a:graphic>
          </wp:inline>
        </w:drawing>
      </w:r>
    </w:p>
    <w:p w14:paraId="48A7F980" w14:textId="77777777" w:rsidR="003559F4" w:rsidRDefault="00394289" w:rsidP="00394289">
      <w:pPr>
        <w:pStyle w:val="Titulek"/>
      </w:pPr>
      <w:r>
        <w:t xml:space="preserve">Obrázek </w:t>
      </w:r>
      <w:fldSimple w:instr=" SEQ Obrázek \* ARABIC ">
        <w:r>
          <w:rPr>
            <w:noProof/>
          </w:rPr>
          <w:t>48</w:t>
        </w:r>
      </w:fldSimple>
      <w:r>
        <w:t xml:space="preserve"> - WiFighter možnosti "Evil Twin" útoku</w:t>
      </w:r>
    </w:p>
    <w:p w14:paraId="5CE6CA25" w14:textId="27B02F7A" w:rsidR="00952D45" w:rsidRDefault="00B21599" w:rsidP="00D2250E">
      <w:r>
        <w:t>Následně</w:t>
      </w:r>
      <w:r w:rsidR="00D2250E">
        <w:t xml:space="preserve"> je spuštěn</w:t>
      </w:r>
      <w:r w:rsidR="000F34E9">
        <w:t xml:space="preserve"> </w:t>
      </w:r>
      <w:r w:rsidR="00332A2B">
        <w:t xml:space="preserve">útok </w:t>
      </w:r>
      <w:r w:rsidR="007077F9">
        <w:t>dle</w:t>
      </w:r>
      <w:r w:rsidR="00332A2B">
        <w:t xml:space="preserve"> vybraných možností</w:t>
      </w:r>
      <w:r w:rsidR="008543D5">
        <w:t xml:space="preserve"> a uživatel je případně dále naveden nástroje</w:t>
      </w:r>
      <w:r w:rsidR="007077F9">
        <w:t>m.</w:t>
      </w:r>
    </w:p>
    <w:p w14:paraId="2C0486A3" w14:textId="4709C567" w:rsidR="0095335F" w:rsidRDefault="003B4DEA" w:rsidP="00AE0722">
      <w:r>
        <w:lastRenderedPageBreak/>
        <w:t>ZDROJ</w:t>
      </w:r>
      <w:bookmarkEnd w:id="100"/>
      <w:r w:rsidR="00454C90">
        <w:t>E</w:t>
      </w:r>
    </w:p>
    <w:p w14:paraId="2F1CA2E9" w14:textId="77777777" w:rsidR="006A631C" w:rsidRDefault="0095335F" w:rsidP="006A631C">
      <w:pPr>
        <w:pStyle w:val="Bibliografie"/>
        <w:rPr>
          <w:noProof/>
        </w:rPr>
      </w:pPr>
      <w:r>
        <w:fldChar w:fldCharType="begin"/>
      </w:r>
      <w:r>
        <w:instrText xml:space="preserve"> BIBLIOGRAPHY  \l 1029 </w:instrText>
      </w:r>
      <w:r>
        <w:fldChar w:fldCharType="separate"/>
      </w:r>
      <w:r w:rsidR="006A631C">
        <w:rPr>
          <w:noProof/>
        </w:rPr>
        <w:t xml:space="preserve">1. </w:t>
      </w:r>
      <w:r w:rsidR="006A631C">
        <w:rPr>
          <w:b/>
          <w:bCs/>
          <w:noProof/>
        </w:rPr>
        <w:t>Vyas, Radhika.</w:t>
      </w:r>
      <w:r w:rsidR="006A631C">
        <w:rPr>
          <w:noProof/>
        </w:rPr>
        <w:t xml:space="preserve"> What is WEP Security? </w:t>
      </w:r>
      <w:r w:rsidR="006A631C">
        <w:rPr>
          <w:i/>
          <w:iCs/>
          <w:noProof/>
        </w:rPr>
        <w:t xml:space="preserve">securew2. </w:t>
      </w:r>
      <w:r w:rsidR="006A631C">
        <w:rPr>
          <w:noProof/>
        </w:rPr>
        <w:t>[Online] [Citace: 15. říjen 2024.] https://www.securew2.com/blog/what-is-wep-security.</w:t>
      </w:r>
    </w:p>
    <w:p w14:paraId="78A29BEF" w14:textId="77777777" w:rsidR="006A631C" w:rsidRDefault="006A631C" w:rsidP="006A631C">
      <w:pPr>
        <w:pStyle w:val="Bibliografie"/>
        <w:rPr>
          <w:noProof/>
        </w:rPr>
      </w:pPr>
      <w:r>
        <w:rPr>
          <w:noProof/>
        </w:rPr>
        <w:t xml:space="preserve">2. </w:t>
      </w:r>
      <w:r>
        <w:rPr>
          <w:b/>
          <w:bCs/>
          <w:noProof/>
        </w:rPr>
        <w:t>teamques10.</w:t>
      </w:r>
      <w:r>
        <w:rPr>
          <w:noProof/>
        </w:rPr>
        <w:t xml:space="preserve"> Explain WEP in detail. </w:t>
      </w:r>
      <w:r>
        <w:rPr>
          <w:i/>
          <w:iCs/>
          <w:noProof/>
        </w:rPr>
        <w:t xml:space="preserve">ques10.com. </w:t>
      </w:r>
      <w:r>
        <w:rPr>
          <w:noProof/>
        </w:rPr>
        <w:t>[Online] [Citace: 3. 12 2024.] https://www.ques10.com/p/14141/explain-wep-in-detail/.</w:t>
      </w:r>
    </w:p>
    <w:p w14:paraId="1145111E" w14:textId="77777777" w:rsidR="006A631C" w:rsidRDefault="006A631C" w:rsidP="006A631C">
      <w:pPr>
        <w:pStyle w:val="Bibliografie"/>
        <w:rPr>
          <w:noProof/>
        </w:rPr>
      </w:pPr>
      <w:r>
        <w:rPr>
          <w:noProof/>
        </w:rPr>
        <w:t xml:space="preserve">3. </w:t>
      </w:r>
      <w:r>
        <w:rPr>
          <w:b/>
          <w:bCs/>
          <w:noProof/>
        </w:rPr>
        <w:t>Stepanov, Mykhailo.</w:t>
      </w:r>
      <w:r>
        <w:rPr>
          <w:noProof/>
        </w:rPr>
        <w:t xml:space="preserve"> hackenproof.com. </w:t>
      </w:r>
      <w:r>
        <w:rPr>
          <w:i/>
          <w:iCs/>
          <w:noProof/>
        </w:rPr>
        <w:t xml:space="preserve">[Part 2] How to Hack Into Wi-Fi – WPS Pixie Dust. </w:t>
      </w:r>
      <w:r>
        <w:rPr>
          <w:noProof/>
        </w:rPr>
        <w:t>[Online] [Citace: 3. 12 2024.] https://hackenproof.com/blog/for-hackers/how-to-hack-wifi-wps-pixie-dust.</w:t>
      </w:r>
    </w:p>
    <w:p w14:paraId="21AE77F4" w14:textId="77777777" w:rsidR="006A631C" w:rsidRDefault="006A631C" w:rsidP="006A631C">
      <w:pPr>
        <w:pStyle w:val="Bibliografie"/>
        <w:rPr>
          <w:noProof/>
        </w:rPr>
      </w:pPr>
      <w:r>
        <w:rPr>
          <w:noProof/>
        </w:rPr>
        <w:t xml:space="preserve">4. —. [Part 2] How to Hack Into Wi-Fi – WPS Pixie Dust. </w:t>
      </w:r>
      <w:r>
        <w:rPr>
          <w:i/>
          <w:iCs/>
          <w:noProof/>
        </w:rPr>
        <w:t xml:space="preserve">hackenproof. </w:t>
      </w:r>
      <w:r>
        <w:rPr>
          <w:noProof/>
        </w:rPr>
        <w:t>[Online] [Citace: 4. listopad 2024.] https://hackenproof.com/blog/for-hackers/how-to-hack-wifi-wps-pixie-dust.</w:t>
      </w:r>
    </w:p>
    <w:p w14:paraId="3D3C8D21" w14:textId="77777777" w:rsidR="006A631C" w:rsidRDefault="006A631C" w:rsidP="006A631C">
      <w:pPr>
        <w:pStyle w:val="Bibliografie"/>
        <w:rPr>
          <w:noProof/>
        </w:rPr>
      </w:pPr>
      <w:r>
        <w:rPr>
          <w:noProof/>
        </w:rPr>
        <w:t xml:space="preserve">5. </w:t>
      </w:r>
      <w:r>
        <w:rPr>
          <w:b/>
          <w:bCs/>
          <w:noProof/>
        </w:rPr>
        <w:t>Kinzer, Kelsey.</w:t>
      </w:r>
      <w:r>
        <w:rPr>
          <w:noProof/>
        </w:rPr>
        <w:t xml:space="preserve"> How Does RADIUS Improve WiFi Security? </w:t>
      </w:r>
      <w:r>
        <w:rPr>
          <w:i/>
          <w:iCs/>
          <w:noProof/>
        </w:rPr>
        <w:t xml:space="preserve">jumpcloud. </w:t>
      </w:r>
      <w:r>
        <w:rPr>
          <w:noProof/>
        </w:rPr>
        <w:t>[Online] [Citace: 16. říjen 2024.] https://jumpcloud.com/blog/radius-improve-wifi-security.</w:t>
      </w:r>
    </w:p>
    <w:p w14:paraId="56FEFB63" w14:textId="77777777" w:rsidR="006A631C" w:rsidRDefault="006A631C" w:rsidP="006A631C">
      <w:pPr>
        <w:pStyle w:val="Bibliografie"/>
        <w:rPr>
          <w:noProof/>
        </w:rPr>
      </w:pPr>
      <w:r>
        <w:rPr>
          <w:noProof/>
        </w:rPr>
        <w:t xml:space="preserve">6. </w:t>
      </w:r>
      <w:r>
        <w:rPr>
          <w:b/>
          <w:bCs/>
          <w:noProof/>
        </w:rPr>
        <w:t>Ikechukwu, Linda.</w:t>
      </w:r>
      <w:r>
        <w:rPr>
          <w:noProof/>
        </w:rPr>
        <w:t xml:space="preserve"> Everything You Should Know About Wi-Fi Security. </w:t>
      </w:r>
      <w:r>
        <w:rPr>
          <w:i/>
          <w:iCs/>
          <w:noProof/>
        </w:rPr>
        <w:t xml:space="preserve">smallstep. </w:t>
      </w:r>
      <w:r>
        <w:rPr>
          <w:noProof/>
        </w:rPr>
        <w:t>[Online] [Citace: 15. Říjen 2024.] https://smallstep.com/blog/everything-wifi-security/.</w:t>
      </w:r>
    </w:p>
    <w:p w14:paraId="0EFEDAFC" w14:textId="77777777" w:rsidR="006A631C" w:rsidRDefault="006A631C" w:rsidP="006A631C">
      <w:pPr>
        <w:pStyle w:val="Bibliografie"/>
        <w:rPr>
          <w:noProof/>
        </w:rPr>
      </w:pPr>
      <w:r>
        <w:rPr>
          <w:noProof/>
        </w:rPr>
        <w:t xml:space="preserve">7. </w:t>
      </w:r>
      <w:r>
        <w:rPr>
          <w:b/>
          <w:bCs/>
          <w:noProof/>
        </w:rPr>
        <w:t>Charlie Bromberg, Joker2a.</w:t>
      </w:r>
      <w:r>
        <w:rPr>
          <w:noProof/>
        </w:rPr>
        <w:t xml:space="preserve"> WPS. </w:t>
      </w:r>
      <w:r>
        <w:rPr>
          <w:i/>
          <w:iCs/>
          <w:noProof/>
        </w:rPr>
        <w:t xml:space="preserve">thehacker. </w:t>
      </w:r>
      <w:r>
        <w:rPr>
          <w:noProof/>
        </w:rPr>
        <w:t>[Online] [Citace: 4. listopad 2024.] https://www.thehacker.recipes/radio/wi-fi/wps/.</w:t>
      </w:r>
    </w:p>
    <w:p w14:paraId="6223BD1A" w14:textId="77777777" w:rsidR="006A631C" w:rsidRDefault="006A631C" w:rsidP="006A631C">
      <w:pPr>
        <w:pStyle w:val="Bibliografie"/>
        <w:rPr>
          <w:noProof/>
        </w:rPr>
      </w:pPr>
      <w:r>
        <w:rPr>
          <w:noProof/>
        </w:rPr>
        <w:t xml:space="preserve">8. </w:t>
      </w:r>
      <w:r>
        <w:rPr>
          <w:b/>
          <w:bCs/>
          <w:noProof/>
        </w:rPr>
        <w:t>Chandel, Raj.</w:t>
      </w:r>
      <w:r>
        <w:rPr>
          <w:noProof/>
        </w:rPr>
        <w:t xml:space="preserve"> Wireless Penetration Testing: PMKID Attack. </w:t>
      </w:r>
      <w:r>
        <w:rPr>
          <w:i/>
          <w:iCs/>
          <w:noProof/>
        </w:rPr>
        <w:t xml:space="preserve">hackingarticles. </w:t>
      </w:r>
      <w:r>
        <w:rPr>
          <w:noProof/>
        </w:rPr>
        <w:t>[Online] [Citace: 4. listopad 2024.] https://www.hackingarticles.in/wireless-penetration-testing-pmkid-attack/.</w:t>
      </w:r>
    </w:p>
    <w:p w14:paraId="101A7A32" w14:textId="77777777" w:rsidR="006A631C" w:rsidRDefault="006A631C" w:rsidP="006A631C">
      <w:pPr>
        <w:pStyle w:val="Bibliografie"/>
        <w:rPr>
          <w:noProof/>
        </w:rPr>
      </w:pPr>
      <w:r>
        <w:rPr>
          <w:noProof/>
        </w:rPr>
        <w:t xml:space="preserve">9. </w:t>
      </w:r>
      <w:r>
        <w:rPr>
          <w:b/>
          <w:bCs/>
          <w:noProof/>
        </w:rPr>
        <w:t>Howdle, Dan.</w:t>
      </w:r>
      <w:r>
        <w:rPr>
          <w:noProof/>
        </w:rPr>
        <w:t xml:space="preserve"> Securing your Wi-Fi router: Protect your home network. </w:t>
      </w:r>
      <w:r>
        <w:rPr>
          <w:i/>
          <w:iCs/>
          <w:noProof/>
        </w:rPr>
        <w:t xml:space="preserve">cable.co.uk. </w:t>
      </w:r>
      <w:r>
        <w:rPr>
          <w:noProof/>
        </w:rPr>
        <w:t>[Online] [Citace: 3. 12 2024.] https://www.cable.co.uk/broadband/guides/router-security/.</w:t>
      </w:r>
    </w:p>
    <w:p w14:paraId="62CE8B48" w14:textId="77777777" w:rsidR="006A631C" w:rsidRDefault="006A631C" w:rsidP="006A631C">
      <w:pPr>
        <w:pStyle w:val="Bibliografie"/>
        <w:rPr>
          <w:noProof/>
        </w:rPr>
      </w:pPr>
      <w:r>
        <w:rPr>
          <w:noProof/>
        </w:rPr>
        <w:t xml:space="preserve">10. </w:t>
      </w:r>
      <w:r>
        <w:rPr>
          <w:b/>
          <w:bCs/>
          <w:noProof/>
        </w:rPr>
        <w:t>Hoorvitch, Ido.</w:t>
      </w:r>
      <w:r>
        <w:rPr>
          <w:noProof/>
        </w:rPr>
        <w:t xml:space="preserve"> Cracking WiFi at Scale with One Simple Trick. </w:t>
      </w:r>
      <w:r>
        <w:rPr>
          <w:i/>
          <w:iCs/>
          <w:noProof/>
        </w:rPr>
        <w:t xml:space="preserve">cyberark. </w:t>
      </w:r>
      <w:r>
        <w:rPr>
          <w:noProof/>
        </w:rPr>
        <w:t>[Online] [Citace: 4. listopad 2024.] https://www.cyberark.com/resources/threat-research-blog/cracking-wifi-at-scale-with-one-simple-trick.</w:t>
      </w:r>
    </w:p>
    <w:p w14:paraId="28C22F0F" w14:textId="77777777" w:rsidR="006A631C" w:rsidRDefault="006A631C" w:rsidP="006A631C">
      <w:pPr>
        <w:pStyle w:val="Bibliografie"/>
        <w:rPr>
          <w:noProof/>
        </w:rPr>
      </w:pPr>
      <w:r>
        <w:rPr>
          <w:noProof/>
        </w:rPr>
        <w:t xml:space="preserve">11. </w:t>
      </w:r>
      <w:r>
        <w:rPr>
          <w:b/>
          <w:bCs/>
          <w:noProof/>
        </w:rPr>
        <w:t>Gillis, Alexander S.</w:t>
      </w:r>
      <w:r>
        <w:rPr>
          <w:noProof/>
        </w:rPr>
        <w:t xml:space="preserve"> Wi-Fi Protected Access (WPA). </w:t>
      </w:r>
      <w:r>
        <w:rPr>
          <w:i/>
          <w:iCs/>
          <w:noProof/>
        </w:rPr>
        <w:t xml:space="preserve">techtarget. </w:t>
      </w:r>
      <w:r>
        <w:rPr>
          <w:noProof/>
        </w:rPr>
        <w:t>[Online] [Citace: 15. říjen 2024.] https://www.techtarget.com/searchmobilecomputing/definition/Wi-Fi-Protected-Access.</w:t>
      </w:r>
    </w:p>
    <w:p w14:paraId="3C942D7D" w14:textId="77777777" w:rsidR="006A631C" w:rsidRDefault="006A631C" w:rsidP="006A631C">
      <w:pPr>
        <w:pStyle w:val="Bibliografie"/>
        <w:rPr>
          <w:noProof/>
        </w:rPr>
      </w:pPr>
      <w:r>
        <w:rPr>
          <w:noProof/>
        </w:rPr>
        <w:t xml:space="preserve">12. </w:t>
      </w:r>
      <w:r>
        <w:rPr>
          <w:b/>
          <w:bCs/>
          <w:noProof/>
        </w:rPr>
        <w:t>Gargan, Richard.</w:t>
      </w:r>
      <w:r>
        <w:rPr>
          <w:noProof/>
        </w:rPr>
        <w:t xml:space="preserve"> Network Access With DPP (Device Provisioning Protocol). </w:t>
      </w:r>
      <w:r>
        <w:rPr>
          <w:i/>
          <w:iCs/>
          <w:noProof/>
        </w:rPr>
        <w:t xml:space="preserve">netmaker. </w:t>
      </w:r>
      <w:r>
        <w:rPr>
          <w:noProof/>
        </w:rPr>
        <w:t>[Online] [Citace: 16. říjen 2024.] https://www.netmaker.io/resources/device-provisioning-protocol-dpp.</w:t>
      </w:r>
    </w:p>
    <w:p w14:paraId="1BA1E27D" w14:textId="77777777" w:rsidR="006A631C" w:rsidRDefault="006A631C" w:rsidP="006A631C">
      <w:pPr>
        <w:pStyle w:val="Bibliografie"/>
        <w:rPr>
          <w:noProof/>
        </w:rPr>
      </w:pPr>
      <w:r>
        <w:rPr>
          <w:noProof/>
        </w:rPr>
        <w:lastRenderedPageBreak/>
        <w:t xml:space="preserve">13. </w:t>
      </w:r>
      <w:r>
        <w:rPr>
          <w:b/>
          <w:bCs/>
          <w:noProof/>
        </w:rPr>
        <w:t>Garakh, Iliya.</w:t>
      </w:r>
      <w:r>
        <w:rPr>
          <w:noProof/>
        </w:rPr>
        <w:t xml:space="preserve"> WPS – What is it, and how does it work? </w:t>
      </w:r>
      <w:r>
        <w:rPr>
          <w:i/>
          <w:iCs/>
          <w:noProof/>
        </w:rPr>
        <w:t xml:space="preserve">passwork. </w:t>
      </w:r>
      <w:r>
        <w:rPr>
          <w:noProof/>
        </w:rPr>
        <w:t>[Online] [Citace: 16. říjen 2024.] https://passwork.pro/blog/what-is-wps/.</w:t>
      </w:r>
    </w:p>
    <w:p w14:paraId="2C7A933A" w14:textId="77777777" w:rsidR="006A631C" w:rsidRDefault="006A631C" w:rsidP="006A631C">
      <w:pPr>
        <w:pStyle w:val="Bibliografie"/>
        <w:rPr>
          <w:noProof/>
        </w:rPr>
      </w:pPr>
      <w:r>
        <w:rPr>
          <w:noProof/>
        </w:rPr>
        <w:t xml:space="preserve">14. </w:t>
      </w:r>
      <w:r>
        <w:rPr>
          <w:b/>
          <w:bCs/>
          <w:noProof/>
        </w:rPr>
        <w:t>Bouška, Petr.</w:t>
      </w:r>
      <w:r>
        <w:rPr>
          <w:noProof/>
        </w:rPr>
        <w:t xml:space="preserve"> Cisco WiFi - základní principy a protokoly. </w:t>
      </w:r>
      <w:r>
        <w:rPr>
          <w:i/>
          <w:iCs/>
          <w:noProof/>
        </w:rPr>
        <w:t xml:space="preserve">samuraj-cz. </w:t>
      </w:r>
      <w:r>
        <w:rPr>
          <w:noProof/>
        </w:rPr>
        <w:t>[Online] [Citace: 14. Říjen 2024.] https://www.samuraj-cz.com/clanek/cisco-wifi-zakladni-principy-a-protokoly/.</w:t>
      </w:r>
    </w:p>
    <w:p w14:paraId="756EEC49" w14:textId="77777777" w:rsidR="006A631C" w:rsidRDefault="006A631C" w:rsidP="006A631C">
      <w:pPr>
        <w:pStyle w:val="Bibliografie"/>
        <w:rPr>
          <w:noProof/>
        </w:rPr>
      </w:pPr>
      <w:r>
        <w:rPr>
          <w:noProof/>
        </w:rPr>
        <w:t xml:space="preserve">15. </w:t>
      </w:r>
      <w:r>
        <w:rPr>
          <w:b/>
          <w:bCs/>
          <w:noProof/>
        </w:rPr>
        <w:t>ayusharma0698.</w:t>
      </w:r>
      <w:r>
        <w:rPr>
          <w:noProof/>
        </w:rPr>
        <w:t xml:space="preserve"> geeksforgeeks. </w:t>
      </w:r>
      <w:r>
        <w:rPr>
          <w:i/>
          <w:iCs/>
          <w:noProof/>
        </w:rPr>
        <w:t xml:space="preserve">Wifi Protected Access (WPA). </w:t>
      </w:r>
      <w:r>
        <w:rPr>
          <w:noProof/>
        </w:rPr>
        <w:t>[Online] [Citace: 14. říjen 2024.] https://www.geeksforgeeks.org/wifi-protected-access-wpa/.</w:t>
      </w:r>
    </w:p>
    <w:p w14:paraId="3B6BB304" w14:textId="77777777" w:rsidR="006A631C" w:rsidRDefault="006A631C" w:rsidP="006A631C">
      <w:pPr>
        <w:pStyle w:val="Bibliografie"/>
        <w:rPr>
          <w:noProof/>
        </w:rPr>
      </w:pPr>
      <w:r>
        <w:rPr>
          <w:noProof/>
        </w:rPr>
        <w:t xml:space="preserve">16. </w:t>
      </w:r>
      <w:r>
        <w:rPr>
          <w:b/>
          <w:bCs/>
          <w:noProof/>
        </w:rPr>
        <w:t>Agapidis, Lazarus.</w:t>
      </w:r>
      <w:r>
        <w:rPr>
          <w:noProof/>
        </w:rPr>
        <w:t xml:space="preserve"> WPA and WPA2 4-Way Handshake. </w:t>
      </w:r>
      <w:r>
        <w:rPr>
          <w:i/>
          <w:iCs/>
          <w:noProof/>
        </w:rPr>
        <w:t xml:space="preserve">networklessons. </w:t>
      </w:r>
      <w:r>
        <w:rPr>
          <w:noProof/>
        </w:rPr>
        <w:t>[Online] [Citace: 3. listopad 2024.] https://networklessons.com/cisco/ccnp-encor-350-401/wpa-and-wpa2-4-way-handshake.</w:t>
      </w:r>
    </w:p>
    <w:p w14:paraId="2DBF7C18" w14:textId="77777777" w:rsidR="006A631C" w:rsidRDefault="006A631C" w:rsidP="006A631C">
      <w:pPr>
        <w:pStyle w:val="Bibliografie"/>
        <w:rPr>
          <w:noProof/>
        </w:rPr>
      </w:pPr>
      <w:r>
        <w:rPr>
          <w:noProof/>
        </w:rPr>
        <w:t xml:space="preserve">17. </w:t>
      </w:r>
      <w:r>
        <w:rPr>
          <w:b/>
          <w:bCs/>
          <w:noProof/>
        </w:rPr>
        <w:t>Accessagility.</w:t>
      </w:r>
      <w:r>
        <w:rPr>
          <w:noProof/>
        </w:rPr>
        <w:t xml:space="preserve"> Rogue Access Points. </w:t>
      </w:r>
      <w:r>
        <w:rPr>
          <w:i/>
          <w:iCs/>
          <w:noProof/>
        </w:rPr>
        <w:t xml:space="preserve">accessagility.com . </w:t>
      </w:r>
      <w:r>
        <w:rPr>
          <w:noProof/>
        </w:rPr>
        <w:t>[Online] [Citace: 3. 12 2024.] https://www.accessagility.com/rogue-wifi-wireless-access-point-ap.</w:t>
      </w:r>
    </w:p>
    <w:p w14:paraId="26085DD1" w14:textId="77777777" w:rsidR="006A631C" w:rsidRDefault="006A631C" w:rsidP="006A631C">
      <w:pPr>
        <w:pStyle w:val="Bibliografie"/>
        <w:rPr>
          <w:noProof/>
        </w:rPr>
      </w:pPr>
      <w:r>
        <w:rPr>
          <w:noProof/>
        </w:rPr>
        <w:t xml:space="preserve">18. </w:t>
      </w:r>
      <w:r>
        <w:rPr>
          <w:b/>
          <w:bCs/>
          <w:noProof/>
        </w:rPr>
        <w:t>Academy, Khan.</w:t>
      </w:r>
      <w:r>
        <w:rPr>
          <w:noProof/>
        </w:rPr>
        <w:t xml:space="preserve"> Rogue access points. </w:t>
      </w:r>
      <w:r>
        <w:rPr>
          <w:i/>
          <w:iCs/>
          <w:noProof/>
        </w:rPr>
        <w:t xml:space="preserve">khanacademy.org. </w:t>
      </w:r>
      <w:r>
        <w:rPr>
          <w:noProof/>
        </w:rPr>
        <w:t>[Online] [Citace: 3. 12 2024.] https://www.khanacademy.org/computing/computers-and-internet/xcae6f4a7ff015e7d:online-data-security/xcae6f4a7ff015e7d:cyber-attacks/a/rogue-access-points-mitm-attacks.</w:t>
      </w:r>
    </w:p>
    <w:p w14:paraId="2A03DE23" w14:textId="77777777" w:rsidR="006A631C" w:rsidRDefault="006A631C" w:rsidP="006A631C">
      <w:pPr>
        <w:pStyle w:val="Bibliografie"/>
        <w:rPr>
          <w:noProof/>
        </w:rPr>
      </w:pPr>
      <w:r>
        <w:rPr>
          <w:noProof/>
        </w:rPr>
        <w:t xml:space="preserve">19. </w:t>
      </w:r>
      <w:r>
        <w:rPr>
          <w:b/>
          <w:bCs/>
          <w:noProof/>
        </w:rPr>
        <w:t>Cybersecura.</w:t>
      </w:r>
      <w:r>
        <w:rPr>
          <w:noProof/>
        </w:rPr>
        <w:t xml:space="preserve"> WPA/WPA2 cracking, PMKID, Evil Twin... Overview of attacks and threats to Wi-Fi in 2022. </w:t>
      </w:r>
      <w:r>
        <w:rPr>
          <w:i/>
          <w:iCs/>
          <w:noProof/>
        </w:rPr>
        <w:t xml:space="preserve">cybersecura. </w:t>
      </w:r>
      <w:r>
        <w:rPr>
          <w:noProof/>
        </w:rPr>
        <w:t>[Online] Cybersecura. [Citace: 3. listopad 2024.] https://www.cybersecura.com/en/post/overview-of-attacks-and-threats-to-wifi-in-2022.</w:t>
      </w:r>
    </w:p>
    <w:p w14:paraId="716DBBEE" w14:textId="77777777" w:rsidR="006A631C" w:rsidRDefault="006A631C" w:rsidP="006A631C">
      <w:pPr>
        <w:pStyle w:val="Bibliografie"/>
        <w:rPr>
          <w:noProof/>
        </w:rPr>
      </w:pPr>
      <w:r>
        <w:rPr>
          <w:noProof/>
        </w:rPr>
        <w:t xml:space="preserve">20. </w:t>
      </w:r>
      <w:r>
        <w:rPr>
          <w:b/>
          <w:bCs/>
          <w:noProof/>
        </w:rPr>
        <w:t>Networklessons.</w:t>
      </w:r>
      <w:r>
        <w:rPr>
          <w:noProof/>
        </w:rPr>
        <w:t xml:space="preserve"> WPA and WPA2 4-Way Handshake. </w:t>
      </w:r>
      <w:r>
        <w:rPr>
          <w:i/>
          <w:iCs/>
          <w:noProof/>
        </w:rPr>
        <w:t xml:space="preserve">networklessons.com. </w:t>
      </w:r>
      <w:r>
        <w:rPr>
          <w:noProof/>
        </w:rPr>
        <w:t>[Online] Networklessons. [Citace: 3. 12 2024.] https://networklessons.com/cisco/ccnp-encor-350-401/wpa-and-wpa2-4-way-handshake.</w:t>
      </w:r>
    </w:p>
    <w:p w14:paraId="19CF83C9" w14:textId="77777777" w:rsidR="006A631C" w:rsidRDefault="006A631C" w:rsidP="006A631C">
      <w:pPr>
        <w:pStyle w:val="Bibliografie"/>
        <w:rPr>
          <w:noProof/>
        </w:rPr>
      </w:pPr>
      <w:r>
        <w:rPr>
          <w:noProof/>
        </w:rPr>
        <w:t xml:space="preserve">21. </w:t>
      </w:r>
      <w:r>
        <w:rPr>
          <w:b/>
          <w:bCs/>
          <w:noProof/>
        </w:rPr>
        <w:t>Nextcomp.</w:t>
      </w:r>
      <w:r>
        <w:rPr>
          <w:noProof/>
        </w:rPr>
        <w:t xml:space="preserve"> Jak vybrat wifi router? </w:t>
      </w:r>
      <w:r>
        <w:rPr>
          <w:i/>
          <w:iCs/>
          <w:noProof/>
        </w:rPr>
        <w:t xml:space="preserve">nextcomp.cz. </w:t>
      </w:r>
      <w:r>
        <w:rPr>
          <w:noProof/>
        </w:rPr>
        <w:t>[Online] [Citace: 3. 12 2024.] https://www.nextcomp.cz/articles/105620.</w:t>
      </w:r>
    </w:p>
    <w:p w14:paraId="48FF8644" w14:textId="77777777" w:rsidR="006A631C" w:rsidRDefault="006A631C" w:rsidP="006A631C">
      <w:pPr>
        <w:pStyle w:val="Bibliografie"/>
        <w:rPr>
          <w:noProof/>
        </w:rPr>
      </w:pPr>
      <w:r>
        <w:rPr>
          <w:noProof/>
        </w:rPr>
        <w:t xml:space="preserve">22. </w:t>
      </w:r>
      <w:r>
        <w:rPr>
          <w:b/>
          <w:bCs/>
          <w:noProof/>
        </w:rPr>
        <w:t>PODA.</w:t>
      </w:r>
      <w:r>
        <w:rPr>
          <w:noProof/>
        </w:rPr>
        <w:t xml:space="preserve"> Jak funguje domácí Wi-Fi. </w:t>
      </w:r>
      <w:r>
        <w:rPr>
          <w:i/>
          <w:iCs/>
          <w:noProof/>
        </w:rPr>
        <w:t xml:space="preserve">https://www.poda.cz/. </w:t>
      </w:r>
      <w:r>
        <w:rPr>
          <w:noProof/>
        </w:rPr>
        <w:t>[Online] PODA. [Citace: 14. Říjen 2024.] https://www.poda.cz/novinky/jak-funguje-domaci-wi-fi/.</w:t>
      </w:r>
    </w:p>
    <w:p w14:paraId="0DCECD27" w14:textId="77777777" w:rsidR="006A631C" w:rsidRDefault="006A631C" w:rsidP="006A631C">
      <w:pPr>
        <w:pStyle w:val="Bibliografie"/>
        <w:rPr>
          <w:noProof/>
        </w:rPr>
      </w:pPr>
      <w:r>
        <w:rPr>
          <w:noProof/>
        </w:rPr>
        <w:t xml:space="preserve">23. </w:t>
      </w:r>
      <w:r>
        <w:rPr>
          <w:b/>
          <w:bCs/>
          <w:noProof/>
        </w:rPr>
        <w:t>Cyberark.</w:t>
      </w:r>
      <w:r>
        <w:rPr>
          <w:noProof/>
        </w:rPr>
        <w:t xml:space="preserve"> cyberark.com. </w:t>
      </w:r>
      <w:r>
        <w:rPr>
          <w:i/>
          <w:iCs/>
          <w:noProof/>
        </w:rPr>
        <w:t xml:space="preserve">Cracking WiFi at Scale with One Simple Trick . </w:t>
      </w:r>
      <w:r>
        <w:rPr>
          <w:noProof/>
        </w:rPr>
        <w:t>[Online] Cyberark. [Citace: 3. 12 2024.] https://www.cyberark.com/resources/threat-research-blog/cracking-wifi-at-scale-with-one-simple-trick.</w:t>
      </w:r>
    </w:p>
    <w:p w14:paraId="51A0FA9A" w14:textId="77777777" w:rsidR="006A631C" w:rsidRDefault="006A631C" w:rsidP="006A631C">
      <w:pPr>
        <w:pStyle w:val="Bibliografie"/>
        <w:rPr>
          <w:noProof/>
        </w:rPr>
      </w:pPr>
      <w:r>
        <w:rPr>
          <w:noProof/>
        </w:rPr>
        <w:lastRenderedPageBreak/>
        <w:t xml:space="preserve">24. </w:t>
      </w:r>
      <w:r>
        <w:rPr>
          <w:b/>
          <w:bCs/>
          <w:noProof/>
        </w:rPr>
        <w:t>Cisco.</w:t>
      </w:r>
      <w:r>
        <w:rPr>
          <w:noProof/>
        </w:rPr>
        <w:t xml:space="preserve"> Configure Multiple SSIDs on a Network. </w:t>
      </w:r>
      <w:r>
        <w:rPr>
          <w:i/>
          <w:iCs/>
          <w:noProof/>
        </w:rPr>
        <w:t xml:space="preserve">cisco.com. </w:t>
      </w:r>
      <w:r>
        <w:rPr>
          <w:noProof/>
        </w:rPr>
        <w:t>[Online] Cisco. [Citace: 3. 12 2024.] https://www.cisco.com/c/en/us/support/docs/smb/routers/cisco-rv-series-small-business-routers/smb5652-configure-multiple-ssids-on-a-network.html.</w:t>
      </w:r>
    </w:p>
    <w:p w14:paraId="27BAD0F2" w14:textId="77777777" w:rsidR="006A631C" w:rsidRDefault="006A631C" w:rsidP="006A631C">
      <w:pPr>
        <w:pStyle w:val="Bibliografie"/>
        <w:rPr>
          <w:noProof/>
        </w:rPr>
      </w:pPr>
      <w:r>
        <w:rPr>
          <w:noProof/>
        </w:rPr>
        <w:t xml:space="preserve">25. </w:t>
      </w:r>
      <w:r>
        <w:rPr>
          <w:b/>
          <w:bCs/>
          <w:noProof/>
        </w:rPr>
        <w:t>WiFi Professionals.</w:t>
      </w:r>
      <w:r>
        <w:rPr>
          <w:noProof/>
        </w:rPr>
        <w:t xml:space="preserve"> 4-Way Handshake. </w:t>
      </w:r>
      <w:r>
        <w:rPr>
          <w:i/>
          <w:iCs/>
          <w:noProof/>
        </w:rPr>
        <w:t xml:space="preserve">wifi-professionals.com. </w:t>
      </w:r>
      <w:r>
        <w:rPr>
          <w:noProof/>
        </w:rPr>
        <w:t>[Online] WiFi Professionals. [Citace: 3. 12 2024.] https://www.wifi-professionals.com/2019/01/4-way-handshake.</w:t>
      </w:r>
    </w:p>
    <w:p w14:paraId="5B964AA6" w14:textId="551C40E7" w:rsidR="00454C90" w:rsidRDefault="0095335F" w:rsidP="006A631C">
      <w:pPr>
        <w:pStyle w:val="NzevVLEVO"/>
      </w:pPr>
      <w:r>
        <w:fldChar w:fldCharType="end"/>
      </w:r>
    </w:p>
    <w:p w14:paraId="701EE907" w14:textId="600A73E1" w:rsidR="00E07788" w:rsidRDefault="009B4519" w:rsidP="00E07788">
      <w:pPr>
        <w:pStyle w:val="NzevVLEVO"/>
      </w:pPr>
      <w:r>
        <w:br w:type="page"/>
      </w:r>
    </w:p>
    <w:p w14:paraId="257F1681" w14:textId="76953D65" w:rsidR="00E07788" w:rsidRDefault="00E07788" w:rsidP="00E07788">
      <w:pPr>
        <w:pStyle w:val="NzevVLEVO"/>
      </w:pPr>
      <w:bookmarkStart w:id="123" w:name="_Toc190941117"/>
      <w:r>
        <w:lastRenderedPageBreak/>
        <w:t>SEZNAM OBRÁZKŮ</w:t>
      </w:r>
      <w:bookmarkEnd w:id="123"/>
    </w:p>
    <w:p w14:paraId="7A10FCC0" w14:textId="54C58A32" w:rsidR="0032480B" w:rsidRDefault="00E07788">
      <w:pPr>
        <w:pStyle w:val="Seznamobrzk"/>
        <w:tabs>
          <w:tab w:val="right" w:leader="dot" w:pos="9061"/>
        </w:tabs>
        <w:rPr>
          <w:rFonts w:asciiTheme="minorHAnsi" w:eastAsiaTheme="minorEastAsia" w:hAnsiTheme="minorHAnsi" w:cstheme="minorBidi"/>
          <w:noProof/>
          <w:kern w:val="2"/>
          <w14:ligatures w14:val="standardContextual"/>
        </w:rPr>
      </w:pPr>
      <w:r>
        <w:fldChar w:fldCharType="begin"/>
      </w:r>
      <w:r>
        <w:instrText xml:space="preserve"> TOC \h \z \c "Obrázek" </w:instrText>
      </w:r>
      <w:r>
        <w:fldChar w:fldCharType="separate"/>
      </w:r>
      <w:hyperlink w:anchor="_Toc191039754" w:history="1">
        <w:r w:rsidR="0032480B" w:rsidRPr="00915F93">
          <w:rPr>
            <w:rStyle w:val="Hypertextovodkaz"/>
            <w:noProof/>
          </w:rPr>
          <w:t>Obrázek 1 - Wifi standardy</w:t>
        </w:r>
        <w:r w:rsidR="0032480B">
          <w:rPr>
            <w:noProof/>
            <w:webHidden/>
          </w:rPr>
          <w:tab/>
        </w:r>
        <w:r w:rsidR="0032480B">
          <w:rPr>
            <w:noProof/>
            <w:webHidden/>
          </w:rPr>
          <w:fldChar w:fldCharType="begin"/>
        </w:r>
        <w:r w:rsidR="0032480B">
          <w:rPr>
            <w:noProof/>
            <w:webHidden/>
          </w:rPr>
          <w:instrText xml:space="preserve"> PAGEREF _Toc191039754 \h </w:instrText>
        </w:r>
        <w:r w:rsidR="0032480B">
          <w:rPr>
            <w:noProof/>
            <w:webHidden/>
          </w:rPr>
        </w:r>
        <w:r w:rsidR="0032480B">
          <w:rPr>
            <w:noProof/>
            <w:webHidden/>
          </w:rPr>
          <w:fldChar w:fldCharType="separate"/>
        </w:r>
        <w:r w:rsidR="0032480B">
          <w:rPr>
            <w:noProof/>
            <w:webHidden/>
          </w:rPr>
          <w:t>10</w:t>
        </w:r>
        <w:r w:rsidR="0032480B">
          <w:rPr>
            <w:noProof/>
            <w:webHidden/>
          </w:rPr>
          <w:fldChar w:fldCharType="end"/>
        </w:r>
      </w:hyperlink>
    </w:p>
    <w:p w14:paraId="78BD53AC" w14:textId="6D849824"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55" w:history="1">
        <w:r w:rsidRPr="00915F93">
          <w:rPr>
            <w:rStyle w:val="Hypertextovodkaz"/>
            <w:noProof/>
          </w:rPr>
          <w:t>Obrázek 2 - 4-Way handshake</w:t>
        </w:r>
        <w:r>
          <w:rPr>
            <w:noProof/>
            <w:webHidden/>
          </w:rPr>
          <w:tab/>
        </w:r>
        <w:r>
          <w:rPr>
            <w:noProof/>
            <w:webHidden/>
          </w:rPr>
          <w:fldChar w:fldCharType="begin"/>
        </w:r>
        <w:r>
          <w:rPr>
            <w:noProof/>
            <w:webHidden/>
          </w:rPr>
          <w:instrText xml:space="preserve"> PAGEREF _Toc191039755 \h </w:instrText>
        </w:r>
        <w:r>
          <w:rPr>
            <w:noProof/>
            <w:webHidden/>
          </w:rPr>
        </w:r>
        <w:r>
          <w:rPr>
            <w:noProof/>
            <w:webHidden/>
          </w:rPr>
          <w:fldChar w:fldCharType="separate"/>
        </w:r>
        <w:r>
          <w:rPr>
            <w:noProof/>
            <w:webHidden/>
          </w:rPr>
          <w:t>12</w:t>
        </w:r>
        <w:r>
          <w:rPr>
            <w:noProof/>
            <w:webHidden/>
          </w:rPr>
          <w:fldChar w:fldCharType="end"/>
        </w:r>
      </w:hyperlink>
    </w:p>
    <w:p w14:paraId="123FEC7E" w14:textId="6C1D86A6"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56" w:history="1">
        <w:r w:rsidRPr="00915F93">
          <w:rPr>
            <w:rStyle w:val="Hypertextovodkaz"/>
            <w:noProof/>
          </w:rPr>
          <w:t>Obrázek 3 - Detail WPS tlačítka</w:t>
        </w:r>
        <w:r>
          <w:rPr>
            <w:noProof/>
            <w:webHidden/>
          </w:rPr>
          <w:tab/>
        </w:r>
        <w:r>
          <w:rPr>
            <w:noProof/>
            <w:webHidden/>
          </w:rPr>
          <w:fldChar w:fldCharType="begin"/>
        </w:r>
        <w:r>
          <w:rPr>
            <w:noProof/>
            <w:webHidden/>
          </w:rPr>
          <w:instrText xml:space="preserve"> PAGEREF _Toc191039756 \h </w:instrText>
        </w:r>
        <w:r>
          <w:rPr>
            <w:noProof/>
            <w:webHidden/>
          </w:rPr>
        </w:r>
        <w:r>
          <w:rPr>
            <w:noProof/>
            <w:webHidden/>
          </w:rPr>
          <w:fldChar w:fldCharType="separate"/>
        </w:r>
        <w:r>
          <w:rPr>
            <w:noProof/>
            <w:webHidden/>
          </w:rPr>
          <w:t>15</w:t>
        </w:r>
        <w:r>
          <w:rPr>
            <w:noProof/>
            <w:webHidden/>
          </w:rPr>
          <w:fldChar w:fldCharType="end"/>
        </w:r>
      </w:hyperlink>
    </w:p>
    <w:p w14:paraId="39604CC1" w14:textId="075D876E"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57" w:history="1">
        <w:r w:rsidRPr="00915F93">
          <w:rPr>
            <w:rStyle w:val="Hypertextovodkaz"/>
            <w:noProof/>
          </w:rPr>
          <w:t>Obrázek 4 - Schéma wifi VLAN</w:t>
        </w:r>
        <w:r>
          <w:rPr>
            <w:noProof/>
            <w:webHidden/>
          </w:rPr>
          <w:tab/>
        </w:r>
        <w:r>
          <w:rPr>
            <w:noProof/>
            <w:webHidden/>
          </w:rPr>
          <w:fldChar w:fldCharType="begin"/>
        </w:r>
        <w:r>
          <w:rPr>
            <w:noProof/>
            <w:webHidden/>
          </w:rPr>
          <w:instrText xml:space="preserve"> PAGEREF _Toc191039757 \h </w:instrText>
        </w:r>
        <w:r>
          <w:rPr>
            <w:noProof/>
            <w:webHidden/>
          </w:rPr>
        </w:r>
        <w:r>
          <w:rPr>
            <w:noProof/>
            <w:webHidden/>
          </w:rPr>
          <w:fldChar w:fldCharType="separate"/>
        </w:r>
        <w:r>
          <w:rPr>
            <w:noProof/>
            <w:webHidden/>
          </w:rPr>
          <w:t>16</w:t>
        </w:r>
        <w:r>
          <w:rPr>
            <w:noProof/>
            <w:webHidden/>
          </w:rPr>
          <w:fldChar w:fldCharType="end"/>
        </w:r>
      </w:hyperlink>
    </w:p>
    <w:p w14:paraId="3E6D5DAF" w14:textId="381090E6"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58" w:history="1">
        <w:r w:rsidRPr="00915F93">
          <w:rPr>
            <w:rStyle w:val="Hypertextovodkaz"/>
            <w:noProof/>
          </w:rPr>
          <w:t>Obrázek 5 - Šifrování WEP</w:t>
        </w:r>
        <w:r>
          <w:rPr>
            <w:noProof/>
            <w:webHidden/>
          </w:rPr>
          <w:tab/>
        </w:r>
        <w:r>
          <w:rPr>
            <w:noProof/>
            <w:webHidden/>
          </w:rPr>
          <w:fldChar w:fldCharType="begin"/>
        </w:r>
        <w:r>
          <w:rPr>
            <w:noProof/>
            <w:webHidden/>
          </w:rPr>
          <w:instrText xml:space="preserve"> PAGEREF _Toc191039758 \h </w:instrText>
        </w:r>
        <w:r>
          <w:rPr>
            <w:noProof/>
            <w:webHidden/>
          </w:rPr>
        </w:r>
        <w:r>
          <w:rPr>
            <w:noProof/>
            <w:webHidden/>
          </w:rPr>
          <w:fldChar w:fldCharType="separate"/>
        </w:r>
        <w:r>
          <w:rPr>
            <w:noProof/>
            <w:webHidden/>
          </w:rPr>
          <w:t>17</w:t>
        </w:r>
        <w:r>
          <w:rPr>
            <w:noProof/>
            <w:webHidden/>
          </w:rPr>
          <w:fldChar w:fldCharType="end"/>
        </w:r>
      </w:hyperlink>
    </w:p>
    <w:p w14:paraId="04AFC6B0" w14:textId="4C7883AA"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59" w:history="1">
        <w:r w:rsidRPr="00915F93">
          <w:rPr>
            <w:rStyle w:val="Hypertextovodkaz"/>
            <w:noProof/>
          </w:rPr>
          <w:t>Obrázek 6 - Vyjednání šifrovacích klíčů</w:t>
        </w:r>
        <w:r>
          <w:rPr>
            <w:noProof/>
            <w:webHidden/>
          </w:rPr>
          <w:tab/>
        </w:r>
        <w:r>
          <w:rPr>
            <w:noProof/>
            <w:webHidden/>
          </w:rPr>
          <w:fldChar w:fldCharType="begin"/>
        </w:r>
        <w:r>
          <w:rPr>
            <w:noProof/>
            <w:webHidden/>
          </w:rPr>
          <w:instrText xml:space="preserve"> PAGEREF _Toc191039759 \h </w:instrText>
        </w:r>
        <w:r>
          <w:rPr>
            <w:noProof/>
            <w:webHidden/>
          </w:rPr>
        </w:r>
        <w:r>
          <w:rPr>
            <w:noProof/>
            <w:webHidden/>
          </w:rPr>
          <w:fldChar w:fldCharType="separate"/>
        </w:r>
        <w:r>
          <w:rPr>
            <w:noProof/>
            <w:webHidden/>
          </w:rPr>
          <w:t>19</w:t>
        </w:r>
        <w:r>
          <w:rPr>
            <w:noProof/>
            <w:webHidden/>
          </w:rPr>
          <w:fldChar w:fldCharType="end"/>
        </w:r>
      </w:hyperlink>
    </w:p>
    <w:p w14:paraId="666605AF" w14:textId="212E01E8"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60" w:history="1">
        <w:r w:rsidRPr="00915F93">
          <w:rPr>
            <w:rStyle w:val="Hypertextovodkaz"/>
            <w:noProof/>
          </w:rPr>
          <w:t>Obrázek 7 - Autentizační sekvence WPS</w:t>
        </w:r>
        <w:r>
          <w:rPr>
            <w:noProof/>
            <w:webHidden/>
          </w:rPr>
          <w:tab/>
        </w:r>
        <w:r>
          <w:rPr>
            <w:noProof/>
            <w:webHidden/>
          </w:rPr>
          <w:fldChar w:fldCharType="begin"/>
        </w:r>
        <w:r>
          <w:rPr>
            <w:noProof/>
            <w:webHidden/>
          </w:rPr>
          <w:instrText xml:space="preserve"> PAGEREF _Toc191039760 \h </w:instrText>
        </w:r>
        <w:r>
          <w:rPr>
            <w:noProof/>
            <w:webHidden/>
          </w:rPr>
        </w:r>
        <w:r>
          <w:rPr>
            <w:noProof/>
            <w:webHidden/>
          </w:rPr>
          <w:fldChar w:fldCharType="separate"/>
        </w:r>
        <w:r>
          <w:rPr>
            <w:noProof/>
            <w:webHidden/>
          </w:rPr>
          <w:t>20</w:t>
        </w:r>
        <w:r>
          <w:rPr>
            <w:noProof/>
            <w:webHidden/>
          </w:rPr>
          <w:fldChar w:fldCharType="end"/>
        </w:r>
      </w:hyperlink>
    </w:p>
    <w:p w14:paraId="72F4E9CE" w14:textId="4CA47F89"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61" w:history="1">
        <w:r w:rsidRPr="00915F93">
          <w:rPr>
            <w:rStyle w:val="Hypertextovodkaz"/>
            <w:noProof/>
          </w:rPr>
          <w:t>Obrázek 8 - Detail PMKID</w:t>
        </w:r>
        <w:r>
          <w:rPr>
            <w:noProof/>
            <w:webHidden/>
          </w:rPr>
          <w:tab/>
        </w:r>
        <w:r>
          <w:rPr>
            <w:noProof/>
            <w:webHidden/>
          </w:rPr>
          <w:fldChar w:fldCharType="begin"/>
        </w:r>
        <w:r>
          <w:rPr>
            <w:noProof/>
            <w:webHidden/>
          </w:rPr>
          <w:instrText xml:space="preserve"> PAGEREF _Toc191039761 \h </w:instrText>
        </w:r>
        <w:r>
          <w:rPr>
            <w:noProof/>
            <w:webHidden/>
          </w:rPr>
        </w:r>
        <w:r>
          <w:rPr>
            <w:noProof/>
            <w:webHidden/>
          </w:rPr>
          <w:fldChar w:fldCharType="separate"/>
        </w:r>
        <w:r>
          <w:rPr>
            <w:noProof/>
            <w:webHidden/>
          </w:rPr>
          <w:t>21</w:t>
        </w:r>
        <w:r>
          <w:rPr>
            <w:noProof/>
            <w:webHidden/>
          </w:rPr>
          <w:fldChar w:fldCharType="end"/>
        </w:r>
      </w:hyperlink>
    </w:p>
    <w:p w14:paraId="38BA7EDE" w14:textId="41273EE8"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62" w:history="1">
        <w:r w:rsidRPr="00915F93">
          <w:rPr>
            <w:rStyle w:val="Hypertextovodkaz"/>
            <w:noProof/>
          </w:rPr>
          <w:t>Obrázek 9 - Evil Twin</w:t>
        </w:r>
        <w:r>
          <w:rPr>
            <w:noProof/>
            <w:webHidden/>
          </w:rPr>
          <w:tab/>
        </w:r>
        <w:r>
          <w:rPr>
            <w:noProof/>
            <w:webHidden/>
          </w:rPr>
          <w:fldChar w:fldCharType="begin"/>
        </w:r>
        <w:r>
          <w:rPr>
            <w:noProof/>
            <w:webHidden/>
          </w:rPr>
          <w:instrText xml:space="preserve"> PAGEREF _Toc191039762 \h </w:instrText>
        </w:r>
        <w:r>
          <w:rPr>
            <w:noProof/>
            <w:webHidden/>
          </w:rPr>
        </w:r>
        <w:r>
          <w:rPr>
            <w:noProof/>
            <w:webHidden/>
          </w:rPr>
          <w:fldChar w:fldCharType="separate"/>
        </w:r>
        <w:r>
          <w:rPr>
            <w:noProof/>
            <w:webHidden/>
          </w:rPr>
          <w:t>22</w:t>
        </w:r>
        <w:r>
          <w:rPr>
            <w:noProof/>
            <w:webHidden/>
          </w:rPr>
          <w:fldChar w:fldCharType="end"/>
        </w:r>
      </w:hyperlink>
    </w:p>
    <w:p w14:paraId="65A1EE60" w14:textId="40CBB4E8"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63" w:history="1">
        <w:r w:rsidRPr="00915F93">
          <w:rPr>
            <w:rStyle w:val="Hypertextovodkaz"/>
            <w:noProof/>
          </w:rPr>
          <w:t>Obrázek 10 - Rogue AP</w:t>
        </w:r>
        <w:r>
          <w:rPr>
            <w:noProof/>
            <w:webHidden/>
          </w:rPr>
          <w:tab/>
        </w:r>
        <w:r>
          <w:rPr>
            <w:noProof/>
            <w:webHidden/>
          </w:rPr>
          <w:fldChar w:fldCharType="begin"/>
        </w:r>
        <w:r>
          <w:rPr>
            <w:noProof/>
            <w:webHidden/>
          </w:rPr>
          <w:instrText xml:space="preserve"> PAGEREF _Toc191039763 \h </w:instrText>
        </w:r>
        <w:r>
          <w:rPr>
            <w:noProof/>
            <w:webHidden/>
          </w:rPr>
        </w:r>
        <w:r>
          <w:rPr>
            <w:noProof/>
            <w:webHidden/>
          </w:rPr>
          <w:fldChar w:fldCharType="separate"/>
        </w:r>
        <w:r>
          <w:rPr>
            <w:noProof/>
            <w:webHidden/>
          </w:rPr>
          <w:t>23</w:t>
        </w:r>
        <w:r>
          <w:rPr>
            <w:noProof/>
            <w:webHidden/>
          </w:rPr>
          <w:fldChar w:fldCharType="end"/>
        </w:r>
      </w:hyperlink>
    </w:p>
    <w:p w14:paraId="1042D004" w14:textId="540A2A7F"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64" w:history="1">
        <w:r w:rsidRPr="00915F93">
          <w:rPr>
            <w:rStyle w:val="Hypertextovodkaz"/>
            <w:noProof/>
          </w:rPr>
          <w:t>Obrázek 11 - Informace o systému</w:t>
        </w:r>
        <w:r>
          <w:rPr>
            <w:noProof/>
            <w:webHidden/>
          </w:rPr>
          <w:tab/>
        </w:r>
        <w:r>
          <w:rPr>
            <w:noProof/>
            <w:webHidden/>
          </w:rPr>
          <w:fldChar w:fldCharType="begin"/>
        </w:r>
        <w:r>
          <w:rPr>
            <w:noProof/>
            <w:webHidden/>
          </w:rPr>
          <w:instrText xml:space="preserve"> PAGEREF _Toc191039764 \h </w:instrText>
        </w:r>
        <w:r>
          <w:rPr>
            <w:noProof/>
            <w:webHidden/>
          </w:rPr>
        </w:r>
        <w:r>
          <w:rPr>
            <w:noProof/>
            <w:webHidden/>
          </w:rPr>
          <w:fldChar w:fldCharType="separate"/>
        </w:r>
        <w:r>
          <w:rPr>
            <w:noProof/>
            <w:webHidden/>
          </w:rPr>
          <w:t>24</w:t>
        </w:r>
        <w:r>
          <w:rPr>
            <w:noProof/>
            <w:webHidden/>
          </w:rPr>
          <w:fldChar w:fldCharType="end"/>
        </w:r>
      </w:hyperlink>
    </w:p>
    <w:p w14:paraId="6E32D595" w14:textId="505B9286"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65" w:history="1">
        <w:r w:rsidRPr="00915F93">
          <w:rPr>
            <w:rStyle w:val="Hypertextovodkaz"/>
            <w:noProof/>
          </w:rPr>
          <w:t>Obrázek 12 - Verze Linuxového jádra</w:t>
        </w:r>
        <w:r>
          <w:rPr>
            <w:noProof/>
            <w:webHidden/>
          </w:rPr>
          <w:tab/>
        </w:r>
        <w:r>
          <w:rPr>
            <w:noProof/>
            <w:webHidden/>
          </w:rPr>
          <w:fldChar w:fldCharType="begin"/>
        </w:r>
        <w:r>
          <w:rPr>
            <w:noProof/>
            <w:webHidden/>
          </w:rPr>
          <w:instrText xml:space="preserve"> PAGEREF _Toc191039765 \h </w:instrText>
        </w:r>
        <w:r>
          <w:rPr>
            <w:noProof/>
            <w:webHidden/>
          </w:rPr>
        </w:r>
        <w:r>
          <w:rPr>
            <w:noProof/>
            <w:webHidden/>
          </w:rPr>
          <w:fldChar w:fldCharType="separate"/>
        </w:r>
        <w:r>
          <w:rPr>
            <w:noProof/>
            <w:webHidden/>
          </w:rPr>
          <w:t>24</w:t>
        </w:r>
        <w:r>
          <w:rPr>
            <w:noProof/>
            <w:webHidden/>
          </w:rPr>
          <w:fldChar w:fldCharType="end"/>
        </w:r>
      </w:hyperlink>
    </w:p>
    <w:p w14:paraId="2F38B4CF" w14:textId="7CDBC70B"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66" w:history="1">
        <w:r w:rsidRPr="00915F93">
          <w:rPr>
            <w:rStyle w:val="Hypertextovodkaz"/>
            <w:noProof/>
          </w:rPr>
          <w:t>Obrázek 13 - Wifi adaptér Tenda U10</w:t>
        </w:r>
        <w:r>
          <w:rPr>
            <w:noProof/>
            <w:webHidden/>
          </w:rPr>
          <w:tab/>
        </w:r>
        <w:r>
          <w:rPr>
            <w:noProof/>
            <w:webHidden/>
          </w:rPr>
          <w:fldChar w:fldCharType="begin"/>
        </w:r>
        <w:r>
          <w:rPr>
            <w:noProof/>
            <w:webHidden/>
          </w:rPr>
          <w:instrText xml:space="preserve"> PAGEREF _Toc191039766 \h </w:instrText>
        </w:r>
        <w:r>
          <w:rPr>
            <w:noProof/>
            <w:webHidden/>
          </w:rPr>
        </w:r>
        <w:r>
          <w:rPr>
            <w:noProof/>
            <w:webHidden/>
          </w:rPr>
          <w:fldChar w:fldCharType="separate"/>
        </w:r>
        <w:r>
          <w:rPr>
            <w:noProof/>
            <w:webHidden/>
          </w:rPr>
          <w:t>25</w:t>
        </w:r>
        <w:r>
          <w:rPr>
            <w:noProof/>
            <w:webHidden/>
          </w:rPr>
          <w:fldChar w:fldCharType="end"/>
        </w:r>
      </w:hyperlink>
    </w:p>
    <w:p w14:paraId="2D7D3075" w14:textId="754E1560"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67" w:history="1">
        <w:r w:rsidRPr="00915F93">
          <w:rPr>
            <w:rStyle w:val="Hypertextovodkaz"/>
            <w:noProof/>
          </w:rPr>
          <w:t>Obrázek 14 - Wifi modul Mediatek MT7922</w:t>
        </w:r>
        <w:r>
          <w:rPr>
            <w:noProof/>
            <w:webHidden/>
          </w:rPr>
          <w:tab/>
        </w:r>
        <w:r>
          <w:rPr>
            <w:noProof/>
            <w:webHidden/>
          </w:rPr>
          <w:fldChar w:fldCharType="begin"/>
        </w:r>
        <w:r>
          <w:rPr>
            <w:noProof/>
            <w:webHidden/>
          </w:rPr>
          <w:instrText xml:space="preserve"> PAGEREF _Toc191039767 \h </w:instrText>
        </w:r>
        <w:r>
          <w:rPr>
            <w:noProof/>
            <w:webHidden/>
          </w:rPr>
        </w:r>
        <w:r>
          <w:rPr>
            <w:noProof/>
            <w:webHidden/>
          </w:rPr>
          <w:fldChar w:fldCharType="separate"/>
        </w:r>
        <w:r>
          <w:rPr>
            <w:noProof/>
            <w:webHidden/>
          </w:rPr>
          <w:t>25</w:t>
        </w:r>
        <w:r>
          <w:rPr>
            <w:noProof/>
            <w:webHidden/>
          </w:rPr>
          <w:fldChar w:fldCharType="end"/>
        </w:r>
      </w:hyperlink>
    </w:p>
    <w:p w14:paraId="36B8C861" w14:textId="61A67263"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68" w:history="1">
        <w:r w:rsidRPr="00915F93">
          <w:rPr>
            <w:rStyle w:val="Hypertextovodkaz"/>
            <w:noProof/>
          </w:rPr>
          <w:t>Obrázek 15 - Snímek Mikrotik RB941-2nDs</w:t>
        </w:r>
        <w:r>
          <w:rPr>
            <w:noProof/>
            <w:webHidden/>
          </w:rPr>
          <w:tab/>
        </w:r>
        <w:r>
          <w:rPr>
            <w:noProof/>
            <w:webHidden/>
          </w:rPr>
          <w:fldChar w:fldCharType="begin"/>
        </w:r>
        <w:r>
          <w:rPr>
            <w:noProof/>
            <w:webHidden/>
          </w:rPr>
          <w:instrText xml:space="preserve"> PAGEREF _Toc191039768 \h </w:instrText>
        </w:r>
        <w:r>
          <w:rPr>
            <w:noProof/>
            <w:webHidden/>
          </w:rPr>
        </w:r>
        <w:r>
          <w:rPr>
            <w:noProof/>
            <w:webHidden/>
          </w:rPr>
          <w:fldChar w:fldCharType="separate"/>
        </w:r>
        <w:r>
          <w:rPr>
            <w:noProof/>
            <w:webHidden/>
          </w:rPr>
          <w:t>26</w:t>
        </w:r>
        <w:r>
          <w:rPr>
            <w:noProof/>
            <w:webHidden/>
          </w:rPr>
          <w:fldChar w:fldCharType="end"/>
        </w:r>
      </w:hyperlink>
    </w:p>
    <w:p w14:paraId="69EBFCD7" w14:textId="34AF2210"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69" w:history="1">
        <w:r w:rsidRPr="00915F93">
          <w:rPr>
            <w:rStyle w:val="Hypertextovodkaz"/>
            <w:noProof/>
          </w:rPr>
          <w:t>Obrázek 16 - Systémové informace Mikrotik RB941-2nDs</w:t>
        </w:r>
        <w:r>
          <w:rPr>
            <w:noProof/>
            <w:webHidden/>
          </w:rPr>
          <w:tab/>
        </w:r>
        <w:r>
          <w:rPr>
            <w:noProof/>
            <w:webHidden/>
          </w:rPr>
          <w:fldChar w:fldCharType="begin"/>
        </w:r>
        <w:r>
          <w:rPr>
            <w:noProof/>
            <w:webHidden/>
          </w:rPr>
          <w:instrText xml:space="preserve"> PAGEREF _Toc191039769 \h </w:instrText>
        </w:r>
        <w:r>
          <w:rPr>
            <w:noProof/>
            <w:webHidden/>
          </w:rPr>
        </w:r>
        <w:r>
          <w:rPr>
            <w:noProof/>
            <w:webHidden/>
          </w:rPr>
          <w:fldChar w:fldCharType="separate"/>
        </w:r>
        <w:r>
          <w:rPr>
            <w:noProof/>
            <w:webHidden/>
          </w:rPr>
          <w:t>26</w:t>
        </w:r>
        <w:r>
          <w:rPr>
            <w:noProof/>
            <w:webHidden/>
          </w:rPr>
          <w:fldChar w:fldCharType="end"/>
        </w:r>
      </w:hyperlink>
    </w:p>
    <w:p w14:paraId="1D4FA883" w14:textId="5BA7FD23"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70" w:history="1">
        <w:r w:rsidRPr="00915F93">
          <w:rPr>
            <w:rStyle w:val="Hypertextovodkaz"/>
            <w:noProof/>
          </w:rPr>
          <w:t>Obrázek 17 - Snímek TP-Link AX23</w:t>
        </w:r>
        <w:r>
          <w:rPr>
            <w:noProof/>
            <w:webHidden/>
          </w:rPr>
          <w:tab/>
        </w:r>
        <w:r>
          <w:rPr>
            <w:noProof/>
            <w:webHidden/>
          </w:rPr>
          <w:fldChar w:fldCharType="begin"/>
        </w:r>
        <w:r>
          <w:rPr>
            <w:noProof/>
            <w:webHidden/>
          </w:rPr>
          <w:instrText xml:space="preserve"> PAGEREF _Toc191039770 \h </w:instrText>
        </w:r>
        <w:r>
          <w:rPr>
            <w:noProof/>
            <w:webHidden/>
          </w:rPr>
        </w:r>
        <w:r>
          <w:rPr>
            <w:noProof/>
            <w:webHidden/>
          </w:rPr>
          <w:fldChar w:fldCharType="separate"/>
        </w:r>
        <w:r>
          <w:rPr>
            <w:noProof/>
            <w:webHidden/>
          </w:rPr>
          <w:t>27</w:t>
        </w:r>
        <w:r>
          <w:rPr>
            <w:noProof/>
            <w:webHidden/>
          </w:rPr>
          <w:fldChar w:fldCharType="end"/>
        </w:r>
      </w:hyperlink>
    </w:p>
    <w:p w14:paraId="14006C5B" w14:textId="4AD00408"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71" w:history="1">
        <w:r w:rsidRPr="00915F93">
          <w:rPr>
            <w:rStyle w:val="Hypertextovodkaz"/>
            <w:noProof/>
          </w:rPr>
          <w:t>Obrázek 18 - Verze firmware TP-Link AX23</w:t>
        </w:r>
        <w:r>
          <w:rPr>
            <w:noProof/>
            <w:webHidden/>
          </w:rPr>
          <w:tab/>
        </w:r>
        <w:r>
          <w:rPr>
            <w:noProof/>
            <w:webHidden/>
          </w:rPr>
          <w:fldChar w:fldCharType="begin"/>
        </w:r>
        <w:r>
          <w:rPr>
            <w:noProof/>
            <w:webHidden/>
          </w:rPr>
          <w:instrText xml:space="preserve"> PAGEREF _Toc191039771 \h </w:instrText>
        </w:r>
        <w:r>
          <w:rPr>
            <w:noProof/>
            <w:webHidden/>
          </w:rPr>
        </w:r>
        <w:r>
          <w:rPr>
            <w:noProof/>
            <w:webHidden/>
          </w:rPr>
          <w:fldChar w:fldCharType="separate"/>
        </w:r>
        <w:r>
          <w:rPr>
            <w:noProof/>
            <w:webHidden/>
          </w:rPr>
          <w:t>27</w:t>
        </w:r>
        <w:r>
          <w:rPr>
            <w:noProof/>
            <w:webHidden/>
          </w:rPr>
          <w:fldChar w:fldCharType="end"/>
        </w:r>
      </w:hyperlink>
    </w:p>
    <w:p w14:paraId="6F498C76" w14:textId="0B7E0414"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72" w:history="1">
        <w:r w:rsidRPr="00915F93">
          <w:rPr>
            <w:rStyle w:val="Hypertextovodkaz"/>
            <w:noProof/>
          </w:rPr>
          <w:t>Obrázek 19 - Snímek TP-Link WR740N</w:t>
        </w:r>
        <w:r>
          <w:rPr>
            <w:noProof/>
            <w:webHidden/>
          </w:rPr>
          <w:tab/>
        </w:r>
        <w:r>
          <w:rPr>
            <w:noProof/>
            <w:webHidden/>
          </w:rPr>
          <w:fldChar w:fldCharType="begin"/>
        </w:r>
        <w:r>
          <w:rPr>
            <w:noProof/>
            <w:webHidden/>
          </w:rPr>
          <w:instrText xml:space="preserve"> PAGEREF _Toc191039772 \h </w:instrText>
        </w:r>
        <w:r>
          <w:rPr>
            <w:noProof/>
            <w:webHidden/>
          </w:rPr>
        </w:r>
        <w:r>
          <w:rPr>
            <w:noProof/>
            <w:webHidden/>
          </w:rPr>
          <w:fldChar w:fldCharType="separate"/>
        </w:r>
        <w:r>
          <w:rPr>
            <w:noProof/>
            <w:webHidden/>
          </w:rPr>
          <w:t>28</w:t>
        </w:r>
        <w:r>
          <w:rPr>
            <w:noProof/>
            <w:webHidden/>
          </w:rPr>
          <w:fldChar w:fldCharType="end"/>
        </w:r>
      </w:hyperlink>
    </w:p>
    <w:p w14:paraId="739E8DEA" w14:textId="5D78F856"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73" w:history="1">
        <w:r w:rsidRPr="00915F93">
          <w:rPr>
            <w:rStyle w:val="Hypertextovodkaz"/>
            <w:noProof/>
          </w:rPr>
          <w:t>Obrázek 20 - Verze firmware TP-Link WR740N</w:t>
        </w:r>
        <w:r>
          <w:rPr>
            <w:noProof/>
            <w:webHidden/>
          </w:rPr>
          <w:tab/>
        </w:r>
        <w:r>
          <w:rPr>
            <w:noProof/>
            <w:webHidden/>
          </w:rPr>
          <w:fldChar w:fldCharType="begin"/>
        </w:r>
        <w:r>
          <w:rPr>
            <w:noProof/>
            <w:webHidden/>
          </w:rPr>
          <w:instrText xml:space="preserve"> PAGEREF _Toc191039773 \h </w:instrText>
        </w:r>
        <w:r>
          <w:rPr>
            <w:noProof/>
            <w:webHidden/>
          </w:rPr>
        </w:r>
        <w:r>
          <w:rPr>
            <w:noProof/>
            <w:webHidden/>
          </w:rPr>
          <w:fldChar w:fldCharType="separate"/>
        </w:r>
        <w:r>
          <w:rPr>
            <w:noProof/>
            <w:webHidden/>
          </w:rPr>
          <w:t>28</w:t>
        </w:r>
        <w:r>
          <w:rPr>
            <w:noProof/>
            <w:webHidden/>
          </w:rPr>
          <w:fldChar w:fldCharType="end"/>
        </w:r>
      </w:hyperlink>
    </w:p>
    <w:p w14:paraId="24B73E60" w14:textId="5A574098"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74" w:history="1">
        <w:r w:rsidRPr="00915F93">
          <w:rPr>
            <w:rStyle w:val="Hypertextovodkaz"/>
            <w:noProof/>
          </w:rPr>
          <w:t>Obrázek 21 - Schéma vývojového prostředí</w:t>
        </w:r>
        <w:r>
          <w:rPr>
            <w:noProof/>
            <w:webHidden/>
          </w:rPr>
          <w:tab/>
        </w:r>
        <w:r>
          <w:rPr>
            <w:noProof/>
            <w:webHidden/>
          </w:rPr>
          <w:fldChar w:fldCharType="begin"/>
        </w:r>
        <w:r>
          <w:rPr>
            <w:noProof/>
            <w:webHidden/>
          </w:rPr>
          <w:instrText xml:space="preserve"> PAGEREF _Toc191039774 \h </w:instrText>
        </w:r>
        <w:r>
          <w:rPr>
            <w:noProof/>
            <w:webHidden/>
          </w:rPr>
        </w:r>
        <w:r>
          <w:rPr>
            <w:noProof/>
            <w:webHidden/>
          </w:rPr>
          <w:fldChar w:fldCharType="separate"/>
        </w:r>
        <w:r>
          <w:rPr>
            <w:noProof/>
            <w:webHidden/>
          </w:rPr>
          <w:t>29</w:t>
        </w:r>
        <w:r>
          <w:rPr>
            <w:noProof/>
            <w:webHidden/>
          </w:rPr>
          <w:fldChar w:fldCharType="end"/>
        </w:r>
      </w:hyperlink>
    </w:p>
    <w:p w14:paraId="24E09FCD" w14:textId="73254600"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75" w:history="1">
        <w:r w:rsidRPr="00915F93">
          <w:rPr>
            <w:rStyle w:val="Hypertextovodkaz"/>
            <w:noProof/>
          </w:rPr>
          <w:t>Obrázek 22 - Instalace potřebných systémových balíčků</w:t>
        </w:r>
        <w:r>
          <w:rPr>
            <w:noProof/>
            <w:webHidden/>
          </w:rPr>
          <w:tab/>
        </w:r>
        <w:r>
          <w:rPr>
            <w:noProof/>
            <w:webHidden/>
          </w:rPr>
          <w:fldChar w:fldCharType="begin"/>
        </w:r>
        <w:r>
          <w:rPr>
            <w:noProof/>
            <w:webHidden/>
          </w:rPr>
          <w:instrText xml:space="preserve"> PAGEREF _Toc191039775 \h </w:instrText>
        </w:r>
        <w:r>
          <w:rPr>
            <w:noProof/>
            <w:webHidden/>
          </w:rPr>
        </w:r>
        <w:r>
          <w:rPr>
            <w:noProof/>
            <w:webHidden/>
          </w:rPr>
          <w:fldChar w:fldCharType="separate"/>
        </w:r>
        <w:r>
          <w:rPr>
            <w:noProof/>
            <w:webHidden/>
          </w:rPr>
          <w:t>30</w:t>
        </w:r>
        <w:r>
          <w:rPr>
            <w:noProof/>
            <w:webHidden/>
          </w:rPr>
          <w:fldChar w:fldCharType="end"/>
        </w:r>
      </w:hyperlink>
    </w:p>
    <w:p w14:paraId="585F346B" w14:textId="38105E9E"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76" w:history="1">
        <w:r w:rsidRPr="00915F93">
          <w:rPr>
            <w:rStyle w:val="Hypertextovodkaz"/>
            <w:noProof/>
          </w:rPr>
          <w:t>Obrázek 23 - Verze Python3</w:t>
        </w:r>
        <w:r>
          <w:rPr>
            <w:noProof/>
            <w:webHidden/>
          </w:rPr>
          <w:tab/>
        </w:r>
        <w:r>
          <w:rPr>
            <w:noProof/>
            <w:webHidden/>
          </w:rPr>
          <w:fldChar w:fldCharType="begin"/>
        </w:r>
        <w:r>
          <w:rPr>
            <w:noProof/>
            <w:webHidden/>
          </w:rPr>
          <w:instrText xml:space="preserve"> PAGEREF _Toc191039776 \h </w:instrText>
        </w:r>
        <w:r>
          <w:rPr>
            <w:noProof/>
            <w:webHidden/>
          </w:rPr>
        </w:r>
        <w:r>
          <w:rPr>
            <w:noProof/>
            <w:webHidden/>
          </w:rPr>
          <w:fldChar w:fldCharType="separate"/>
        </w:r>
        <w:r>
          <w:rPr>
            <w:noProof/>
            <w:webHidden/>
          </w:rPr>
          <w:t>31</w:t>
        </w:r>
        <w:r>
          <w:rPr>
            <w:noProof/>
            <w:webHidden/>
          </w:rPr>
          <w:fldChar w:fldCharType="end"/>
        </w:r>
      </w:hyperlink>
    </w:p>
    <w:p w14:paraId="576AC882" w14:textId="3DB4586A"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77" w:history="1">
        <w:r w:rsidRPr="00915F93">
          <w:rPr>
            <w:rStyle w:val="Hypertextovodkaz"/>
            <w:noProof/>
          </w:rPr>
          <w:t>Obrázek 24 - Verze Aircrack-ng</w:t>
        </w:r>
        <w:r>
          <w:rPr>
            <w:noProof/>
            <w:webHidden/>
          </w:rPr>
          <w:tab/>
        </w:r>
        <w:r>
          <w:rPr>
            <w:noProof/>
            <w:webHidden/>
          </w:rPr>
          <w:fldChar w:fldCharType="begin"/>
        </w:r>
        <w:r>
          <w:rPr>
            <w:noProof/>
            <w:webHidden/>
          </w:rPr>
          <w:instrText xml:space="preserve"> PAGEREF _Toc191039777 \h </w:instrText>
        </w:r>
        <w:r>
          <w:rPr>
            <w:noProof/>
            <w:webHidden/>
          </w:rPr>
        </w:r>
        <w:r>
          <w:rPr>
            <w:noProof/>
            <w:webHidden/>
          </w:rPr>
          <w:fldChar w:fldCharType="separate"/>
        </w:r>
        <w:r>
          <w:rPr>
            <w:noProof/>
            <w:webHidden/>
          </w:rPr>
          <w:t>31</w:t>
        </w:r>
        <w:r>
          <w:rPr>
            <w:noProof/>
            <w:webHidden/>
          </w:rPr>
          <w:fldChar w:fldCharType="end"/>
        </w:r>
      </w:hyperlink>
    </w:p>
    <w:p w14:paraId="369B02B0" w14:textId="4B10AAE8"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78" w:history="1">
        <w:r w:rsidRPr="00915F93">
          <w:rPr>
            <w:rStyle w:val="Hypertextovodkaz"/>
            <w:noProof/>
          </w:rPr>
          <w:t>Obrázek 25 - Verze Hashcat</w:t>
        </w:r>
        <w:r>
          <w:rPr>
            <w:noProof/>
            <w:webHidden/>
          </w:rPr>
          <w:tab/>
        </w:r>
        <w:r>
          <w:rPr>
            <w:noProof/>
            <w:webHidden/>
          </w:rPr>
          <w:fldChar w:fldCharType="begin"/>
        </w:r>
        <w:r>
          <w:rPr>
            <w:noProof/>
            <w:webHidden/>
          </w:rPr>
          <w:instrText xml:space="preserve"> PAGEREF _Toc191039778 \h </w:instrText>
        </w:r>
        <w:r>
          <w:rPr>
            <w:noProof/>
            <w:webHidden/>
          </w:rPr>
        </w:r>
        <w:r>
          <w:rPr>
            <w:noProof/>
            <w:webHidden/>
          </w:rPr>
          <w:fldChar w:fldCharType="separate"/>
        </w:r>
        <w:r>
          <w:rPr>
            <w:noProof/>
            <w:webHidden/>
          </w:rPr>
          <w:t>31</w:t>
        </w:r>
        <w:r>
          <w:rPr>
            <w:noProof/>
            <w:webHidden/>
          </w:rPr>
          <w:fldChar w:fldCharType="end"/>
        </w:r>
      </w:hyperlink>
    </w:p>
    <w:p w14:paraId="73C2DD25" w14:textId="0A6A08D6"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79" w:history="1">
        <w:r w:rsidRPr="00915F93">
          <w:rPr>
            <w:rStyle w:val="Hypertextovodkaz"/>
            <w:noProof/>
          </w:rPr>
          <w:t>Obrázek 26 - Verze Hostapd</w:t>
        </w:r>
        <w:r>
          <w:rPr>
            <w:noProof/>
            <w:webHidden/>
          </w:rPr>
          <w:tab/>
        </w:r>
        <w:r>
          <w:rPr>
            <w:noProof/>
            <w:webHidden/>
          </w:rPr>
          <w:fldChar w:fldCharType="begin"/>
        </w:r>
        <w:r>
          <w:rPr>
            <w:noProof/>
            <w:webHidden/>
          </w:rPr>
          <w:instrText xml:space="preserve"> PAGEREF _Toc191039779 \h </w:instrText>
        </w:r>
        <w:r>
          <w:rPr>
            <w:noProof/>
            <w:webHidden/>
          </w:rPr>
        </w:r>
        <w:r>
          <w:rPr>
            <w:noProof/>
            <w:webHidden/>
          </w:rPr>
          <w:fldChar w:fldCharType="separate"/>
        </w:r>
        <w:r>
          <w:rPr>
            <w:noProof/>
            <w:webHidden/>
          </w:rPr>
          <w:t>32</w:t>
        </w:r>
        <w:r>
          <w:rPr>
            <w:noProof/>
            <w:webHidden/>
          </w:rPr>
          <w:fldChar w:fldCharType="end"/>
        </w:r>
      </w:hyperlink>
    </w:p>
    <w:p w14:paraId="15AAD206" w14:textId="0CAAFBEE"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80" w:history="1">
        <w:r w:rsidRPr="00915F93">
          <w:rPr>
            <w:rStyle w:val="Hypertextovodkaz"/>
            <w:noProof/>
          </w:rPr>
          <w:t>Obrázek 27 - Instalace Hcxtools</w:t>
        </w:r>
        <w:r>
          <w:rPr>
            <w:noProof/>
            <w:webHidden/>
          </w:rPr>
          <w:tab/>
        </w:r>
        <w:r>
          <w:rPr>
            <w:noProof/>
            <w:webHidden/>
          </w:rPr>
          <w:fldChar w:fldCharType="begin"/>
        </w:r>
        <w:r>
          <w:rPr>
            <w:noProof/>
            <w:webHidden/>
          </w:rPr>
          <w:instrText xml:space="preserve"> PAGEREF _Toc191039780 \h </w:instrText>
        </w:r>
        <w:r>
          <w:rPr>
            <w:noProof/>
            <w:webHidden/>
          </w:rPr>
        </w:r>
        <w:r>
          <w:rPr>
            <w:noProof/>
            <w:webHidden/>
          </w:rPr>
          <w:fldChar w:fldCharType="separate"/>
        </w:r>
        <w:r>
          <w:rPr>
            <w:noProof/>
            <w:webHidden/>
          </w:rPr>
          <w:t>33</w:t>
        </w:r>
        <w:r>
          <w:rPr>
            <w:noProof/>
            <w:webHidden/>
          </w:rPr>
          <w:fldChar w:fldCharType="end"/>
        </w:r>
      </w:hyperlink>
    </w:p>
    <w:p w14:paraId="5547F424" w14:textId="5118EEA6"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81" w:history="1">
        <w:r w:rsidRPr="00915F93">
          <w:rPr>
            <w:rStyle w:val="Hypertextovodkaz"/>
            <w:noProof/>
          </w:rPr>
          <w:t>Obrázek 28 - Test instalace Hcxtools</w:t>
        </w:r>
        <w:r>
          <w:rPr>
            <w:noProof/>
            <w:webHidden/>
          </w:rPr>
          <w:tab/>
        </w:r>
        <w:r>
          <w:rPr>
            <w:noProof/>
            <w:webHidden/>
          </w:rPr>
          <w:fldChar w:fldCharType="begin"/>
        </w:r>
        <w:r>
          <w:rPr>
            <w:noProof/>
            <w:webHidden/>
          </w:rPr>
          <w:instrText xml:space="preserve"> PAGEREF _Toc191039781 \h </w:instrText>
        </w:r>
        <w:r>
          <w:rPr>
            <w:noProof/>
            <w:webHidden/>
          </w:rPr>
        </w:r>
        <w:r>
          <w:rPr>
            <w:noProof/>
            <w:webHidden/>
          </w:rPr>
          <w:fldChar w:fldCharType="separate"/>
        </w:r>
        <w:r>
          <w:rPr>
            <w:noProof/>
            <w:webHidden/>
          </w:rPr>
          <w:t>33</w:t>
        </w:r>
        <w:r>
          <w:rPr>
            <w:noProof/>
            <w:webHidden/>
          </w:rPr>
          <w:fldChar w:fldCharType="end"/>
        </w:r>
      </w:hyperlink>
    </w:p>
    <w:p w14:paraId="446DD940" w14:textId="6625CC9B"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82" w:history="1">
        <w:r w:rsidRPr="00915F93">
          <w:rPr>
            <w:rStyle w:val="Hypertextovodkaz"/>
            <w:noProof/>
          </w:rPr>
          <w:t>Obrázek 29 - Tvorba virtuálního prostředí</w:t>
        </w:r>
        <w:r>
          <w:rPr>
            <w:noProof/>
            <w:webHidden/>
          </w:rPr>
          <w:tab/>
        </w:r>
        <w:r>
          <w:rPr>
            <w:noProof/>
            <w:webHidden/>
          </w:rPr>
          <w:fldChar w:fldCharType="begin"/>
        </w:r>
        <w:r>
          <w:rPr>
            <w:noProof/>
            <w:webHidden/>
          </w:rPr>
          <w:instrText xml:space="preserve"> PAGEREF _Toc191039782 \h </w:instrText>
        </w:r>
        <w:r>
          <w:rPr>
            <w:noProof/>
            <w:webHidden/>
          </w:rPr>
        </w:r>
        <w:r>
          <w:rPr>
            <w:noProof/>
            <w:webHidden/>
          </w:rPr>
          <w:fldChar w:fldCharType="separate"/>
        </w:r>
        <w:r>
          <w:rPr>
            <w:noProof/>
            <w:webHidden/>
          </w:rPr>
          <w:t>34</w:t>
        </w:r>
        <w:r>
          <w:rPr>
            <w:noProof/>
            <w:webHidden/>
          </w:rPr>
          <w:fldChar w:fldCharType="end"/>
        </w:r>
      </w:hyperlink>
    </w:p>
    <w:p w14:paraId="453453BA" w14:textId="30676407"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83" w:history="1">
        <w:r w:rsidRPr="00915F93">
          <w:rPr>
            <w:rStyle w:val="Hypertextovodkaz"/>
            <w:noProof/>
          </w:rPr>
          <w:t>Obrázek 30 - Přesměrování do virtuálního prostředí</w:t>
        </w:r>
        <w:r>
          <w:rPr>
            <w:noProof/>
            <w:webHidden/>
          </w:rPr>
          <w:tab/>
        </w:r>
        <w:r>
          <w:rPr>
            <w:noProof/>
            <w:webHidden/>
          </w:rPr>
          <w:fldChar w:fldCharType="begin"/>
        </w:r>
        <w:r>
          <w:rPr>
            <w:noProof/>
            <w:webHidden/>
          </w:rPr>
          <w:instrText xml:space="preserve"> PAGEREF _Toc191039783 \h </w:instrText>
        </w:r>
        <w:r>
          <w:rPr>
            <w:noProof/>
            <w:webHidden/>
          </w:rPr>
        </w:r>
        <w:r>
          <w:rPr>
            <w:noProof/>
            <w:webHidden/>
          </w:rPr>
          <w:fldChar w:fldCharType="separate"/>
        </w:r>
        <w:r>
          <w:rPr>
            <w:noProof/>
            <w:webHidden/>
          </w:rPr>
          <w:t>34</w:t>
        </w:r>
        <w:r>
          <w:rPr>
            <w:noProof/>
            <w:webHidden/>
          </w:rPr>
          <w:fldChar w:fldCharType="end"/>
        </w:r>
      </w:hyperlink>
    </w:p>
    <w:p w14:paraId="037CDA7E" w14:textId="4E29C155"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84" w:history="1">
        <w:r w:rsidRPr="00915F93">
          <w:rPr>
            <w:rStyle w:val="Hypertextovodkaz"/>
            <w:noProof/>
          </w:rPr>
          <w:t>Obrázek 31 - Verze knihovny Scapy</w:t>
        </w:r>
        <w:r>
          <w:rPr>
            <w:noProof/>
            <w:webHidden/>
          </w:rPr>
          <w:tab/>
        </w:r>
        <w:r>
          <w:rPr>
            <w:noProof/>
            <w:webHidden/>
          </w:rPr>
          <w:fldChar w:fldCharType="begin"/>
        </w:r>
        <w:r>
          <w:rPr>
            <w:noProof/>
            <w:webHidden/>
          </w:rPr>
          <w:instrText xml:space="preserve"> PAGEREF _Toc191039784 \h </w:instrText>
        </w:r>
        <w:r>
          <w:rPr>
            <w:noProof/>
            <w:webHidden/>
          </w:rPr>
        </w:r>
        <w:r>
          <w:rPr>
            <w:noProof/>
            <w:webHidden/>
          </w:rPr>
          <w:fldChar w:fldCharType="separate"/>
        </w:r>
        <w:r>
          <w:rPr>
            <w:noProof/>
            <w:webHidden/>
          </w:rPr>
          <w:t>35</w:t>
        </w:r>
        <w:r>
          <w:rPr>
            <w:noProof/>
            <w:webHidden/>
          </w:rPr>
          <w:fldChar w:fldCharType="end"/>
        </w:r>
      </w:hyperlink>
    </w:p>
    <w:p w14:paraId="67D6D808" w14:textId="082B10A8"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85" w:history="1">
        <w:r w:rsidRPr="00915F93">
          <w:rPr>
            <w:rStyle w:val="Hypertextovodkaz"/>
            <w:noProof/>
          </w:rPr>
          <w:t>Obrázek 32 - Instalace Scapy knihovny</w:t>
        </w:r>
        <w:r>
          <w:rPr>
            <w:noProof/>
            <w:webHidden/>
          </w:rPr>
          <w:tab/>
        </w:r>
        <w:r>
          <w:rPr>
            <w:noProof/>
            <w:webHidden/>
          </w:rPr>
          <w:fldChar w:fldCharType="begin"/>
        </w:r>
        <w:r>
          <w:rPr>
            <w:noProof/>
            <w:webHidden/>
          </w:rPr>
          <w:instrText xml:space="preserve"> PAGEREF _Toc191039785 \h </w:instrText>
        </w:r>
        <w:r>
          <w:rPr>
            <w:noProof/>
            <w:webHidden/>
          </w:rPr>
        </w:r>
        <w:r>
          <w:rPr>
            <w:noProof/>
            <w:webHidden/>
          </w:rPr>
          <w:fldChar w:fldCharType="separate"/>
        </w:r>
        <w:r>
          <w:rPr>
            <w:noProof/>
            <w:webHidden/>
          </w:rPr>
          <w:t>35</w:t>
        </w:r>
        <w:r>
          <w:rPr>
            <w:noProof/>
            <w:webHidden/>
          </w:rPr>
          <w:fldChar w:fldCharType="end"/>
        </w:r>
      </w:hyperlink>
    </w:p>
    <w:p w14:paraId="382A96F4" w14:textId="2B9A035A"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86" w:history="1">
        <w:r w:rsidRPr="00915F93">
          <w:rPr>
            <w:rStyle w:val="Hypertextovodkaz"/>
            <w:noProof/>
          </w:rPr>
          <w:t>Obrázek 33 - Verze knihovny Prettytable</w:t>
        </w:r>
        <w:r>
          <w:rPr>
            <w:noProof/>
            <w:webHidden/>
          </w:rPr>
          <w:tab/>
        </w:r>
        <w:r>
          <w:rPr>
            <w:noProof/>
            <w:webHidden/>
          </w:rPr>
          <w:fldChar w:fldCharType="begin"/>
        </w:r>
        <w:r>
          <w:rPr>
            <w:noProof/>
            <w:webHidden/>
          </w:rPr>
          <w:instrText xml:space="preserve"> PAGEREF _Toc191039786 \h </w:instrText>
        </w:r>
        <w:r>
          <w:rPr>
            <w:noProof/>
            <w:webHidden/>
          </w:rPr>
        </w:r>
        <w:r>
          <w:rPr>
            <w:noProof/>
            <w:webHidden/>
          </w:rPr>
          <w:fldChar w:fldCharType="separate"/>
        </w:r>
        <w:r>
          <w:rPr>
            <w:noProof/>
            <w:webHidden/>
          </w:rPr>
          <w:t>35</w:t>
        </w:r>
        <w:r>
          <w:rPr>
            <w:noProof/>
            <w:webHidden/>
          </w:rPr>
          <w:fldChar w:fldCharType="end"/>
        </w:r>
      </w:hyperlink>
    </w:p>
    <w:p w14:paraId="54EDE5A2" w14:textId="4B13156A"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87" w:history="1">
        <w:r w:rsidRPr="00915F93">
          <w:rPr>
            <w:rStyle w:val="Hypertextovodkaz"/>
            <w:noProof/>
          </w:rPr>
          <w:t>Obrázek 34 - Instalace Prettytable knihovny</w:t>
        </w:r>
        <w:r>
          <w:rPr>
            <w:noProof/>
            <w:webHidden/>
          </w:rPr>
          <w:tab/>
        </w:r>
        <w:r>
          <w:rPr>
            <w:noProof/>
            <w:webHidden/>
          </w:rPr>
          <w:fldChar w:fldCharType="begin"/>
        </w:r>
        <w:r>
          <w:rPr>
            <w:noProof/>
            <w:webHidden/>
          </w:rPr>
          <w:instrText xml:space="preserve"> PAGEREF _Toc191039787 \h </w:instrText>
        </w:r>
        <w:r>
          <w:rPr>
            <w:noProof/>
            <w:webHidden/>
          </w:rPr>
        </w:r>
        <w:r>
          <w:rPr>
            <w:noProof/>
            <w:webHidden/>
          </w:rPr>
          <w:fldChar w:fldCharType="separate"/>
        </w:r>
        <w:r>
          <w:rPr>
            <w:noProof/>
            <w:webHidden/>
          </w:rPr>
          <w:t>35</w:t>
        </w:r>
        <w:r>
          <w:rPr>
            <w:noProof/>
            <w:webHidden/>
          </w:rPr>
          <w:fldChar w:fldCharType="end"/>
        </w:r>
      </w:hyperlink>
    </w:p>
    <w:p w14:paraId="458F4D45" w14:textId="6807B6A1"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88" w:history="1">
        <w:r w:rsidRPr="00915F93">
          <w:rPr>
            <w:rStyle w:val="Hypertextovodkaz"/>
            <w:noProof/>
          </w:rPr>
          <w:t>Obrázek 35 - Verze knihovny Psutil</w:t>
        </w:r>
        <w:r>
          <w:rPr>
            <w:noProof/>
            <w:webHidden/>
          </w:rPr>
          <w:tab/>
        </w:r>
        <w:r>
          <w:rPr>
            <w:noProof/>
            <w:webHidden/>
          </w:rPr>
          <w:fldChar w:fldCharType="begin"/>
        </w:r>
        <w:r>
          <w:rPr>
            <w:noProof/>
            <w:webHidden/>
          </w:rPr>
          <w:instrText xml:space="preserve"> PAGEREF _Toc191039788 \h </w:instrText>
        </w:r>
        <w:r>
          <w:rPr>
            <w:noProof/>
            <w:webHidden/>
          </w:rPr>
        </w:r>
        <w:r>
          <w:rPr>
            <w:noProof/>
            <w:webHidden/>
          </w:rPr>
          <w:fldChar w:fldCharType="separate"/>
        </w:r>
        <w:r>
          <w:rPr>
            <w:noProof/>
            <w:webHidden/>
          </w:rPr>
          <w:t>36</w:t>
        </w:r>
        <w:r>
          <w:rPr>
            <w:noProof/>
            <w:webHidden/>
          </w:rPr>
          <w:fldChar w:fldCharType="end"/>
        </w:r>
      </w:hyperlink>
    </w:p>
    <w:p w14:paraId="25942C9B" w14:textId="3257C90D"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89" w:history="1">
        <w:r w:rsidRPr="00915F93">
          <w:rPr>
            <w:rStyle w:val="Hypertextovodkaz"/>
            <w:noProof/>
          </w:rPr>
          <w:t>Obrázek 36 - Instalace Psutil knihovny</w:t>
        </w:r>
        <w:r>
          <w:rPr>
            <w:noProof/>
            <w:webHidden/>
          </w:rPr>
          <w:tab/>
        </w:r>
        <w:r>
          <w:rPr>
            <w:noProof/>
            <w:webHidden/>
          </w:rPr>
          <w:fldChar w:fldCharType="begin"/>
        </w:r>
        <w:r>
          <w:rPr>
            <w:noProof/>
            <w:webHidden/>
          </w:rPr>
          <w:instrText xml:space="preserve"> PAGEREF _Toc191039789 \h </w:instrText>
        </w:r>
        <w:r>
          <w:rPr>
            <w:noProof/>
            <w:webHidden/>
          </w:rPr>
        </w:r>
        <w:r>
          <w:rPr>
            <w:noProof/>
            <w:webHidden/>
          </w:rPr>
          <w:fldChar w:fldCharType="separate"/>
        </w:r>
        <w:r>
          <w:rPr>
            <w:noProof/>
            <w:webHidden/>
          </w:rPr>
          <w:t>36</w:t>
        </w:r>
        <w:r>
          <w:rPr>
            <w:noProof/>
            <w:webHidden/>
          </w:rPr>
          <w:fldChar w:fldCharType="end"/>
        </w:r>
      </w:hyperlink>
    </w:p>
    <w:p w14:paraId="407FF64C" w14:textId="3C7B190F"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90" w:history="1">
        <w:r w:rsidRPr="00915F93">
          <w:rPr>
            <w:rStyle w:val="Hypertextovodkaz"/>
            <w:noProof/>
          </w:rPr>
          <w:t>Obrázek 37 - Instalace Git balíčku</w:t>
        </w:r>
        <w:r>
          <w:rPr>
            <w:noProof/>
            <w:webHidden/>
          </w:rPr>
          <w:tab/>
        </w:r>
        <w:r>
          <w:rPr>
            <w:noProof/>
            <w:webHidden/>
          </w:rPr>
          <w:fldChar w:fldCharType="begin"/>
        </w:r>
        <w:r>
          <w:rPr>
            <w:noProof/>
            <w:webHidden/>
          </w:rPr>
          <w:instrText xml:space="preserve"> PAGEREF _Toc191039790 \h </w:instrText>
        </w:r>
        <w:r>
          <w:rPr>
            <w:noProof/>
            <w:webHidden/>
          </w:rPr>
        </w:r>
        <w:r>
          <w:rPr>
            <w:noProof/>
            <w:webHidden/>
          </w:rPr>
          <w:fldChar w:fldCharType="separate"/>
        </w:r>
        <w:r>
          <w:rPr>
            <w:noProof/>
            <w:webHidden/>
          </w:rPr>
          <w:t>37</w:t>
        </w:r>
        <w:r>
          <w:rPr>
            <w:noProof/>
            <w:webHidden/>
          </w:rPr>
          <w:fldChar w:fldCharType="end"/>
        </w:r>
      </w:hyperlink>
    </w:p>
    <w:p w14:paraId="0818A019" w14:textId="07D6C5E0"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91" w:history="1">
        <w:r w:rsidRPr="00915F93">
          <w:rPr>
            <w:rStyle w:val="Hypertextovodkaz"/>
            <w:noProof/>
          </w:rPr>
          <w:t>Obrázek 38 - Stažení WiFighter repozitáře¨</w:t>
        </w:r>
        <w:r>
          <w:rPr>
            <w:noProof/>
            <w:webHidden/>
          </w:rPr>
          <w:tab/>
        </w:r>
        <w:r>
          <w:rPr>
            <w:noProof/>
            <w:webHidden/>
          </w:rPr>
          <w:fldChar w:fldCharType="begin"/>
        </w:r>
        <w:r>
          <w:rPr>
            <w:noProof/>
            <w:webHidden/>
          </w:rPr>
          <w:instrText xml:space="preserve"> PAGEREF _Toc191039791 \h </w:instrText>
        </w:r>
        <w:r>
          <w:rPr>
            <w:noProof/>
            <w:webHidden/>
          </w:rPr>
        </w:r>
        <w:r>
          <w:rPr>
            <w:noProof/>
            <w:webHidden/>
          </w:rPr>
          <w:fldChar w:fldCharType="separate"/>
        </w:r>
        <w:r>
          <w:rPr>
            <w:noProof/>
            <w:webHidden/>
          </w:rPr>
          <w:t>37</w:t>
        </w:r>
        <w:r>
          <w:rPr>
            <w:noProof/>
            <w:webHidden/>
          </w:rPr>
          <w:fldChar w:fldCharType="end"/>
        </w:r>
      </w:hyperlink>
    </w:p>
    <w:p w14:paraId="33C2946F" w14:textId="5245DC87"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92" w:history="1">
        <w:r w:rsidRPr="00915F93">
          <w:rPr>
            <w:rStyle w:val="Hypertextovodkaz"/>
            <w:noProof/>
          </w:rPr>
          <w:t>Obrázek 39 - Přesunutí do WiFighter adresáře</w:t>
        </w:r>
        <w:r>
          <w:rPr>
            <w:noProof/>
            <w:webHidden/>
          </w:rPr>
          <w:tab/>
        </w:r>
        <w:r>
          <w:rPr>
            <w:noProof/>
            <w:webHidden/>
          </w:rPr>
          <w:fldChar w:fldCharType="begin"/>
        </w:r>
        <w:r>
          <w:rPr>
            <w:noProof/>
            <w:webHidden/>
          </w:rPr>
          <w:instrText xml:space="preserve"> PAGEREF _Toc191039792 \h </w:instrText>
        </w:r>
        <w:r>
          <w:rPr>
            <w:noProof/>
            <w:webHidden/>
          </w:rPr>
        </w:r>
        <w:r>
          <w:rPr>
            <w:noProof/>
            <w:webHidden/>
          </w:rPr>
          <w:fldChar w:fldCharType="separate"/>
        </w:r>
        <w:r>
          <w:rPr>
            <w:noProof/>
            <w:webHidden/>
          </w:rPr>
          <w:t>37</w:t>
        </w:r>
        <w:r>
          <w:rPr>
            <w:noProof/>
            <w:webHidden/>
          </w:rPr>
          <w:fldChar w:fldCharType="end"/>
        </w:r>
      </w:hyperlink>
    </w:p>
    <w:p w14:paraId="4AC52663" w14:textId="79487EB2"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93" w:history="1">
        <w:r w:rsidRPr="00915F93">
          <w:rPr>
            <w:rStyle w:val="Hypertextovodkaz"/>
            <w:noProof/>
          </w:rPr>
          <w:t>Obrázek 40 - Spuštění instalačního skriptu</w:t>
        </w:r>
        <w:r>
          <w:rPr>
            <w:noProof/>
            <w:webHidden/>
          </w:rPr>
          <w:tab/>
        </w:r>
        <w:r>
          <w:rPr>
            <w:noProof/>
            <w:webHidden/>
          </w:rPr>
          <w:fldChar w:fldCharType="begin"/>
        </w:r>
        <w:r>
          <w:rPr>
            <w:noProof/>
            <w:webHidden/>
          </w:rPr>
          <w:instrText xml:space="preserve"> PAGEREF _Toc191039793 \h </w:instrText>
        </w:r>
        <w:r>
          <w:rPr>
            <w:noProof/>
            <w:webHidden/>
          </w:rPr>
        </w:r>
        <w:r>
          <w:rPr>
            <w:noProof/>
            <w:webHidden/>
          </w:rPr>
          <w:fldChar w:fldCharType="separate"/>
        </w:r>
        <w:r>
          <w:rPr>
            <w:noProof/>
            <w:webHidden/>
          </w:rPr>
          <w:t>38</w:t>
        </w:r>
        <w:r>
          <w:rPr>
            <w:noProof/>
            <w:webHidden/>
          </w:rPr>
          <w:fldChar w:fldCharType="end"/>
        </w:r>
      </w:hyperlink>
    </w:p>
    <w:p w14:paraId="085E896C" w14:textId="54A7BE12" w:rsidR="0032480B" w:rsidRDefault="0032480B">
      <w:pPr>
        <w:pStyle w:val="Seznamobrzk"/>
        <w:tabs>
          <w:tab w:val="right" w:leader="dot" w:pos="9061"/>
        </w:tabs>
        <w:rPr>
          <w:rFonts w:asciiTheme="minorHAnsi" w:eastAsiaTheme="minorEastAsia" w:hAnsiTheme="minorHAnsi" w:cstheme="minorBidi"/>
          <w:noProof/>
          <w:kern w:val="2"/>
          <w14:ligatures w14:val="standardContextual"/>
        </w:rPr>
      </w:pPr>
      <w:hyperlink w:anchor="_Toc191039794" w:history="1">
        <w:r w:rsidRPr="00915F93">
          <w:rPr>
            <w:rStyle w:val="Hypertextovodkaz"/>
            <w:noProof/>
          </w:rPr>
          <w:t>Obrázek 41 - Výstup úspěšného provedení instalačního skriptu</w:t>
        </w:r>
        <w:r>
          <w:rPr>
            <w:noProof/>
            <w:webHidden/>
          </w:rPr>
          <w:tab/>
        </w:r>
        <w:r>
          <w:rPr>
            <w:noProof/>
            <w:webHidden/>
          </w:rPr>
          <w:fldChar w:fldCharType="begin"/>
        </w:r>
        <w:r>
          <w:rPr>
            <w:noProof/>
            <w:webHidden/>
          </w:rPr>
          <w:instrText xml:space="preserve"> PAGEREF _Toc191039794 \h </w:instrText>
        </w:r>
        <w:r>
          <w:rPr>
            <w:noProof/>
            <w:webHidden/>
          </w:rPr>
        </w:r>
        <w:r>
          <w:rPr>
            <w:noProof/>
            <w:webHidden/>
          </w:rPr>
          <w:fldChar w:fldCharType="separate"/>
        </w:r>
        <w:r>
          <w:rPr>
            <w:noProof/>
            <w:webHidden/>
          </w:rPr>
          <w:t>38</w:t>
        </w:r>
        <w:r>
          <w:rPr>
            <w:noProof/>
            <w:webHidden/>
          </w:rPr>
          <w:fldChar w:fldCharType="end"/>
        </w:r>
      </w:hyperlink>
    </w:p>
    <w:p w14:paraId="6CDEA275" w14:textId="2DCAA577" w:rsidR="00B141DE" w:rsidRDefault="00E07788" w:rsidP="006A40C2">
      <w:r>
        <w:fldChar w:fldCharType="end"/>
      </w:r>
      <w:r w:rsidR="00B141DE">
        <w:t xml:space="preserve"> </w:t>
      </w:r>
    </w:p>
    <w:sectPr w:rsidR="00B141DE" w:rsidSect="008E56AF">
      <w:footerReference w:type="default" r:id="rId63"/>
      <w:pgSz w:w="11906" w:h="16838"/>
      <w:pgMar w:top="1418" w:right="1134" w:bottom="851" w:left="1701" w:header="709"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14" w:author="Filip (student)" w:date="2025-02-21T12:37:00Z" w:initials="FS">
    <w:p w14:paraId="28E7D59E" w14:textId="77777777" w:rsidR="00D83084" w:rsidRDefault="00D83084" w:rsidP="00D83084">
      <w:pPr>
        <w:pStyle w:val="Textkomente"/>
        <w:ind w:firstLine="0"/>
        <w:jc w:val="left"/>
      </w:pPr>
      <w:r>
        <w:rPr>
          <w:rStyle w:val="Odkaznakoment"/>
        </w:rPr>
        <w:annotationRef/>
      </w:r>
      <w:r>
        <w:t>Přidat link na kapirolu</w:t>
      </w:r>
    </w:p>
  </w:comment>
  <w:comment w:id="119" w:author="Filip (student)" w:date="2025-02-21T12:37:00Z" w:initials="FS">
    <w:p w14:paraId="154A3535" w14:textId="14286FAE" w:rsidR="00D83084" w:rsidRDefault="00D83084" w:rsidP="00D83084">
      <w:pPr>
        <w:pStyle w:val="Textkomente"/>
        <w:ind w:firstLine="0"/>
        <w:jc w:val="left"/>
      </w:pPr>
      <w:r>
        <w:rPr>
          <w:rStyle w:val="Odkaznakoment"/>
        </w:rPr>
        <w:annotationRef/>
      </w:r>
      <w:r>
        <w:t>Přidat link na kapirolu</w:t>
      </w:r>
    </w:p>
  </w:comment>
  <w:comment w:id="122" w:author="Filip (student)" w:date="2025-02-22T19:10:00Z" w:initials="FS">
    <w:p w14:paraId="34012044" w14:textId="77777777" w:rsidR="005112E6" w:rsidRDefault="005112E6" w:rsidP="005112E6">
      <w:pPr>
        <w:pStyle w:val="Textkomente"/>
        <w:ind w:firstLine="0"/>
        <w:jc w:val="left"/>
      </w:pPr>
      <w:r>
        <w:rPr>
          <w:rStyle w:val="Odkaznakoment"/>
        </w:rPr>
        <w:annotationRef/>
      </w:r>
      <w:r>
        <w:t>Seznam zkratek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8E7D59E" w15:done="0"/>
  <w15:commentEx w15:paraId="154A3535" w15:done="0"/>
  <w15:commentEx w15:paraId="340120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062EEB4" w16cex:dateUtc="2025-02-21T11:37:00Z"/>
  <w16cex:commentExtensible w16cex:durableId="10FD984A" w16cex:dateUtc="2025-02-21T11:37:00Z"/>
  <w16cex:commentExtensible w16cex:durableId="70B4081C" w16cex:dateUtc="2025-02-22T18: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8E7D59E" w16cid:durableId="5062EEB4"/>
  <w16cid:commentId w16cid:paraId="154A3535" w16cid:durableId="10FD984A"/>
  <w16cid:commentId w16cid:paraId="34012044" w16cid:durableId="70B408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D4F823" w14:textId="77777777" w:rsidR="000B686F" w:rsidRDefault="000B686F">
      <w:r>
        <w:separator/>
      </w:r>
    </w:p>
  </w:endnote>
  <w:endnote w:type="continuationSeparator" w:id="0">
    <w:p w14:paraId="4657577C" w14:textId="77777777" w:rsidR="000B686F" w:rsidRDefault="000B68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E036B" w14:textId="77777777" w:rsidR="009244E5" w:rsidRDefault="009244E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86B12C" w14:textId="77777777" w:rsidR="008E56AF" w:rsidRDefault="008E56AF">
    <w:pPr>
      <w:pStyle w:val="Zpat"/>
      <w:jc w:val="center"/>
    </w:pPr>
    <w:r>
      <w:fldChar w:fldCharType="begin"/>
    </w:r>
    <w:r>
      <w:instrText>PAGE   \* MERGEFORMAT</w:instrText>
    </w:r>
    <w:r>
      <w:fldChar w:fldCharType="separate"/>
    </w:r>
    <w:r w:rsidR="00D17B24">
      <w:rPr>
        <w:noProof/>
      </w:rPr>
      <w:t>11</w:t>
    </w:r>
    <w:r>
      <w:fldChar w:fldCharType="end"/>
    </w:r>
  </w:p>
  <w:p w14:paraId="5447AA5E" w14:textId="77777777" w:rsidR="008E56AF" w:rsidRDefault="008E56A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32DAD5" w14:textId="77777777" w:rsidR="000B686F" w:rsidRDefault="000B686F">
      <w:r>
        <w:separator/>
      </w:r>
    </w:p>
  </w:footnote>
  <w:footnote w:type="continuationSeparator" w:id="0">
    <w:p w14:paraId="26625474" w14:textId="77777777" w:rsidR="000B686F" w:rsidRDefault="000B68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1F28AC" w14:textId="77777777" w:rsidR="00DA37A8" w:rsidRPr="00944738" w:rsidRDefault="00946566" w:rsidP="00E34B38">
    <w:pPr>
      <w:pStyle w:val="Zhlav"/>
      <w:tabs>
        <w:tab w:val="clear" w:pos="4536"/>
        <w:tab w:val="left" w:pos="4500"/>
        <w:tab w:val="center" w:pos="6120"/>
      </w:tabs>
      <w:rPr>
        <w:rFonts w:ascii="Lucida Sans" w:hAnsi="Lucida Sans"/>
        <w:color w:val="000080"/>
      </w:rPr>
    </w:pPr>
    <w:r>
      <w:rPr>
        <w:noProof/>
      </w:rPr>
      <w:drawing>
        <wp:anchor distT="0" distB="0" distL="114300" distR="114300" simplePos="0" relativeHeight="251658240" behindDoc="0" locked="0" layoutInCell="1" allowOverlap="1" wp14:anchorId="3030465E" wp14:editId="47085239">
          <wp:simplePos x="0" y="0"/>
          <wp:positionH relativeFrom="column">
            <wp:posOffset>967105</wp:posOffset>
          </wp:positionH>
          <wp:positionV relativeFrom="paragraph">
            <wp:posOffset>57785</wp:posOffset>
          </wp:positionV>
          <wp:extent cx="1849755" cy="683260"/>
          <wp:effectExtent l="0" t="0" r="0" b="0"/>
          <wp:wrapNone/>
          <wp:docPr id="1092525339" name="Obrázek 1092525339" descr="logo_bez_tex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bez_textu"/>
                  <pic:cNvPicPr>
                    <a:picLocks noChangeAspect="1" noChangeArrowheads="1"/>
                  </pic:cNvPicPr>
                </pic:nvPicPr>
                <pic:blipFill>
                  <a:blip r:embed="rId1">
                    <a:extLst>
                      <a:ext uri="{28A0092B-C50C-407E-A947-70E740481C1C}">
                        <a14:useLocalDpi xmlns:a14="http://schemas.microsoft.com/office/drawing/2010/main" val="0"/>
                      </a:ext>
                    </a:extLst>
                  </a:blip>
                  <a:srcRect t="31622" b="31458"/>
                  <a:stretch>
                    <a:fillRect/>
                  </a:stretch>
                </pic:blipFill>
                <pic:spPr bwMode="auto">
                  <a:xfrm>
                    <a:off x="0" y="0"/>
                    <a:ext cx="1849755" cy="683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254738E3" wp14:editId="385E30AF">
          <wp:simplePos x="0" y="0"/>
          <wp:positionH relativeFrom="column">
            <wp:posOffset>-4445</wp:posOffset>
          </wp:positionH>
          <wp:positionV relativeFrom="paragraph">
            <wp:align>bottom</wp:align>
          </wp:positionV>
          <wp:extent cx="838200" cy="838200"/>
          <wp:effectExtent l="0" t="0" r="0" b="0"/>
          <wp:wrapNone/>
          <wp:docPr id="987892142" name="Obrázek 987892142" descr="Pra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aha"/>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37A8" w:rsidRPr="00171E2D">
      <w:rPr>
        <w:color w:val="000080"/>
      </w:rPr>
      <w:t xml:space="preserve"> </w:t>
    </w:r>
  </w:p>
  <w:p w14:paraId="78684432" w14:textId="77777777" w:rsidR="00DA37A8" w:rsidRPr="005F1302" w:rsidRDefault="008A6911" w:rsidP="009E53EC">
    <w:pPr>
      <w:pStyle w:val="Zhlav"/>
      <w:tabs>
        <w:tab w:val="clear" w:pos="4536"/>
        <w:tab w:val="left" w:pos="4500"/>
        <w:tab w:val="center" w:pos="6120"/>
      </w:tabs>
      <w:ind w:firstLine="4248"/>
      <w:jc w:val="center"/>
      <w:rPr>
        <w:rFonts w:cs="Arial"/>
        <w:b/>
        <w:color w:val="595959"/>
      </w:rPr>
    </w:pPr>
    <w:r>
      <w:rPr>
        <w:rFonts w:cs="Arial"/>
        <w:b/>
        <w:color w:val="595959"/>
      </w:rPr>
      <w:tab/>
    </w:r>
    <w:r w:rsidR="00DA37A8" w:rsidRPr="005F1302">
      <w:rPr>
        <w:rFonts w:cs="Arial"/>
        <w:b/>
        <w:color w:val="595959"/>
      </w:rPr>
      <w:t>Střední průmyslová škola na Proseku</w:t>
    </w:r>
  </w:p>
  <w:p w14:paraId="530D19B7" w14:textId="77777777" w:rsidR="00DA37A8" w:rsidRPr="005F1302" w:rsidRDefault="008A6911" w:rsidP="008833E1">
    <w:pPr>
      <w:pStyle w:val="Zhlav"/>
      <w:tabs>
        <w:tab w:val="clear" w:pos="4536"/>
        <w:tab w:val="left" w:pos="4500"/>
        <w:tab w:val="center" w:pos="6120"/>
      </w:tabs>
      <w:ind w:firstLine="4248"/>
      <w:jc w:val="center"/>
      <w:rPr>
        <w:rFonts w:cs="Arial"/>
        <w:b/>
        <w:color w:val="595959"/>
      </w:rPr>
    </w:pPr>
    <w:r>
      <w:rPr>
        <w:rFonts w:cs="Arial"/>
        <w:b/>
        <w:color w:val="595959"/>
      </w:rPr>
      <w:tab/>
    </w:r>
    <w:r w:rsidR="00DA37A8" w:rsidRPr="005F1302">
      <w:rPr>
        <w:rFonts w:cs="Arial"/>
        <w:b/>
        <w:color w:val="595959"/>
      </w:rPr>
      <w:t>190 00 Praha 9, Novoborská 2</w:t>
    </w:r>
  </w:p>
  <w:p w14:paraId="38A05C85" w14:textId="77777777" w:rsidR="00DA37A8" w:rsidRPr="00756075" w:rsidRDefault="00DA37A8" w:rsidP="00756075">
    <w:pPr>
      <w:pStyle w:val="Zhlav"/>
      <w:tabs>
        <w:tab w:val="clear" w:pos="4536"/>
        <w:tab w:val="left" w:pos="4500"/>
        <w:tab w:val="center" w:pos="6120"/>
      </w:tabs>
      <w:ind w:firstLine="4248"/>
      <w:rPr>
        <w:rFonts w:ascii="Century Schoolbook" w:hAnsi="Century Schoolbook" w:cs="Tahoma"/>
        <w:b/>
        <w:color w:val="0000FF"/>
      </w:rPr>
    </w:pPr>
  </w:p>
  <w:p w14:paraId="7B0A2863" w14:textId="77777777" w:rsidR="00DA37A8" w:rsidRPr="00756075" w:rsidRDefault="00DA37A8" w:rsidP="00756075">
    <w:pPr>
      <w:pStyle w:val="Zhlav"/>
      <w:tabs>
        <w:tab w:val="clear" w:pos="4536"/>
        <w:tab w:val="left" w:pos="4500"/>
        <w:tab w:val="center" w:pos="6120"/>
      </w:tabs>
      <w:ind w:firstLine="4248"/>
      <w:rPr>
        <w:rFonts w:ascii="Century Schoolbook" w:hAnsi="Century Schoolbook" w:cs="Tahoma"/>
        <w:b/>
        <w:color w:val="0000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21786" w14:textId="77777777" w:rsidR="00EF65BD" w:rsidRPr="00EF65BD" w:rsidRDefault="00EF65BD" w:rsidP="00EF65BD">
    <w:pPr>
      <w:pStyle w:val="NormlnBEZODSAZEN"/>
      <w:pBdr>
        <w:bottom w:val="single" w:sz="12" w:space="1" w:color="auto"/>
      </w:pBdr>
    </w:pPr>
    <w:r w:rsidRPr="00EF65BD">
      <w:rPr>
        <w:color w:val="000080"/>
      </w:rPr>
      <w:t xml:space="preserve"> </w:t>
    </w:r>
    <w:r w:rsidRPr="00EF65BD">
      <w:t>Střední průmyslová škola na Proseku</w:t>
    </w:r>
    <w:r w:rsidRPr="00EF65BD">
      <w:tab/>
    </w:r>
    <w:r>
      <w:tab/>
    </w:r>
    <w:r w:rsidR="00643106">
      <w:t>18-20-</w:t>
    </w:r>
    <w:r w:rsidRPr="00EF65BD">
      <w:t>M/01</w:t>
    </w:r>
    <w:r w:rsidR="004C7F0B">
      <w:t xml:space="preserve"> </w:t>
    </w:r>
    <w:r w:rsidR="00643106">
      <w:t>Informační technologie</w:t>
    </w:r>
  </w:p>
  <w:p w14:paraId="0D4D306C" w14:textId="77777777" w:rsidR="00EF65BD" w:rsidRPr="00944738" w:rsidRDefault="00EF65BD" w:rsidP="00E34B38">
    <w:pPr>
      <w:pStyle w:val="Zhlav"/>
      <w:tabs>
        <w:tab w:val="clear" w:pos="4536"/>
        <w:tab w:val="left" w:pos="4500"/>
        <w:tab w:val="center" w:pos="6120"/>
      </w:tabs>
      <w:rPr>
        <w:rFonts w:ascii="Lucida Sans" w:hAnsi="Lucida Sans"/>
        <w:color w:val="000080"/>
      </w:rPr>
    </w:pPr>
  </w:p>
  <w:p w14:paraId="6547504F" w14:textId="77777777" w:rsidR="00EF65BD" w:rsidRPr="005F1302" w:rsidRDefault="00EF65BD" w:rsidP="00EF65BD">
    <w:pPr>
      <w:pStyle w:val="Zhlav"/>
      <w:tabs>
        <w:tab w:val="clear" w:pos="4536"/>
        <w:tab w:val="left" w:pos="4500"/>
        <w:tab w:val="center" w:pos="6120"/>
      </w:tabs>
      <w:ind w:firstLine="4248"/>
      <w:jc w:val="center"/>
      <w:rPr>
        <w:rFonts w:cs="Arial"/>
        <w:b/>
        <w:color w:val="595959"/>
      </w:rPr>
    </w:pPr>
    <w:r>
      <w:rPr>
        <w:rFonts w:cs="Arial"/>
        <w:b/>
        <w:color w:val="595959"/>
      </w:rPr>
      <w:tab/>
    </w:r>
  </w:p>
  <w:p w14:paraId="7BE0E5ED" w14:textId="77777777" w:rsidR="00EF65BD" w:rsidRPr="00756075" w:rsidRDefault="00EF65BD" w:rsidP="00756075">
    <w:pPr>
      <w:pStyle w:val="Zhlav"/>
      <w:tabs>
        <w:tab w:val="clear" w:pos="4536"/>
        <w:tab w:val="left" w:pos="4500"/>
        <w:tab w:val="center" w:pos="6120"/>
      </w:tabs>
      <w:ind w:firstLine="4248"/>
      <w:rPr>
        <w:rFonts w:ascii="Century Schoolbook" w:hAnsi="Century Schoolbook" w:cs="Tahoma"/>
        <w:b/>
        <w:color w:val="0000FF"/>
      </w:rPr>
    </w:pPr>
  </w:p>
  <w:p w14:paraId="7DE19F45" w14:textId="77777777" w:rsidR="00EF65BD" w:rsidRPr="00756075" w:rsidRDefault="00EF65BD" w:rsidP="00756075">
    <w:pPr>
      <w:pStyle w:val="Zhlav"/>
      <w:tabs>
        <w:tab w:val="clear" w:pos="4536"/>
        <w:tab w:val="left" w:pos="4500"/>
        <w:tab w:val="center" w:pos="6120"/>
      </w:tabs>
      <w:ind w:firstLine="4248"/>
      <w:rPr>
        <w:rFonts w:ascii="Century Schoolbook" w:hAnsi="Century Schoolbook" w:cs="Tahoma"/>
        <w:b/>
        <w:color w:val="0000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D7FA2"/>
    <w:multiLevelType w:val="hybridMultilevel"/>
    <w:tmpl w:val="604A4D00"/>
    <w:lvl w:ilvl="0" w:tplc="C696F9A0">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B503A01"/>
    <w:multiLevelType w:val="multilevel"/>
    <w:tmpl w:val="0A967B24"/>
    <w:lvl w:ilvl="0">
      <w:start w:val="30"/>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4152420"/>
    <w:multiLevelType w:val="multilevel"/>
    <w:tmpl w:val="3F90EB40"/>
    <w:lvl w:ilvl="0">
      <w:start w:val="28"/>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34539B3"/>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54D95525"/>
    <w:multiLevelType w:val="multilevel"/>
    <w:tmpl w:val="594C4B00"/>
    <w:lvl w:ilvl="0">
      <w:start w:val="29"/>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C057D95"/>
    <w:multiLevelType w:val="hybridMultilevel"/>
    <w:tmpl w:val="58A2D6CC"/>
    <w:lvl w:ilvl="0" w:tplc="2C2E4026">
      <w:start w:val="19"/>
      <w:numFmt w:val="bullet"/>
      <w:lvlText w:val="-"/>
      <w:lvlJc w:val="left"/>
      <w:pPr>
        <w:ind w:left="720" w:hanging="360"/>
      </w:pPr>
      <w:rPr>
        <w:rFonts w:ascii="Calibri" w:eastAsia="Calibri" w:hAnsi="Calibri"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2147233471">
    <w:abstractNumId w:val="2"/>
  </w:num>
  <w:num w:numId="2" w16cid:durableId="479733512">
    <w:abstractNumId w:val="4"/>
  </w:num>
  <w:num w:numId="3" w16cid:durableId="1947156882">
    <w:abstractNumId w:val="1"/>
  </w:num>
  <w:num w:numId="4" w16cid:durableId="1744720281">
    <w:abstractNumId w:val="5"/>
  </w:num>
  <w:num w:numId="5" w16cid:durableId="1986229855">
    <w:abstractNumId w:val="3"/>
  </w:num>
  <w:num w:numId="6" w16cid:durableId="189014229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ilip (student)">
    <w15:presenceInfo w15:providerId="AD" w15:userId="S::filip.struhar@xconsulting.cz::b8c66937-1f20-4d2e-8da8-a600f24b94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08B"/>
    <w:rsid w:val="00001383"/>
    <w:rsid w:val="000025E5"/>
    <w:rsid w:val="00002642"/>
    <w:rsid w:val="00004757"/>
    <w:rsid w:val="0000623D"/>
    <w:rsid w:val="000072B5"/>
    <w:rsid w:val="0001035C"/>
    <w:rsid w:val="0001224E"/>
    <w:rsid w:val="00012606"/>
    <w:rsid w:val="00013134"/>
    <w:rsid w:val="00013C1A"/>
    <w:rsid w:val="00015794"/>
    <w:rsid w:val="000160C6"/>
    <w:rsid w:val="000204D8"/>
    <w:rsid w:val="000213FE"/>
    <w:rsid w:val="00021F25"/>
    <w:rsid w:val="00022D82"/>
    <w:rsid w:val="00023FD3"/>
    <w:rsid w:val="00026FC8"/>
    <w:rsid w:val="00027A53"/>
    <w:rsid w:val="000336AC"/>
    <w:rsid w:val="00036C93"/>
    <w:rsid w:val="00040BF4"/>
    <w:rsid w:val="000426D4"/>
    <w:rsid w:val="000430DC"/>
    <w:rsid w:val="0004356F"/>
    <w:rsid w:val="00044221"/>
    <w:rsid w:val="00045F4B"/>
    <w:rsid w:val="00045FE7"/>
    <w:rsid w:val="0004743D"/>
    <w:rsid w:val="0004767F"/>
    <w:rsid w:val="000478D9"/>
    <w:rsid w:val="0004796B"/>
    <w:rsid w:val="0005051A"/>
    <w:rsid w:val="00051CBB"/>
    <w:rsid w:val="000532E2"/>
    <w:rsid w:val="00053851"/>
    <w:rsid w:val="00060901"/>
    <w:rsid w:val="0006128B"/>
    <w:rsid w:val="00062C70"/>
    <w:rsid w:val="00063BA6"/>
    <w:rsid w:val="0006533D"/>
    <w:rsid w:val="00065A63"/>
    <w:rsid w:val="000676E2"/>
    <w:rsid w:val="0006780B"/>
    <w:rsid w:val="00070D7E"/>
    <w:rsid w:val="000735D1"/>
    <w:rsid w:val="00074685"/>
    <w:rsid w:val="00074A42"/>
    <w:rsid w:val="00080FF3"/>
    <w:rsid w:val="00081786"/>
    <w:rsid w:val="00082CA2"/>
    <w:rsid w:val="00083BA1"/>
    <w:rsid w:val="00083DC4"/>
    <w:rsid w:val="00084447"/>
    <w:rsid w:val="00086465"/>
    <w:rsid w:val="0009163D"/>
    <w:rsid w:val="00091773"/>
    <w:rsid w:val="0009303A"/>
    <w:rsid w:val="000936B4"/>
    <w:rsid w:val="0009412A"/>
    <w:rsid w:val="00095852"/>
    <w:rsid w:val="0009594E"/>
    <w:rsid w:val="00095F35"/>
    <w:rsid w:val="000962D4"/>
    <w:rsid w:val="000963E7"/>
    <w:rsid w:val="00097E7D"/>
    <w:rsid w:val="000A0D9D"/>
    <w:rsid w:val="000A31D3"/>
    <w:rsid w:val="000A45E8"/>
    <w:rsid w:val="000A6C39"/>
    <w:rsid w:val="000A6CE4"/>
    <w:rsid w:val="000A73D8"/>
    <w:rsid w:val="000A7E0D"/>
    <w:rsid w:val="000B00D6"/>
    <w:rsid w:val="000B0ACC"/>
    <w:rsid w:val="000B133B"/>
    <w:rsid w:val="000B2160"/>
    <w:rsid w:val="000B4A02"/>
    <w:rsid w:val="000B5992"/>
    <w:rsid w:val="000B602E"/>
    <w:rsid w:val="000B63BC"/>
    <w:rsid w:val="000B686F"/>
    <w:rsid w:val="000B6CDE"/>
    <w:rsid w:val="000C062F"/>
    <w:rsid w:val="000C1197"/>
    <w:rsid w:val="000C2A16"/>
    <w:rsid w:val="000C2A37"/>
    <w:rsid w:val="000C3128"/>
    <w:rsid w:val="000C45CE"/>
    <w:rsid w:val="000C54D9"/>
    <w:rsid w:val="000D2D5A"/>
    <w:rsid w:val="000D2D72"/>
    <w:rsid w:val="000D3383"/>
    <w:rsid w:val="000D49C2"/>
    <w:rsid w:val="000D551A"/>
    <w:rsid w:val="000D6A5F"/>
    <w:rsid w:val="000E10FF"/>
    <w:rsid w:val="000E1684"/>
    <w:rsid w:val="000E2106"/>
    <w:rsid w:val="000E2595"/>
    <w:rsid w:val="000E27D5"/>
    <w:rsid w:val="000E46BE"/>
    <w:rsid w:val="000E5EEF"/>
    <w:rsid w:val="000E7678"/>
    <w:rsid w:val="000F007A"/>
    <w:rsid w:val="000F0906"/>
    <w:rsid w:val="000F09ED"/>
    <w:rsid w:val="000F0B72"/>
    <w:rsid w:val="000F0EFF"/>
    <w:rsid w:val="000F180D"/>
    <w:rsid w:val="000F222C"/>
    <w:rsid w:val="000F2CF0"/>
    <w:rsid w:val="000F34E9"/>
    <w:rsid w:val="000F509F"/>
    <w:rsid w:val="000F738F"/>
    <w:rsid w:val="00100956"/>
    <w:rsid w:val="00105440"/>
    <w:rsid w:val="00105AD4"/>
    <w:rsid w:val="00106E84"/>
    <w:rsid w:val="00110684"/>
    <w:rsid w:val="0011274F"/>
    <w:rsid w:val="00113452"/>
    <w:rsid w:val="00113E80"/>
    <w:rsid w:val="00116B4C"/>
    <w:rsid w:val="00121333"/>
    <w:rsid w:val="001229F4"/>
    <w:rsid w:val="00122A04"/>
    <w:rsid w:val="0012301E"/>
    <w:rsid w:val="001243DB"/>
    <w:rsid w:val="00124509"/>
    <w:rsid w:val="001245A1"/>
    <w:rsid w:val="001257A2"/>
    <w:rsid w:val="00125D16"/>
    <w:rsid w:val="00126EE8"/>
    <w:rsid w:val="0013087C"/>
    <w:rsid w:val="00131822"/>
    <w:rsid w:val="00132FCA"/>
    <w:rsid w:val="00133ADC"/>
    <w:rsid w:val="001355B0"/>
    <w:rsid w:val="00137E10"/>
    <w:rsid w:val="00140228"/>
    <w:rsid w:val="0014023A"/>
    <w:rsid w:val="00141F2A"/>
    <w:rsid w:val="001420D1"/>
    <w:rsid w:val="001432DD"/>
    <w:rsid w:val="00144799"/>
    <w:rsid w:val="00144811"/>
    <w:rsid w:val="00145227"/>
    <w:rsid w:val="00145BEF"/>
    <w:rsid w:val="00146AE6"/>
    <w:rsid w:val="00147122"/>
    <w:rsid w:val="001473FB"/>
    <w:rsid w:val="00153004"/>
    <w:rsid w:val="00153202"/>
    <w:rsid w:val="001546EF"/>
    <w:rsid w:val="001555C2"/>
    <w:rsid w:val="00155E29"/>
    <w:rsid w:val="0015645F"/>
    <w:rsid w:val="001573A5"/>
    <w:rsid w:val="00160051"/>
    <w:rsid w:val="001610DD"/>
    <w:rsid w:val="00161A5A"/>
    <w:rsid w:val="00162C9A"/>
    <w:rsid w:val="00163A06"/>
    <w:rsid w:val="00163FCA"/>
    <w:rsid w:val="001643CE"/>
    <w:rsid w:val="00164A5B"/>
    <w:rsid w:val="00164AE9"/>
    <w:rsid w:val="00165710"/>
    <w:rsid w:val="00166B5D"/>
    <w:rsid w:val="001700F2"/>
    <w:rsid w:val="001706A4"/>
    <w:rsid w:val="00171DD5"/>
    <w:rsid w:val="00171E2D"/>
    <w:rsid w:val="001772EF"/>
    <w:rsid w:val="00177810"/>
    <w:rsid w:val="001801F5"/>
    <w:rsid w:val="00181DCF"/>
    <w:rsid w:val="001824E1"/>
    <w:rsid w:val="001826F9"/>
    <w:rsid w:val="00182949"/>
    <w:rsid w:val="00182CC4"/>
    <w:rsid w:val="00183F96"/>
    <w:rsid w:val="0018445C"/>
    <w:rsid w:val="00184D5A"/>
    <w:rsid w:val="001858C4"/>
    <w:rsid w:val="001859D1"/>
    <w:rsid w:val="00190DD5"/>
    <w:rsid w:val="00193BA7"/>
    <w:rsid w:val="00197F61"/>
    <w:rsid w:val="001A008C"/>
    <w:rsid w:val="001A02A4"/>
    <w:rsid w:val="001A13DA"/>
    <w:rsid w:val="001A1C51"/>
    <w:rsid w:val="001A21FA"/>
    <w:rsid w:val="001A36A0"/>
    <w:rsid w:val="001A377E"/>
    <w:rsid w:val="001A3957"/>
    <w:rsid w:val="001A426E"/>
    <w:rsid w:val="001A460D"/>
    <w:rsid w:val="001A492C"/>
    <w:rsid w:val="001A4AB3"/>
    <w:rsid w:val="001A7308"/>
    <w:rsid w:val="001A79EA"/>
    <w:rsid w:val="001B0B0D"/>
    <w:rsid w:val="001B31AC"/>
    <w:rsid w:val="001B7C8B"/>
    <w:rsid w:val="001C000C"/>
    <w:rsid w:val="001C098D"/>
    <w:rsid w:val="001C1475"/>
    <w:rsid w:val="001C20C6"/>
    <w:rsid w:val="001C226C"/>
    <w:rsid w:val="001C36D7"/>
    <w:rsid w:val="001C4F9A"/>
    <w:rsid w:val="001C58B5"/>
    <w:rsid w:val="001C6253"/>
    <w:rsid w:val="001C777F"/>
    <w:rsid w:val="001D1098"/>
    <w:rsid w:val="001D180D"/>
    <w:rsid w:val="001D2D37"/>
    <w:rsid w:val="001D538D"/>
    <w:rsid w:val="001E00DE"/>
    <w:rsid w:val="001E06FE"/>
    <w:rsid w:val="001E4B66"/>
    <w:rsid w:val="001F00A3"/>
    <w:rsid w:val="001F0721"/>
    <w:rsid w:val="001F2CD6"/>
    <w:rsid w:val="001F65D8"/>
    <w:rsid w:val="001F68B4"/>
    <w:rsid w:val="001F75E9"/>
    <w:rsid w:val="001F7953"/>
    <w:rsid w:val="002003C8"/>
    <w:rsid w:val="00202545"/>
    <w:rsid w:val="002028BB"/>
    <w:rsid w:val="00202A79"/>
    <w:rsid w:val="00203298"/>
    <w:rsid w:val="0020608B"/>
    <w:rsid w:val="002062B2"/>
    <w:rsid w:val="002066C3"/>
    <w:rsid w:val="00207F80"/>
    <w:rsid w:val="00207FAD"/>
    <w:rsid w:val="00210AE6"/>
    <w:rsid w:val="00212416"/>
    <w:rsid w:val="00213A07"/>
    <w:rsid w:val="00214DD0"/>
    <w:rsid w:val="002155A6"/>
    <w:rsid w:val="00215D5A"/>
    <w:rsid w:val="00215FCF"/>
    <w:rsid w:val="00216680"/>
    <w:rsid w:val="00216FBA"/>
    <w:rsid w:val="00217FD4"/>
    <w:rsid w:val="002209B0"/>
    <w:rsid w:val="00220DC9"/>
    <w:rsid w:val="0022126B"/>
    <w:rsid w:val="00223136"/>
    <w:rsid w:val="0022333C"/>
    <w:rsid w:val="00223DA0"/>
    <w:rsid w:val="00224A25"/>
    <w:rsid w:val="0022511A"/>
    <w:rsid w:val="002255D2"/>
    <w:rsid w:val="002306EC"/>
    <w:rsid w:val="0023096B"/>
    <w:rsid w:val="00234C64"/>
    <w:rsid w:val="00235BB4"/>
    <w:rsid w:val="00236B03"/>
    <w:rsid w:val="002370B0"/>
    <w:rsid w:val="00243BEC"/>
    <w:rsid w:val="0024563D"/>
    <w:rsid w:val="00246C1D"/>
    <w:rsid w:val="00246CAE"/>
    <w:rsid w:val="00247238"/>
    <w:rsid w:val="00251662"/>
    <w:rsid w:val="00251C7E"/>
    <w:rsid w:val="00251FE9"/>
    <w:rsid w:val="00253477"/>
    <w:rsid w:val="0025375F"/>
    <w:rsid w:val="002537F9"/>
    <w:rsid w:val="0025388F"/>
    <w:rsid w:val="00256740"/>
    <w:rsid w:val="00256BE3"/>
    <w:rsid w:val="00256EFD"/>
    <w:rsid w:val="0025709A"/>
    <w:rsid w:val="00261FAC"/>
    <w:rsid w:val="00262B26"/>
    <w:rsid w:val="00267BE5"/>
    <w:rsid w:val="0027084A"/>
    <w:rsid w:val="00271D71"/>
    <w:rsid w:val="00273908"/>
    <w:rsid w:val="00274AB2"/>
    <w:rsid w:val="002753B3"/>
    <w:rsid w:val="00275506"/>
    <w:rsid w:val="0027567C"/>
    <w:rsid w:val="00276406"/>
    <w:rsid w:val="002768DA"/>
    <w:rsid w:val="00276C1F"/>
    <w:rsid w:val="00276FB3"/>
    <w:rsid w:val="0027738E"/>
    <w:rsid w:val="002831B6"/>
    <w:rsid w:val="00284B0D"/>
    <w:rsid w:val="00285842"/>
    <w:rsid w:val="00285BD1"/>
    <w:rsid w:val="0028607D"/>
    <w:rsid w:val="0028663A"/>
    <w:rsid w:val="0028761D"/>
    <w:rsid w:val="00290D20"/>
    <w:rsid w:val="00291289"/>
    <w:rsid w:val="002924E5"/>
    <w:rsid w:val="00295324"/>
    <w:rsid w:val="002955DF"/>
    <w:rsid w:val="002963C1"/>
    <w:rsid w:val="00296CFA"/>
    <w:rsid w:val="002970D4"/>
    <w:rsid w:val="002A1420"/>
    <w:rsid w:val="002A24A2"/>
    <w:rsid w:val="002A3352"/>
    <w:rsid w:val="002A35A8"/>
    <w:rsid w:val="002A3CEA"/>
    <w:rsid w:val="002A4855"/>
    <w:rsid w:val="002A5162"/>
    <w:rsid w:val="002A5F4D"/>
    <w:rsid w:val="002A5F58"/>
    <w:rsid w:val="002A64E1"/>
    <w:rsid w:val="002A7318"/>
    <w:rsid w:val="002A7FFE"/>
    <w:rsid w:val="002B09E8"/>
    <w:rsid w:val="002B0BA1"/>
    <w:rsid w:val="002B1290"/>
    <w:rsid w:val="002B1633"/>
    <w:rsid w:val="002B2116"/>
    <w:rsid w:val="002B31E5"/>
    <w:rsid w:val="002B40C9"/>
    <w:rsid w:val="002B55D7"/>
    <w:rsid w:val="002B5796"/>
    <w:rsid w:val="002B592D"/>
    <w:rsid w:val="002B5943"/>
    <w:rsid w:val="002B59F4"/>
    <w:rsid w:val="002C0F42"/>
    <w:rsid w:val="002C4125"/>
    <w:rsid w:val="002C4A2A"/>
    <w:rsid w:val="002C53DA"/>
    <w:rsid w:val="002C5F42"/>
    <w:rsid w:val="002C663E"/>
    <w:rsid w:val="002C7501"/>
    <w:rsid w:val="002D1DB2"/>
    <w:rsid w:val="002D332A"/>
    <w:rsid w:val="002D795E"/>
    <w:rsid w:val="002E5F1C"/>
    <w:rsid w:val="002E73D7"/>
    <w:rsid w:val="002E7D20"/>
    <w:rsid w:val="002E7DE8"/>
    <w:rsid w:val="002F1658"/>
    <w:rsid w:val="002F3325"/>
    <w:rsid w:val="002F4AA3"/>
    <w:rsid w:val="002F78DE"/>
    <w:rsid w:val="003007E9"/>
    <w:rsid w:val="00300BBC"/>
    <w:rsid w:val="003011BB"/>
    <w:rsid w:val="003012A5"/>
    <w:rsid w:val="0030525D"/>
    <w:rsid w:val="00305B9A"/>
    <w:rsid w:val="00305D2F"/>
    <w:rsid w:val="0031054A"/>
    <w:rsid w:val="00311094"/>
    <w:rsid w:val="003136FD"/>
    <w:rsid w:val="00314024"/>
    <w:rsid w:val="00314101"/>
    <w:rsid w:val="0031489F"/>
    <w:rsid w:val="00314EA3"/>
    <w:rsid w:val="00315C8B"/>
    <w:rsid w:val="00316637"/>
    <w:rsid w:val="00317C75"/>
    <w:rsid w:val="00323932"/>
    <w:rsid w:val="00323F47"/>
    <w:rsid w:val="003246A8"/>
    <w:rsid w:val="0032480B"/>
    <w:rsid w:val="003249C9"/>
    <w:rsid w:val="00325FD5"/>
    <w:rsid w:val="00327C24"/>
    <w:rsid w:val="00327C38"/>
    <w:rsid w:val="00332A2B"/>
    <w:rsid w:val="00334DE0"/>
    <w:rsid w:val="0033674D"/>
    <w:rsid w:val="00343623"/>
    <w:rsid w:val="00345204"/>
    <w:rsid w:val="003505DE"/>
    <w:rsid w:val="0035093F"/>
    <w:rsid w:val="00350F6B"/>
    <w:rsid w:val="00351FEE"/>
    <w:rsid w:val="0035205D"/>
    <w:rsid w:val="00355759"/>
    <w:rsid w:val="003559F4"/>
    <w:rsid w:val="00355E07"/>
    <w:rsid w:val="003562CC"/>
    <w:rsid w:val="00356F0C"/>
    <w:rsid w:val="00357641"/>
    <w:rsid w:val="00360FCE"/>
    <w:rsid w:val="003616B6"/>
    <w:rsid w:val="003618F6"/>
    <w:rsid w:val="00364403"/>
    <w:rsid w:val="00364BB2"/>
    <w:rsid w:val="00364F37"/>
    <w:rsid w:val="003669BE"/>
    <w:rsid w:val="003672E9"/>
    <w:rsid w:val="00370C0E"/>
    <w:rsid w:val="00371D8C"/>
    <w:rsid w:val="00372011"/>
    <w:rsid w:val="00372F00"/>
    <w:rsid w:val="003731F9"/>
    <w:rsid w:val="003735AB"/>
    <w:rsid w:val="00373606"/>
    <w:rsid w:val="0037405F"/>
    <w:rsid w:val="003744CE"/>
    <w:rsid w:val="00374652"/>
    <w:rsid w:val="00374AC4"/>
    <w:rsid w:val="00375442"/>
    <w:rsid w:val="003764B9"/>
    <w:rsid w:val="00377525"/>
    <w:rsid w:val="003804E2"/>
    <w:rsid w:val="00380771"/>
    <w:rsid w:val="00382747"/>
    <w:rsid w:val="0038545B"/>
    <w:rsid w:val="003867C7"/>
    <w:rsid w:val="00390944"/>
    <w:rsid w:val="0039187A"/>
    <w:rsid w:val="0039272B"/>
    <w:rsid w:val="00394289"/>
    <w:rsid w:val="00394DEF"/>
    <w:rsid w:val="0039523F"/>
    <w:rsid w:val="003960E8"/>
    <w:rsid w:val="003A2F6F"/>
    <w:rsid w:val="003A31AE"/>
    <w:rsid w:val="003A4814"/>
    <w:rsid w:val="003B31CF"/>
    <w:rsid w:val="003B31F1"/>
    <w:rsid w:val="003B3584"/>
    <w:rsid w:val="003B3DA5"/>
    <w:rsid w:val="003B3FAA"/>
    <w:rsid w:val="003B3FBC"/>
    <w:rsid w:val="003B4DEA"/>
    <w:rsid w:val="003B50EF"/>
    <w:rsid w:val="003B55CE"/>
    <w:rsid w:val="003B5F02"/>
    <w:rsid w:val="003C0C59"/>
    <w:rsid w:val="003C316C"/>
    <w:rsid w:val="003C36CE"/>
    <w:rsid w:val="003C36DB"/>
    <w:rsid w:val="003C3E3E"/>
    <w:rsid w:val="003C6136"/>
    <w:rsid w:val="003C75AD"/>
    <w:rsid w:val="003D0138"/>
    <w:rsid w:val="003D114C"/>
    <w:rsid w:val="003D1F73"/>
    <w:rsid w:val="003D2F22"/>
    <w:rsid w:val="003D3E35"/>
    <w:rsid w:val="003D4344"/>
    <w:rsid w:val="003D48C6"/>
    <w:rsid w:val="003D502E"/>
    <w:rsid w:val="003D5184"/>
    <w:rsid w:val="003D5F2E"/>
    <w:rsid w:val="003E00BA"/>
    <w:rsid w:val="003E1E6B"/>
    <w:rsid w:val="003E201D"/>
    <w:rsid w:val="003E3BE6"/>
    <w:rsid w:val="003E5B21"/>
    <w:rsid w:val="003F0089"/>
    <w:rsid w:val="003F35F2"/>
    <w:rsid w:val="003F40C7"/>
    <w:rsid w:val="003F720C"/>
    <w:rsid w:val="00400A10"/>
    <w:rsid w:val="004031CC"/>
    <w:rsid w:val="00406A59"/>
    <w:rsid w:val="00406C9D"/>
    <w:rsid w:val="00406FFF"/>
    <w:rsid w:val="00407447"/>
    <w:rsid w:val="00410AA7"/>
    <w:rsid w:val="00411A3B"/>
    <w:rsid w:val="00411EE2"/>
    <w:rsid w:val="004139FA"/>
    <w:rsid w:val="00414527"/>
    <w:rsid w:val="004145FA"/>
    <w:rsid w:val="004154C2"/>
    <w:rsid w:val="0042023D"/>
    <w:rsid w:val="0042133F"/>
    <w:rsid w:val="004232B1"/>
    <w:rsid w:val="004233F7"/>
    <w:rsid w:val="0042386C"/>
    <w:rsid w:val="00426B8E"/>
    <w:rsid w:val="004279F5"/>
    <w:rsid w:val="00427E1C"/>
    <w:rsid w:val="004301A8"/>
    <w:rsid w:val="00430A61"/>
    <w:rsid w:val="00431103"/>
    <w:rsid w:val="004334E7"/>
    <w:rsid w:val="00433794"/>
    <w:rsid w:val="004347D4"/>
    <w:rsid w:val="004354DE"/>
    <w:rsid w:val="00436A33"/>
    <w:rsid w:val="004378DE"/>
    <w:rsid w:val="0043795D"/>
    <w:rsid w:val="00441897"/>
    <w:rsid w:val="00442035"/>
    <w:rsid w:val="00445B09"/>
    <w:rsid w:val="00446E64"/>
    <w:rsid w:val="004476CD"/>
    <w:rsid w:val="0045082C"/>
    <w:rsid w:val="00450F0B"/>
    <w:rsid w:val="0045366A"/>
    <w:rsid w:val="00454C90"/>
    <w:rsid w:val="0045636A"/>
    <w:rsid w:val="00457430"/>
    <w:rsid w:val="004578ED"/>
    <w:rsid w:val="004601E8"/>
    <w:rsid w:val="0046023B"/>
    <w:rsid w:val="00462302"/>
    <w:rsid w:val="004641DD"/>
    <w:rsid w:val="00464439"/>
    <w:rsid w:val="00465D6F"/>
    <w:rsid w:val="00466831"/>
    <w:rsid w:val="004678FA"/>
    <w:rsid w:val="00467E69"/>
    <w:rsid w:val="00472CCC"/>
    <w:rsid w:val="00473580"/>
    <w:rsid w:val="00474FDA"/>
    <w:rsid w:val="004763CE"/>
    <w:rsid w:val="00477D51"/>
    <w:rsid w:val="004802FC"/>
    <w:rsid w:val="00481565"/>
    <w:rsid w:val="00481E22"/>
    <w:rsid w:val="004823CB"/>
    <w:rsid w:val="00482AE0"/>
    <w:rsid w:val="00483342"/>
    <w:rsid w:val="00483CCD"/>
    <w:rsid w:val="004848A0"/>
    <w:rsid w:val="00485A79"/>
    <w:rsid w:val="0048641E"/>
    <w:rsid w:val="00486E20"/>
    <w:rsid w:val="004871A4"/>
    <w:rsid w:val="004925C7"/>
    <w:rsid w:val="00495494"/>
    <w:rsid w:val="00495AE6"/>
    <w:rsid w:val="00495B42"/>
    <w:rsid w:val="004968C6"/>
    <w:rsid w:val="004A0123"/>
    <w:rsid w:val="004A1BEC"/>
    <w:rsid w:val="004A40B9"/>
    <w:rsid w:val="004A4BA3"/>
    <w:rsid w:val="004A55C3"/>
    <w:rsid w:val="004A5C6A"/>
    <w:rsid w:val="004A6911"/>
    <w:rsid w:val="004A6CCB"/>
    <w:rsid w:val="004A765A"/>
    <w:rsid w:val="004B0785"/>
    <w:rsid w:val="004B07EB"/>
    <w:rsid w:val="004B1E6D"/>
    <w:rsid w:val="004B316E"/>
    <w:rsid w:val="004B3E9C"/>
    <w:rsid w:val="004B4C8F"/>
    <w:rsid w:val="004B7B5C"/>
    <w:rsid w:val="004B7D7A"/>
    <w:rsid w:val="004C12E3"/>
    <w:rsid w:val="004C1698"/>
    <w:rsid w:val="004C26B4"/>
    <w:rsid w:val="004C27BA"/>
    <w:rsid w:val="004C31ED"/>
    <w:rsid w:val="004C3CAA"/>
    <w:rsid w:val="004C517C"/>
    <w:rsid w:val="004C6923"/>
    <w:rsid w:val="004C6DFB"/>
    <w:rsid w:val="004C7B85"/>
    <w:rsid w:val="004C7F0B"/>
    <w:rsid w:val="004D0E92"/>
    <w:rsid w:val="004D1532"/>
    <w:rsid w:val="004D1FCB"/>
    <w:rsid w:val="004D28A6"/>
    <w:rsid w:val="004D2E74"/>
    <w:rsid w:val="004D3AD1"/>
    <w:rsid w:val="004D3DF8"/>
    <w:rsid w:val="004D3FA4"/>
    <w:rsid w:val="004D51F3"/>
    <w:rsid w:val="004D5907"/>
    <w:rsid w:val="004D5A6C"/>
    <w:rsid w:val="004D6844"/>
    <w:rsid w:val="004D6AC3"/>
    <w:rsid w:val="004D6E18"/>
    <w:rsid w:val="004D763D"/>
    <w:rsid w:val="004E0A83"/>
    <w:rsid w:val="004E1424"/>
    <w:rsid w:val="004E14D8"/>
    <w:rsid w:val="004E3451"/>
    <w:rsid w:val="004E3D84"/>
    <w:rsid w:val="004E552F"/>
    <w:rsid w:val="004F0150"/>
    <w:rsid w:val="004F0876"/>
    <w:rsid w:val="004F5982"/>
    <w:rsid w:val="004F5AAA"/>
    <w:rsid w:val="004F772B"/>
    <w:rsid w:val="004F7777"/>
    <w:rsid w:val="004F7FF4"/>
    <w:rsid w:val="005010AC"/>
    <w:rsid w:val="005106CD"/>
    <w:rsid w:val="005112E6"/>
    <w:rsid w:val="005124E9"/>
    <w:rsid w:val="00513115"/>
    <w:rsid w:val="0051390C"/>
    <w:rsid w:val="005144D8"/>
    <w:rsid w:val="00515112"/>
    <w:rsid w:val="0051549A"/>
    <w:rsid w:val="005169E8"/>
    <w:rsid w:val="0052082A"/>
    <w:rsid w:val="005215B0"/>
    <w:rsid w:val="00522A26"/>
    <w:rsid w:val="00522CAD"/>
    <w:rsid w:val="00522D92"/>
    <w:rsid w:val="005232B9"/>
    <w:rsid w:val="005245DA"/>
    <w:rsid w:val="00525918"/>
    <w:rsid w:val="00525E26"/>
    <w:rsid w:val="005276EF"/>
    <w:rsid w:val="00530720"/>
    <w:rsid w:val="00530C70"/>
    <w:rsid w:val="00531E12"/>
    <w:rsid w:val="00533725"/>
    <w:rsid w:val="00534148"/>
    <w:rsid w:val="00534ADF"/>
    <w:rsid w:val="005364D3"/>
    <w:rsid w:val="005368B3"/>
    <w:rsid w:val="00536AE7"/>
    <w:rsid w:val="0054151B"/>
    <w:rsid w:val="00541EEB"/>
    <w:rsid w:val="005607CE"/>
    <w:rsid w:val="00561BBD"/>
    <w:rsid w:val="00563DD2"/>
    <w:rsid w:val="00563DD7"/>
    <w:rsid w:val="00564EC3"/>
    <w:rsid w:val="005651E7"/>
    <w:rsid w:val="005675CB"/>
    <w:rsid w:val="00571F86"/>
    <w:rsid w:val="00573824"/>
    <w:rsid w:val="005740BF"/>
    <w:rsid w:val="005744AB"/>
    <w:rsid w:val="00574C84"/>
    <w:rsid w:val="00575806"/>
    <w:rsid w:val="005769D5"/>
    <w:rsid w:val="00576DD4"/>
    <w:rsid w:val="00580541"/>
    <w:rsid w:val="00580C25"/>
    <w:rsid w:val="00581181"/>
    <w:rsid w:val="00581358"/>
    <w:rsid w:val="0058308F"/>
    <w:rsid w:val="00584DB1"/>
    <w:rsid w:val="00585E11"/>
    <w:rsid w:val="005866E1"/>
    <w:rsid w:val="00587460"/>
    <w:rsid w:val="00592522"/>
    <w:rsid w:val="00595B80"/>
    <w:rsid w:val="00595FC2"/>
    <w:rsid w:val="005972A7"/>
    <w:rsid w:val="0059734F"/>
    <w:rsid w:val="00597967"/>
    <w:rsid w:val="005A23D8"/>
    <w:rsid w:val="005A242E"/>
    <w:rsid w:val="005A3D9D"/>
    <w:rsid w:val="005A662D"/>
    <w:rsid w:val="005B0468"/>
    <w:rsid w:val="005B0528"/>
    <w:rsid w:val="005B1CDA"/>
    <w:rsid w:val="005B2494"/>
    <w:rsid w:val="005B277F"/>
    <w:rsid w:val="005B27B5"/>
    <w:rsid w:val="005B2DF2"/>
    <w:rsid w:val="005B5232"/>
    <w:rsid w:val="005B5A0F"/>
    <w:rsid w:val="005C0334"/>
    <w:rsid w:val="005C2BCC"/>
    <w:rsid w:val="005C3120"/>
    <w:rsid w:val="005C4CD5"/>
    <w:rsid w:val="005C677B"/>
    <w:rsid w:val="005C7212"/>
    <w:rsid w:val="005D0AA9"/>
    <w:rsid w:val="005D4706"/>
    <w:rsid w:val="005D59C5"/>
    <w:rsid w:val="005D5C36"/>
    <w:rsid w:val="005D61FB"/>
    <w:rsid w:val="005D7A6A"/>
    <w:rsid w:val="005E094E"/>
    <w:rsid w:val="005E0FEC"/>
    <w:rsid w:val="005E23E7"/>
    <w:rsid w:val="005E43BF"/>
    <w:rsid w:val="005E5026"/>
    <w:rsid w:val="005E62E9"/>
    <w:rsid w:val="005E6AA2"/>
    <w:rsid w:val="005E6BC5"/>
    <w:rsid w:val="005E7F8D"/>
    <w:rsid w:val="005F1302"/>
    <w:rsid w:val="005F1412"/>
    <w:rsid w:val="005F1450"/>
    <w:rsid w:val="005F19B4"/>
    <w:rsid w:val="005F2D28"/>
    <w:rsid w:val="005F2E16"/>
    <w:rsid w:val="005F4C21"/>
    <w:rsid w:val="005F58D4"/>
    <w:rsid w:val="005F6BD1"/>
    <w:rsid w:val="005F6E76"/>
    <w:rsid w:val="006010CB"/>
    <w:rsid w:val="006013F9"/>
    <w:rsid w:val="006024B0"/>
    <w:rsid w:val="00602A7E"/>
    <w:rsid w:val="00602D58"/>
    <w:rsid w:val="006034A3"/>
    <w:rsid w:val="0060374A"/>
    <w:rsid w:val="00603B0E"/>
    <w:rsid w:val="00612E24"/>
    <w:rsid w:val="006144D7"/>
    <w:rsid w:val="006159BA"/>
    <w:rsid w:val="006172DC"/>
    <w:rsid w:val="00617BDF"/>
    <w:rsid w:val="00620C2E"/>
    <w:rsid w:val="00621B5B"/>
    <w:rsid w:val="006224A4"/>
    <w:rsid w:val="0062459A"/>
    <w:rsid w:val="00630AF2"/>
    <w:rsid w:val="00630B67"/>
    <w:rsid w:val="00634BB9"/>
    <w:rsid w:val="00635086"/>
    <w:rsid w:val="00636EFA"/>
    <w:rsid w:val="006377DE"/>
    <w:rsid w:val="006400C7"/>
    <w:rsid w:val="00642466"/>
    <w:rsid w:val="00643106"/>
    <w:rsid w:val="00643D1D"/>
    <w:rsid w:val="00644BF8"/>
    <w:rsid w:val="00645181"/>
    <w:rsid w:val="00647EAF"/>
    <w:rsid w:val="00656C47"/>
    <w:rsid w:val="00656FB6"/>
    <w:rsid w:val="00660476"/>
    <w:rsid w:val="0066092B"/>
    <w:rsid w:val="00660B9F"/>
    <w:rsid w:val="00662B20"/>
    <w:rsid w:val="006630F9"/>
    <w:rsid w:val="00664602"/>
    <w:rsid w:val="00664672"/>
    <w:rsid w:val="006660DE"/>
    <w:rsid w:val="0066637F"/>
    <w:rsid w:val="006667A5"/>
    <w:rsid w:val="00666983"/>
    <w:rsid w:val="00666DBD"/>
    <w:rsid w:val="006674FC"/>
    <w:rsid w:val="006701CE"/>
    <w:rsid w:val="00670E55"/>
    <w:rsid w:val="00671204"/>
    <w:rsid w:val="00671CCE"/>
    <w:rsid w:val="0067203E"/>
    <w:rsid w:val="00672806"/>
    <w:rsid w:val="00676380"/>
    <w:rsid w:val="0067665B"/>
    <w:rsid w:val="00676865"/>
    <w:rsid w:val="00676B2A"/>
    <w:rsid w:val="006777E3"/>
    <w:rsid w:val="006826EA"/>
    <w:rsid w:val="00685423"/>
    <w:rsid w:val="00687916"/>
    <w:rsid w:val="006908DB"/>
    <w:rsid w:val="00690BAC"/>
    <w:rsid w:val="00691CD1"/>
    <w:rsid w:val="0069241C"/>
    <w:rsid w:val="00693FA3"/>
    <w:rsid w:val="0069446D"/>
    <w:rsid w:val="00694CB9"/>
    <w:rsid w:val="00695816"/>
    <w:rsid w:val="00695832"/>
    <w:rsid w:val="0069746A"/>
    <w:rsid w:val="006A1B04"/>
    <w:rsid w:val="006A2103"/>
    <w:rsid w:val="006A265C"/>
    <w:rsid w:val="006A35DC"/>
    <w:rsid w:val="006A36F0"/>
    <w:rsid w:val="006A3A4D"/>
    <w:rsid w:val="006A3B01"/>
    <w:rsid w:val="006A40C2"/>
    <w:rsid w:val="006A5BBB"/>
    <w:rsid w:val="006A631C"/>
    <w:rsid w:val="006A6591"/>
    <w:rsid w:val="006A66F7"/>
    <w:rsid w:val="006B0A0A"/>
    <w:rsid w:val="006B2207"/>
    <w:rsid w:val="006B45B5"/>
    <w:rsid w:val="006B47EB"/>
    <w:rsid w:val="006B48BD"/>
    <w:rsid w:val="006B525C"/>
    <w:rsid w:val="006B550D"/>
    <w:rsid w:val="006B6325"/>
    <w:rsid w:val="006B6B61"/>
    <w:rsid w:val="006C1B49"/>
    <w:rsid w:val="006C1BF8"/>
    <w:rsid w:val="006C2DB8"/>
    <w:rsid w:val="006C5824"/>
    <w:rsid w:val="006C65AE"/>
    <w:rsid w:val="006C6B8B"/>
    <w:rsid w:val="006C75DF"/>
    <w:rsid w:val="006D11EB"/>
    <w:rsid w:val="006D2317"/>
    <w:rsid w:val="006D3921"/>
    <w:rsid w:val="006D4358"/>
    <w:rsid w:val="006D4382"/>
    <w:rsid w:val="006D6253"/>
    <w:rsid w:val="006D7527"/>
    <w:rsid w:val="006D7F24"/>
    <w:rsid w:val="006E01C2"/>
    <w:rsid w:val="006E11E3"/>
    <w:rsid w:val="006E15BF"/>
    <w:rsid w:val="006E2A8F"/>
    <w:rsid w:val="006E2E12"/>
    <w:rsid w:val="006E7967"/>
    <w:rsid w:val="006E7E93"/>
    <w:rsid w:val="006F0ED7"/>
    <w:rsid w:val="006F1F5B"/>
    <w:rsid w:val="006F255F"/>
    <w:rsid w:val="006F3034"/>
    <w:rsid w:val="006F36CB"/>
    <w:rsid w:val="006F3FCE"/>
    <w:rsid w:val="006F43E8"/>
    <w:rsid w:val="006F449E"/>
    <w:rsid w:val="006F726C"/>
    <w:rsid w:val="00704552"/>
    <w:rsid w:val="007077F9"/>
    <w:rsid w:val="00707E9A"/>
    <w:rsid w:val="00711779"/>
    <w:rsid w:val="00712056"/>
    <w:rsid w:val="0071307D"/>
    <w:rsid w:val="00713DC8"/>
    <w:rsid w:val="00716A0F"/>
    <w:rsid w:val="00720135"/>
    <w:rsid w:val="007216F7"/>
    <w:rsid w:val="00721BB7"/>
    <w:rsid w:val="007221E7"/>
    <w:rsid w:val="00722C9E"/>
    <w:rsid w:val="00724C79"/>
    <w:rsid w:val="00725C32"/>
    <w:rsid w:val="00726379"/>
    <w:rsid w:val="00730192"/>
    <w:rsid w:val="00731394"/>
    <w:rsid w:val="00731CC5"/>
    <w:rsid w:val="0073249E"/>
    <w:rsid w:val="00732D28"/>
    <w:rsid w:val="00732D4E"/>
    <w:rsid w:val="00733381"/>
    <w:rsid w:val="007356F9"/>
    <w:rsid w:val="00737668"/>
    <w:rsid w:val="00743E74"/>
    <w:rsid w:val="007448A2"/>
    <w:rsid w:val="00745CEB"/>
    <w:rsid w:val="00745D50"/>
    <w:rsid w:val="007506CF"/>
    <w:rsid w:val="00750C9B"/>
    <w:rsid w:val="007521A9"/>
    <w:rsid w:val="0075242F"/>
    <w:rsid w:val="00752C05"/>
    <w:rsid w:val="0075384C"/>
    <w:rsid w:val="00754459"/>
    <w:rsid w:val="00756075"/>
    <w:rsid w:val="00756374"/>
    <w:rsid w:val="007571C5"/>
    <w:rsid w:val="00757F39"/>
    <w:rsid w:val="007604CF"/>
    <w:rsid w:val="00760AC7"/>
    <w:rsid w:val="00770879"/>
    <w:rsid w:val="00772EF1"/>
    <w:rsid w:val="00773262"/>
    <w:rsid w:val="00773572"/>
    <w:rsid w:val="007745D3"/>
    <w:rsid w:val="007765F6"/>
    <w:rsid w:val="00776D5A"/>
    <w:rsid w:val="00780FCC"/>
    <w:rsid w:val="007836DE"/>
    <w:rsid w:val="00784CCF"/>
    <w:rsid w:val="0078534D"/>
    <w:rsid w:val="00786040"/>
    <w:rsid w:val="00790EE9"/>
    <w:rsid w:val="00791350"/>
    <w:rsid w:val="0079182A"/>
    <w:rsid w:val="00791F23"/>
    <w:rsid w:val="007945DA"/>
    <w:rsid w:val="007953F8"/>
    <w:rsid w:val="007A0277"/>
    <w:rsid w:val="007A0650"/>
    <w:rsid w:val="007A1925"/>
    <w:rsid w:val="007A1AAD"/>
    <w:rsid w:val="007A1ABB"/>
    <w:rsid w:val="007A23A1"/>
    <w:rsid w:val="007A5904"/>
    <w:rsid w:val="007A6047"/>
    <w:rsid w:val="007A6B5C"/>
    <w:rsid w:val="007A74E5"/>
    <w:rsid w:val="007A77E2"/>
    <w:rsid w:val="007A781C"/>
    <w:rsid w:val="007A78FB"/>
    <w:rsid w:val="007A7C90"/>
    <w:rsid w:val="007B2279"/>
    <w:rsid w:val="007B2566"/>
    <w:rsid w:val="007B2577"/>
    <w:rsid w:val="007B27AB"/>
    <w:rsid w:val="007B40B0"/>
    <w:rsid w:val="007B675C"/>
    <w:rsid w:val="007B683C"/>
    <w:rsid w:val="007B74FC"/>
    <w:rsid w:val="007C07A3"/>
    <w:rsid w:val="007C0BCD"/>
    <w:rsid w:val="007C3D1D"/>
    <w:rsid w:val="007C3F7C"/>
    <w:rsid w:val="007C6009"/>
    <w:rsid w:val="007C644F"/>
    <w:rsid w:val="007C6E2C"/>
    <w:rsid w:val="007C7677"/>
    <w:rsid w:val="007C7B50"/>
    <w:rsid w:val="007C7EAD"/>
    <w:rsid w:val="007D0A63"/>
    <w:rsid w:val="007D2613"/>
    <w:rsid w:val="007D333D"/>
    <w:rsid w:val="007D3450"/>
    <w:rsid w:val="007D5CAE"/>
    <w:rsid w:val="007D73D9"/>
    <w:rsid w:val="007D7CA9"/>
    <w:rsid w:val="007E2336"/>
    <w:rsid w:val="007E3A94"/>
    <w:rsid w:val="007E5F32"/>
    <w:rsid w:val="007E6227"/>
    <w:rsid w:val="007E7118"/>
    <w:rsid w:val="007E7568"/>
    <w:rsid w:val="007F127F"/>
    <w:rsid w:val="007F3337"/>
    <w:rsid w:val="007F5029"/>
    <w:rsid w:val="00800809"/>
    <w:rsid w:val="00802ABC"/>
    <w:rsid w:val="00802B42"/>
    <w:rsid w:val="00804D1A"/>
    <w:rsid w:val="008059C9"/>
    <w:rsid w:val="00805BF1"/>
    <w:rsid w:val="00805F20"/>
    <w:rsid w:val="0080675A"/>
    <w:rsid w:val="00807E94"/>
    <w:rsid w:val="00810DEF"/>
    <w:rsid w:val="00811713"/>
    <w:rsid w:val="008139B0"/>
    <w:rsid w:val="00814B08"/>
    <w:rsid w:val="00816693"/>
    <w:rsid w:val="00816E8A"/>
    <w:rsid w:val="00820539"/>
    <w:rsid w:val="008215F3"/>
    <w:rsid w:val="008220CB"/>
    <w:rsid w:val="00825FE4"/>
    <w:rsid w:val="0082633C"/>
    <w:rsid w:val="00826CFB"/>
    <w:rsid w:val="0083074C"/>
    <w:rsid w:val="00830E7E"/>
    <w:rsid w:val="00833430"/>
    <w:rsid w:val="00833F32"/>
    <w:rsid w:val="00834A5F"/>
    <w:rsid w:val="00836416"/>
    <w:rsid w:val="0083669D"/>
    <w:rsid w:val="00836A94"/>
    <w:rsid w:val="00836E9D"/>
    <w:rsid w:val="0083720C"/>
    <w:rsid w:val="00837C7F"/>
    <w:rsid w:val="00840701"/>
    <w:rsid w:val="0084077D"/>
    <w:rsid w:val="008407C5"/>
    <w:rsid w:val="00841E58"/>
    <w:rsid w:val="00842177"/>
    <w:rsid w:val="0084414B"/>
    <w:rsid w:val="00846D24"/>
    <w:rsid w:val="00847AA5"/>
    <w:rsid w:val="008509AF"/>
    <w:rsid w:val="00850FF0"/>
    <w:rsid w:val="00851D54"/>
    <w:rsid w:val="0085356F"/>
    <w:rsid w:val="00853713"/>
    <w:rsid w:val="008543D5"/>
    <w:rsid w:val="0085529B"/>
    <w:rsid w:val="008609AC"/>
    <w:rsid w:val="0086369B"/>
    <w:rsid w:val="0086373C"/>
    <w:rsid w:val="00863B22"/>
    <w:rsid w:val="00864989"/>
    <w:rsid w:val="008660C7"/>
    <w:rsid w:val="008718BD"/>
    <w:rsid w:val="00871EEF"/>
    <w:rsid w:val="008722B6"/>
    <w:rsid w:val="008734EA"/>
    <w:rsid w:val="00873F72"/>
    <w:rsid w:val="00874378"/>
    <w:rsid w:val="008763C8"/>
    <w:rsid w:val="00876906"/>
    <w:rsid w:val="008770BF"/>
    <w:rsid w:val="00877C2C"/>
    <w:rsid w:val="0088094C"/>
    <w:rsid w:val="00880AF9"/>
    <w:rsid w:val="008812FF"/>
    <w:rsid w:val="0088294D"/>
    <w:rsid w:val="00882B84"/>
    <w:rsid w:val="008833E1"/>
    <w:rsid w:val="00884977"/>
    <w:rsid w:val="00887762"/>
    <w:rsid w:val="00890D11"/>
    <w:rsid w:val="00890E41"/>
    <w:rsid w:val="00890F42"/>
    <w:rsid w:val="0089136A"/>
    <w:rsid w:val="0089243C"/>
    <w:rsid w:val="008954D0"/>
    <w:rsid w:val="00896513"/>
    <w:rsid w:val="008A04F1"/>
    <w:rsid w:val="008A06A0"/>
    <w:rsid w:val="008A1296"/>
    <w:rsid w:val="008A16F3"/>
    <w:rsid w:val="008A2FBA"/>
    <w:rsid w:val="008A332B"/>
    <w:rsid w:val="008A3E0E"/>
    <w:rsid w:val="008A4F1B"/>
    <w:rsid w:val="008A5B68"/>
    <w:rsid w:val="008A5B8F"/>
    <w:rsid w:val="008A60A9"/>
    <w:rsid w:val="008A6911"/>
    <w:rsid w:val="008A6B2D"/>
    <w:rsid w:val="008A7C94"/>
    <w:rsid w:val="008B02D0"/>
    <w:rsid w:val="008B1329"/>
    <w:rsid w:val="008B1743"/>
    <w:rsid w:val="008B189B"/>
    <w:rsid w:val="008B1A2A"/>
    <w:rsid w:val="008B1D19"/>
    <w:rsid w:val="008B1FDC"/>
    <w:rsid w:val="008B26BF"/>
    <w:rsid w:val="008B3A34"/>
    <w:rsid w:val="008B4980"/>
    <w:rsid w:val="008B7361"/>
    <w:rsid w:val="008B7CAE"/>
    <w:rsid w:val="008C0325"/>
    <w:rsid w:val="008C1625"/>
    <w:rsid w:val="008C21F8"/>
    <w:rsid w:val="008C3028"/>
    <w:rsid w:val="008C31FD"/>
    <w:rsid w:val="008C717D"/>
    <w:rsid w:val="008C76F1"/>
    <w:rsid w:val="008D5CAE"/>
    <w:rsid w:val="008D7410"/>
    <w:rsid w:val="008D7A10"/>
    <w:rsid w:val="008E0167"/>
    <w:rsid w:val="008E0188"/>
    <w:rsid w:val="008E21C7"/>
    <w:rsid w:val="008E314C"/>
    <w:rsid w:val="008E3583"/>
    <w:rsid w:val="008E3603"/>
    <w:rsid w:val="008E4F53"/>
    <w:rsid w:val="008E56AF"/>
    <w:rsid w:val="008F0815"/>
    <w:rsid w:val="008F1C41"/>
    <w:rsid w:val="008F5609"/>
    <w:rsid w:val="008F5C6C"/>
    <w:rsid w:val="008F666E"/>
    <w:rsid w:val="008F6A5B"/>
    <w:rsid w:val="008F7E3D"/>
    <w:rsid w:val="009000C8"/>
    <w:rsid w:val="00900E67"/>
    <w:rsid w:val="0090159B"/>
    <w:rsid w:val="0090386D"/>
    <w:rsid w:val="00905266"/>
    <w:rsid w:val="0090568F"/>
    <w:rsid w:val="00905920"/>
    <w:rsid w:val="00907E70"/>
    <w:rsid w:val="009102ED"/>
    <w:rsid w:val="009103FD"/>
    <w:rsid w:val="00910BC1"/>
    <w:rsid w:val="00910CD1"/>
    <w:rsid w:val="00910EC2"/>
    <w:rsid w:val="00910F64"/>
    <w:rsid w:val="0091104F"/>
    <w:rsid w:val="00913CD9"/>
    <w:rsid w:val="00915F2C"/>
    <w:rsid w:val="0091702E"/>
    <w:rsid w:val="009170CC"/>
    <w:rsid w:val="00922300"/>
    <w:rsid w:val="00923B19"/>
    <w:rsid w:val="00923FD9"/>
    <w:rsid w:val="009244E5"/>
    <w:rsid w:val="00926556"/>
    <w:rsid w:val="009271D1"/>
    <w:rsid w:val="009275D4"/>
    <w:rsid w:val="0092784D"/>
    <w:rsid w:val="00927E80"/>
    <w:rsid w:val="00930A50"/>
    <w:rsid w:val="00930FAD"/>
    <w:rsid w:val="00931761"/>
    <w:rsid w:val="0093179C"/>
    <w:rsid w:val="00931F53"/>
    <w:rsid w:val="009320B7"/>
    <w:rsid w:val="009322D1"/>
    <w:rsid w:val="009325EF"/>
    <w:rsid w:val="009325F5"/>
    <w:rsid w:val="009343A2"/>
    <w:rsid w:val="00936777"/>
    <w:rsid w:val="00936997"/>
    <w:rsid w:val="00936AC6"/>
    <w:rsid w:val="0093745D"/>
    <w:rsid w:val="00940635"/>
    <w:rsid w:val="00940A89"/>
    <w:rsid w:val="009415A2"/>
    <w:rsid w:val="00941780"/>
    <w:rsid w:val="009423E9"/>
    <w:rsid w:val="0094313F"/>
    <w:rsid w:val="0094447C"/>
    <w:rsid w:val="00944738"/>
    <w:rsid w:val="00944FB3"/>
    <w:rsid w:val="009457EC"/>
    <w:rsid w:val="0094640B"/>
    <w:rsid w:val="00946566"/>
    <w:rsid w:val="00946C8B"/>
    <w:rsid w:val="0095022E"/>
    <w:rsid w:val="009525DD"/>
    <w:rsid w:val="00952D45"/>
    <w:rsid w:val="0095335F"/>
    <w:rsid w:val="009576A8"/>
    <w:rsid w:val="00960217"/>
    <w:rsid w:val="009607C8"/>
    <w:rsid w:val="0096115F"/>
    <w:rsid w:val="00963B24"/>
    <w:rsid w:val="00966006"/>
    <w:rsid w:val="00972C6D"/>
    <w:rsid w:val="00972F6B"/>
    <w:rsid w:val="00974043"/>
    <w:rsid w:val="00974B86"/>
    <w:rsid w:val="00977047"/>
    <w:rsid w:val="00977A05"/>
    <w:rsid w:val="00982563"/>
    <w:rsid w:val="00983AE2"/>
    <w:rsid w:val="00984881"/>
    <w:rsid w:val="00984C12"/>
    <w:rsid w:val="00984C34"/>
    <w:rsid w:val="009863B0"/>
    <w:rsid w:val="00987C04"/>
    <w:rsid w:val="009901FE"/>
    <w:rsid w:val="00993119"/>
    <w:rsid w:val="009A0614"/>
    <w:rsid w:val="009A29CF"/>
    <w:rsid w:val="009A2DDF"/>
    <w:rsid w:val="009A33D2"/>
    <w:rsid w:val="009A3DF2"/>
    <w:rsid w:val="009A50C8"/>
    <w:rsid w:val="009A53B3"/>
    <w:rsid w:val="009A5C5B"/>
    <w:rsid w:val="009A5CEA"/>
    <w:rsid w:val="009A61FE"/>
    <w:rsid w:val="009A72C0"/>
    <w:rsid w:val="009B029C"/>
    <w:rsid w:val="009B0AC9"/>
    <w:rsid w:val="009B1085"/>
    <w:rsid w:val="009B208F"/>
    <w:rsid w:val="009B29F8"/>
    <w:rsid w:val="009B3AA4"/>
    <w:rsid w:val="009B4519"/>
    <w:rsid w:val="009B4889"/>
    <w:rsid w:val="009B4F84"/>
    <w:rsid w:val="009B7BE4"/>
    <w:rsid w:val="009B7F0D"/>
    <w:rsid w:val="009C0867"/>
    <w:rsid w:val="009C1155"/>
    <w:rsid w:val="009C13DB"/>
    <w:rsid w:val="009C231B"/>
    <w:rsid w:val="009C33F3"/>
    <w:rsid w:val="009C4763"/>
    <w:rsid w:val="009C48F7"/>
    <w:rsid w:val="009C6088"/>
    <w:rsid w:val="009D0537"/>
    <w:rsid w:val="009D1D7A"/>
    <w:rsid w:val="009D4B9C"/>
    <w:rsid w:val="009D5931"/>
    <w:rsid w:val="009D65E4"/>
    <w:rsid w:val="009D7351"/>
    <w:rsid w:val="009D79AA"/>
    <w:rsid w:val="009D7A4C"/>
    <w:rsid w:val="009E004E"/>
    <w:rsid w:val="009E0C03"/>
    <w:rsid w:val="009E0DFC"/>
    <w:rsid w:val="009E2111"/>
    <w:rsid w:val="009E26A1"/>
    <w:rsid w:val="009E2A24"/>
    <w:rsid w:val="009E53EC"/>
    <w:rsid w:val="009E6590"/>
    <w:rsid w:val="009E7343"/>
    <w:rsid w:val="009E7CC8"/>
    <w:rsid w:val="009F0187"/>
    <w:rsid w:val="009F086F"/>
    <w:rsid w:val="009F244E"/>
    <w:rsid w:val="009F32C8"/>
    <w:rsid w:val="009F3E4C"/>
    <w:rsid w:val="009F60F8"/>
    <w:rsid w:val="009F6149"/>
    <w:rsid w:val="009F6CD8"/>
    <w:rsid w:val="009F70DE"/>
    <w:rsid w:val="00A02163"/>
    <w:rsid w:val="00A02949"/>
    <w:rsid w:val="00A030BE"/>
    <w:rsid w:val="00A03F29"/>
    <w:rsid w:val="00A048F1"/>
    <w:rsid w:val="00A12F98"/>
    <w:rsid w:val="00A1342D"/>
    <w:rsid w:val="00A13D7D"/>
    <w:rsid w:val="00A14369"/>
    <w:rsid w:val="00A14598"/>
    <w:rsid w:val="00A15336"/>
    <w:rsid w:val="00A1650D"/>
    <w:rsid w:val="00A16E0E"/>
    <w:rsid w:val="00A1718F"/>
    <w:rsid w:val="00A17A7C"/>
    <w:rsid w:val="00A20313"/>
    <w:rsid w:val="00A225F6"/>
    <w:rsid w:val="00A2260E"/>
    <w:rsid w:val="00A239E5"/>
    <w:rsid w:val="00A23C65"/>
    <w:rsid w:val="00A255DA"/>
    <w:rsid w:val="00A2604B"/>
    <w:rsid w:val="00A2782C"/>
    <w:rsid w:val="00A30E46"/>
    <w:rsid w:val="00A3115C"/>
    <w:rsid w:val="00A31445"/>
    <w:rsid w:val="00A32753"/>
    <w:rsid w:val="00A33FDF"/>
    <w:rsid w:val="00A34447"/>
    <w:rsid w:val="00A413F2"/>
    <w:rsid w:val="00A41D22"/>
    <w:rsid w:val="00A42035"/>
    <w:rsid w:val="00A428F5"/>
    <w:rsid w:val="00A44944"/>
    <w:rsid w:val="00A449BA"/>
    <w:rsid w:val="00A44A75"/>
    <w:rsid w:val="00A453F2"/>
    <w:rsid w:val="00A46825"/>
    <w:rsid w:val="00A47258"/>
    <w:rsid w:val="00A478FE"/>
    <w:rsid w:val="00A5172B"/>
    <w:rsid w:val="00A52756"/>
    <w:rsid w:val="00A52AC2"/>
    <w:rsid w:val="00A53AF2"/>
    <w:rsid w:val="00A54C8A"/>
    <w:rsid w:val="00A556C1"/>
    <w:rsid w:val="00A5634A"/>
    <w:rsid w:val="00A56581"/>
    <w:rsid w:val="00A61287"/>
    <w:rsid w:val="00A61B32"/>
    <w:rsid w:val="00A62DF4"/>
    <w:rsid w:val="00A63B5D"/>
    <w:rsid w:val="00A64050"/>
    <w:rsid w:val="00A64BD1"/>
    <w:rsid w:val="00A665BF"/>
    <w:rsid w:val="00A67298"/>
    <w:rsid w:val="00A70414"/>
    <w:rsid w:val="00A709E5"/>
    <w:rsid w:val="00A72E7F"/>
    <w:rsid w:val="00A74A4E"/>
    <w:rsid w:val="00A77803"/>
    <w:rsid w:val="00A778D6"/>
    <w:rsid w:val="00A822F3"/>
    <w:rsid w:val="00A84709"/>
    <w:rsid w:val="00A84CCF"/>
    <w:rsid w:val="00A85BB8"/>
    <w:rsid w:val="00A86297"/>
    <w:rsid w:val="00A876ED"/>
    <w:rsid w:val="00A87BFF"/>
    <w:rsid w:val="00A928CC"/>
    <w:rsid w:val="00A95686"/>
    <w:rsid w:val="00A9671F"/>
    <w:rsid w:val="00A96800"/>
    <w:rsid w:val="00A96EC8"/>
    <w:rsid w:val="00AA12D7"/>
    <w:rsid w:val="00AA2239"/>
    <w:rsid w:val="00AA3383"/>
    <w:rsid w:val="00AA3AFA"/>
    <w:rsid w:val="00AA4124"/>
    <w:rsid w:val="00AA4181"/>
    <w:rsid w:val="00AA4AF0"/>
    <w:rsid w:val="00AB2941"/>
    <w:rsid w:val="00AB3F9E"/>
    <w:rsid w:val="00AB47C3"/>
    <w:rsid w:val="00AB4BEB"/>
    <w:rsid w:val="00AC0A26"/>
    <w:rsid w:val="00AC370D"/>
    <w:rsid w:val="00AC62F8"/>
    <w:rsid w:val="00AC75BD"/>
    <w:rsid w:val="00AD115E"/>
    <w:rsid w:val="00AD1961"/>
    <w:rsid w:val="00AD228E"/>
    <w:rsid w:val="00AD32B5"/>
    <w:rsid w:val="00AD606D"/>
    <w:rsid w:val="00AD60C7"/>
    <w:rsid w:val="00AD62E8"/>
    <w:rsid w:val="00AD664D"/>
    <w:rsid w:val="00AD7784"/>
    <w:rsid w:val="00AE0689"/>
    <w:rsid w:val="00AE0722"/>
    <w:rsid w:val="00AE133F"/>
    <w:rsid w:val="00AE3344"/>
    <w:rsid w:val="00AE4BC9"/>
    <w:rsid w:val="00AE4CB1"/>
    <w:rsid w:val="00AE4F59"/>
    <w:rsid w:val="00AE5653"/>
    <w:rsid w:val="00AE631A"/>
    <w:rsid w:val="00AE6C1C"/>
    <w:rsid w:val="00AE78C9"/>
    <w:rsid w:val="00AE7A0B"/>
    <w:rsid w:val="00AE7A91"/>
    <w:rsid w:val="00AF044A"/>
    <w:rsid w:val="00AF07DC"/>
    <w:rsid w:val="00AF08EE"/>
    <w:rsid w:val="00AF1052"/>
    <w:rsid w:val="00AF24F7"/>
    <w:rsid w:val="00AF2BC7"/>
    <w:rsid w:val="00AF3392"/>
    <w:rsid w:val="00AF3AAD"/>
    <w:rsid w:val="00AF43E6"/>
    <w:rsid w:val="00AF6AC2"/>
    <w:rsid w:val="00AF79E7"/>
    <w:rsid w:val="00B00911"/>
    <w:rsid w:val="00B00B90"/>
    <w:rsid w:val="00B016EF"/>
    <w:rsid w:val="00B01F8D"/>
    <w:rsid w:val="00B04431"/>
    <w:rsid w:val="00B04C3A"/>
    <w:rsid w:val="00B06683"/>
    <w:rsid w:val="00B06EB0"/>
    <w:rsid w:val="00B0709A"/>
    <w:rsid w:val="00B07F0A"/>
    <w:rsid w:val="00B10244"/>
    <w:rsid w:val="00B108BE"/>
    <w:rsid w:val="00B1199D"/>
    <w:rsid w:val="00B1218C"/>
    <w:rsid w:val="00B1244A"/>
    <w:rsid w:val="00B1374C"/>
    <w:rsid w:val="00B13DDE"/>
    <w:rsid w:val="00B141DE"/>
    <w:rsid w:val="00B1424A"/>
    <w:rsid w:val="00B21599"/>
    <w:rsid w:val="00B23DF9"/>
    <w:rsid w:val="00B2485A"/>
    <w:rsid w:val="00B25651"/>
    <w:rsid w:val="00B26680"/>
    <w:rsid w:val="00B30C6B"/>
    <w:rsid w:val="00B31662"/>
    <w:rsid w:val="00B31B7A"/>
    <w:rsid w:val="00B32404"/>
    <w:rsid w:val="00B32D75"/>
    <w:rsid w:val="00B3427F"/>
    <w:rsid w:val="00B35AD4"/>
    <w:rsid w:val="00B36823"/>
    <w:rsid w:val="00B368E9"/>
    <w:rsid w:val="00B36E9F"/>
    <w:rsid w:val="00B370B4"/>
    <w:rsid w:val="00B421F4"/>
    <w:rsid w:val="00B42B17"/>
    <w:rsid w:val="00B4364C"/>
    <w:rsid w:val="00B4462B"/>
    <w:rsid w:val="00B44F32"/>
    <w:rsid w:val="00B460F7"/>
    <w:rsid w:val="00B47592"/>
    <w:rsid w:val="00B50A3E"/>
    <w:rsid w:val="00B51194"/>
    <w:rsid w:val="00B51B55"/>
    <w:rsid w:val="00B52243"/>
    <w:rsid w:val="00B52837"/>
    <w:rsid w:val="00B52FB7"/>
    <w:rsid w:val="00B559AB"/>
    <w:rsid w:val="00B570C5"/>
    <w:rsid w:val="00B606E1"/>
    <w:rsid w:val="00B60D8C"/>
    <w:rsid w:val="00B62A1C"/>
    <w:rsid w:val="00B652A2"/>
    <w:rsid w:val="00B658EC"/>
    <w:rsid w:val="00B663FF"/>
    <w:rsid w:val="00B66815"/>
    <w:rsid w:val="00B72CFA"/>
    <w:rsid w:val="00B731F0"/>
    <w:rsid w:val="00B73342"/>
    <w:rsid w:val="00B739B8"/>
    <w:rsid w:val="00B74CDD"/>
    <w:rsid w:val="00B76A6A"/>
    <w:rsid w:val="00B8101A"/>
    <w:rsid w:val="00B816CE"/>
    <w:rsid w:val="00B81EE8"/>
    <w:rsid w:val="00B828F3"/>
    <w:rsid w:val="00B82B89"/>
    <w:rsid w:val="00B84C0B"/>
    <w:rsid w:val="00B84DE1"/>
    <w:rsid w:val="00B85BB5"/>
    <w:rsid w:val="00B86201"/>
    <w:rsid w:val="00B86A04"/>
    <w:rsid w:val="00B9059E"/>
    <w:rsid w:val="00B92CE2"/>
    <w:rsid w:val="00B93356"/>
    <w:rsid w:val="00B933AC"/>
    <w:rsid w:val="00B97121"/>
    <w:rsid w:val="00B975C9"/>
    <w:rsid w:val="00B97A61"/>
    <w:rsid w:val="00BA0F0A"/>
    <w:rsid w:val="00BA1E7A"/>
    <w:rsid w:val="00BA341C"/>
    <w:rsid w:val="00BA3A4B"/>
    <w:rsid w:val="00BA59BC"/>
    <w:rsid w:val="00BA63B5"/>
    <w:rsid w:val="00BA6844"/>
    <w:rsid w:val="00BA6B0D"/>
    <w:rsid w:val="00BA7BA4"/>
    <w:rsid w:val="00BB011F"/>
    <w:rsid w:val="00BB072A"/>
    <w:rsid w:val="00BB077C"/>
    <w:rsid w:val="00BB0CA2"/>
    <w:rsid w:val="00BB2EC6"/>
    <w:rsid w:val="00BB3EAB"/>
    <w:rsid w:val="00BB42E1"/>
    <w:rsid w:val="00BB4F21"/>
    <w:rsid w:val="00BB65B0"/>
    <w:rsid w:val="00BB7222"/>
    <w:rsid w:val="00BB7F5D"/>
    <w:rsid w:val="00BC29BB"/>
    <w:rsid w:val="00BC3024"/>
    <w:rsid w:val="00BC38A5"/>
    <w:rsid w:val="00BC4253"/>
    <w:rsid w:val="00BC46A1"/>
    <w:rsid w:val="00BC57B8"/>
    <w:rsid w:val="00BC6E08"/>
    <w:rsid w:val="00BD05FA"/>
    <w:rsid w:val="00BD0E2B"/>
    <w:rsid w:val="00BD2687"/>
    <w:rsid w:val="00BD2AB6"/>
    <w:rsid w:val="00BD3002"/>
    <w:rsid w:val="00BD4C90"/>
    <w:rsid w:val="00BD5A2A"/>
    <w:rsid w:val="00BD610B"/>
    <w:rsid w:val="00BD720D"/>
    <w:rsid w:val="00BE072B"/>
    <w:rsid w:val="00BE079D"/>
    <w:rsid w:val="00BE121A"/>
    <w:rsid w:val="00BE3FA5"/>
    <w:rsid w:val="00BE45E4"/>
    <w:rsid w:val="00BE4DDD"/>
    <w:rsid w:val="00BE6C98"/>
    <w:rsid w:val="00BE7058"/>
    <w:rsid w:val="00BE7ECB"/>
    <w:rsid w:val="00BF2203"/>
    <w:rsid w:val="00C01249"/>
    <w:rsid w:val="00C024BF"/>
    <w:rsid w:val="00C05284"/>
    <w:rsid w:val="00C053A0"/>
    <w:rsid w:val="00C06A78"/>
    <w:rsid w:val="00C14E5B"/>
    <w:rsid w:val="00C14F0F"/>
    <w:rsid w:val="00C1608F"/>
    <w:rsid w:val="00C16717"/>
    <w:rsid w:val="00C16824"/>
    <w:rsid w:val="00C20720"/>
    <w:rsid w:val="00C214C5"/>
    <w:rsid w:val="00C22043"/>
    <w:rsid w:val="00C22288"/>
    <w:rsid w:val="00C22669"/>
    <w:rsid w:val="00C23200"/>
    <w:rsid w:val="00C30F6D"/>
    <w:rsid w:val="00C31D87"/>
    <w:rsid w:val="00C3206C"/>
    <w:rsid w:val="00C33191"/>
    <w:rsid w:val="00C358DB"/>
    <w:rsid w:val="00C35B30"/>
    <w:rsid w:val="00C36F1A"/>
    <w:rsid w:val="00C37012"/>
    <w:rsid w:val="00C37229"/>
    <w:rsid w:val="00C41DDC"/>
    <w:rsid w:val="00C43508"/>
    <w:rsid w:val="00C44085"/>
    <w:rsid w:val="00C44B47"/>
    <w:rsid w:val="00C50A11"/>
    <w:rsid w:val="00C51857"/>
    <w:rsid w:val="00C52364"/>
    <w:rsid w:val="00C52D0C"/>
    <w:rsid w:val="00C53CEF"/>
    <w:rsid w:val="00C54C2C"/>
    <w:rsid w:val="00C5541B"/>
    <w:rsid w:val="00C56571"/>
    <w:rsid w:val="00C5720A"/>
    <w:rsid w:val="00C60029"/>
    <w:rsid w:val="00C61C58"/>
    <w:rsid w:val="00C62670"/>
    <w:rsid w:val="00C62E97"/>
    <w:rsid w:val="00C64788"/>
    <w:rsid w:val="00C66E1D"/>
    <w:rsid w:val="00C676F6"/>
    <w:rsid w:val="00C7081C"/>
    <w:rsid w:val="00C72DD7"/>
    <w:rsid w:val="00C735FF"/>
    <w:rsid w:val="00C773CC"/>
    <w:rsid w:val="00C82134"/>
    <w:rsid w:val="00C8332A"/>
    <w:rsid w:val="00C83A7A"/>
    <w:rsid w:val="00C8539C"/>
    <w:rsid w:val="00C85F4F"/>
    <w:rsid w:val="00C864BB"/>
    <w:rsid w:val="00C93B9F"/>
    <w:rsid w:val="00C961D0"/>
    <w:rsid w:val="00C96C28"/>
    <w:rsid w:val="00C970D7"/>
    <w:rsid w:val="00CA231B"/>
    <w:rsid w:val="00CA250C"/>
    <w:rsid w:val="00CA25C7"/>
    <w:rsid w:val="00CA3C20"/>
    <w:rsid w:val="00CA43DE"/>
    <w:rsid w:val="00CA4B50"/>
    <w:rsid w:val="00CA5DF7"/>
    <w:rsid w:val="00CA61F4"/>
    <w:rsid w:val="00CA657A"/>
    <w:rsid w:val="00CB1ECE"/>
    <w:rsid w:val="00CB1FB7"/>
    <w:rsid w:val="00CB341A"/>
    <w:rsid w:val="00CB58ED"/>
    <w:rsid w:val="00CB64AB"/>
    <w:rsid w:val="00CC06E4"/>
    <w:rsid w:val="00CC2F39"/>
    <w:rsid w:val="00CC44CC"/>
    <w:rsid w:val="00CC44DE"/>
    <w:rsid w:val="00CC6F7F"/>
    <w:rsid w:val="00CC7064"/>
    <w:rsid w:val="00CD0D77"/>
    <w:rsid w:val="00CD410E"/>
    <w:rsid w:val="00CD4CA2"/>
    <w:rsid w:val="00CD51AD"/>
    <w:rsid w:val="00CD5721"/>
    <w:rsid w:val="00CD58F3"/>
    <w:rsid w:val="00CE0EA0"/>
    <w:rsid w:val="00CE23A1"/>
    <w:rsid w:val="00CE2810"/>
    <w:rsid w:val="00CE40A6"/>
    <w:rsid w:val="00CE68F8"/>
    <w:rsid w:val="00CE7BDB"/>
    <w:rsid w:val="00CF0E6E"/>
    <w:rsid w:val="00CF3B85"/>
    <w:rsid w:val="00CF4AC3"/>
    <w:rsid w:val="00CF533C"/>
    <w:rsid w:val="00CF5F85"/>
    <w:rsid w:val="00CF6109"/>
    <w:rsid w:val="00CF751E"/>
    <w:rsid w:val="00CF78CD"/>
    <w:rsid w:val="00D00285"/>
    <w:rsid w:val="00D00632"/>
    <w:rsid w:val="00D0142C"/>
    <w:rsid w:val="00D014C0"/>
    <w:rsid w:val="00D02FC3"/>
    <w:rsid w:val="00D030D4"/>
    <w:rsid w:val="00D03ABA"/>
    <w:rsid w:val="00D04CB5"/>
    <w:rsid w:val="00D06BB7"/>
    <w:rsid w:val="00D06D91"/>
    <w:rsid w:val="00D100B2"/>
    <w:rsid w:val="00D110C7"/>
    <w:rsid w:val="00D11192"/>
    <w:rsid w:val="00D112D3"/>
    <w:rsid w:val="00D115CF"/>
    <w:rsid w:val="00D12410"/>
    <w:rsid w:val="00D12FA5"/>
    <w:rsid w:val="00D13F44"/>
    <w:rsid w:val="00D15459"/>
    <w:rsid w:val="00D160A8"/>
    <w:rsid w:val="00D17B24"/>
    <w:rsid w:val="00D20BBE"/>
    <w:rsid w:val="00D20CDC"/>
    <w:rsid w:val="00D20CEB"/>
    <w:rsid w:val="00D21CAE"/>
    <w:rsid w:val="00D2250E"/>
    <w:rsid w:val="00D2359D"/>
    <w:rsid w:val="00D23700"/>
    <w:rsid w:val="00D24045"/>
    <w:rsid w:val="00D24523"/>
    <w:rsid w:val="00D24E24"/>
    <w:rsid w:val="00D25646"/>
    <w:rsid w:val="00D264AD"/>
    <w:rsid w:val="00D26C11"/>
    <w:rsid w:val="00D275A0"/>
    <w:rsid w:val="00D27C96"/>
    <w:rsid w:val="00D30C97"/>
    <w:rsid w:val="00D343BB"/>
    <w:rsid w:val="00D346E9"/>
    <w:rsid w:val="00D367EA"/>
    <w:rsid w:val="00D37D57"/>
    <w:rsid w:val="00D42308"/>
    <w:rsid w:val="00D43F3B"/>
    <w:rsid w:val="00D459D6"/>
    <w:rsid w:val="00D460A9"/>
    <w:rsid w:val="00D466A8"/>
    <w:rsid w:val="00D46FE0"/>
    <w:rsid w:val="00D46FE8"/>
    <w:rsid w:val="00D478D8"/>
    <w:rsid w:val="00D5549B"/>
    <w:rsid w:val="00D55FE7"/>
    <w:rsid w:val="00D569E0"/>
    <w:rsid w:val="00D56B33"/>
    <w:rsid w:val="00D579D9"/>
    <w:rsid w:val="00D60820"/>
    <w:rsid w:val="00D62863"/>
    <w:rsid w:val="00D629D2"/>
    <w:rsid w:val="00D62BFB"/>
    <w:rsid w:val="00D6418A"/>
    <w:rsid w:val="00D662AD"/>
    <w:rsid w:val="00D679FF"/>
    <w:rsid w:val="00D70AAA"/>
    <w:rsid w:val="00D70DC4"/>
    <w:rsid w:val="00D71403"/>
    <w:rsid w:val="00D72660"/>
    <w:rsid w:val="00D736D9"/>
    <w:rsid w:val="00D7416B"/>
    <w:rsid w:val="00D7452C"/>
    <w:rsid w:val="00D749C3"/>
    <w:rsid w:val="00D75628"/>
    <w:rsid w:val="00D75762"/>
    <w:rsid w:val="00D76ADD"/>
    <w:rsid w:val="00D80868"/>
    <w:rsid w:val="00D8094B"/>
    <w:rsid w:val="00D81BBB"/>
    <w:rsid w:val="00D81D1E"/>
    <w:rsid w:val="00D83084"/>
    <w:rsid w:val="00D83E8A"/>
    <w:rsid w:val="00D849FC"/>
    <w:rsid w:val="00D85124"/>
    <w:rsid w:val="00D85FBB"/>
    <w:rsid w:val="00D862F2"/>
    <w:rsid w:val="00D86A7D"/>
    <w:rsid w:val="00D86BAA"/>
    <w:rsid w:val="00D91636"/>
    <w:rsid w:val="00D917E2"/>
    <w:rsid w:val="00D91ECA"/>
    <w:rsid w:val="00D933FE"/>
    <w:rsid w:val="00D9443F"/>
    <w:rsid w:val="00D95E30"/>
    <w:rsid w:val="00D9644E"/>
    <w:rsid w:val="00D97237"/>
    <w:rsid w:val="00D97444"/>
    <w:rsid w:val="00DA102C"/>
    <w:rsid w:val="00DA176E"/>
    <w:rsid w:val="00DA17FE"/>
    <w:rsid w:val="00DA247F"/>
    <w:rsid w:val="00DA2682"/>
    <w:rsid w:val="00DA3263"/>
    <w:rsid w:val="00DA370D"/>
    <w:rsid w:val="00DA37A8"/>
    <w:rsid w:val="00DA3987"/>
    <w:rsid w:val="00DA77CE"/>
    <w:rsid w:val="00DB1685"/>
    <w:rsid w:val="00DB5D24"/>
    <w:rsid w:val="00DB76A8"/>
    <w:rsid w:val="00DB7981"/>
    <w:rsid w:val="00DB7DCA"/>
    <w:rsid w:val="00DB7E0C"/>
    <w:rsid w:val="00DC03BE"/>
    <w:rsid w:val="00DC248D"/>
    <w:rsid w:val="00DC40CF"/>
    <w:rsid w:val="00DC42A4"/>
    <w:rsid w:val="00DC492D"/>
    <w:rsid w:val="00DC57A4"/>
    <w:rsid w:val="00DC7542"/>
    <w:rsid w:val="00DD06BC"/>
    <w:rsid w:val="00DD0FC8"/>
    <w:rsid w:val="00DD1B80"/>
    <w:rsid w:val="00DD1B9D"/>
    <w:rsid w:val="00DD22D7"/>
    <w:rsid w:val="00DD2E34"/>
    <w:rsid w:val="00DD330B"/>
    <w:rsid w:val="00DD3FC4"/>
    <w:rsid w:val="00DD5E94"/>
    <w:rsid w:val="00DE08F9"/>
    <w:rsid w:val="00DE131D"/>
    <w:rsid w:val="00DE1427"/>
    <w:rsid w:val="00DE2BB5"/>
    <w:rsid w:val="00DE3246"/>
    <w:rsid w:val="00DE33A3"/>
    <w:rsid w:val="00DE4707"/>
    <w:rsid w:val="00DE4E29"/>
    <w:rsid w:val="00DE5014"/>
    <w:rsid w:val="00DE5925"/>
    <w:rsid w:val="00DE6556"/>
    <w:rsid w:val="00DE6D93"/>
    <w:rsid w:val="00DF16BA"/>
    <w:rsid w:val="00DF264D"/>
    <w:rsid w:val="00DF279A"/>
    <w:rsid w:val="00DF5D16"/>
    <w:rsid w:val="00DF78FB"/>
    <w:rsid w:val="00E00798"/>
    <w:rsid w:val="00E0114E"/>
    <w:rsid w:val="00E032FB"/>
    <w:rsid w:val="00E03890"/>
    <w:rsid w:val="00E03D9A"/>
    <w:rsid w:val="00E04536"/>
    <w:rsid w:val="00E04C05"/>
    <w:rsid w:val="00E05184"/>
    <w:rsid w:val="00E07788"/>
    <w:rsid w:val="00E10BD0"/>
    <w:rsid w:val="00E10E84"/>
    <w:rsid w:val="00E11075"/>
    <w:rsid w:val="00E1227B"/>
    <w:rsid w:val="00E1314D"/>
    <w:rsid w:val="00E149B7"/>
    <w:rsid w:val="00E15E95"/>
    <w:rsid w:val="00E16E11"/>
    <w:rsid w:val="00E17A5D"/>
    <w:rsid w:val="00E17C86"/>
    <w:rsid w:val="00E17E4F"/>
    <w:rsid w:val="00E2004E"/>
    <w:rsid w:val="00E21199"/>
    <w:rsid w:val="00E218C8"/>
    <w:rsid w:val="00E219C6"/>
    <w:rsid w:val="00E225EB"/>
    <w:rsid w:val="00E22B55"/>
    <w:rsid w:val="00E22E68"/>
    <w:rsid w:val="00E230B5"/>
    <w:rsid w:val="00E23B9C"/>
    <w:rsid w:val="00E25776"/>
    <w:rsid w:val="00E25884"/>
    <w:rsid w:val="00E26186"/>
    <w:rsid w:val="00E2622C"/>
    <w:rsid w:val="00E263CC"/>
    <w:rsid w:val="00E27686"/>
    <w:rsid w:val="00E27D08"/>
    <w:rsid w:val="00E304F6"/>
    <w:rsid w:val="00E3154C"/>
    <w:rsid w:val="00E34B38"/>
    <w:rsid w:val="00E34CA5"/>
    <w:rsid w:val="00E3687D"/>
    <w:rsid w:val="00E37AD7"/>
    <w:rsid w:val="00E37BF0"/>
    <w:rsid w:val="00E409F5"/>
    <w:rsid w:val="00E412F1"/>
    <w:rsid w:val="00E4146A"/>
    <w:rsid w:val="00E42386"/>
    <w:rsid w:val="00E4334C"/>
    <w:rsid w:val="00E433F5"/>
    <w:rsid w:val="00E45C99"/>
    <w:rsid w:val="00E46E56"/>
    <w:rsid w:val="00E4705A"/>
    <w:rsid w:val="00E4743C"/>
    <w:rsid w:val="00E506DB"/>
    <w:rsid w:val="00E519DE"/>
    <w:rsid w:val="00E52D4B"/>
    <w:rsid w:val="00E5341E"/>
    <w:rsid w:val="00E55255"/>
    <w:rsid w:val="00E55AD7"/>
    <w:rsid w:val="00E55C86"/>
    <w:rsid w:val="00E56836"/>
    <w:rsid w:val="00E57E34"/>
    <w:rsid w:val="00E624B6"/>
    <w:rsid w:val="00E624C4"/>
    <w:rsid w:val="00E6267C"/>
    <w:rsid w:val="00E632B2"/>
    <w:rsid w:val="00E63E18"/>
    <w:rsid w:val="00E64395"/>
    <w:rsid w:val="00E65A32"/>
    <w:rsid w:val="00E702E5"/>
    <w:rsid w:val="00E7048E"/>
    <w:rsid w:val="00E70A93"/>
    <w:rsid w:val="00E70E85"/>
    <w:rsid w:val="00E74ADD"/>
    <w:rsid w:val="00E7721C"/>
    <w:rsid w:val="00E77E4A"/>
    <w:rsid w:val="00E80B0A"/>
    <w:rsid w:val="00E80C9F"/>
    <w:rsid w:val="00E8122B"/>
    <w:rsid w:val="00E81BFC"/>
    <w:rsid w:val="00E8411E"/>
    <w:rsid w:val="00E841D5"/>
    <w:rsid w:val="00E84C65"/>
    <w:rsid w:val="00E84D39"/>
    <w:rsid w:val="00E8789A"/>
    <w:rsid w:val="00E87FB4"/>
    <w:rsid w:val="00E91CE9"/>
    <w:rsid w:val="00E92D4B"/>
    <w:rsid w:val="00E93844"/>
    <w:rsid w:val="00E957C1"/>
    <w:rsid w:val="00E9768C"/>
    <w:rsid w:val="00EA00EC"/>
    <w:rsid w:val="00EA048A"/>
    <w:rsid w:val="00EA487B"/>
    <w:rsid w:val="00EA4A71"/>
    <w:rsid w:val="00EA5003"/>
    <w:rsid w:val="00EA50DD"/>
    <w:rsid w:val="00EA6DCC"/>
    <w:rsid w:val="00EA72D8"/>
    <w:rsid w:val="00EA746F"/>
    <w:rsid w:val="00EA75A9"/>
    <w:rsid w:val="00EA7EF9"/>
    <w:rsid w:val="00EB0D86"/>
    <w:rsid w:val="00EB15DF"/>
    <w:rsid w:val="00EB2DFA"/>
    <w:rsid w:val="00EB303A"/>
    <w:rsid w:val="00EB3BA5"/>
    <w:rsid w:val="00EB3BD5"/>
    <w:rsid w:val="00EB4916"/>
    <w:rsid w:val="00EB4AF3"/>
    <w:rsid w:val="00EC0F85"/>
    <w:rsid w:val="00EC1A0F"/>
    <w:rsid w:val="00EC215D"/>
    <w:rsid w:val="00EC225C"/>
    <w:rsid w:val="00EC2336"/>
    <w:rsid w:val="00EC33D3"/>
    <w:rsid w:val="00EC4C99"/>
    <w:rsid w:val="00EC5579"/>
    <w:rsid w:val="00EC5F81"/>
    <w:rsid w:val="00EC78CB"/>
    <w:rsid w:val="00ED092B"/>
    <w:rsid w:val="00ED0A7E"/>
    <w:rsid w:val="00ED2CD5"/>
    <w:rsid w:val="00ED322E"/>
    <w:rsid w:val="00ED440C"/>
    <w:rsid w:val="00ED498B"/>
    <w:rsid w:val="00ED6361"/>
    <w:rsid w:val="00ED655E"/>
    <w:rsid w:val="00EE0D97"/>
    <w:rsid w:val="00EE230D"/>
    <w:rsid w:val="00EE2415"/>
    <w:rsid w:val="00EE3E08"/>
    <w:rsid w:val="00EE5F26"/>
    <w:rsid w:val="00EE7DED"/>
    <w:rsid w:val="00EF1A33"/>
    <w:rsid w:val="00EF1B21"/>
    <w:rsid w:val="00EF2AAC"/>
    <w:rsid w:val="00EF65BD"/>
    <w:rsid w:val="00EF6B12"/>
    <w:rsid w:val="00F00E65"/>
    <w:rsid w:val="00F02BFB"/>
    <w:rsid w:val="00F03498"/>
    <w:rsid w:val="00F04C77"/>
    <w:rsid w:val="00F06436"/>
    <w:rsid w:val="00F06ACD"/>
    <w:rsid w:val="00F101CF"/>
    <w:rsid w:val="00F10A8A"/>
    <w:rsid w:val="00F10BD7"/>
    <w:rsid w:val="00F131AD"/>
    <w:rsid w:val="00F13F85"/>
    <w:rsid w:val="00F146FA"/>
    <w:rsid w:val="00F14744"/>
    <w:rsid w:val="00F1566C"/>
    <w:rsid w:val="00F1649F"/>
    <w:rsid w:val="00F21C12"/>
    <w:rsid w:val="00F22CF0"/>
    <w:rsid w:val="00F242CF"/>
    <w:rsid w:val="00F24ADA"/>
    <w:rsid w:val="00F24C0D"/>
    <w:rsid w:val="00F2570B"/>
    <w:rsid w:val="00F27A7D"/>
    <w:rsid w:val="00F3003D"/>
    <w:rsid w:val="00F31D87"/>
    <w:rsid w:val="00F323F2"/>
    <w:rsid w:val="00F33FBD"/>
    <w:rsid w:val="00F366FD"/>
    <w:rsid w:val="00F375C3"/>
    <w:rsid w:val="00F41D89"/>
    <w:rsid w:val="00F431E3"/>
    <w:rsid w:val="00F43AD6"/>
    <w:rsid w:val="00F44939"/>
    <w:rsid w:val="00F45FFB"/>
    <w:rsid w:val="00F50229"/>
    <w:rsid w:val="00F50CEA"/>
    <w:rsid w:val="00F51A56"/>
    <w:rsid w:val="00F5263C"/>
    <w:rsid w:val="00F53152"/>
    <w:rsid w:val="00F555F8"/>
    <w:rsid w:val="00F56788"/>
    <w:rsid w:val="00F57374"/>
    <w:rsid w:val="00F579A1"/>
    <w:rsid w:val="00F60C7C"/>
    <w:rsid w:val="00F61A48"/>
    <w:rsid w:val="00F61EDE"/>
    <w:rsid w:val="00F64EEC"/>
    <w:rsid w:val="00F6540F"/>
    <w:rsid w:val="00F67C53"/>
    <w:rsid w:val="00F70E85"/>
    <w:rsid w:val="00F71054"/>
    <w:rsid w:val="00F71D51"/>
    <w:rsid w:val="00F72C01"/>
    <w:rsid w:val="00F75D9E"/>
    <w:rsid w:val="00F76917"/>
    <w:rsid w:val="00F7755D"/>
    <w:rsid w:val="00F776E2"/>
    <w:rsid w:val="00F77A48"/>
    <w:rsid w:val="00F77C10"/>
    <w:rsid w:val="00F77C4F"/>
    <w:rsid w:val="00F8030C"/>
    <w:rsid w:val="00F8056E"/>
    <w:rsid w:val="00F80ABA"/>
    <w:rsid w:val="00F8178D"/>
    <w:rsid w:val="00F826E7"/>
    <w:rsid w:val="00F82E4B"/>
    <w:rsid w:val="00F934A7"/>
    <w:rsid w:val="00F95904"/>
    <w:rsid w:val="00F97500"/>
    <w:rsid w:val="00F97BCE"/>
    <w:rsid w:val="00FA0245"/>
    <w:rsid w:val="00FA0960"/>
    <w:rsid w:val="00FA10BA"/>
    <w:rsid w:val="00FA1DB0"/>
    <w:rsid w:val="00FA2029"/>
    <w:rsid w:val="00FA2A66"/>
    <w:rsid w:val="00FA2FE8"/>
    <w:rsid w:val="00FA4AC4"/>
    <w:rsid w:val="00FA5F68"/>
    <w:rsid w:val="00FA6959"/>
    <w:rsid w:val="00FB0AD4"/>
    <w:rsid w:val="00FB20C4"/>
    <w:rsid w:val="00FB2A71"/>
    <w:rsid w:val="00FB2BE6"/>
    <w:rsid w:val="00FB4ACA"/>
    <w:rsid w:val="00FB5ABE"/>
    <w:rsid w:val="00FB615C"/>
    <w:rsid w:val="00FB72E2"/>
    <w:rsid w:val="00FB739D"/>
    <w:rsid w:val="00FB74E4"/>
    <w:rsid w:val="00FB7A64"/>
    <w:rsid w:val="00FC0E87"/>
    <w:rsid w:val="00FC331C"/>
    <w:rsid w:val="00FC39D5"/>
    <w:rsid w:val="00FC4576"/>
    <w:rsid w:val="00FC5CFF"/>
    <w:rsid w:val="00FC6ACB"/>
    <w:rsid w:val="00FC7C02"/>
    <w:rsid w:val="00FC7E50"/>
    <w:rsid w:val="00FD0292"/>
    <w:rsid w:val="00FD03D5"/>
    <w:rsid w:val="00FD0B7E"/>
    <w:rsid w:val="00FD0E5B"/>
    <w:rsid w:val="00FD39E2"/>
    <w:rsid w:val="00FD4E63"/>
    <w:rsid w:val="00FD4FC7"/>
    <w:rsid w:val="00FD59FD"/>
    <w:rsid w:val="00FD74B9"/>
    <w:rsid w:val="00FD7792"/>
    <w:rsid w:val="00FD77F0"/>
    <w:rsid w:val="00FE2BC5"/>
    <w:rsid w:val="00FE3C1D"/>
    <w:rsid w:val="00FE5EA1"/>
    <w:rsid w:val="00FE7B9D"/>
    <w:rsid w:val="00FF1159"/>
    <w:rsid w:val="00FF14F3"/>
    <w:rsid w:val="00FF29F9"/>
    <w:rsid w:val="00FF46F5"/>
    <w:rsid w:val="00FF5FA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75C051"/>
  <w15:chartTrackingRefBased/>
  <w15:docId w15:val="{23EA57B7-2F65-42AA-9A1A-4597ED82D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B2DF2"/>
    <w:pPr>
      <w:spacing w:line="360" w:lineRule="auto"/>
      <w:ind w:firstLine="709"/>
      <w:jc w:val="both"/>
    </w:pPr>
    <w:rPr>
      <w:sz w:val="24"/>
      <w:szCs w:val="24"/>
    </w:rPr>
  </w:style>
  <w:style w:type="paragraph" w:styleId="Nadpis1">
    <w:name w:val="heading 1"/>
    <w:basedOn w:val="Normln"/>
    <w:next w:val="Normln"/>
    <w:link w:val="Nadpis1Char"/>
    <w:uiPriority w:val="9"/>
    <w:qFormat/>
    <w:rsid w:val="00215FCF"/>
    <w:pPr>
      <w:keepNext/>
      <w:numPr>
        <w:numId w:val="5"/>
      </w:numPr>
      <w:spacing w:before="240" w:after="60"/>
      <w:outlineLvl w:val="0"/>
    </w:pPr>
    <w:rPr>
      <w:b/>
      <w:bCs/>
      <w:kern w:val="32"/>
      <w:sz w:val="32"/>
      <w:szCs w:val="32"/>
    </w:rPr>
  </w:style>
  <w:style w:type="paragraph" w:styleId="Nadpis2">
    <w:name w:val="heading 2"/>
    <w:basedOn w:val="Normln"/>
    <w:next w:val="Normln"/>
    <w:link w:val="Nadpis2Char"/>
    <w:uiPriority w:val="9"/>
    <w:unhideWhenUsed/>
    <w:qFormat/>
    <w:rsid w:val="00215FCF"/>
    <w:pPr>
      <w:keepNext/>
      <w:numPr>
        <w:ilvl w:val="1"/>
        <w:numId w:val="5"/>
      </w:numPr>
      <w:spacing w:before="240" w:after="60"/>
      <w:outlineLvl w:val="1"/>
    </w:pPr>
    <w:rPr>
      <w:b/>
      <w:bCs/>
      <w:iCs/>
      <w:sz w:val="28"/>
      <w:szCs w:val="28"/>
    </w:rPr>
  </w:style>
  <w:style w:type="paragraph" w:styleId="Nadpis3">
    <w:name w:val="heading 3"/>
    <w:basedOn w:val="Normln"/>
    <w:next w:val="Normln"/>
    <w:link w:val="Nadpis3Char"/>
    <w:uiPriority w:val="9"/>
    <w:unhideWhenUsed/>
    <w:qFormat/>
    <w:rsid w:val="00215FCF"/>
    <w:pPr>
      <w:keepNext/>
      <w:numPr>
        <w:ilvl w:val="2"/>
        <w:numId w:val="5"/>
      </w:numPr>
      <w:spacing w:before="240" w:after="60"/>
      <w:outlineLvl w:val="2"/>
    </w:pPr>
    <w:rPr>
      <w:b/>
      <w:bCs/>
      <w:sz w:val="26"/>
      <w:szCs w:val="26"/>
    </w:rPr>
  </w:style>
  <w:style w:type="paragraph" w:styleId="Nadpis4">
    <w:name w:val="heading 4"/>
    <w:basedOn w:val="Normln"/>
    <w:next w:val="Normln"/>
    <w:link w:val="Nadpis4Char"/>
    <w:uiPriority w:val="9"/>
    <w:semiHidden/>
    <w:unhideWhenUsed/>
    <w:qFormat/>
    <w:rsid w:val="00215FCF"/>
    <w:pPr>
      <w:keepNext/>
      <w:numPr>
        <w:ilvl w:val="3"/>
        <w:numId w:val="5"/>
      </w:numPr>
      <w:spacing w:before="240" w:after="60"/>
      <w:outlineLvl w:val="3"/>
    </w:pPr>
    <w:rPr>
      <w:rFonts w:ascii="Calibri" w:hAnsi="Calibri"/>
      <w:b/>
      <w:bCs/>
      <w:sz w:val="28"/>
      <w:szCs w:val="28"/>
    </w:rPr>
  </w:style>
  <w:style w:type="paragraph" w:styleId="Nadpis5">
    <w:name w:val="heading 5"/>
    <w:basedOn w:val="Normln"/>
    <w:next w:val="Normln"/>
    <w:link w:val="Nadpis5Char"/>
    <w:uiPriority w:val="9"/>
    <w:semiHidden/>
    <w:unhideWhenUsed/>
    <w:qFormat/>
    <w:rsid w:val="00215FCF"/>
    <w:pPr>
      <w:numPr>
        <w:ilvl w:val="4"/>
        <w:numId w:val="5"/>
      </w:numPr>
      <w:spacing w:before="240" w:after="60"/>
      <w:outlineLvl w:val="4"/>
    </w:pPr>
    <w:rPr>
      <w:rFonts w:ascii="Calibri" w:hAnsi="Calibri"/>
      <w:b/>
      <w:bCs/>
      <w:i/>
      <w:iCs/>
      <w:sz w:val="26"/>
      <w:szCs w:val="26"/>
    </w:rPr>
  </w:style>
  <w:style w:type="paragraph" w:styleId="Nadpis6">
    <w:name w:val="heading 6"/>
    <w:basedOn w:val="Normln"/>
    <w:next w:val="Normln"/>
    <w:link w:val="Nadpis6Char"/>
    <w:uiPriority w:val="9"/>
    <w:semiHidden/>
    <w:unhideWhenUsed/>
    <w:qFormat/>
    <w:rsid w:val="00215FCF"/>
    <w:pPr>
      <w:numPr>
        <w:ilvl w:val="5"/>
        <w:numId w:val="5"/>
      </w:numPr>
      <w:spacing w:before="240" w:after="60"/>
      <w:outlineLvl w:val="5"/>
    </w:pPr>
    <w:rPr>
      <w:rFonts w:ascii="Calibri" w:hAnsi="Calibri"/>
      <w:b/>
      <w:bCs/>
      <w:sz w:val="22"/>
      <w:szCs w:val="22"/>
    </w:rPr>
  </w:style>
  <w:style w:type="paragraph" w:styleId="Nadpis7">
    <w:name w:val="heading 7"/>
    <w:basedOn w:val="Normln"/>
    <w:next w:val="Normln"/>
    <w:link w:val="Nadpis7Char"/>
    <w:uiPriority w:val="9"/>
    <w:semiHidden/>
    <w:unhideWhenUsed/>
    <w:qFormat/>
    <w:rsid w:val="00215FCF"/>
    <w:pPr>
      <w:numPr>
        <w:ilvl w:val="6"/>
        <w:numId w:val="5"/>
      </w:numPr>
      <w:spacing w:before="240" w:after="60"/>
      <w:outlineLvl w:val="6"/>
    </w:pPr>
    <w:rPr>
      <w:rFonts w:ascii="Calibri" w:hAnsi="Calibri"/>
    </w:rPr>
  </w:style>
  <w:style w:type="paragraph" w:styleId="Nadpis8">
    <w:name w:val="heading 8"/>
    <w:basedOn w:val="Normln"/>
    <w:next w:val="Normln"/>
    <w:link w:val="Nadpis8Char"/>
    <w:uiPriority w:val="9"/>
    <w:semiHidden/>
    <w:unhideWhenUsed/>
    <w:qFormat/>
    <w:rsid w:val="00215FCF"/>
    <w:pPr>
      <w:numPr>
        <w:ilvl w:val="7"/>
        <w:numId w:val="5"/>
      </w:numPr>
      <w:spacing w:before="240" w:after="60"/>
      <w:outlineLvl w:val="7"/>
    </w:pPr>
    <w:rPr>
      <w:rFonts w:ascii="Calibri" w:hAnsi="Calibri"/>
      <w:i/>
      <w:iCs/>
    </w:rPr>
  </w:style>
  <w:style w:type="paragraph" w:styleId="Nadpis9">
    <w:name w:val="heading 9"/>
    <w:basedOn w:val="Normln"/>
    <w:next w:val="Normln"/>
    <w:link w:val="Nadpis9Char"/>
    <w:uiPriority w:val="9"/>
    <w:semiHidden/>
    <w:unhideWhenUsed/>
    <w:qFormat/>
    <w:rsid w:val="00215FCF"/>
    <w:pPr>
      <w:numPr>
        <w:ilvl w:val="8"/>
        <w:numId w:val="5"/>
      </w:numPr>
      <w:spacing w:before="240" w:after="60"/>
      <w:outlineLvl w:val="8"/>
    </w:pPr>
    <w:rPr>
      <w:rFonts w:ascii="Cambria" w:hAnsi="Cambria"/>
      <w:sz w:val="22"/>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171E2D"/>
    <w:pPr>
      <w:tabs>
        <w:tab w:val="center" w:pos="4536"/>
        <w:tab w:val="right" w:pos="9072"/>
      </w:tabs>
    </w:pPr>
  </w:style>
  <w:style w:type="paragraph" w:styleId="Zpat">
    <w:name w:val="footer"/>
    <w:basedOn w:val="Normln"/>
    <w:link w:val="ZpatChar"/>
    <w:uiPriority w:val="99"/>
    <w:rsid w:val="00171E2D"/>
    <w:pPr>
      <w:tabs>
        <w:tab w:val="center" w:pos="4536"/>
        <w:tab w:val="right" w:pos="9072"/>
      </w:tabs>
    </w:pPr>
  </w:style>
  <w:style w:type="character" w:styleId="Hypertextovodkaz">
    <w:name w:val="Hyperlink"/>
    <w:uiPriority w:val="99"/>
    <w:rsid w:val="00B3427F"/>
    <w:rPr>
      <w:color w:val="0000FF"/>
      <w:u w:val="single"/>
    </w:rPr>
  </w:style>
  <w:style w:type="paragraph" w:styleId="Textbubliny">
    <w:name w:val="Balloon Text"/>
    <w:basedOn w:val="Normln"/>
    <w:semiHidden/>
    <w:rsid w:val="009E53EC"/>
    <w:rPr>
      <w:rFonts w:ascii="Tahoma" w:hAnsi="Tahoma" w:cs="Tahoma"/>
      <w:sz w:val="16"/>
      <w:szCs w:val="16"/>
    </w:rPr>
  </w:style>
  <w:style w:type="paragraph" w:customStyle="1" w:styleId="Rozvrendokumentu">
    <w:name w:val="Rozvržení dokumentu"/>
    <w:basedOn w:val="Normln"/>
    <w:semiHidden/>
    <w:rsid w:val="008B7361"/>
    <w:pPr>
      <w:shd w:val="clear" w:color="auto" w:fill="000080"/>
    </w:pPr>
    <w:rPr>
      <w:rFonts w:ascii="Tahoma" w:hAnsi="Tahoma" w:cs="Tahoma"/>
      <w:sz w:val="20"/>
      <w:szCs w:val="20"/>
    </w:rPr>
  </w:style>
  <w:style w:type="paragraph" w:styleId="Odstavecseseznamem">
    <w:name w:val="List Paragraph"/>
    <w:basedOn w:val="Normln"/>
    <w:uiPriority w:val="34"/>
    <w:qFormat/>
    <w:rsid w:val="00B84C0B"/>
    <w:pPr>
      <w:spacing w:after="200" w:line="276" w:lineRule="auto"/>
      <w:ind w:left="720"/>
      <w:contextualSpacing/>
    </w:pPr>
    <w:rPr>
      <w:rFonts w:ascii="Calibri" w:eastAsia="Calibri" w:hAnsi="Calibri"/>
      <w:sz w:val="22"/>
      <w:szCs w:val="22"/>
      <w:lang w:eastAsia="en-US"/>
    </w:rPr>
  </w:style>
  <w:style w:type="table" w:styleId="Mkatabulky">
    <w:name w:val="Table Grid"/>
    <w:basedOn w:val="Normlntabulka"/>
    <w:uiPriority w:val="59"/>
    <w:rsid w:val="007130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link w:val="Nadpis1"/>
    <w:uiPriority w:val="9"/>
    <w:rsid w:val="00215FCF"/>
    <w:rPr>
      <w:rFonts w:ascii="Arial" w:eastAsia="Times New Roman" w:hAnsi="Arial" w:cs="Times New Roman"/>
      <w:b/>
      <w:bCs/>
      <w:kern w:val="32"/>
      <w:sz w:val="32"/>
      <w:szCs w:val="32"/>
    </w:rPr>
  </w:style>
  <w:style w:type="paragraph" w:styleId="Nzev">
    <w:name w:val="Title"/>
    <w:basedOn w:val="Normln"/>
    <w:next w:val="Normln"/>
    <w:link w:val="NzevChar"/>
    <w:uiPriority w:val="10"/>
    <w:qFormat/>
    <w:rsid w:val="00E17C86"/>
    <w:pPr>
      <w:spacing w:before="240" w:after="60"/>
      <w:jc w:val="center"/>
      <w:outlineLvl w:val="0"/>
    </w:pPr>
    <w:rPr>
      <w:rFonts w:ascii="Cambria" w:hAnsi="Cambria"/>
      <w:b/>
      <w:bCs/>
      <w:kern w:val="28"/>
      <w:sz w:val="32"/>
      <w:szCs w:val="32"/>
    </w:rPr>
  </w:style>
  <w:style w:type="character" w:customStyle="1" w:styleId="NzevChar">
    <w:name w:val="Název Char"/>
    <w:link w:val="Nzev"/>
    <w:uiPriority w:val="10"/>
    <w:rsid w:val="00E17C86"/>
    <w:rPr>
      <w:rFonts w:ascii="Cambria" w:eastAsia="Times New Roman" w:hAnsi="Cambria" w:cs="Times New Roman"/>
      <w:b/>
      <w:bCs/>
      <w:kern w:val="28"/>
      <w:sz w:val="32"/>
      <w:szCs w:val="32"/>
    </w:rPr>
  </w:style>
  <w:style w:type="paragraph" w:customStyle="1" w:styleId="NzevVLEVO">
    <w:name w:val="Název_VLEVO"/>
    <w:basedOn w:val="Nzev"/>
    <w:qFormat/>
    <w:rsid w:val="00B141DE"/>
    <w:pPr>
      <w:ind w:firstLine="0"/>
      <w:jc w:val="left"/>
    </w:pPr>
    <w:rPr>
      <w:rFonts w:ascii="Arial" w:hAnsi="Arial"/>
    </w:rPr>
  </w:style>
  <w:style w:type="character" w:customStyle="1" w:styleId="Nadpis2Char">
    <w:name w:val="Nadpis 2 Char"/>
    <w:link w:val="Nadpis2"/>
    <w:uiPriority w:val="9"/>
    <w:rsid w:val="00215FCF"/>
    <w:rPr>
      <w:rFonts w:ascii="Arial" w:eastAsia="Times New Roman" w:hAnsi="Arial" w:cs="Times New Roman"/>
      <w:b/>
      <w:bCs/>
      <w:iCs/>
      <w:sz w:val="28"/>
      <w:szCs w:val="28"/>
    </w:rPr>
  </w:style>
  <w:style w:type="character" w:customStyle="1" w:styleId="Nadpis3Char">
    <w:name w:val="Nadpis 3 Char"/>
    <w:link w:val="Nadpis3"/>
    <w:uiPriority w:val="9"/>
    <w:rsid w:val="00215FCF"/>
    <w:rPr>
      <w:rFonts w:ascii="Arial" w:eastAsia="Times New Roman" w:hAnsi="Arial" w:cs="Times New Roman"/>
      <w:b/>
      <w:bCs/>
      <w:sz w:val="26"/>
      <w:szCs w:val="26"/>
    </w:rPr>
  </w:style>
  <w:style w:type="paragraph" w:styleId="Bezmezer">
    <w:name w:val="No Spacing"/>
    <w:uiPriority w:val="1"/>
    <w:qFormat/>
    <w:rsid w:val="008B02D0"/>
    <w:pPr>
      <w:spacing w:line="360" w:lineRule="auto"/>
      <w:jc w:val="both"/>
    </w:pPr>
    <w:rPr>
      <w:rFonts w:ascii="Arial" w:hAnsi="Arial"/>
      <w:sz w:val="24"/>
      <w:szCs w:val="24"/>
    </w:rPr>
  </w:style>
  <w:style w:type="character" w:customStyle="1" w:styleId="Nadpis4Char">
    <w:name w:val="Nadpis 4 Char"/>
    <w:link w:val="Nadpis4"/>
    <w:uiPriority w:val="9"/>
    <w:semiHidden/>
    <w:rsid w:val="00215FCF"/>
    <w:rPr>
      <w:rFonts w:ascii="Calibri" w:eastAsia="Times New Roman" w:hAnsi="Calibri" w:cs="Times New Roman"/>
      <w:b/>
      <w:bCs/>
      <w:sz w:val="28"/>
      <w:szCs w:val="28"/>
    </w:rPr>
  </w:style>
  <w:style w:type="character" w:customStyle="1" w:styleId="Nadpis5Char">
    <w:name w:val="Nadpis 5 Char"/>
    <w:link w:val="Nadpis5"/>
    <w:uiPriority w:val="9"/>
    <w:semiHidden/>
    <w:rsid w:val="00215FCF"/>
    <w:rPr>
      <w:rFonts w:ascii="Calibri" w:eastAsia="Times New Roman" w:hAnsi="Calibri" w:cs="Times New Roman"/>
      <w:b/>
      <w:bCs/>
      <w:i/>
      <w:iCs/>
      <w:sz w:val="26"/>
      <w:szCs w:val="26"/>
    </w:rPr>
  </w:style>
  <w:style w:type="character" w:customStyle="1" w:styleId="Nadpis6Char">
    <w:name w:val="Nadpis 6 Char"/>
    <w:link w:val="Nadpis6"/>
    <w:uiPriority w:val="9"/>
    <w:semiHidden/>
    <w:rsid w:val="00215FCF"/>
    <w:rPr>
      <w:rFonts w:ascii="Calibri" w:eastAsia="Times New Roman" w:hAnsi="Calibri" w:cs="Times New Roman"/>
      <w:b/>
      <w:bCs/>
      <w:sz w:val="22"/>
      <w:szCs w:val="22"/>
    </w:rPr>
  </w:style>
  <w:style w:type="character" w:customStyle="1" w:styleId="Nadpis7Char">
    <w:name w:val="Nadpis 7 Char"/>
    <w:link w:val="Nadpis7"/>
    <w:uiPriority w:val="9"/>
    <w:semiHidden/>
    <w:rsid w:val="00215FCF"/>
    <w:rPr>
      <w:rFonts w:ascii="Calibri" w:eastAsia="Times New Roman" w:hAnsi="Calibri" w:cs="Times New Roman"/>
      <w:sz w:val="24"/>
      <w:szCs w:val="24"/>
    </w:rPr>
  </w:style>
  <w:style w:type="character" w:customStyle="1" w:styleId="Nadpis8Char">
    <w:name w:val="Nadpis 8 Char"/>
    <w:link w:val="Nadpis8"/>
    <w:uiPriority w:val="9"/>
    <w:semiHidden/>
    <w:rsid w:val="00215FCF"/>
    <w:rPr>
      <w:rFonts w:ascii="Calibri" w:eastAsia="Times New Roman" w:hAnsi="Calibri" w:cs="Times New Roman"/>
      <w:i/>
      <w:iCs/>
      <w:sz w:val="24"/>
      <w:szCs w:val="24"/>
    </w:rPr>
  </w:style>
  <w:style w:type="character" w:customStyle="1" w:styleId="Nadpis9Char">
    <w:name w:val="Nadpis 9 Char"/>
    <w:link w:val="Nadpis9"/>
    <w:uiPriority w:val="9"/>
    <w:semiHidden/>
    <w:rsid w:val="00215FCF"/>
    <w:rPr>
      <w:rFonts w:ascii="Cambria" w:eastAsia="Times New Roman" w:hAnsi="Cambria" w:cs="Times New Roman"/>
      <w:sz w:val="22"/>
      <w:szCs w:val="22"/>
    </w:rPr>
  </w:style>
  <w:style w:type="paragraph" w:styleId="Nadpisobsahu">
    <w:name w:val="TOC Heading"/>
    <w:basedOn w:val="Nadpis1"/>
    <w:next w:val="Normln"/>
    <w:uiPriority w:val="39"/>
    <w:unhideWhenUsed/>
    <w:qFormat/>
    <w:rsid w:val="008B02D0"/>
    <w:pPr>
      <w:keepLines/>
      <w:numPr>
        <w:numId w:val="0"/>
      </w:numPr>
      <w:spacing w:before="480" w:after="0" w:line="276" w:lineRule="auto"/>
      <w:jc w:val="left"/>
      <w:outlineLvl w:val="9"/>
    </w:pPr>
    <w:rPr>
      <w:rFonts w:ascii="Cambria" w:hAnsi="Cambria"/>
      <w:color w:val="365F91"/>
      <w:kern w:val="0"/>
      <w:sz w:val="28"/>
      <w:szCs w:val="28"/>
    </w:rPr>
  </w:style>
  <w:style w:type="paragraph" w:styleId="Obsah1">
    <w:name w:val="toc 1"/>
    <w:basedOn w:val="Normln"/>
    <w:next w:val="Normln"/>
    <w:autoRedefine/>
    <w:uiPriority w:val="39"/>
    <w:unhideWhenUsed/>
    <w:rsid w:val="008B02D0"/>
  </w:style>
  <w:style w:type="paragraph" w:styleId="Obsah2">
    <w:name w:val="toc 2"/>
    <w:basedOn w:val="Normln"/>
    <w:next w:val="Normln"/>
    <w:autoRedefine/>
    <w:uiPriority w:val="39"/>
    <w:unhideWhenUsed/>
    <w:rsid w:val="008B02D0"/>
    <w:pPr>
      <w:ind w:left="240"/>
    </w:pPr>
  </w:style>
  <w:style w:type="paragraph" w:styleId="Obsah3">
    <w:name w:val="toc 3"/>
    <w:basedOn w:val="Normln"/>
    <w:next w:val="Normln"/>
    <w:autoRedefine/>
    <w:uiPriority w:val="39"/>
    <w:unhideWhenUsed/>
    <w:rsid w:val="008B02D0"/>
    <w:pPr>
      <w:ind w:left="480"/>
    </w:pPr>
  </w:style>
  <w:style w:type="paragraph" w:customStyle="1" w:styleId="NormlnBEZODSAZEN">
    <w:name w:val="Normální_BEZ ODSAZENÍ"/>
    <w:basedOn w:val="Normln"/>
    <w:qFormat/>
    <w:rsid w:val="008B02D0"/>
    <w:pPr>
      <w:ind w:firstLine="0"/>
    </w:pPr>
  </w:style>
  <w:style w:type="paragraph" w:styleId="Titulek">
    <w:name w:val="caption"/>
    <w:basedOn w:val="Normln"/>
    <w:next w:val="Normln"/>
    <w:link w:val="TitulekChar"/>
    <w:uiPriority w:val="35"/>
    <w:unhideWhenUsed/>
    <w:qFormat/>
    <w:rsid w:val="004A0123"/>
    <w:pPr>
      <w:jc w:val="center"/>
    </w:pPr>
    <w:rPr>
      <w:b/>
      <w:bCs/>
      <w:sz w:val="20"/>
      <w:szCs w:val="20"/>
    </w:rPr>
  </w:style>
  <w:style w:type="character" w:customStyle="1" w:styleId="ZpatChar">
    <w:name w:val="Zápatí Char"/>
    <w:link w:val="Zpat"/>
    <w:uiPriority w:val="99"/>
    <w:rsid w:val="004A0123"/>
    <w:rPr>
      <w:rFonts w:ascii="Arial" w:hAnsi="Arial"/>
      <w:sz w:val="24"/>
      <w:szCs w:val="24"/>
    </w:rPr>
  </w:style>
  <w:style w:type="paragraph" w:styleId="Seznamobrzk">
    <w:name w:val="table of figures"/>
    <w:basedOn w:val="Normln"/>
    <w:next w:val="Normln"/>
    <w:uiPriority w:val="99"/>
    <w:unhideWhenUsed/>
    <w:rsid w:val="003B4DEA"/>
  </w:style>
  <w:style w:type="paragraph" w:customStyle="1" w:styleId="popisekobrazku">
    <w:name w:val="popisek obrazku"/>
    <w:basedOn w:val="Titulek"/>
    <w:link w:val="popisekobrazkuChar"/>
    <w:qFormat/>
    <w:rsid w:val="002B59F4"/>
    <w:pPr>
      <w:jc w:val="both"/>
    </w:pPr>
    <w:rPr>
      <w:b w:val="0"/>
      <w:sz w:val="16"/>
    </w:rPr>
  </w:style>
  <w:style w:type="character" w:customStyle="1" w:styleId="ZhlavChar">
    <w:name w:val="Záhlaví Char"/>
    <w:link w:val="Zhlav"/>
    <w:uiPriority w:val="99"/>
    <w:rsid w:val="00EF65BD"/>
    <w:rPr>
      <w:rFonts w:ascii="Arial" w:hAnsi="Arial"/>
      <w:sz w:val="24"/>
      <w:szCs w:val="24"/>
    </w:rPr>
  </w:style>
  <w:style w:type="character" w:customStyle="1" w:styleId="TitulekChar">
    <w:name w:val="Titulek Char"/>
    <w:link w:val="Titulek"/>
    <w:uiPriority w:val="35"/>
    <w:rsid w:val="002B59F4"/>
    <w:rPr>
      <w:rFonts w:ascii="Arial" w:hAnsi="Arial"/>
      <w:b/>
      <w:bCs/>
    </w:rPr>
  </w:style>
  <w:style w:type="character" w:customStyle="1" w:styleId="popisekobrazkuChar">
    <w:name w:val="popisek obrazku Char"/>
    <w:link w:val="popisekobrazku"/>
    <w:rsid w:val="002B59F4"/>
    <w:rPr>
      <w:rFonts w:ascii="Arial" w:hAnsi="Arial"/>
      <w:b w:val="0"/>
      <w:bCs/>
      <w:sz w:val="16"/>
    </w:rPr>
  </w:style>
  <w:style w:type="paragraph" w:styleId="Normlnweb">
    <w:name w:val="Normal (Web)"/>
    <w:basedOn w:val="Normln"/>
    <w:uiPriority w:val="99"/>
    <w:unhideWhenUsed/>
    <w:rsid w:val="005B2DF2"/>
    <w:pPr>
      <w:spacing w:before="100" w:beforeAutospacing="1" w:after="100" w:afterAutospacing="1" w:line="240" w:lineRule="auto"/>
      <w:ind w:firstLine="0"/>
      <w:jc w:val="left"/>
    </w:pPr>
  </w:style>
  <w:style w:type="character" w:customStyle="1" w:styleId="apple-tab-span">
    <w:name w:val="apple-tab-span"/>
    <w:basedOn w:val="Standardnpsmoodstavce"/>
    <w:rsid w:val="005B2DF2"/>
  </w:style>
  <w:style w:type="paragraph" w:styleId="Bibliografie">
    <w:name w:val="Bibliography"/>
    <w:basedOn w:val="Normln"/>
    <w:next w:val="Normln"/>
    <w:uiPriority w:val="37"/>
    <w:unhideWhenUsed/>
    <w:rsid w:val="00454C90"/>
  </w:style>
  <w:style w:type="character" w:styleId="Odkaznakoment">
    <w:name w:val="annotation reference"/>
    <w:basedOn w:val="Standardnpsmoodstavce"/>
    <w:uiPriority w:val="99"/>
    <w:semiHidden/>
    <w:unhideWhenUsed/>
    <w:rsid w:val="00D83084"/>
    <w:rPr>
      <w:sz w:val="16"/>
      <w:szCs w:val="16"/>
    </w:rPr>
  </w:style>
  <w:style w:type="paragraph" w:styleId="Textkomente">
    <w:name w:val="annotation text"/>
    <w:basedOn w:val="Normln"/>
    <w:link w:val="TextkomenteChar"/>
    <w:uiPriority w:val="99"/>
    <w:unhideWhenUsed/>
    <w:rsid w:val="00D83084"/>
    <w:pPr>
      <w:spacing w:line="240" w:lineRule="auto"/>
    </w:pPr>
    <w:rPr>
      <w:sz w:val="20"/>
      <w:szCs w:val="20"/>
    </w:rPr>
  </w:style>
  <w:style w:type="character" w:customStyle="1" w:styleId="TextkomenteChar">
    <w:name w:val="Text komentáře Char"/>
    <w:basedOn w:val="Standardnpsmoodstavce"/>
    <w:link w:val="Textkomente"/>
    <w:uiPriority w:val="99"/>
    <w:rsid w:val="00D83084"/>
  </w:style>
  <w:style w:type="paragraph" w:styleId="Pedmtkomente">
    <w:name w:val="annotation subject"/>
    <w:basedOn w:val="Textkomente"/>
    <w:next w:val="Textkomente"/>
    <w:link w:val="PedmtkomenteChar"/>
    <w:uiPriority w:val="99"/>
    <w:semiHidden/>
    <w:unhideWhenUsed/>
    <w:rsid w:val="00D83084"/>
    <w:rPr>
      <w:b/>
      <w:bCs/>
    </w:rPr>
  </w:style>
  <w:style w:type="character" w:customStyle="1" w:styleId="PedmtkomenteChar">
    <w:name w:val="Předmět komentáře Char"/>
    <w:basedOn w:val="TextkomenteChar"/>
    <w:link w:val="Pedmtkomente"/>
    <w:uiPriority w:val="99"/>
    <w:semiHidden/>
    <w:rsid w:val="00D830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404433">
      <w:bodyDiv w:val="1"/>
      <w:marLeft w:val="0"/>
      <w:marRight w:val="0"/>
      <w:marTop w:val="0"/>
      <w:marBottom w:val="0"/>
      <w:divBdr>
        <w:top w:val="none" w:sz="0" w:space="0" w:color="auto"/>
        <w:left w:val="none" w:sz="0" w:space="0" w:color="auto"/>
        <w:bottom w:val="none" w:sz="0" w:space="0" w:color="auto"/>
        <w:right w:val="none" w:sz="0" w:space="0" w:color="auto"/>
      </w:divBdr>
    </w:div>
    <w:div w:id="138151017">
      <w:bodyDiv w:val="1"/>
      <w:marLeft w:val="0"/>
      <w:marRight w:val="0"/>
      <w:marTop w:val="0"/>
      <w:marBottom w:val="0"/>
      <w:divBdr>
        <w:top w:val="none" w:sz="0" w:space="0" w:color="auto"/>
        <w:left w:val="none" w:sz="0" w:space="0" w:color="auto"/>
        <w:bottom w:val="none" w:sz="0" w:space="0" w:color="auto"/>
        <w:right w:val="none" w:sz="0" w:space="0" w:color="auto"/>
      </w:divBdr>
    </w:div>
    <w:div w:id="164564167">
      <w:bodyDiv w:val="1"/>
      <w:marLeft w:val="0"/>
      <w:marRight w:val="0"/>
      <w:marTop w:val="0"/>
      <w:marBottom w:val="0"/>
      <w:divBdr>
        <w:top w:val="none" w:sz="0" w:space="0" w:color="auto"/>
        <w:left w:val="none" w:sz="0" w:space="0" w:color="auto"/>
        <w:bottom w:val="none" w:sz="0" w:space="0" w:color="auto"/>
        <w:right w:val="none" w:sz="0" w:space="0" w:color="auto"/>
      </w:divBdr>
    </w:div>
    <w:div w:id="195965899">
      <w:bodyDiv w:val="1"/>
      <w:marLeft w:val="0"/>
      <w:marRight w:val="0"/>
      <w:marTop w:val="0"/>
      <w:marBottom w:val="0"/>
      <w:divBdr>
        <w:top w:val="none" w:sz="0" w:space="0" w:color="auto"/>
        <w:left w:val="none" w:sz="0" w:space="0" w:color="auto"/>
        <w:bottom w:val="none" w:sz="0" w:space="0" w:color="auto"/>
        <w:right w:val="none" w:sz="0" w:space="0" w:color="auto"/>
      </w:divBdr>
    </w:div>
    <w:div w:id="285281482">
      <w:bodyDiv w:val="1"/>
      <w:marLeft w:val="0"/>
      <w:marRight w:val="0"/>
      <w:marTop w:val="0"/>
      <w:marBottom w:val="0"/>
      <w:divBdr>
        <w:top w:val="none" w:sz="0" w:space="0" w:color="auto"/>
        <w:left w:val="none" w:sz="0" w:space="0" w:color="auto"/>
        <w:bottom w:val="none" w:sz="0" w:space="0" w:color="auto"/>
        <w:right w:val="none" w:sz="0" w:space="0" w:color="auto"/>
      </w:divBdr>
    </w:div>
    <w:div w:id="384330915">
      <w:bodyDiv w:val="1"/>
      <w:marLeft w:val="0"/>
      <w:marRight w:val="0"/>
      <w:marTop w:val="0"/>
      <w:marBottom w:val="0"/>
      <w:divBdr>
        <w:top w:val="none" w:sz="0" w:space="0" w:color="auto"/>
        <w:left w:val="none" w:sz="0" w:space="0" w:color="auto"/>
        <w:bottom w:val="none" w:sz="0" w:space="0" w:color="auto"/>
        <w:right w:val="none" w:sz="0" w:space="0" w:color="auto"/>
      </w:divBdr>
    </w:div>
    <w:div w:id="422454161">
      <w:bodyDiv w:val="1"/>
      <w:marLeft w:val="0"/>
      <w:marRight w:val="0"/>
      <w:marTop w:val="0"/>
      <w:marBottom w:val="0"/>
      <w:divBdr>
        <w:top w:val="none" w:sz="0" w:space="0" w:color="auto"/>
        <w:left w:val="none" w:sz="0" w:space="0" w:color="auto"/>
        <w:bottom w:val="none" w:sz="0" w:space="0" w:color="auto"/>
        <w:right w:val="none" w:sz="0" w:space="0" w:color="auto"/>
      </w:divBdr>
    </w:div>
    <w:div w:id="424615180">
      <w:bodyDiv w:val="1"/>
      <w:marLeft w:val="0"/>
      <w:marRight w:val="0"/>
      <w:marTop w:val="0"/>
      <w:marBottom w:val="0"/>
      <w:divBdr>
        <w:top w:val="none" w:sz="0" w:space="0" w:color="auto"/>
        <w:left w:val="none" w:sz="0" w:space="0" w:color="auto"/>
        <w:bottom w:val="none" w:sz="0" w:space="0" w:color="auto"/>
        <w:right w:val="none" w:sz="0" w:space="0" w:color="auto"/>
      </w:divBdr>
    </w:div>
    <w:div w:id="442581760">
      <w:bodyDiv w:val="1"/>
      <w:marLeft w:val="0"/>
      <w:marRight w:val="0"/>
      <w:marTop w:val="0"/>
      <w:marBottom w:val="0"/>
      <w:divBdr>
        <w:top w:val="none" w:sz="0" w:space="0" w:color="auto"/>
        <w:left w:val="none" w:sz="0" w:space="0" w:color="auto"/>
        <w:bottom w:val="none" w:sz="0" w:space="0" w:color="auto"/>
        <w:right w:val="none" w:sz="0" w:space="0" w:color="auto"/>
      </w:divBdr>
    </w:div>
    <w:div w:id="454451347">
      <w:bodyDiv w:val="1"/>
      <w:marLeft w:val="0"/>
      <w:marRight w:val="0"/>
      <w:marTop w:val="0"/>
      <w:marBottom w:val="0"/>
      <w:divBdr>
        <w:top w:val="none" w:sz="0" w:space="0" w:color="auto"/>
        <w:left w:val="none" w:sz="0" w:space="0" w:color="auto"/>
        <w:bottom w:val="none" w:sz="0" w:space="0" w:color="auto"/>
        <w:right w:val="none" w:sz="0" w:space="0" w:color="auto"/>
      </w:divBdr>
    </w:div>
    <w:div w:id="498735950">
      <w:bodyDiv w:val="1"/>
      <w:marLeft w:val="0"/>
      <w:marRight w:val="0"/>
      <w:marTop w:val="0"/>
      <w:marBottom w:val="0"/>
      <w:divBdr>
        <w:top w:val="none" w:sz="0" w:space="0" w:color="auto"/>
        <w:left w:val="none" w:sz="0" w:space="0" w:color="auto"/>
        <w:bottom w:val="none" w:sz="0" w:space="0" w:color="auto"/>
        <w:right w:val="none" w:sz="0" w:space="0" w:color="auto"/>
      </w:divBdr>
    </w:div>
    <w:div w:id="510219076">
      <w:bodyDiv w:val="1"/>
      <w:marLeft w:val="0"/>
      <w:marRight w:val="0"/>
      <w:marTop w:val="0"/>
      <w:marBottom w:val="0"/>
      <w:divBdr>
        <w:top w:val="none" w:sz="0" w:space="0" w:color="auto"/>
        <w:left w:val="none" w:sz="0" w:space="0" w:color="auto"/>
        <w:bottom w:val="none" w:sz="0" w:space="0" w:color="auto"/>
        <w:right w:val="none" w:sz="0" w:space="0" w:color="auto"/>
      </w:divBdr>
    </w:div>
    <w:div w:id="545141979">
      <w:bodyDiv w:val="1"/>
      <w:marLeft w:val="0"/>
      <w:marRight w:val="0"/>
      <w:marTop w:val="0"/>
      <w:marBottom w:val="0"/>
      <w:divBdr>
        <w:top w:val="none" w:sz="0" w:space="0" w:color="auto"/>
        <w:left w:val="none" w:sz="0" w:space="0" w:color="auto"/>
        <w:bottom w:val="none" w:sz="0" w:space="0" w:color="auto"/>
        <w:right w:val="none" w:sz="0" w:space="0" w:color="auto"/>
      </w:divBdr>
    </w:div>
    <w:div w:id="579366667">
      <w:bodyDiv w:val="1"/>
      <w:marLeft w:val="0"/>
      <w:marRight w:val="0"/>
      <w:marTop w:val="0"/>
      <w:marBottom w:val="0"/>
      <w:divBdr>
        <w:top w:val="none" w:sz="0" w:space="0" w:color="auto"/>
        <w:left w:val="none" w:sz="0" w:space="0" w:color="auto"/>
        <w:bottom w:val="none" w:sz="0" w:space="0" w:color="auto"/>
        <w:right w:val="none" w:sz="0" w:space="0" w:color="auto"/>
      </w:divBdr>
    </w:div>
    <w:div w:id="689331162">
      <w:bodyDiv w:val="1"/>
      <w:marLeft w:val="0"/>
      <w:marRight w:val="0"/>
      <w:marTop w:val="0"/>
      <w:marBottom w:val="0"/>
      <w:divBdr>
        <w:top w:val="none" w:sz="0" w:space="0" w:color="auto"/>
        <w:left w:val="none" w:sz="0" w:space="0" w:color="auto"/>
        <w:bottom w:val="none" w:sz="0" w:space="0" w:color="auto"/>
        <w:right w:val="none" w:sz="0" w:space="0" w:color="auto"/>
      </w:divBdr>
    </w:div>
    <w:div w:id="720859125">
      <w:bodyDiv w:val="1"/>
      <w:marLeft w:val="0"/>
      <w:marRight w:val="0"/>
      <w:marTop w:val="0"/>
      <w:marBottom w:val="0"/>
      <w:divBdr>
        <w:top w:val="none" w:sz="0" w:space="0" w:color="auto"/>
        <w:left w:val="none" w:sz="0" w:space="0" w:color="auto"/>
        <w:bottom w:val="none" w:sz="0" w:space="0" w:color="auto"/>
        <w:right w:val="none" w:sz="0" w:space="0" w:color="auto"/>
      </w:divBdr>
    </w:div>
    <w:div w:id="737483112">
      <w:bodyDiv w:val="1"/>
      <w:marLeft w:val="0"/>
      <w:marRight w:val="0"/>
      <w:marTop w:val="0"/>
      <w:marBottom w:val="0"/>
      <w:divBdr>
        <w:top w:val="none" w:sz="0" w:space="0" w:color="auto"/>
        <w:left w:val="none" w:sz="0" w:space="0" w:color="auto"/>
        <w:bottom w:val="none" w:sz="0" w:space="0" w:color="auto"/>
        <w:right w:val="none" w:sz="0" w:space="0" w:color="auto"/>
      </w:divBdr>
    </w:div>
    <w:div w:id="782502949">
      <w:bodyDiv w:val="1"/>
      <w:marLeft w:val="0"/>
      <w:marRight w:val="0"/>
      <w:marTop w:val="0"/>
      <w:marBottom w:val="0"/>
      <w:divBdr>
        <w:top w:val="none" w:sz="0" w:space="0" w:color="auto"/>
        <w:left w:val="none" w:sz="0" w:space="0" w:color="auto"/>
        <w:bottom w:val="none" w:sz="0" w:space="0" w:color="auto"/>
        <w:right w:val="none" w:sz="0" w:space="0" w:color="auto"/>
      </w:divBdr>
    </w:div>
    <w:div w:id="857428177">
      <w:bodyDiv w:val="1"/>
      <w:marLeft w:val="0"/>
      <w:marRight w:val="0"/>
      <w:marTop w:val="0"/>
      <w:marBottom w:val="0"/>
      <w:divBdr>
        <w:top w:val="none" w:sz="0" w:space="0" w:color="auto"/>
        <w:left w:val="none" w:sz="0" w:space="0" w:color="auto"/>
        <w:bottom w:val="none" w:sz="0" w:space="0" w:color="auto"/>
        <w:right w:val="none" w:sz="0" w:space="0" w:color="auto"/>
      </w:divBdr>
    </w:div>
    <w:div w:id="912664058">
      <w:bodyDiv w:val="1"/>
      <w:marLeft w:val="0"/>
      <w:marRight w:val="0"/>
      <w:marTop w:val="0"/>
      <w:marBottom w:val="0"/>
      <w:divBdr>
        <w:top w:val="none" w:sz="0" w:space="0" w:color="auto"/>
        <w:left w:val="none" w:sz="0" w:space="0" w:color="auto"/>
        <w:bottom w:val="none" w:sz="0" w:space="0" w:color="auto"/>
        <w:right w:val="none" w:sz="0" w:space="0" w:color="auto"/>
      </w:divBdr>
    </w:div>
    <w:div w:id="966473833">
      <w:bodyDiv w:val="1"/>
      <w:marLeft w:val="0"/>
      <w:marRight w:val="0"/>
      <w:marTop w:val="0"/>
      <w:marBottom w:val="0"/>
      <w:divBdr>
        <w:top w:val="none" w:sz="0" w:space="0" w:color="auto"/>
        <w:left w:val="none" w:sz="0" w:space="0" w:color="auto"/>
        <w:bottom w:val="none" w:sz="0" w:space="0" w:color="auto"/>
        <w:right w:val="none" w:sz="0" w:space="0" w:color="auto"/>
      </w:divBdr>
    </w:div>
    <w:div w:id="1019116818">
      <w:bodyDiv w:val="1"/>
      <w:marLeft w:val="0"/>
      <w:marRight w:val="0"/>
      <w:marTop w:val="0"/>
      <w:marBottom w:val="0"/>
      <w:divBdr>
        <w:top w:val="none" w:sz="0" w:space="0" w:color="auto"/>
        <w:left w:val="none" w:sz="0" w:space="0" w:color="auto"/>
        <w:bottom w:val="none" w:sz="0" w:space="0" w:color="auto"/>
        <w:right w:val="none" w:sz="0" w:space="0" w:color="auto"/>
      </w:divBdr>
    </w:div>
    <w:div w:id="1084915532">
      <w:bodyDiv w:val="1"/>
      <w:marLeft w:val="0"/>
      <w:marRight w:val="0"/>
      <w:marTop w:val="0"/>
      <w:marBottom w:val="0"/>
      <w:divBdr>
        <w:top w:val="none" w:sz="0" w:space="0" w:color="auto"/>
        <w:left w:val="none" w:sz="0" w:space="0" w:color="auto"/>
        <w:bottom w:val="none" w:sz="0" w:space="0" w:color="auto"/>
        <w:right w:val="none" w:sz="0" w:space="0" w:color="auto"/>
      </w:divBdr>
    </w:div>
    <w:div w:id="1127090926">
      <w:bodyDiv w:val="1"/>
      <w:marLeft w:val="0"/>
      <w:marRight w:val="0"/>
      <w:marTop w:val="0"/>
      <w:marBottom w:val="0"/>
      <w:divBdr>
        <w:top w:val="none" w:sz="0" w:space="0" w:color="auto"/>
        <w:left w:val="none" w:sz="0" w:space="0" w:color="auto"/>
        <w:bottom w:val="none" w:sz="0" w:space="0" w:color="auto"/>
        <w:right w:val="none" w:sz="0" w:space="0" w:color="auto"/>
      </w:divBdr>
    </w:div>
    <w:div w:id="1147161852">
      <w:bodyDiv w:val="1"/>
      <w:marLeft w:val="0"/>
      <w:marRight w:val="0"/>
      <w:marTop w:val="0"/>
      <w:marBottom w:val="0"/>
      <w:divBdr>
        <w:top w:val="none" w:sz="0" w:space="0" w:color="auto"/>
        <w:left w:val="none" w:sz="0" w:space="0" w:color="auto"/>
        <w:bottom w:val="none" w:sz="0" w:space="0" w:color="auto"/>
        <w:right w:val="none" w:sz="0" w:space="0" w:color="auto"/>
      </w:divBdr>
    </w:div>
    <w:div w:id="1174304303">
      <w:bodyDiv w:val="1"/>
      <w:marLeft w:val="0"/>
      <w:marRight w:val="0"/>
      <w:marTop w:val="0"/>
      <w:marBottom w:val="0"/>
      <w:divBdr>
        <w:top w:val="none" w:sz="0" w:space="0" w:color="auto"/>
        <w:left w:val="none" w:sz="0" w:space="0" w:color="auto"/>
        <w:bottom w:val="none" w:sz="0" w:space="0" w:color="auto"/>
        <w:right w:val="none" w:sz="0" w:space="0" w:color="auto"/>
      </w:divBdr>
    </w:div>
    <w:div w:id="1250193148">
      <w:bodyDiv w:val="1"/>
      <w:marLeft w:val="0"/>
      <w:marRight w:val="0"/>
      <w:marTop w:val="0"/>
      <w:marBottom w:val="0"/>
      <w:divBdr>
        <w:top w:val="none" w:sz="0" w:space="0" w:color="auto"/>
        <w:left w:val="none" w:sz="0" w:space="0" w:color="auto"/>
        <w:bottom w:val="none" w:sz="0" w:space="0" w:color="auto"/>
        <w:right w:val="none" w:sz="0" w:space="0" w:color="auto"/>
      </w:divBdr>
    </w:div>
    <w:div w:id="1307005239">
      <w:bodyDiv w:val="1"/>
      <w:marLeft w:val="0"/>
      <w:marRight w:val="0"/>
      <w:marTop w:val="0"/>
      <w:marBottom w:val="0"/>
      <w:divBdr>
        <w:top w:val="none" w:sz="0" w:space="0" w:color="auto"/>
        <w:left w:val="none" w:sz="0" w:space="0" w:color="auto"/>
        <w:bottom w:val="none" w:sz="0" w:space="0" w:color="auto"/>
        <w:right w:val="none" w:sz="0" w:space="0" w:color="auto"/>
      </w:divBdr>
    </w:div>
    <w:div w:id="1327435353">
      <w:bodyDiv w:val="1"/>
      <w:marLeft w:val="0"/>
      <w:marRight w:val="0"/>
      <w:marTop w:val="0"/>
      <w:marBottom w:val="0"/>
      <w:divBdr>
        <w:top w:val="none" w:sz="0" w:space="0" w:color="auto"/>
        <w:left w:val="none" w:sz="0" w:space="0" w:color="auto"/>
        <w:bottom w:val="none" w:sz="0" w:space="0" w:color="auto"/>
        <w:right w:val="none" w:sz="0" w:space="0" w:color="auto"/>
      </w:divBdr>
    </w:div>
    <w:div w:id="1330716199">
      <w:bodyDiv w:val="1"/>
      <w:marLeft w:val="0"/>
      <w:marRight w:val="0"/>
      <w:marTop w:val="0"/>
      <w:marBottom w:val="0"/>
      <w:divBdr>
        <w:top w:val="none" w:sz="0" w:space="0" w:color="auto"/>
        <w:left w:val="none" w:sz="0" w:space="0" w:color="auto"/>
        <w:bottom w:val="none" w:sz="0" w:space="0" w:color="auto"/>
        <w:right w:val="none" w:sz="0" w:space="0" w:color="auto"/>
      </w:divBdr>
    </w:div>
    <w:div w:id="1335718956">
      <w:bodyDiv w:val="1"/>
      <w:marLeft w:val="0"/>
      <w:marRight w:val="0"/>
      <w:marTop w:val="0"/>
      <w:marBottom w:val="0"/>
      <w:divBdr>
        <w:top w:val="none" w:sz="0" w:space="0" w:color="auto"/>
        <w:left w:val="none" w:sz="0" w:space="0" w:color="auto"/>
        <w:bottom w:val="none" w:sz="0" w:space="0" w:color="auto"/>
        <w:right w:val="none" w:sz="0" w:space="0" w:color="auto"/>
      </w:divBdr>
    </w:div>
    <w:div w:id="1341201568">
      <w:bodyDiv w:val="1"/>
      <w:marLeft w:val="0"/>
      <w:marRight w:val="0"/>
      <w:marTop w:val="0"/>
      <w:marBottom w:val="0"/>
      <w:divBdr>
        <w:top w:val="none" w:sz="0" w:space="0" w:color="auto"/>
        <w:left w:val="none" w:sz="0" w:space="0" w:color="auto"/>
        <w:bottom w:val="none" w:sz="0" w:space="0" w:color="auto"/>
        <w:right w:val="none" w:sz="0" w:space="0" w:color="auto"/>
      </w:divBdr>
    </w:div>
    <w:div w:id="1366365212">
      <w:bodyDiv w:val="1"/>
      <w:marLeft w:val="0"/>
      <w:marRight w:val="0"/>
      <w:marTop w:val="0"/>
      <w:marBottom w:val="0"/>
      <w:divBdr>
        <w:top w:val="none" w:sz="0" w:space="0" w:color="auto"/>
        <w:left w:val="none" w:sz="0" w:space="0" w:color="auto"/>
        <w:bottom w:val="none" w:sz="0" w:space="0" w:color="auto"/>
        <w:right w:val="none" w:sz="0" w:space="0" w:color="auto"/>
      </w:divBdr>
    </w:div>
    <w:div w:id="1401371353">
      <w:bodyDiv w:val="1"/>
      <w:marLeft w:val="0"/>
      <w:marRight w:val="0"/>
      <w:marTop w:val="0"/>
      <w:marBottom w:val="0"/>
      <w:divBdr>
        <w:top w:val="none" w:sz="0" w:space="0" w:color="auto"/>
        <w:left w:val="none" w:sz="0" w:space="0" w:color="auto"/>
        <w:bottom w:val="none" w:sz="0" w:space="0" w:color="auto"/>
        <w:right w:val="none" w:sz="0" w:space="0" w:color="auto"/>
      </w:divBdr>
    </w:div>
    <w:div w:id="1406613361">
      <w:bodyDiv w:val="1"/>
      <w:marLeft w:val="0"/>
      <w:marRight w:val="0"/>
      <w:marTop w:val="0"/>
      <w:marBottom w:val="0"/>
      <w:divBdr>
        <w:top w:val="none" w:sz="0" w:space="0" w:color="auto"/>
        <w:left w:val="none" w:sz="0" w:space="0" w:color="auto"/>
        <w:bottom w:val="none" w:sz="0" w:space="0" w:color="auto"/>
        <w:right w:val="none" w:sz="0" w:space="0" w:color="auto"/>
      </w:divBdr>
    </w:div>
    <w:div w:id="1412504678">
      <w:bodyDiv w:val="1"/>
      <w:marLeft w:val="0"/>
      <w:marRight w:val="0"/>
      <w:marTop w:val="0"/>
      <w:marBottom w:val="0"/>
      <w:divBdr>
        <w:top w:val="none" w:sz="0" w:space="0" w:color="auto"/>
        <w:left w:val="none" w:sz="0" w:space="0" w:color="auto"/>
        <w:bottom w:val="none" w:sz="0" w:space="0" w:color="auto"/>
        <w:right w:val="none" w:sz="0" w:space="0" w:color="auto"/>
      </w:divBdr>
    </w:div>
    <w:div w:id="1429738224">
      <w:bodyDiv w:val="1"/>
      <w:marLeft w:val="0"/>
      <w:marRight w:val="0"/>
      <w:marTop w:val="0"/>
      <w:marBottom w:val="0"/>
      <w:divBdr>
        <w:top w:val="none" w:sz="0" w:space="0" w:color="auto"/>
        <w:left w:val="none" w:sz="0" w:space="0" w:color="auto"/>
        <w:bottom w:val="none" w:sz="0" w:space="0" w:color="auto"/>
        <w:right w:val="none" w:sz="0" w:space="0" w:color="auto"/>
      </w:divBdr>
    </w:div>
    <w:div w:id="1437675718">
      <w:bodyDiv w:val="1"/>
      <w:marLeft w:val="0"/>
      <w:marRight w:val="0"/>
      <w:marTop w:val="0"/>
      <w:marBottom w:val="0"/>
      <w:divBdr>
        <w:top w:val="none" w:sz="0" w:space="0" w:color="auto"/>
        <w:left w:val="none" w:sz="0" w:space="0" w:color="auto"/>
        <w:bottom w:val="none" w:sz="0" w:space="0" w:color="auto"/>
        <w:right w:val="none" w:sz="0" w:space="0" w:color="auto"/>
      </w:divBdr>
    </w:div>
    <w:div w:id="1555198854">
      <w:bodyDiv w:val="1"/>
      <w:marLeft w:val="0"/>
      <w:marRight w:val="0"/>
      <w:marTop w:val="0"/>
      <w:marBottom w:val="0"/>
      <w:divBdr>
        <w:top w:val="none" w:sz="0" w:space="0" w:color="auto"/>
        <w:left w:val="none" w:sz="0" w:space="0" w:color="auto"/>
        <w:bottom w:val="none" w:sz="0" w:space="0" w:color="auto"/>
        <w:right w:val="none" w:sz="0" w:space="0" w:color="auto"/>
      </w:divBdr>
    </w:div>
    <w:div w:id="1685326725">
      <w:bodyDiv w:val="1"/>
      <w:marLeft w:val="0"/>
      <w:marRight w:val="0"/>
      <w:marTop w:val="0"/>
      <w:marBottom w:val="0"/>
      <w:divBdr>
        <w:top w:val="none" w:sz="0" w:space="0" w:color="auto"/>
        <w:left w:val="none" w:sz="0" w:space="0" w:color="auto"/>
        <w:bottom w:val="none" w:sz="0" w:space="0" w:color="auto"/>
        <w:right w:val="none" w:sz="0" w:space="0" w:color="auto"/>
      </w:divBdr>
    </w:div>
    <w:div w:id="1730229120">
      <w:bodyDiv w:val="1"/>
      <w:marLeft w:val="0"/>
      <w:marRight w:val="0"/>
      <w:marTop w:val="0"/>
      <w:marBottom w:val="0"/>
      <w:divBdr>
        <w:top w:val="none" w:sz="0" w:space="0" w:color="auto"/>
        <w:left w:val="none" w:sz="0" w:space="0" w:color="auto"/>
        <w:bottom w:val="none" w:sz="0" w:space="0" w:color="auto"/>
        <w:right w:val="none" w:sz="0" w:space="0" w:color="auto"/>
      </w:divBdr>
    </w:div>
    <w:div w:id="1753505045">
      <w:bodyDiv w:val="1"/>
      <w:marLeft w:val="0"/>
      <w:marRight w:val="0"/>
      <w:marTop w:val="0"/>
      <w:marBottom w:val="0"/>
      <w:divBdr>
        <w:top w:val="none" w:sz="0" w:space="0" w:color="auto"/>
        <w:left w:val="none" w:sz="0" w:space="0" w:color="auto"/>
        <w:bottom w:val="none" w:sz="0" w:space="0" w:color="auto"/>
        <w:right w:val="none" w:sz="0" w:space="0" w:color="auto"/>
      </w:divBdr>
    </w:div>
    <w:div w:id="1753701636">
      <w:bodyDiv w:val="1"/>
      <w:marLeft w:val="0"/>
      <w:marRight w:val="0"/>
      <w:marTop w:val="0"/>
      <w:marBottom w:val="0"/>
      <w:divBdr>
        <w:top w:val="none" w:sz="0" w:space="0" w:color="auto"/>
        <w:left w:val="none" w:sz="0" w:space="0" w:color="auto"/>
        <w:bottom w:val="none" w:sz="0" w:space="0" w:color="auto"/>
        <w:right w:val="none" w:sz="0" w:space="0" w:color="auto"/>
      </w:divBdr>
    </w:div>
    <w:div w:id="1784229836">
      <w:bodyDiv w:val="1"/>
      <w:marLeft w:val="0"/>
      <w:marRight w:val="0"/>
      <w:marTop w:val="0"/>
      <w:marBottom w:val="0"/>
      <w:divBdr>
        <w:top w:val="none" w:sz="0" w:space="0" w:color="auto"/>
        <w:left w:val="none" w:sz="0" w:space="0" w:color="auto"/>
        <w:bottom w:val="none" w:sz="0" w:space="0" w:color="auto"/>
        <w:right w:val="none" w:sz="0" w:space="0" w:color="auto"/>
      </w:divBdr>
    </w:div>
    <w:div w:id="1812870846">
      <w:bodyDiv w:val="1"/>
      <w:marLeft w:val="0"/>
      <w:marRight w:val="0"/>
      <w:marTop w:val="0"/>
      <w:marBottom w:val="0"/>
      <w:divBdr>
        <w:top w:val="none" w:sz="0" w:space="0" w:color="auto"/>
        <w:left w:val="none" w:sz="0" w:space="0" w:color="auto"/>
        <w:bottom w:val="none" w:sz="0" w:space="0" w:color="auto"/>
        <w:right w:val="none" w:sz="0" w:space="0" w:color="auto"/>
      </w:divBdr>
    </w:div>
    <w:div w:id="1892304118">
      <w:bodyDiv w:val="1"/>
      <w:marLeft w:val="0"/>
      <w:marRight w:val="0"/>
      <w:marTop w:val="0"/>
      <w:marBottom w:val="0"/>
      <w:divBdr>
        <w:top w:val="none" w:sz="0" w:space="0" w:color="auto"/>
        <w:left w:val="none" w:sz="0" w:space="0" w:color="auto"/>
        <w:bottom w:val="none" w:sz="0" w:space="0" w:color="auto"/>
        <w:right w:val="none" w:sz="0" w:space="0" w:color="auto"/>
      </w:divBdr>
    </w:div>
    <w:div w:id="1923761656">
      <w:bodyDiv w:val="1"/>
      <w:marLeft w:val="0"/>
      <w:marRight w:val="0"/>
      <w:marTop w:val="0"/>
      <w:marBottom w:val="0"/>
      <w:divBdr>
        <w:top w:val="none" w:sz="0" w:space="0" w:color="auto"/>
        <w:left w:val="none" w:sz="0" w:space="0" w:color="auto"/>
        <w:bottom w:val="none" w:sz="0" w:space="0" w:color="auto"/>
        <w:right w:val="none" w:sz="0" w:space="0" w:color="auto"/>
      </w:divBdr>
    </w:div>
    <w:div w:id="1943487976">
      <w:bodyDiv w:val="1"/>
      <w:marLeft w:val="0"/>
      <w:marRight w:val="0"/>
      <w:marTop w:val="0"/>
      <w:marBottom w:val="0"/>
      <w:divBdr>
        <w:top w:val="none" w:sz="0" w:space="0" w:color="auto"/>
        <w:left w:val="none" w:sz="0" w:space="0" w:color="auto"/>
        <w:bottom w:val="none" w:sz="0" w:space="0" w:color="auto"/>
        <w:right w:val="none" w:sz="0" w:space="0" w:color="auto"/>
      </w:divBdr>
    </w:div>
    <w:div w:id="1970208838">
      <w:bodyDiv w:val="1"/>
      <w:marLeft w:val="0"/>
      <w:marRight w:val="0"/>
      <w:marTop w:val="0"/>
      <w:marBottom w:val="0"/>
      <w:divBdr>
        <w:top w:val="none" w:sz="0" w:space="0" w:color="auto"/>
        <w:left w:val="none" w:sz="0" w:space="0" w:color="auto"/>
        <w:bottom w:val="none" w:sz="0" w:space="0" w:color="auto"/>
        <w:right w:val="none" w:sz="0" w:space="0" w:color="auto"/>
      </w:divBdr>
    </w:div>
    <w:div w:id="1998992087">
      <w:bodyDiv w:val="1"/>
      <w:marLeft w:val="0"/>
      <w:marRight w:val="0"/>
      <w:marTop w:val="0"/>
      <w:marBottom w:val="0"/>
      <w:divBdr>
        <w:top w:val="none" w:sz="0" w:space="0" w:color="auto"/>
        <w:left w:val="none" w:sz="0" w:space="0" w:color="auto"/>
        <w:bottom w:val="none" w:sz="0" w:space="0" w:color="auto"/>
        <w:right w:val="none" w:sz="0" w:space="0" w:color="auto"/>
      </w:divBdr>
    </w:div>
    <w:div w:id="2003778025">
      <w:bodyDiv w:val="1"/>
      <w:marLeft w:val="0"/>
      <w:marRight w:val="0"/>
      <w:marTop w:val="0"/>
      <w:marBottom w:val="0"/>
      <w:divBdr>
        <w:top w:val="none" w:sz="0" w:space="0" w:color="auto"/>
        <w:left w:val="none" w:sz="0" w:space="0" w:color="auto"/>
        <w:bottom w:val="none" w:sz="0" w:space="0" w:color="auto"/>
        <w:right w:val="none" w:sz="0" w:space="0" w:color="auto"/>
      </w:divBdr>
    </w:div>
    <w:div w:id="2032681767">
      <w:bodyDiv w:val="1"/>
      <w:marLeft w:val="0"/>
      <w:marRight w:val="0"/>
      <w:marTop w:val="0"/>
      <w:marBottom w:val="0"/>
      <w:divBdr>
        <w:top w:val="none" w:sz="0" w:space="0" w:color="auto"/>
        <w:left w:val="none" w:sz="0" w:space="0" w:color="auto"/>
        <w:bottom w:val="none" w:sz="0" w:space="0" w:color="auto"/>
        <w:right w:val="none" w:sz="0" w:space="0" w:color="auto"/>
      </w:divBdr>
    </w:div>
    <w:div w:id="2130320872">
      <w:bodyDiv w:val="1"/>
      <w:marLeft w:val="0"/>
      <w:marRight w:val="0"/>
      <w:marTop w:val="0"/>
      <w:marBottom w:val="0"/>
      <w:divBdr>
        <w:top w:val="none" w:sz="0" w:space="0" w:color="auto"/>
        <w:left w:val="none" w:sz="0" w:space="0" w:color="auto"/>
        <w:bottom w:val="none" w:sz="0" w:space="0" w:color="auto"/>
        <w:right w:val="none" w:sz="0" w:space="0" w:color="auto"/>
      </w:divBdr>
    </w:div>
    <w:div w:id="2131892049">
      <w:bodyDiv w:val="1"/>
      <w:marLeft w:val="0"/>
      <w:marRight w:val="0"/>
      <w:marTop w:val="0"/>
      <w:marBottom w:val="0"/>
      <w:divBdr>
        <w:top w:val="none" w:sz="0" w:space="0" w:color="auto"/>
        <w:left w:val="none" w:sz="0" w:space="0" w:color="auto"/>
        <w:bottom w:val="none" w:sz="0" w:space="0" w:color="auto"/>
        <w:right w:val="none" w:sz="0" w:space="0" w:color="auto"/>
      </w:divBdr>
    </w:div>
    <w:div w:id="2135519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comments" Target="comments.xml"/><Relationship Id="rId50" Type="http://schemas.microsoft.com/office/2018/08/relationships/commentsExtensible" Target="commentsExtensible.xml"/><Relationship Id="rId55" Type="http://schemas.openxmlformats.org/officeDocument/2006/relationships/image" Target="media/image43.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microsoft.com/office/2011/relationships/commentsExtended" Target="commentsExtended.xml"/><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microsoft.com/office/2016/09/relationships/commentsIds" Target="commentsIds.xml"/><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image" Target="media/image48.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Hani&#353;\Plocha\hlavi&#269;ka.dot"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Rad24</b:Tag>
    <b:SourceType>InternetSite</b:SourceType>
    <b:Guid>{C60B66A3-0265-4299-9063-9D22269DAA3D}</b:Guid>
    <b:Author>
      <b:Author>
        <b:NameList>
          <b:Person>
            <b:Last>Vyas</b:Last>
            <b:First>Radhika</b:First>
          </b:Person>
        </b:NameList>
      </b:Author>
    </b:Author>
    <b:Title>What is WEP Security?</b:Title>
    <b:InternetSiteTitle>securew2</b:InternetSiteTitle>
    <b:YearAccessed>2024</b:YearAccessed>
    <b:MonthAccessed>říjen</b:MonthAccessed>
    <b:DayAccessed>15</b:DayAccessed>
    <b:URL>https://www.securew2.com/blog/what-is-wep-security</b:URL>
    <b:RefOrder>1</b:RefOrder>
  </b:Source>
  <b:Source>
    <b:Tag>tea24</b:Tag>
    <b:SourceType>InternetSite</b:SourceType>
    <b:Guid>{EBF6AAF6-EB48-4245-A112-A5E1A5B9F661}</b:Guid>
    <b:Author>
      <b:Author>
        <b:NameList>
          <b:Person>
            <b:Last>teamques10</b:Last>
          </b:Person>
        </b:NameList>
      </b:Author>
    </b:Author>
    <b:Title>Explain WEP in detail</b:Title>
    <b:InternetSiteTitle>ques10.com</b:InternetSiteTitle>
    <b:YearAccessed>2024</b:YearAccessed>
    <b:MonthAccessed>12</b:MonthAccessed>
    <b:DayAccessed>3</b:DayAccessed>
    <b:URL>https://www.ques10.com/p/14141/explain-wep-in-detail/</b:URL>
    <b:RefOrder>2</b:RefOrder>
  </b:Source>
  <b:Source>
    <b:Tag>Myk241</b:Tag>
    <b:SourceType>InternetSite</b:SourceType>
    <b:Guid>{A1C21AB4-0A9B-47C8-96B9-BE4CAE0E4A8D}</b:Guid>
    <b:Author>
      <b:Author>
        <b:NameList>
          <b:Person>
            <b:Last>Stepanov</b:Last>
            <b:First>Mykhailo</b:First>
          </b:Person>
        </b:NameList>
      </b:Author>
    </b:Author>
    <b:Title>hackenproof.com</b:Title>
    <b:InternetSiteTitle>[Part 2] How to Hack Into Wi-Fi – WPS Pixie Dust</b:InternetSiteTitle>
    <b:YearAccessed>2024</b:YearAccessed>
    <b:MonthAccessed>12</b:MonthAccessed>
    <b:DayAccessed>3</b:DayAccessed>
    <b:URL>https://hackenproof.com/blog/for-hackers/how-to-hack-wifi-wps-pixie-dust</b:URL>
    <b:RefOrder>3</b:RefOrder>
  </b:Source>
  <b:Source>
    <b:Tag>Myk24</b:Tag>
    <b:SourceType>InternetSite</b:SourceType>
    <b:Guid>{CF80EAB8-7C07-4E19-B181-84748982FF98}</b:Guid>
    <b:Author>
      <b:Author>
        <b:NameList>
          <b:Person>
            <b:Last>Stepanov</b:Last>
            <b:First>Mykhailo</b:First>
          </b:Person>
        </b:NameList>
      </b:Author>
    </b:Author>
    <b:Title>[Part 2] How to Hack Into Wi-Fi – WPS Pixie Dust</b:Title>
    <b:InternetSiteTitle>hackenproof</b:InternetSiteTitle>
    <b:YearAccessed>2024</b:YearAccessed>
    <b:MonthAccessed>listopad</b:MonthAccessed>
    <b:DayAccessed>4</b:DayAccessed>
    <b:URL>https://hackenproof.com/blog/for-hackers/how-to-hack-wifi-wps-pixie-dust</b:URL>
    <b:RefOrder>4</b:RefOrder>
  </b:Source>
  <b:Source>
    <b:Tag>Kel24</b:Tag>
    <b:SourceType>InternetSite</b:SourceType>
    <b:Guid>{7A932E95-2BAA-4111-8830-E50FAE186BA9}</b:Guid>
    <b:Author>
      <b:Author>
        <b:NameList>
          <b:Person>
            <b:Last>Kinzer</b:Last>
            <b:First>Kelsey</b:First>
          </b:Person>
        </b:NameList>
      </b:Author>
    </b:Author>
    <b:Title>How Does RADIUS Improve WiFi Security?</b:Title>
    <b:InternetSiteTitle>jumpcloud</b:InternetSiteTitle>
    <b:YearAccessed>2024</b:YearAccessed>
    <b:MonthAccessed>říjen</b:MonthAccessed>
    <b:DayAccessed>16</b:DayAccessed>
    <b:URL>https://jumpcloud.com/blog/radius-improve-wifi-security</b:URL>
    <b:RefOrder>5</b:RefOrder>
  </b:Source>
  <b:Source>
    <b:Tag>Lin24</b:Tag>
    <b:SourceType>InternetSite</b:SourceType>
    <b:Guid>{5884CE82-112A-4D42-AA7A-8FC82A8C2E43}</b:Guid>
    <b:Author>
      <b:Author>
        <b:NameList>
          <b:Person>
            <b:Last>Ikechukwu</b:Last>
            <b:First>Linda</b:First>
          </b:Person>
        </b:NameList>
      </b:Author>
    </b:Author>
    <b:Title>Everything You Should Know About Wi-Fi Security</b:Title>
    <b:InternetSiteTitle>smallstep</b:InternetSiteTitle>
    <b:YearAccessed>2024</b:YearAccessed>
    <b:MonthAccessed>Říjen</b:MonthAccessed>
    <b:DayAccessed>15</b:DayAccessed>
    <b:URL>https://smallstep.com/blog/everything-wifi-security/</b:URL>
    <b:RefOrder>6</b:RefOrder>
  </b:Source>
  <b:Source>
    <b:Tag>Cha24</b:Tag>
    <b:SourceType>InternetSite</b:SourceType>
    <b:Guid>{42B47257-E4F3-4F1E-B3BD-8F0C991053AC}</b:Guid>
    <b:Author>
      <b:Author>
        <b:NameList>
          <b:Person>
            <b:Last>Charlie Bromberg</b:Last>
            <b:First>Joker2a</b:First>
          </b:Person>
        </b:NameList>
      </b:Author>
    </b:Author>
    <b:Title>WPS</b:Title>
    <b:InternetSiteTitle>thehacker</b:InternetSiteTitle>
    <b:YearAccessed>2024</b:YearAccessed>
    <b:MonthAccessed>listopad</b:MonthAccessed>
    <b:DayAccessed>4</b:DayAccessed>
    <b:URL>https://www.thehacker.recipes/radio/wi-fi/wps/</b:URL>
    <b:RefOrder>7</b:RefOrder>
  </b:Source>
  <b:Source>
    <b:Tag>Raj24</b:Tag>
    <b:SourceType>InternetSite</b:SourceType>
    <b:Guid>{BCF649BD-96F3-456B-B900-A0BDB00AD552}</b:Guid>
    <b:Author>
      <b:Author>
        <b:NameList>
          <b:Person>
            <b:Last>Chandel</b:Last>
            <b:First>Raj</b:First>
          </b:Person>
        </b:NameList>
      </b:Author>
    </b:Author>
    <b:Title>Wireless Penetration Testing: PMKID Attack</b:Title>
    <b:InternetSiteTitle>hackingarticles</b:InternetSiteTitle>
    <b:YearAccessed>2024</b:YearAccessed>
    <b:MonthAccessed>listopad</b:MonthAccessed>
    <b:DayAccessed>4</b:DayAccessed>
    <b:URL>https://www.hackingarticles.in/wireless-penetration-testing-pmkid-attack/</b:URL>
    <b:RefOrder>8</b:RefOrder>
  </b:Source>
  <b:Source>
    <b:Tag>Dan24</b:Tag>
    <b:SourceType>InternetSite</b:SourceType>
    <b:Guid>{FCC77DD7-30DD-4BD4-9C1E-EA8995120473}</b:Guid>
    <b:Author>
      <b:Author>
        <b:NameList>
          <b:Person>
            <b:Last>Howdle</b:Last>
            <b:First>Dan</b:First>
          </b:Person>
        </b:NameList>
      </b:Author>
    </b:Author>
    <b:Title>Securing your Wi-Fi router: Protect your home network</b:Title>
    <b:InternetSiteTitle>cable.co.uk</b:InternetSiteTitle>
    <b:YearAccessed>2024</b:YearAccessed>
    <b:MonthAccessed>12</b:MonthAccessed>
    <b:DayAccessed>3</b:DayAccessed>
    <b:URL>https://www.cable.co.uk/broadband/guides/router-security/</b:URL>
    <b:RefOrder>9</b:RefOrder>
  </b:Source>
  <b:Source>
    <b:Tag>Ido24</b:Tag>
    <b:SourceType>InternetSite</b:SourceType>
    <b:Guid>{22B74025-5000-44EF-BEF2-7D72D1E9B253}</b:Guid>
    <b:Author>
      <b:Author>
        <b:NameList>
          <b:Person>
            <b:Last>Hoorvitch</b:Last>
            <b:First>Ido</b:First>
          </b:Person>
        </b:NameList>
      </b:Author>
    </b:Author>
    <b:Title>Cracking WiFi at Scale with One Simple Trick</b:Title>
    <b:InternetSiteTitle>cyberark</b:InternetSiteTitle>
    <b:YearAccessed>2024</b:YearAccessed>
    <b:MonthAccessed>listopad</b:MonthAccessed>
    <b:DayAccessed>4</b:DayAccessed>
    <b:URL>https://www.cyberark.com/resources/threat-research-blog/cracking-wifi-at-scale-with-one-simple-trick</b:URL>
    <b:RefOrder>10</b:RefOrder>
  </b:Source>
  <b:Source>
    <b:Tag>Ale24</b:Tag>
    <b:SourceType>InternetSite</b:SourceType>
    <b:Guid>{FA7A906E-6B4C-4DA1-B74D-9FB916669769}</b:Guid>
    <b:Author>
      <b:Author>
        <b:NameList>
          <b:Person>
            <b:Last>Gillis</b:Last>
            <b:First>Alexander</b:First>
            <b:Middle>S.</b:Middle>
          </b:Person>
        </b:NameList>
      </b:Author>
    </b:Author>
    <b:Title>Wi-Fi Protected Access (WPA)</b:Title>
    <b:InternetSiteTitle>techtarget</b:InternetSiteTitle>
    <b:YearAccessed>2024</b:YearAccessed>
    <b:MonthAccessed>říjen</b:MonthAccessed>
    <b:DayAccessed>15</b:DayAccessed>
    <b:URL>https://www.techtarget.com/searchmobilecomputing/definition/Wi-Fi-Protected-Access</b:URL>
    <b:RefOrder>11</b:RefOrder>
  </b:Source>
  <b:Source>
    <b:Tag>Ric24</b:Tag>
    <b:SourceType>InternetSite</b:SourceType>
    <b:Guid>{A8B75099-B8AE-44E8-94CA-48EB5C39076D}</b:Guid>
    <b:Author>
      <b:Author>
        <b:NameList>
          <b:Person>
            <b:Last>Gargan</b:Last>
            <b:First>Richard</b:First>
          </b:Person>
        </b:NameList>
      </b:Author>
    </b:Author>
    <b:Title>Network Access With DPP (Device Provisioning Protocol)</b:Title>
    <b:InternetSiteTitle>netmaker</b:InternetSiteTitle>
    <b:YearAccessed>2024</b:YearAccessed>
    <b:MonthAccessed>říjen</b:MonthAccessed>
    <b:DayAccessed>16</b:DayAccessed>
    <b:URL>https://www.netmaker.io/resources/device-provisioning-protocol-dpp</b:URL>
    <b:RefOrder>12</b:RefOrder>
  </b:Source>
  <b:Source>
    <b:Tag>Ili24</b:Tag>
    <b:SourceType>InternetSite</b:SourceType>
    <b:Guid>{73CCEAFA-D4E0-4FAB-B188-559B4FCC4615}</b:Guid>
    <b:Author>
      <b:Author>
        <b:NameList>
          <b:Person>
            <b:Last>Garakh</b:Last>
            <b:First>Iliya</b:First>
          </b:Person>
        </b:NameList>
      </b:Author>
    </b:Author>
    <b:Title>WPS – What is it, and how does it work?</b:Title>
    <b:InternetSiteTitle>passwork</b:InternetSiteTitle>
    <b:YearAccessed>2024</b:YearAccessed>
    <b:MonthAccessed>říjen</b:MonthAccessed>
    <b:DayAccessed>16</b:DayAccessed>
    <b:URL>https://passwork.pro/blog/what-is-wps/</b:URL>
    <b:RefOrder>13</b:RefOrder>
  </b:Source>
  <b:Source>
    <b:Tag>sam24</b:Tag>
    <b:SourceType>InternetSite</b:SourceType>
    <b:Guid>{6781B453-2BC2-4681-80E3-8AA8EBE5D5C9}</b:Guid>
    <b:Title>Cisco WiFi - základní principy a protokoly</b:Title>
    <b:InternetSiteTitle>samuraj-cz</b:InternetSiteTitle>
    <b:YearAccessed>2024</b:YearAccessed>
    <b:MonthAccessed>Říjen</b:MonthAccessed>
    <b:DayAccessed>14</b:DayAccessed>
    <b:URL>https://www.samuraj-cz.com/clanek/cisco-wifi-zakladni-principy-a-protokoly/</b:URL>
    <b:Author>
      <b:Author>
        <b:NameList>
          <b:Person>
            <b:Last>Bouška</b:Last>
            <b:First>Petr</b:First>
          </b:Person>
        </b:NameList>
      </b:Author>
    </b:Author>
    <b:RefOrder>14</b:RefOrder>
  </b:Source>
  <b:Source>
    <b:Tag>ayu24</b:Tag>
    <b:SourceType>InternetSite</b:SourceType>
    <b:Guid>{866047D3-20F4-4DDB-8ACC-733830A7A89E}</b:Guid>
    <b:Author>
      <b:Author>
        <b:NameList>
          <b:Person>
            <b:Last>ayusharma0698</b:Last>
          </b:Person>
        </b:NameList>
      </b:Author>
    </b:Author>
    <b:Title>geeksforgeeks</b:Title>
    <b:InternetSiteTitle>Wifi Protected Access (WPA)</b:InternetSiteTitle>
    <b:YearAccessed>2024</b:YearAccessed>
    <b:MonthAccessed>říjen</b:MonthAccessed>
    <b:DayAccessed>14</b:DayAccessed>
    <b:URL>https://www.geeksforgeeks.org/wifi-protected-access-wpa/</b:URL>
    <b:RefOrder>15</b:RefOrder>
  </b:Source>
  <b:Source>
    <b:Tag>Laz</b:Tag>
    <b:SourceType>InternetSite</b:SourceType>
    <b:Guid>{6F4D49CF-C9EC-4A4F-8ECE-9D604946C5EA}</b:Guid>
    <b:Author>
      <b:Author>
        <b:NameList>
          <b:Person>
            <b:Last>Agapidis</b:Last>
            <b:First>Lazarus</b:First>
          </b:Person>
        </b:NameList>
      </b:Author>
    </b:Author>
    <b:Title>WPA and WPA2 4-Way Handshake</b:Title>
    <b:InternetSiteTitle>networklessons</b:InternetSiteTitle>
    <b:YearAccessed>2024</b:YearAccessed>
    <b:MonthAccessed>listopad</b:MonthAccessed>
    <b:DayAccessed>3</b:DayAccessed>
    <b:URL>https://networklessons.com/cisco/ccnp-encor-350-401/wpa-and-wpa2-4-way-handshake</b:URL>
    <b:RefOrder>16</b:RefOrder>
  </b:Source>
  <b:Source>
    <b:Tag>Acc24</b:Tag>
    <b:SourceType>InternetSite</b:SourceType>
    <b:Guid>{6EDFFE39-B4AE-468C-BF5A-E1B1608544C7}</b:Guid>
    <b:Author>
      <b:Author>
        <b:NameList>
          <b:Person>
            <b:Last>Accessagility</b:Last>
          </b:Person>
        </b:NameList>
      </b:Author>
    </b:Author>
    <b:Title>Rogue Access Points</b:Title>
    <b:InternetSiteTitle>accessagility.com </b:InternetSiteTitle>
    <b:YearAccessed>2024</b:YearAccessed>
    <b:MonthAccessed>12</b:MonthAccessed>
    <b:DayAccessed>3</b:DayAccessed>
    <b:URL>https://www.accessagility.com/rogue-wifi-wireless-access-point-ap</b:URL>
    <b:RefOrder>17</b:RefOrder>
  </b:Source>
  <b:Source>
    <b:Tag>Kha24_2</b:Tag>
    <b:SourceType>InternetSite</b:SourceType>
    <b:Guid>{14E3087E-5F7B-4F7D-9D5A-69DDD45D45D9}</b:Guid>
    <b:Author>
      <b:Author>
        <b:NameList>
          <b:Person>
            <b:Last>Academy</b:Last>
            <b:First>Khan</b:First>
          </b:Person>
        </b:NameList>
      </b:Author>
    </b:Author>
    <b:Title>Rogue access points</b:Title>
    <b:InternetSiteTitle>khanacademy.org</b:InternetSiteTitle>
    <b:YearAccessed>2024</b:YearAccessed>
    <b:MonthAccessed>12</b:MonthAccessed>
    <b:DayAccessed>3</b:DayAccessed>
    <b:URL>https://www.khanacademy.org/computing/computers-and-internet/xcae6f4a7ff015e7d:online-data-security/xcae6f4a7ff015e7d:cyber-attacks/a/rogue-access-points-mitm-attacks</b:URL>
    <b:RefOrder>18</b:RefOrder>
  </b:Source>
  <b:Source>
    <b:Tag>Cyb24</b:Tag>
    <b:SourceType>InternetSite</b:SourceType>
    <b:Guid>{320B5390-F94C-4220-8F7E-68A4B60F8198}</b:Guid>
    <b:Author>
      <b:Author>
        <b:Corporate>Cybersecura</b:Corporate>
      </b:Author>
    </b:Author>
    <b:Title>WPA/WPA2 cracking, PMKID, Evil Twin... Overview of attacks and threats to Wi-Fi in 2022</b:Title>
    <b:InternetSiteTitle>cybersecura</b:InternetSiteTitle>
    <b:ProductionCompany>Cybersecura</b:ProductionCompany>
    <b:YearAccessed>2024</b:YearAccessed>
    <b:MonthAccessed>listopad</b:MonthAccessed>
    <b:DayAccessed>3</b:DayAccessed>
    <b:URL>https://www.cybersecura.com/en/post/overview-of-attacks-and-threats-to-wifi-in-2022</b:URL>
    <b:RefOrder>19</b:RefOrder>
  </b:Source>
  <b:Source>
    <b:Tag>Net24_2</b:Tag>
    <b:SourceType>InternetSite</b:SourceType>
    <b:Guid>{6F38B0CC-1D55-403C-A25F-CB755A80EB7C}</b:Guid>
    <b:Author>
      <b:Author>
        <b:Corporate>Networklessons</b:Corporate>
      </b:Author>
    </b:Author>
    <b:Title>WPA and WPA2 4-Way Handshake</b:Title>
    <b:InternetSiteTitle>networklessons.com</b:InternetSiteTitle>
    <b:YearAccessed>2024</b:YearAccessed>
    <b:MonthAccessed>12</b:MonthAccessed>
    <b:DayAccessed>3</b:DayAccessed>
    <b:URL>https://networklessons.com/cisco/ccnp-encor-350-401/wpa-and-wpa2-4-way-handshake</b:URL>
    <b:ProductionCompany>Networklessons</b:ProductionCompany>
    <b:RefOrder>20</b:RefOrder>
  </b:Source>
  <b:Source>
    <b:Tag>Jak24</b:Tag>
    <b:SourceType>InternetSite</b:SourceType>
    <b:Guid>{AD869E9D-C8FD-4C75-9259-79FE9ECE741F}</b:Guid>
    <b:Title>Jak vybrat wifi router?</b:Title>
    <b:InternetSiteTitle>nextcomp.cz</b:InternetSiteTitle>
    <b:YearAccessed>2024</b:YearAccessed>
    <b:MonthAccessed>12</b:MonthAccessed>
    <b:DayAccessed>3</b:DayAccessed>
    <b:URL>https://www.nextcomp.cz/articles/105620</b:URL>
    <b:Author>
      <b:Author>
        <b:Corporate>Nextcomp</b:Corporate>
      </b:Author>
    </b:Author>
    <b:RefOrder>21</b:RefOrder>
  </b:Source>
  <b:Source>
    <b:Tag>POD24</b:Tag>
    <b:SourceType>InternetSite</b:SourceType>
    <b:Guid>{1BBD20DE-9E47-4DDE-8250-6AE1F6C3B273}</b:Guid>
    <b:Author>
      <b:Author>
        <b:Corporate>PODA</b:Corporate>
      </b:Author>
    </b:Author>
    <b:Title>Jak funguje domácí Wi-Fi</b:Title>
    <b:InternetSiteTitle>https://www.poda.cz/</b:InternetSiteTitle>
    <b:ProductionCompany>PODA</b:ProductionCompany>
    <b:YearAccessed>2024</b:YearAccessed>
    <b:MonthAccessed>Říjen</b:MonthAccessed>
    <b:DayAccessed>14</b:DayAccessed>
    <b:URL>https://www.poda.cz/novinky/jak-funguje-domaci-wi-fi/</b:URL>
    <b:RefOrder>22</b:RefOrder>
  </b:Source>
  <b:Source>
    <b:Tag>Cyb241</b:Tag>
    <b:SourceType>InternetSite</b:SourceType>
    <b:Guid>{16A48D7B-7D69-49E7-812F-F4908ACD6B40}</b:Guid>
    <b:Author>
      <b:Author>
        <b:Corporate>Cyberark</b:Corporate>
      </b:Author>
    </b:Author>
    <b:Title>cyberark.com</b:Title>
    <b:InternetSiteTitle>Cracking WiFi at Scale with One Simple Trick  </b:InternetSiteTitle>
    <b:ProductionCompany>Cyberark</b:ProductionCompany>
    <b:YearAccessed>2024</b:YearAccessed>
    <b:MonthAccessed>12</b:MonthAccessed>
    <b:DayAccessed>3</b:DayAccessed>
    <b:URL>https://www.cyberark.com/resources/threat-research-blog/cracking-wifi-at-scale-with-one-simple-trick</b:URL>
    <b:RefOrder>23</b:RefOrder>
  </b:Source>
  <b:Source>
    <b:Tag>Cis24</b:Tag>
    <b:SourceType>InternetSite</b:SourceType>
    <b:Guid>{DD2D9621-C0AF-4ECA-B380-3BA2C5F74157}</b:Guid>
    <b:Author>
      <b:Author>
        <b:Corporate>Cisco</b:Corporate>
      </b:Author>
    </b:Author>
    <b:Title>Configure Multiple SSIDs on a Network</b:Title>
    <b:InternetSiteTitle>cisco.com</b:InternetSiteTitle>
    <b:ProductionCompany>Cisco</b:ProductionCompany>
    <b:YearAccessed>2024</b:YearAccessed>
    <b:MonthAccessed>12</b:MonthAccessed>
    <b:DayAccessed>3</b:DayAccessed>
    <b:URL>https://www.cisco.com/c/en/us/support/docs/smb/routers/cisco-rv-series-small-business-routers/smb5652-configure-multiple-ssids-on-a-network.html</b:URL>
    <b:RefOrder>24</b:RefOrder>
  </b:Source>
  <b:Source>
    <b:Tag>WiF24</b:Tag>
    <b:SourceType>InternetSite</b:SourceType>
    <b:Guid>{92468781-7C56-4EE5-94B0-F9C250769942}</b:Guid>
    <b:Author>
      <b:Author>
        <b:Corporate>WiFi Professionals</b:Corporate>
      </b:Author>
    </b:Author>
    <b:Title>4-Way Handshake</b:Title>
    <b:InternetSiteTitle>wifi-professionals.com</b:InternetSiteTitle>
    <b:ProductionCompany>WiFi Professionals</b:ProductionCompany>
    <b:YearAccessed>2024</b:YearAccessed>
    <b:MonthAccessed>12</b:MonthAccessed>
    <b:DayAccessed>3</b:DayAccessed>
    <b:URL>https://www.wifi-professionals.com/2019/01/4-way-handshake</b:URL>
    <b:RefOrder>25</b:RefOrder>
  </b:Source>
</b:Sources>
</file>

<file path=customXml/itemProps1.xml><?xml version="1.0" encoding="utf-8"?>
<ds:datastoreItem xmlns:ds="http://schemas.openxmlformats.org/officeDocument/2006/customXml" ds:itemID="{D0AB8552-3335-4A71-B858-7CCD666D4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hlavička.dot</Template>
  <TotalTime>819</TotalTime>
  <Pages>47</Pages>
  <Words>7273</Words>
  <Characters>42914</Characters>
  <Application>Microsoft Office Word</Application>
  <DocSecurity>0</DocSecurity>
  <Lines>357</Lines>
  <Paragraphs>100</Paragraphs>
  <ScaleCrop>false</ScaleCrop>
  <HeadingPairs>
    <vt:vector size="2" baseType="variant">
      <vt:variant>
        <vt:lpstr>Název</vt:lpstr>
      </vt:variant>
      <vt:variant>
        <vt:i4>1</vt:i4>
      </vt:variant>
    </vt:vector>
  </HeadingPairs>
  <TitlesOfParts>
    <vt:vector size="1" baseType="lpstr">
      <vt:lpstr/>
    </vt:vector>
  </TitlesOfParts>
  <Company>Hewlett-Packard Company</Company>
  <LinksUpToDate>false</LinksUpToDate>
  <CharactersWithSpaces>50087</CharactersWithSpaces>
  <SharedDoc>false</SharedDoc>
  <HLinks>
    <vt:vector size="60" baseType="variant">
      <vt:variant>
        <vt:i4>6553663</vt:i4>
      </vt:variant>
      <vt:variant>
        <vt:i4>60</vt:i4>
      </vt:variant>
      <vt:variant>
        <vt:i4>0</vt:i4>
      </vt:variant>
      <vt:variant>
        <vt:i4>5</vt:i4>
      </vt:variant>
      <vt:variant>
        <vt:lpwstr>http://www.boldis.cz/citace/citace2.pdf</vt:lpwstr>
      </vt:variant>
      <vt:variant>
        <vt:lpwstr/>
      </vt:variant>
      <vt:variant>
        <vt:i4>3211315</vt:i4>
      </vt:variant>
      <vt:variant>
        <vt:i4>57</vt:i4>
      </vt:variant>
      <vt:variant>
        <vt:i4>0</vt:i4>
      </vt:variant>
      <vt:variant>
        <vt:i4>5</vt:i4>
      </vt:variant>
      <vt:variant>
        <vt:lpwstr>http://www.citace.com/</vt:lpwstr>
      </vt:variant>
      <vt:variant>
        <vt:lpwstr/>
      </vt:variant>
      <vt:variant>
        <vt:i4>1835056</vt:i4>
      </vt:variant>
      <vt:variant>
        <vt:i4>44</vt:i4>
      </vt:variant>
      <vt:variant>
        <vt:i4>0</vt:i4>
      </vt:variant>
      <vt:variant>
        <vt:i4>5</vt:i4>
      </vt:variant>
      <vt:variant>
        <vt:lpwstr/>
      </vt:variant>
      <vt:variant>
        <vt:lpwstr>_Toc18496339</vt:lpwstr>
      </vt:variant>
      <vt:variant>
        <vt:i4>1900592</vt:i4>
      </vt:variant>
      <vt:variant>
        <vt:i4>38</vt:i4>
      </vt:variant>
      <vt:variant>
        <vt:i4>0</vt:i4>
      </vt:variant>
      <vt:variant>
        <vt:i4>5</vt:i4>
      </vt:variant>
      <vt:variant>
        <vt:lpwstr/>
      </vt:variant>
      <vt:variant>
        <vt:lpwstr>_Toc18496338</vt:lpwstr>
      </vt:variant>
      <vt:variant>
        <vt:i4>1179696</vt:i4>
      </vt:variant>
      <vt:variant>
        <vt:i4>32</vt:i4>
      </vt:variant>
      <vt:variant>
        <vt:i4>0</vt:i4>
      </vt:variant>
      <vt:variant>
        <vt:i4>5</vt:i4>
      </vt:variant>
      <vt:variant>
        <vt:lpwstr/>
      </vt:variant>
      <vt:variant>
        <vt:lpwstr>_Toc18496337</vt:lpwstr>
      </vt:variant>
      <vt:variant>
        <vt:i4>1245232</vt:i4>
      </vt:variant>
      <vt:variant>
        <vt:i4>26</vt:i4>
      </vt:variant>
      <vt:variant>
        <vt:i4>0</vt:i4>
      </vt:variant>
      <vt:variant>
        <vt:i4>5</vt:i4>
      </vt:variant>
      <vt:variant>
        <vt:lpwstr/>
      </vt:variant>
      <vt:variant>
        <vt:lpwstr>_Toc18496336</vt:lpwstr>
      </vt:variant>
      <vt:variant>
        <vt:i4>1048624</vt:i4>
      </vt:variant>
      <vt:variant>
        <vt:i4>20</vt:i4>
      </vt:variant>
      <vt:variant>
        <vt:i4>0</vt:i4>
      </vt:variant>
      <vt:variant>
        <vt:i4>5</vt:i4>
      </vt:variant>
      <vt:variant>
        <vt:lpwstr/>
      </vt:variant>
      <vt:variant>
        <vt:lpwstr>_Toc18496335</vt:lpwstr>
      </vt:variant>
      <vt:variant>
        <vt:i4>1114160</vt:i4>
      </vt:variant>
      <vt:variant>
        <vt:i4>14</vt:i4>
      </vt:variant>
      <vt:variant>
        <vt:i4>0</vt:i4>
      </vt:variant>
      <vt:variant>
        <vt:i4>5</vt:i4>
      </vt:variant>
      <vt:variant>
        <vt:lpwstr/>
      </vt:variant>
      <vt:variant>
        <vt:lpwstr>_Toc18496334</vt:lpwstr>
      </vt:variant>
      <vt:variant>
        <vt:i4>1441840</vt:i4>
      </vt:variant>
      <vt:variant>
        <vt:i4>8</vt:i4>
      </vt:variant>
      <vt:variant>
        <vt:i4>0</vt:i4>
      </vt:variant>
      <vt:variant>
        <vt:i4>5</vt:i4>
      </vt:variant>
      <vt:variant>
        <vt:lpwstr/>
      </vt:variant>
      <vt:variant>
        <vt:lpwstr>_Toc18496333</vt:lpwstr>
      </vt:variant>
      <vt:variant>
        <vt:i4>1507376</vt:i4>
      </vt:variant>
      <vt:variant>
        <vt:i4>2</vt:i4>
      </vt:variant>
      <vt:variant>
        <vt:i4>0</vt:i4>
      </vt:variant>
      <vt:variant>
        <vt:i4>5</vt:i4>
      </vt:variant>
      <vt:variant>
        <vt:lpwstr/>
      </vt:variant>
      <vt:variant>
        <vt:lpwstr>_Toc18496332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 Procházka;Jiří Šilhán</dc:creator>
  <cp:keywords/>
  <cp:lastModifiedBy>Filip (student)</cp:lastModifiedBy>
  <cp:revision>7779</cp:revision>
  <cp:lastPrinted>2015-03-17T10:20:00Z</cp:lastPrinted>
  <dcterms:created xsi:type="dcterms:W3CDTF">2024-09-02T18:01:00Z</dcterms:created>
  <dcterms:modified xsi:type="dcterms:W3CDTF">2025-02-22T18:40:00Z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1210399579</vt:i4>
  </property>
  <property fmtid="{D5CDD505-2E9C-101B-9397-08002B2CF9AE}" pid="3" name="_EmailSubject">
    <vt:lpwstr/>
  </property>
  <property fmtid="{D5CDD505-2E9C-101B-9397-08002B2CF9AE}" pid="4" name="_AuthorEmail">
    <vt:lpwstr>F.Hanis@seznam.cz</vt:lpwstr>
  </property>
  <property fmtid="{D5CDD505-2E9C-101B-9397-08002B2CF9AE}" pid="5" name="_AuthorEmailDisplayName">
    <vt:lpwstr>František Haniš</vt:lpwstr>
  </property>
  <property fmtid="{D5CDD505-2E9C-101B-9397-08002B2CF9AE}" pid="6" name="_ReviewingToolsShownOnce">
    <vt:lpwstr/>
  </property>
</Properties>
</file>