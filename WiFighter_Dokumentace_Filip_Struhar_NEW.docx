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69DE0" w14:textId="77777777" w:rsidR="00E17C86" w:rsidRDefault="00E17C86" w:rsidP="002C663E">
      <w:pPr>
        <w:spacing w:line="276" w:lineRule="auto"/>
        <w:jc w:val="center"/>
        <w:rPr>
          <w:b/>
          <w:sz w:val="32"/>
          <w:szCs w:val="32"/>
        </w:rPr>
      </w:pPr>
    </w:p>
    <w:p w14:paraId="0CF38D9E" w14:textId="77777777" w:rsidR="00E17C86" w:rsidRDefault="00E17C86" w:rsidP="00F431E3">
      <w:pPr>
        <w:spacing w:line="276" w:lineRule="auto"/>
        <w:ind w:firstLine="0"/>
        <w:jc w:val="center"/>
        <w:rPr>
          <w:b/>
          <w:sz w:val="32"/>
          <w:szCs w:val="32"/>
        </w:rPr>
      </w:pPr>
      <w:r>
        <w:rPr>
          <w:b/>
          <w:sz w:val="32"/>
          <w:szCs w:val="32"/>
        </w:rPr>
        <w:t>OBOR</w:t>
      </w:r>
    </w:p>
    <w:p w14:paraId="768CA7CF" w14:textId="77777777" w:rsidR="00E17C86" w:rsidRPr="00E56836" w:rsidRDefault="00E17C86" w:rsidP="002C663E">
      <w:pPr>
        <w:spacing w:line="276" w:lineRule="auto"/>
        <w:jc w:val="center"/>
        <w:rPr>
          <w:b/>
          <w:color w:val="000000"/>
          <w:sz w:val="32"/>
          <w:szCs w:val="32"/>
        </w:rPr>
      </w:pPr>
    </w:p>
    <w:p w14:paraId="0D0E9FFF" w14:textId="77777777" w:rsidR="00643106" w:rsidRDefault="00643106" w:rsidP="00643106">
      <w:pPr>
        <w:spacing w:line="276" w:lineRule="auto"/>
        <w:jc w:val="center"/>
        <w:rPr>
          <w:b/>
          <w:color w:val="000000"/>
          <w:sz w:val="32"/>
          <w:szCs w:val="32"/>
        </w:rPr>
      </w:pPr>
      <w:r>
        <w:rPr>
          <w:b/>
          <w:color w:val="000000"/>
          <w:sz w:val="32"/>
          <w:szCs w:val="32"/>
        </w:rPr>
        <w:t>18-20-M/01 INFORMAČNÍ TECHNOLOGIE</w:t>
      </w:r>
    </w:p>
    <w:p w14:paraId="051CAD6B" w14:textId="5A44401B" w:rsidR="00643106" w:rsidRPr="005B2DF2" w:rsidRDefault="00643106" w:rsidP="00643106">
      <w:pPr>
        <w:spacing w:line="276" w:lineRule="auto"/>
        <w:jc w:val="center"/>
        <w:rPr>
          <w:b/>
          <w:sz w:val="32"/>
          <w:szCs w:val="32"/>
        </w:rPr>
      </w:pPr>
      <w:r w:rsidRPr="005B2DF2">
        <w:rPr>
          <w:b/>
          <w:sz w:val="32"/>
          <w:szCs w:val="32"/>
        </w:rPr>
        <w:t xml:space="preserve">ŠVP: </w:t>
      </w:r>
      <w:r w:rsidR="0084077D" w:rsidRPr="005B2DF2">
        <w:rPr>
          <w:b/>
          <w:sz w:val="32"/>
          <w:szCs w:val="32"/>
        </w:rPr>
        <w:t>Správa sítí a IT bezpečnost</w:t>
      </w:r>
    </w:p>
    <w:p w14:paraId="77E38934" w14:textId="77777777" w:rsidR="000D551A" w:rsidRPr="00E56836" w:rsidRDefault="000D551A" w:rsidP="002C663E">
      <w:pPr>
        <w:spacing w:line="276" w:lineRule="auto"/>
        <w:jc w:val="center"/>
        <w:rPr>
          <w:b/>
          <w:color w:val="000000"/>
          <w:sz w:val="32"/>
          <w:szCs w:val="32"/>
        </w:rPr>
      </w:pPr>
    </w:p>
    <w:p w14:paraId="6F1385FA" w14:textId="77777777" w:rsidR="00E17C86" w:rsidRDefault="00E17C86" w:rsidP="00F431E3">
      <w:pPr>
        <w:spacing w:line="276" w:lineRule="auto"/>
        <w:ind w:firstLine="0"/>
        <w:jc w:val="center"/>
        <w:rPr>
          <w:b/>
          <w:sz w:val="32"/>
          <w:szCs w:val="32"/>
        </w:rPr>
      </w:pPr>
    </w:p>
    <w:p w14:paraId="5B07ABD9" w14:textId="77777777" w:rsidR="00E17C86" w:rsidRDefault="00E17C86" w:rsidP="00F431E3">
      <w:pPr>
        <w:pStyle w:val="Nzev"/>
        <w:ind w:firstLine="0"/>
        <w:rPr>
          <w:sz w:val="40"/>
          <w:szCs w:val="40"/>
        </w:rPr>
      </w:pPr>
    </w:p>
    <w:p w14:paraId="5058908D" w14:textId="77777777" w:rsidR="00E17C86" w:rsidRDefault="00E17C86" w:rsidP="00E17C86">
      <w:pPr>
        <w:pStyle w:val="Nzev"/>
        <w:rPr>
          <w:sz w:val="40"/>
          <w:szCs w:val="40"/>
        </w:rPr>
      </w:pPr>
    </w:p>
    <w:p w14:paraId="70AE6090" w14:textId="77777777" w:rsidR="0071307D" w:rsidRPr="00F431E3" w:rsidRDefault="00E17C86" w:rsidP="00F431E3">
      <w:pPr>
        <w:ind w:firstLine="0"/>
        <w:jc w:val="center"/>
        <w:rPr>
          <w:b/>
          <w:sz w:val="40"/>
        </w:rPr>
      </w:pPr>
      <w:bookmarkStart w:id="0" w:name="_Toc414892106"/>
      <w:bookmarkStart w:id="1" w:name="_Toc510602348"/>
      <w:bookmarkStart w:id="2" w:name="_Toc510602739"/>
      <w:r w:rsidRPr="00F431E3">
        <w:rPr>
          <w:b/>
          <w:sz w:val="40"/>
        </w:rPr>
        <w:t>MATURITNÍ PROJEKT</w:t>
      </w:r>
      <w:bookmarkEnd w:id="0"/>
      <w:bookmarkEnd w:id="1"/>
      <w:bookmarkEnd w:id="2"/>
    </w:p>
    <w:p w14:paraId="6CBB715E" w14:textId="77777777" w:rsidR="008B1743" w:rsidRPr="009E0DFC" w:rsidRDefault="008B1743" w:rsidP="002C663E">
      <w:pPr>
        <w:spacing w:line="276" w:lineRule="auto"/>
        <w:rPr>
          <w:rFonts w:cs="Arial"/>
          <w:b/>
          <w:sz w:val="32"/>
          <w:szCs w:val="32"/>
        </w:rPr>
      </w:pPr>
    </w:p>
    <w:p w14:paraId="6DF90321" w14:textId="77777777" w:rsidR="00E17C86" w:rsidRPr="009E0DFC" w:rsidRDefault="00E17C86" w:rsidP="00F431E3">
      <w:pPr>
        <w:ind w:firstLine="0"/>
        <w:jc w:val="center"/>
        <w:rPr>
          <w:rFonts w:cs="Arial"/>
        </w:rPr>
      </w:pPr>
      <w:r w:rsidRPr="009E0DFC">
        <w:rPr>
          <w:rFonts w:cs="Arial"/>
        </w:rPr>
        <w:t>TÉMA PRÁCE</w:t>
      </w:r>
    </w:p>
    <w:p w14:paraId="04F9FD0E" w14:textId="77777777" w:rsidR="00E17C86" w:rsidRPr="009E0DFC" w:rsidRDefault="00E17C86" w:rsidP="00F431E3">
      <w:pPr>
        <w:ind w:firstLine="0"/>
        <w:jc w:val="center"/>
        <w:rPr>
          <w:rFonts w:cs="Arial"/>
        </w:rPr>
      </w:pPr>
    </w:p>
    <w:p w14:paraId="056DC381" w14:textId="58F3A6C8" w:rsidR="00E17C86" w:rsidRPr="005B2DF2" w:rsidRDefault="0078534D" w:rsidP="00F431E3">
      <w:pPr>
        <w:ind w:firstLine="0"/>
        <w:jc w:val="center"/>
        <w:rPr>
          <w:b/>
          <w:sz w:val="40"/>
        </w:rPr>
      </w:pPr>
      <w:r>
        <w:rPr>
          <w:b/>
          <w:sz w:val="40"/>
        </w:rPr>
        <w:t>Bezpečnost v informačních technologiích</w:t>
      </w:r>
    </w:p>
    <w:p w14:paraId="5EF1CEEE" w14:textId="77777777" w:rsidR="00E17C86" w:rsidRDefault="00E17C86" w:rsidP="00F431E3">
      <w:pPr>
        <w:ind w:firstLine="0"/>
      </w:pPr>
    </w:p>
    <w:p w14:paraId="7D9C5A99" w14:textId="77777777" w:rsidR="00E17C86" w:rsidRDefault="00E17C86" w:rsidP="00F431E3">
      <w:pPr>
        <w:ind w:firstLine="0"/>
      </w:pPr>
    </w:p>
    <w:p w14:paraId="724C8D20" w14:textId="77777777" w:rsidR="00E17C86" w:rsidRDefault="00E17C86" w:rsidP="00E17C86"/>
    <w:p w14:paraId="7DCEF40A" w14:textId="77777777" w:rsidR="00E17C86" w:rsidRDefault="00E17C86" w:rsidP="00E17C86"/>
    <w:p w14:paraId="077527BC" w14:textId="77777777" w:rsidR="00E17C86" w:rsidRDefault="00E17C86" w:rsidP="00E17C86"/>
    <w:p w14:paraId="348213C4" w14:textId="77777777" w:rsidR="00E17C86" w:rsidRDefault="00E17C86" w:rsidP="00E17C86"/>
    <w:p w14:paraId="7D3D1014" w14:textId="77777777" w:rsidR="00E17C86" w:rsidRDefault="00E17C86" w:rsidP="00E17C86"/>
    <w:p w14:paraId="2A9ED337" w14:textId="77777777" w:rsidR="00E17C86" w:rsidRDefault="00E17C86" w:rsidP="00E17C86"/>
    <w:p w14:paraId="2A19B9E0" w14:textId="42C8FCDE" w:rsidR="00B141DE" w:rsidRDefault="004C6923" w:rsidP="008B02D0">
      <w:pPr>
        <w:pStyle w:val="NormlnBEZODSAZEN"/>
        <w:rPr>
          <w:color w:val="FF0000"/>
        </w:rPr>
        <w:sectPr w:rsidR="00B141DE" w:rsidSect="004A0123">
          <w:headerReference w:type="default" r:id="rId8"/>
          <w:pgSz w:w="11906" w:h="16838"/>
          <w:pgMar w:top="1418" w:right="1134" w:bottom="1418" w:left="1701" w:header="709" w:footer="709" w:gutter="0"/>
          <w:cols w:space="708"/>
          <w:docGrid w:linePitch="360"/>
        </w:sectPr>
      </w:pPr>
      <w:r w:rsidRPr="005B2DF2">
        <w:t>202</w:t>
      </w:r>
      <w:r w:rsidR="008F0815">
        <w:t>4</w:t>
      </w:r>
      <w:r w:rsidRPr="005B2DF2">
        <w:t>/</w:t>
      </w:r>
      <w:r w:rsidR="00BD2AB6" w:rsidRPr="005B2DF2">
        <w:t>202</w:t>
      </w:r>
      <w:r w:rsidR="008F0815">
        <w:t>5</w:t>
      </w:r>
      <w:r w:rsidR="00E17C86">
        <w:tab/>
      </w:r>
      <w:r w:rsidR="00E17C86">
        <w:tab/>
      </w:r>
      <w:r w:rsidR="00E17C86">
        <w:tab/>
      </w:r>
      <w:r w:rsidR="00E17C86">
        <w:tab/>
      </w:r>
      <w:r w:rsidR="00E17C86">
        <w:tab/>
      </w:r>
      <w:r w:rsidR="00E17C86">
        <w:tab/>
      </w:r>
      <w:r w:rsidR="00E17C86">
        <w:tab/>
      </w:r>
      <w:r>
        <w:tab/>
      </w:r>
      <w:r w:rsidR="00394DEF" w:rsidRPr="00394DEF">
        <w:t>Filip Struhár</w:t>
      </w:r>
    </w:p>
    <w:p w14:paraId="37FC987F" w14:textId="77777777" w:rsidR="00E17C86" w:rsidRPr="009244E5" w:rsidRDefault="00E17C86" w:rsidP="00F431E3">
      <w:pPr>
        <w:ind w:firstLine="0"/>
        <w:jc w:val="left"/>
      </w:pPr>
      <w:bookmarkStart w:id="3" w:name="_Toc414892108"/>
      <w:bookmarkStart w:id="4" w:name="_Toc510602350"/>
      <w:bookmarkStart w:id="5" w:name="_Toc510602742"/>
      <w:r w:rsidRPr="00F431E3">
        <w:rPr>
          <w:b/>
          <w:sz w:val="32"/>
        </w:rPr>
        <w:lastRenderedPageBreak/>
        <w:t>PROHLÁŠENÍ</w:t>
      </w:r>
      <w:bookmarkEnd w:id="3"/>
      <w:bookmarkEnd w:id="4"/>
      <w:bookmarkEnd w:id="5"/>
    </w:p>
    <w:p w14:paraId="70731CF8" w14:textId="77777777" w:rsidR="00E17C86" w:rsidRDefault="00E17C86" w:rsidP="00E17C86">
      <w:pPr>
        <w:ind w:firstLine="708"/>
        <w:rPr>
          <w:rFonts w:cs="Arial"/>
        </w:rPr>
      </w:pPr>
    </w:p>
    <w:p w14:paraId="0B2B5853" w14:textId="77777777" w:rsidR="00E17C86" w:rsidRDefault="00E17C86" w:rsidP="00E17C86">
      <w:pPr>
        <w:spacing w:line="276" w:lineRule="auto"/>
      </w:pPr>
      <w:r>
        <w:t>Prohlašuji, že jsem svou maturitní práci vypracoval samostatně a použil jsem pouze podklady (literaturu, projekty, SW, atd.) uvedené v seznamu.</w:t>
      </w:r>
    </w:p>
    <w:p w14:paraId="18E80FF1" w14:textId="77777777" w:rsidR="00E17C86" w:rsidRDefault="00E17C86" w:rsidP="00E17C86">
      <w:pPr>
        <w:spacing w:line="276" w:lineRule="auto"/>
      </w:pPr>
    </w:p>
    <w:p w14:paraId="19B85556" w14:textId="77777777" w:rsidR="00E17C86" w:rsidRDefault="00E17C86" w:rsidP="00E17C86">
      <w:pPr>
        <w:spacing w:line="276" w:lineRule="auto"/>
      </w:pPr>
      <w:r>
        <w:t>Nemám závažný důvod proti užití tohoto školního díla ve smyslu § 60 zákona č. 121/2000 Sb., o právu autorském, o právech souvisejících s právem autorským a o změně některých zákonů (autorský zákon).</w:t>
      </w:r>
    </w:p>
    <w:p w14:paraId="4FAE9457" w14:textId="77777777" w:rsidR="00E17C86" w:rsidRDefault="00E17C86" w:rsidP="00E17C86">
      <w:pPr>
        <w:spacing w:line="276" w:lineRule="auto"/>
      </w:pPr>
    </w:p>
    <w:p w14:paraId="777DAE1C" w14:textId="3683AB74" w:rsidR="00E17C86" w:rsidRDefault="00E17C86" w:rsidP="008B02D0">
      <w:pPr>
        <w:pStyle w:val="NormlnBEZODSAZEN"/>
      </w:pPr>
      <w:r>
        <w:t xml:space="preserve">V Praze dne </w:t>
      </w:r>
      <w:r w:rsidR="008F0815" w:rsidRPr="008F0815">
        <w:rPr>
          <w:color w:val="FF0000"/>
        </w:rPr>
        <w:t>XX</w:t>
      </w:r>
      <w:r w:rsidR="00BD2AB6" w:rsidRPr="008F0815">
        <w:rPr>
          <w:color w:val="FF0000"/>
        </w:rPr>
        <w:t xml:space="preserve">. </w:t>
      </w:r>
      <w:r w:rsidR="008F0815" w:rsidRPr="008F0815">
        <w:rPr>
          <w:color w:val="FF0000"/>
        </w:rPr>
        <w:t>X</w:t>
      </w:r>
      <w:r w:rsidR="00BD2AB6" w:rsidRPr="008F0815">
        <w:rPr>
          <w:color w:val="FF0000"/>
        </w:rPr>
        <w:t>. 202</w:t>
      </w:r>
      <w:r w:rsidR="008F0815" w:rsidRPr="008F0815">
        <w:rPr>
          <w:color w:val="FF0000"/>
        </w:rPr>
        <w:t>5</w:t>
      </w:r>
      <w:r w:rsidRPr="008F0815">
        <w:rPr>
          <w:color w:val="FF0000"/>
        </w:rPr>
        <w:tab/>
      </w:r>
      <w:r>
        <w:tab/>
      </w:r>
      <w:r>
        <w:tab/>
      </w:r>
      <w:r>
        <w:tab/>
      </w:r>
      <w:r>
        <w:tab/>
        <w:t>……………………………………</w:t>
      </w:r>
    </w:p>
    <w:p w14:paraId="2B8D6694" w14:textId="77777777" w:rsidR="00E17C86" w:rsidRDefault="00E17C86" w:rsidP="008B02D0">
      <w:pPr>
        <w:pStyle w:val="NormlnBEZODSAZEN"/>
      </w:pPr>
      <w:r>
        <w:t xml:space="preserve">          </w:t>
      </w:r>
      <w:r>
        <w:tab/>
      </w:r>
      <w:r>
        <w:tab/>
      </w:r>
      <w:r>
        <w:tab/>
      </w:r>
      <w:r>
        <w:tab/>
      </w:r>
      <w:r>
        <w:tab/>
      </w:r>
      <w:r>
        <w:tab/>
      </w:r>
      <w:r>
        <w:tab/>
      </w:r>
      <w:r>
        <w:tab/>
      </w:r>
      <w:r>
        <w:tab/>
      </w:r>
      <w:r>
        <w:tab/>
        <w:t>podpis</w:t>
      </w:r>
    </w:p>
    <w:p w14:paraId="6AA4FFB9" w14:textId="77777777" w:rsidR="00E17C86" w:rsidRDefault="00E17C86" w:rsidP="00F431E3">
      <w:pPr>
        <w:ind w:firstLine="0"/>
        <w:jc w:val="left"/>
        <w:rPr>
          <w:b/>
          <w:sz w:val="32"/>
        </w:rPr>
      </w:pPr>
      <w:r>
        <w:br w:type="page"/>
      </w:r>
      <w:bookmarkStart w:id="6" w:name="_Toc414892109"/>
      <w:bookmarkStart w:id="7" w:name="_Toc510602351"/>
      <w:bookmarkStart w:id="8" w:name="_Toc510602743"/>
      <w:r w:rsidRPr="00F431E3">
        <w:rPr>
          <w:b/>
          <w:sz w:val="32"/>
        </w:rPr>
        <w:lastRenderedPageBreak/>
        <w:t>PODĚKOVÁNÍ</w:t>
      </w:r>
      <w:bookmarkEnd w:id="6"/>
      <w:bookmarkEnd w:id="7"/>
      <w:bookmarkEnd w:id="8"/>
    </w:p>
    <w:p w14:paraId="56F352BE" w14:textId="77777777" w:rsidR="00F431E3" w:rsidRPr="00B141DE" w:rsidRDefault="00F431E3" w:rsidP="00F431E3">
      <w:pPr>
        <w:ind w:firstLine="0"/>
        <w:jc w:val="left"/>
      </w:pPr>
    </w:p>
    <w:p w14:paraId="4FBA2A80" w14:textId="77777777" w:rsidR="00E17C86" w:rsidRPr="008B02D0" w:rsidRDefault="00E17C86" w:rsidP="008B02D0">
      <w:pPr>
        <w:rPr>
          <w:color w:val="FF0000"/>
        </w:rPr>
      </w:pPr>
      <w:r w:rsidRPr="008B02D0">
        <w:rPr>
          <w:color w:val="FF0000"/>
        </w:rPr>
        <w:t>Text poděkování ….</w:t>
      </w:r>
      <w:r w:rsidR="002A1420">
        <w:rPr>
          <w:color w:val="FF0000"/>
        </w:rPr>
        <w:t xml:space="preserve"> Běžně se děkuje rodinným příslušníkům za jejich morální podporu, vedoucí práce za její vedení, dalším konkrétním učitelům a konzultantům za věcné připomínky atd.</w:t>
      </w:r>
    </w:p>
    <w:p w14:paraId="33FD446C" w14:textId="77777777" w:rsidR="00F431E3" w:rsidRPr="00F431E3" w:rsidRDefault="00E17C86" w:rsidP="00F431E3">
      <w:pPr>
        <w:ind w:firstLine="0"/>
        <w:jc w:val="left"/>
        <w:rPr>
          <w:b/>
        </w:rPr>
      </w:pPr>
      <w:r>
        <w:br w:type="page"/>
      </w:r>
      <w:bookmarkStart w:id="9" w:name="_Toc414892110"/>
      <w:bookmarkStart w:id="10" w:name="_Toc510602352"/>
      <w:bookmarkStart w:id="11" w:name="_Toc510602744"/>
      <w:r w:rsidRPr="00F431E3">
        <w:rPr>
          <w:b/>
          <w:sz w:val="32"/>
        </w:rPr>
        <w:lastRenderedPageBreak/>
        <w:t>ANOTACE</w:t>
      </w:r>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6019"/>
      </w:tblGrid>
      <w:tr w:rsidR="00E17C86" w14:paraId="115BE749" w14:textId="77777777" w:rsidTr="008B02D0">
        <w:tc>
          <w:tcPr>
            <w:tcW w:w="3085" w:type="dxa"/>
            <w:shd w:val="clear" w:color="auto" w:fill="auto"/>
          </w:tcPr>
          <w:p w14:paraId="1636A77F" w14:textId="77777777" w:rsidR="00E17C86" w:rsidRDefault="00E17C86" w:rsidP="008B02D0">
            <w:pPr>
              <w:pStyle w:val="NormlnBEZODSAZEN"/>
            </w:pPr>
            <w:r>
              <w:t>Jméno autora</w:t>
            </w:r>
          </w:p>
        </w:tc>
        <w:tc>
          <w:tcPr>
            <w:tcW w:w="6127" w:type="dxa"/>
            <w:shd w:val="clear" w:color="auto" w:fill="auto"/>
          </w:tcPr>
          <w:p w14:paraId="49C478D2" w14:textId="4919DC3E" w:rsidR="00E17C86" w:rsidRDefault="00CC2DC7" w:rsidP="008B02D0">
            <w:pPr>
              <w:pStyle w:val="NormlnBEZODSAZEN"/>
            </w:pPr>
            <w:r w:rsidRPr="00CC2DC7">
              <w:t>Filip Struhár</w:t>
            </w:r>
          </w:p>
        </w:tc>
      </w:tr>
      <w:tr w:rsidR="00E17C86" w14:paraId="03C1AE8B" w14:textId="77777777" w:rsidTr="008B02D0">
        <w:tc>
          <w:tcPr>
            <w:tcW w:w="3085" w:type="dxa"/>
            <w:shd w:val="clear" w:color="auto" w:fill="auto"/>
          </w:tcPr>
          <w:p w14:paraId="0DC48A94" w14:textId="77777777" w:rsidR="00E17C86" w:rsidRDefault="00E17C86" w:rsidP="008B02D0">
            <w:pPr>
              <w:pStyle w:val="NormlnBEZODSAZEN"/>
            </w:pPr>
            <w:r>
              <w:t>Název maturitní práce</w:t>
            </w:r>
          </w:p>
        </w:tc>
        <w:tc>
          <w:tcPr>
            <w:tcW w:w="6127" w:type="dxa"/>
            <w:shd w:val="clear" w:color="auto" w:fill="auto"/>
          </w:tcPr>
          <w:p w14:paraId="480505F0" w14:textId="658C72DF" w:rsidR="00E17C86" w:rsidRPr="002A1420" w:rsidRDefault="00CC2DC7" w:rsidP="008B02D0">
            <w:pPr>
              <w:pStyle w:val="NormlnBEZODSAZEN"/>
              <w:rPr>
                <w:color w:val="FF0000"/>
              </w:rPr>
            </w:pPr>
            <w:r>
              <w:rPr>
                <w:color w:val="000000"/>
              </w:rPr>
              <w:t>Simulace kybernetického útoku</w:t>
            </w:r>
          </w:p>
        </w:tc>
      </w:tr>
      <w:tr w:rsidR="00E17C86" w14:paraId="36182F9A" w14:textId="77777777" w:rsidTr="008B02D0">
        <w:tc>
          <w:tcPr>
            <w:tcW w:w="3085" w:type="dxa"/>
            <w:shd w:val="clear" w:color="auto" w:fill="auto"/>
          </w:tcPr>
          <w:p w14:paraId="3851C29E" w14:textId="77777777" w:rsidR="00E17C86" w:rsidRDefault="00E17C86" w:rsidP="008B02D0">
            <w:pPr>
              <w:pStyle w:val="NormlnBEZODSAZEN"/>
            </w:pPr>
            <w:r>
              <w:t>Rozsah práce</w:t>
            </w:r>
          </w:p>
        </w:tc>
        <w:tc>
          <w:tcPr>
            <w:tcW w:w="6127" w:type="dxa"/>
            <w:shd w:val="clear" w:color="auto" w:fill="auto"/>
          </w:tcPr>
          <w:p w14:paraId="33A4031D" w14:textId="77777777" w:rsidR="00E17C86" w:rsidRPr="002A1420" w:rsidRDefault="002A1420" w:rsidP="008B02D0">
            <w:pPr>
              <w:pStyle w:val="NormlnBEZODSAZEN"/>
              <w:rPr>
                <w:color w:val="FF0000"/>
              </w:rPr>
            </w:pPr>
            <w:r w:rsidRPr="002A1420">
              <w:rPr>
                <w:color w:val="FF0000"/>
              </w:rPr>
              <w:t xml:space="preserve">Počet stran práce ve formátu (např. 165 s. + 50 s. příloh) </w:t>
            </w:r>
          </w:p>
        </w:tc>
      </w:tr>
      <w:tr w:rsidR="00E17C86" w14:paraId="698DE4B9" w14:textId="77777777" w:rsidTr="008B02D0">
        <w:tc>
          <w:tcPr>
            <w:tcW w:w="3085" w:type="dxa"/>
            <w:shd w:val="clear" w:color="auto" w:fill="auto"/>
          </w:tcPr>
          <w:p w14:paraId="58E6E609" w14:textId="77777777" w:rsidR="00E17C86" w:rsidRDefault="00E17C86" w:rsidP="008B02D0">
            <w:pPr>
              <w:pStyle w:val="NormlnBEZODSAZEN"/>
            </w:pPr>
            <w:r>
              <w:t>Šk</w:t>
            </w:r>
            <w:r w:rsidR="00EA048A">
              <w:t xml:space="preserve">olní </w:t>
            </w:r>
            <w:r>
              <w:t>rok vyhotovení</w:t>
            </w:r>
          </w:p>
        </w:tc>
        <w:tc>
          <w:tcPr>
            <w:tcW w:w="6127" w:type="dxa"/>
            <w:shd w:val="clear" w:color="auto" w:fill="auto"/>
          </w:tcPr>
          <w:p w14:paraId="2D13BEDD" w14:textId="0DBFBF8C" w:rsidR="00E17C86" w:rsidRDefault="00966529" w:rsidP="008B02D0">
            <w:pPr>
              <w:pStyle w:val="NormlnBEZODSAZEN"/>
            </w:pPr>
            <w:r>
              <w:rPr>
                <w:color w:val="000000"/>
              </w:rPr>
              <w:t>2024/2025</w:t>
            </w:r>
          </w:p>
        </w:tc>
      </w:tr>
      <w:tr w:rsidR="00E17C86" w14:paraId="6ACDFD7C" w14:textId="77777777" w:rsidTr="008B02D0">
        <w:tc>
          <w:tcPr>
            <w:tcW w:w="3085" w:type="dxa"/>
            <w:shd w:val="clear" w:color="auto" w:fill="auto"/>
          </w:tcPr>
          <w:p w14:paraId="038C6F24" w14:textId="77777777" w:rsidR="00E17C86" w:rsidRDefault="00E17C86" w:rsidP="008B02D0">
            <w:pPr>
              <w:pStyle w:val="NormlnBEZODSAZEN"/>
            </w:pPr>
            <w:r>
              <w:t>Škola</w:t>
            </w:r>
          </w:p>
        </w:tc>
        <w:tc>
          <w:tcPr>
            <w:tcW w:w="6127" w:type="dxa"/>
            <w:shd w:val="clear" w:color="auto" w:fill="auto"/>
          </w:tcPr>
          <w:p w14:paraId="3D907B11" w14:textId="77777777" w:rsidR="00E17C86" w:rsidRDefault="00E17C86" w:rsidP="008B02D0">
            <w:pPr>
              <w:pStyle w:val="NormlnBEZODSAZEN"/>
            </w:pPr>
            <w:r>
              <w:t>Střední průmyslová škola na Proseku</w:t>
            </w:r>
          </w:p>
        </w:tc>
      </w:tr>
      <w:tr w:rsidR="00E17C86" w14:paraId="63506515" w14:textId="77777777" w:rsidTr="008B02D0">
        <w:tc>
          <w:tcPr>
            <w:tcW w:w="3085" w:type="dxa"/>
            <w:shd w:val="clear" w:color="auto" w:fill="auto"/>
          </w:tcPr>
          <w:p w14:paraId="7B8274BB" w14:textId="77777777" w:rsidR="00E17C86" w:rsidRDefault="00E17C86" w:rsidP="008B02D0">
            <w:pPr>
              <w:pStyle w:val="NormlnBEZODSAZEN"/>
            </w:pPr>
            <w:r>
              <w:t>Vedoucí práce</w:t>
            </w:r>
          </w:p>
        </w:tc>
        <w:tc>
          <w:tcPr>
            <w:tcW w:w="6127" w:type="dxa"/>
            <w:shd w:val="clear" w:color="auto" w:fill="auto"/>
          </w:tcPr>
          <w:p w14:paraId="56C51F58" w14:textId="621C50DE" w:rsidR="00E17C86" w:rsidRDefault="00966529" w:rsidP="00966529">
            <w:pPr>
              <w:pStyle w:val="NormlnBEZODSAZEN"/>
            </w:pPr>
            <w:r>
              <w:rPr>
                <w:color w:val="000000"/>
              </w:rPr>
              <w:t>Jiří Šilhán</w:t>
            </w:r>
          </w:p>
        </w:tc>
      </w:tr>
      <w:tr w:rsidR="00E17C86" w14:paraId="31F2F557" w14:textId="77777777" w:rsidTr="008B02D0">
        <w:tc>
          <w:tcPr>
            <w:tcW w:w="3085" w:type="dxa"/>
            <w:shd w:val="clear" w:color="auto" w:fill="auto"/>
          </w:tcPr>
          <w:p w14:paraId="1E42C8F9" w14:textId="77777777" w:rsidR="00E17C86" w:rsidRDefault="00E17C86" w:rsidP="008B02D0">
            <w:pPr>
              <w:pStyle w:val="NormlnBEZODSAZEN"/>
            </w:pPr>
            <w:r>
              <w:t>Využití práce</w:t>
            </w:r>
          </w:p>
        </w:tc>
        <w:tc>
          <w:tcPr>
            <w:tcW w:w="6127" w:type="dxa"/>
            <w:shd w:val="clear" w:color="auto" w:fill="auto"/>
          </w:tcPr>
          <w:p w14:paraId="0324B2FB" w14:textId="13FCB409" w:rsidR="002A1420" w:rsidRPr="002A1420" w:rsidRDefault="00966529" w:rsidP="002A1420">
            <w:pPr>
              <w:pStyle w:val="NormlnBEZODSAZEN"/>
              <w:rPr>
                <w:color w:val="FF0000"/>
              </w:rPr>
            </w:pPr>
            <w:r>
              <w:rPr>
                <w:color w:val="000000"/>
              </w:rPr>
              <w:t>Návrh obrany proti útokům na wifi sítě a jejich penetrační testovaní.</w:t>
            </w:r>
          </w:p>
        </w:tc>
      </w:tr>
      <w:tr w:rsidR="00E17C86" w14:paraId="425362CD" w14:textId="77777777" w:rsidTr="008B02D0">
        <w:tc>
          <w:tcPr>
            <w:tcW w:w="3085" w:type="dxa"/>
            <w:shd w:val="clear" w:color="auto" w:fill="auto"/>
          </w:tcPr>
          <w:p w14:paraId="50BAE040" w14:textId="77777777" w:rsidR="00E17C86" w:rsidRDefault="009B4519" w:rsidP="009B4519">
            <w:pPr>
              <w:pStyle w:val="NormlnBEZODSAZEN"/>
            </w:pPr>
            <w:r>
              <w:t xml:space="preserve">Abstrakt </w:t>
            </w:r>
          </w:p>
        </w:tc>
        <w:tc>
          <w:tcPr>
            <w:tcW w:w="6127" w:type="dxa"/>
            <w:shd w:val="clear" w:color="auto" w:fill="auto"/>
          </w:tcPr>
          <w:p w14:paraId="2C39D955" w14:textId="2E422D57" w:rsidR="00E17C86" w:rsidRPr="002A1420" w:rsidRDefault="00F566B0" w:rsidP="009B4519">
            <w:pPr>
              <w:pStyle w:val="NormlnBEZODSAZEN"/>
              <w:rPr>
                <w:color w:val="FF0000"/>
              </w:rPr>
            </w:pPr>
            <w:r>
              <w:rPr>
                <w:color w:val="000000"/>
              </w:rPr>
              <w:t>Práce je zaměřena na penetrační testovaní a auditování wifi sítí.</w:t>
            </w:r>
          </w:p>
        </w:tc>
      </w:tr>
      <w:tr w:rsidR="00E17C86" w14:paraId="2E24CE11" w14:textId="77777777" w:rsidTr="008B02D0">
        <w:tc>
          <w:tcPr>
            <w:tcW w:w="3085" w:type="dxa"/>
            <w:shd w:val="clear" w:color="auto" w:fill="auto"/>
          </w:tcPr>
          <w:p w14:paraId="140232E9" w14:textId="77777777" w:rsidR="00E17C86" w:rsidRDefault="009B4519" w:rsidP="008B02D0">
            <w:pPr>
              <w:pStyle w:val="NormlnBEZODSAZEN"/>
            </w:pPr>
            <w:r>
              <w:t>Klíčová slova</w:t>
            </w:r>
          </w:p>
        </w:tc>
        <w:tc>
          <w:tcPr>
            <w:tcW w:w="6127" w:type="dxa"/>
            <w:shd w:val="clear" w:color="auto" w:fill="auto"/>
          </w:tcPr>
          <w:p w14:paraId="3367BF5B" w14:textId="12C3B744" w:rsidR="00E17C86" w:rsidRPr="002A1420" w:rsidRDefault="00E45CDD" w:rsidP="008B02D0">
            <w:pPr>
              <w:pStyle w:val="NormlnBEZODSAZEN"/>
              <w:rPr>
                <w:color w:val="FF0000"/>
              </w:rPr>
            </w:pPr>
            <w:r>
              <w:rPr>
                <w:color w:val="000000"/>
              </w:rPr>
              <w:t>Linuxový nástroj, penetrační testování</w:t>
            </w:r>
            <w:r w:rsidR="00956C27">
              <w:rPr>
                <w:color w:val="000000"/>
              </w:rPr>
              <w:t xml:space="preserve"> wifi</w:t>
            </w:r>
            <w:r>
              <w:rPr>
                <w:color w:val="000000"/>
              </w:rPr>
              <w:t xml:space="preserve">, </w:t>
            </w:r>
            <w:r w:rsidR="00E23506">
              <w:rPr>
                <w:color w:val="000000"/>
              </w:rPr>
              <w:t xml:space="preserve">bezpečnostní </w:t>
            </w:r>
            <w:r>
              <w:rPr>
                <w:color w:val="000000"/>
              </w:rPr>
              <w:t>auditování, python</w:t>
            </w:r>
          </w:p>
        </w:tc>
      </w:tr>
    </w:tbl>
    <w:p w14:paraId="55022B01" w14:textId="77777777" w:rsidR="00E17C86" w:rsidRPr="00E17C86" w:rsidRDefault="00E17C86" w:rsidP="00B141DE">
      <w:pPr>
        <w:pStyle w:val="NzevVLEVO"/>
      </w:pPr>
    </w:p>
    <w:p w14:paraId="4F38B47B" w14:textId="77777777" w:rsidR="008E56AF" w:rsidRPr="00F431E3" w:rsidRDefault="00E17C86" w:rsidP="00F431E3">
      <w:pPr>
        <w:ind w:firstLine="0"/>
        <w:rPr>
          <w:b/>
          <w:sz w:val="32"/>
        </w:rPr>
      </w:pPr>
      <w:r>
        <w:br w:type="page"/>
      </w:r>
      <w:bookmarkStart w:id="12" w:name="_Toc414892111"/>
      <w:bookmarkStart w:id="13" w:name="_Toc510602353"/>
      <w:bookmarkStart w:id="14" w:name="_Toc510602745"/>
      <w:r w:rsidRPr="00F431E3">
        <w:rPr>
          <w:b/>
          <w:sz w:val="32"/>
        </w:rPr>
        <w:lastRenderedPageBreak/>
        <w:t>ANNOTATION</w:t>
      </w:r>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5"/>
        <w:gridCol w:w="6016"/>
      </w:tblGrid>
      <w:tr w:rsidR="004A0123" w14:paraId="6F2DF133" w14:textId="77777777" w:rsidTr="008B02D0">
        <w:tc>
          <w:tcPr>
            <w:tcW w:w="3085" w:type="dxa"/>
            <w:shd w:val="clear" w:color="auto" w:fill="auto"/>
          </w:tcPr>
          <w:p w14:paraId="4D70BAD5" w14:textId="77777777" w:rsidR="00E17C86" w:rsidRDefault="00E17C86" w:rsidP="008B02D0">
            <w:pPr>
              <w:pStyle w:val="NormlnBEZODSAZEN"/>
            </w:pPr>
            <w:r>
              <w:t>Autor</w:t>
            </w:r>
          </w:p>
        </w:tc>
        <w:tc>
          <w:tcPr>
            <w:tcW w:w="6127" w:type="dxa"/>
            <w:shd w:val="clear" w:color="auto" w:fill="auto"/>
          </w:tcPr>
          <w:p w14:paraId="78BC69A6" w14:textId="77777777" w:rsidR="00E17C86" w:rsidRDefault="00E17C86" w:rsidP="008B02D0">
            <w:pPr>
              <w:pStyle w:val="NormlnBEZODSAZEN"/>
            </w:pPr>
          </w:p>
        </w:tc>
      </w:tr>
      <w:tr w:rsidR="004A0123" w14:paraId="1AC0E010" w14:textId="77777777" w:rsidTr="008B02D0">
        <w:tc>
          <w:tcPr>
            <w:tcW w:w="3085" w:type="dxa"/>
            <w:shd w:val="clear" w:color="auto" w:fill="auto"/>
          </w:tcPr>
          <w:p w14:paraId="508B20F2" w14:textId="77777777" w:rsidR="00E17C86" w:rsidRDefault="00E17C86" w:rsidP="008B02D0">
            <w:pPr>
              <w:pStyle w:val="NormlnBEZODSAZEN"/>
            </w:pPr>
            <w:proofErr w:type="spellStart"/>
            <w:r>
              <w:t>Title</w:t>
            </w:r>
            <w:proofErr w:type="spellEnd"/>
            <w:r>
              <w:t xml:space="preserve"> </w:t>
            </w:r>
            <w:proofErr w:type="spellStart"/>
            <w:r>
              <w:t>of</w:t>
            </w:r>
            <w:proofErr w:type="spellEnd"/>
            <w:r>
              <w:t xml:space="preserve"> </w:t>
            </w:r>
            <w:proofErr w:type="spellStart"/>
            <w:r>
              <w:t>graduation</w:t>
            </w:r>
            <w:proofErr w:type="spellEnd"/>
            <w:r>
              <w:t xml:space="preserve"> </w:t>
            </w:r>
            <w:proofErr w:type="spellStart"/>
            <w:r>
              <w:t>work</w:t>
            </w:r>
            <w:proofErr w:type="spellEnd"/>
          </w:p>
        </w:tc>
        <w:tc>
          <w:tcPr>
            <w:tcW w:w="6127" w:type="dxa"/>
            <w:shd w:val="clear" w:color="auto" w:fill="auto"/>
          </w:tcPr>
          <w:p w14:paraId="047BC1A7" w14:textId="77777777" w:rsidR="00E17C86" w:rsidRDefault="00E17C86" w:rsidP="008B02D0">
            <w:pPr>
              <w:pStyle w:val="NormlnBEZODSAZEN"/>
            </w:pPr>
          </w:p>
        </w:tc>
      </w:tr>
      <w:tr w:rsidR="004A0123" w14:paraId="1BFE9F74" w14:textId="77777777" w:rsidTr="008B02D0">
        <w:tc>
          <w:tcPr>
            <w:tcW w:w="3085" w:type="dxa"/>
            <w:shd w:val="clear" w:color="auto" w:fill="auto"/>
          </w:tcPr>
          <w:p w14:paraId="746088B8" w14:textId="77777777" w:rsidR="00E17C86" w:rsidRDefault="00E17C86" w:rsidP="008B02D0">
            <w:pPr>
              <w:pStyle w:val="NormlnBEZODSAZEN"/>
            </w:pPr>
            <w:proofErr w:type="spellStart"/>
            <w:r>
              <w:t>Extend</w:t>
            </w:r>
            <w:proofErr w:type="spellEnd"/>
          </w:p>
        </w:tc>
        <w:tc>
          <w:tcPr>
            <w:tcW w:w="6127" w:type="dxa"/>
            <w:shd w:val="clear" w:color="auto" w:fill="auto"/>
          </w:tcPr>
          <w:p w14:paraId="366A02EA" w14:textId="77777777" w:rsidR="00E17C86" w:rsidRPr="002A1420" w:rsidRDefault="002A1420" w:rsidP="008B02D0">
            <w:pPr>
              <w:pStyle w:val="NormlnBEZODSAZEN"/>
              <w:rPr>
                <w:color w:val="FF0000"/>
              </w:rPr>
            </w:pPr>
            <w:r w:rsidRPr="002A1420">
              <w:rPr>
                <w:color w:val="FF0000"/>
              </w:rPr>
              <w:t xml:space="preserve">Např. 165 p. + 50 p. </w:t>
            </w:r>
            <w:proofErr w:type="spellStart"/>
            <w:r w:rsidRPr="002A1420">
              <w:rPr>
                <w:color w:val="FF0000"/>
              </w:rPr>
              <w:t>of</w:t>
            </w:r>
            <w:proofErr w:type="spellEnd"/>
            <w:r w:rsidRPr="002A1420">
              <w:rPr>
                <w:color w:val="FF0000"/>
              </w:rPr>
              <w:t xml:space="preserve"> </w:t>
            </w:r>
            <w:proofErr w:type="spellStart"/>
            <w:r w:rsidRPr="002A1420">
              <w:rPr>
                <w:color w:val="FF0000"/>
              </w:rPr>
              <w:t>appendices</w:t>
            </w:r>
            <w:proofErr w:type="spellEnd"/>
          </w:p>
        </w:tc>
      </w:tr>
      <w:tr w:rsidR="004A0123" w14:paraId="70546D3D" w14:textId="77777777" w:rsidTr="008B02D0">
        <w:tc>
          <w:tcPr>
            <w:tcW w:w="3085" w:type="dxa"/>
            <w:shd w:val="clear" w:color="auto" w:fill="auto"/>
          </w:tcPr>
          <w:p w14:paraId="1237F3D2" w14:textId="77777777" w:rsidR="00E17C86" w:rsidRDefault="00E17C86" w:rsidP="008B02D0">
            <w:pPr>
              <w:pStyle w:val="NormlnBEZODSAZEN"/>
            </w:pPr>
            <w:proofErr w:type="spellStart"/>
            <w:r>
              <w:t>Academic</w:t>
            </w:r>
            <w:proofErr w:type="spellEnd"/>
            <w:r>
              <w:t xml:space="preserve"> </w:t>
            </w:r>
            <w:proofErr w:type="spellStart"/>
            <w:r>
              <w:t>year</w:t>
            </w:r>
            <w:proofErr w:type="spellEnd"/>
          </w:p>
        </w:tc>
        <w:tc>
          <w:tcPr>
            <w:tcW w:w="6127" w:type="dxa"/>
            <w:shd w:val="clear" w:color="auto" w:fill="auto"/>
          </w:tcPr>
          <w:p w14:paraId="07916821" w14:textId="194150A9" w:rsidR="00E17C86" w:rsidRDefault="00E17C86" w:rsidP="008B02D0">
            <w:pPr>
              <w:pStyle w:val="NormlnBEZODSAZEN"/>
            </w:pPr>
            <w:r w:rsidRPr="004C6923">
              <w:rPr>
                <w:color w:val="FF0000"/>
              </w:rPr>
              <w:t>20</w:t>
            </w:r>
            <w:r w:rsidR="00BD2AB6" w:rsidRPr="004C6923">
              <w:rPr>
                <w:color w:val="FF0000"/>
              </w:rPr>
              <w:t>2</w:t>
            </w:r>
            <w:r w:rsidR="008F0815">
              <w:rPr>
                <w:color w:val="FF0000"/>
              </w:rPr>
              <w:t>4</w:t>
            </w:r>
            <w:r w:rsidR="004C6923" w:rsidRPr="004C6923">
              <w:rPr>
                <w:color w:val="FF0000"/>
              </w:rPr>
              <w:t>/202</w:t>
            </w:r>
            <w:r w:rsidR="008F0815">
              <w:rPr>
                <w:color w:val="FF0000"/>
              </w:rPr>
              <w:t>5</w:t>
            </w:r>
          </w:p>
        </w:tc>
      </w:tr>
      <w:tr w:rsidR="004A0123" w14:paraId="408B4643" w14:textId="77777777" w:rsidTr="008B02D0">
        <w:tc>
          <w:tcPr>
            <w:tcW w:w="3085" w:type="dxa"/>
            <w:shd w:val="clear" w:color="auto" w:fill="auto"/>
          </w:tcPr>
          <w:p w14:paraId="71EFA04A" w14:textId="77777777" w:rsidR="00E17C86" w:rsidRDefault="00E17C86" w:rsidP="008B02D0">
            <w:pPr>
              <w:pStyle w:val="NormlnBEZODSAZEN"/>
            </w:pPr>
            <w:proofErr w:type="spellStart"/>
            <w:r>
              <w:t>School</w:t>
            </w:r>
            <w:proofErr w:type="spellEnd"/>
          </w:p>
        </w:tc>
        <w:tc>
          <w:tcPr>
            <w:tcW w:w="6127" w:type="dxa"/>
            <w:shd w:val="clear" w:color="auto" w:fill="auto"/>
          </w:tcPr>
          <w:p w14:paraId="10E51CB7" w14:textId="77777777" w:rsidR="00E17C86" w:rsidRDefault="00E17C86" w:rsidP="008B02D0">
            <w:pPr>
              <w:pStyle w:val="NormlnBEZODSAZEN"/>
            </w:pPr>
            <w:r>
              <w:t>Střední průmyslová škola na Proseku</w:t>
            </w:r>
          </w:p>
        </w:tc>
      </w:tr>
      <w:tr w:rsidR="004A0123" w14:paraId="08844FFB" w14:textId="77777777" w:rsidTr="008B02D0">
        <w:tc>
          <w:tcPr>
            <w:tcW w:w="3085" w:type="dxa"/>
            <w:shd w:val="clear" w:color="auto" w:fill="auto"/>
          </w:tcPr>
          <w:p w14:paraId="3A135181" w14:textId="77777777" w:rsidR="00E17C86" w:rsidRDefault="00E17C86" w:rsidP="008B02D0">
            <w:pPr>
              <w:pStyle w:val="NormlnBEZODSAZEN"/>
            </w:pPr>
            <w:r>
              <w:t>Supervisor</w:t>
            </w:r>
          </w:p>
        </w:tc>
        <w:tc>
          <w:tcPr>
            <w:tcW w:w="6127" w:type="dxa"/>
            <w:shd w:val="clear" w:color="auto" w:fill="auto"/>
          </w:tcPr>
          <w:p w14:paraId="122AA18D" w14:textId="77777777" w:rsidR="00E17C86" w:rsidRDefault="00E17C86" w:rsidP="008B02D0">
            <w:pPr>
              <w:pStyle w:val="NormlnBEZODSAZEN"/>
            </w:pPr>
          </w:p>
        </w:tc>
      </w:tr>
      <w:tr w:rsidR="004A0123" w14:paraId="4F44776F" w14:textId="77777777" w:rsidTr="008B02D0">
        <w:tc>
          <w:tcPr>
            <w:tcW w:w="3085" w:type="dxa"/>
            <w:shd w:val="clear" w:color="auto" w:fill="auto"/>
          </w:tcPr>
          <w:p w14:paraId="56FCF4AC" w14:textId="77777777" w:rsidR="00E17C86" w:rsidRDefault="00E17C86" w:rsidP="008B02D0">
            <w:pPr>
              <w:pStyle w:val="NormlnBEZODSAZEN"/>
            </w:pPr>
            <w:proofErr w:type="spellStart"/>
            <w:r>
              <w:t>Application</w:t>
            </w:r>
            <w:proofErr w:type="spellEnd"/>
          </w:p>
        </w:tc>
        <w:tc>
          <w:tcPr>
            <w:tcW w:w="6127" w:type="dxa"/>
            <w:shd w:val="clear" w:color="auto" w:fill="auto"/>
          </w:tcPr>
          <w:p w14:paraId="414355EF" w14:textId="77777777" w:rsidR="00E17C86" w:rsidRDefault="00E17C86" w:rsidP="008B02D0">
            <w:pPr>
              <w:pStyle w:val="NormlnBEZODSAZEN"/>
            </w:pPr>
          </w:p>
        </w:tc>
      </w:tr>
      <w:tr w:rsidR="004A0123" w14:paraId="0A422F2D" w14:textId="77777777" w:rsidTr="008B02D0">
        <w:tc>
          <w:tcPr>
            <w:tcW w:w="3085" w:type="dxa"/>
            <w:shd w:val="clear" w:color="auto" w:fill="auto"/>
          </w:tcPr>
          <w:p w14:paraId="10A6AD5A" w14:textId="77777777" w:rsidR="00E17C86" w:rsidRDefault="009B4519" w:rsidP="009B4519">
            <w:pPr>
              <w:pStyle w:val="NormlnBEZODSAZEN"/>
            </w:pPr>
            <w:r>
              <w:t>Abstrakt</w:t>
            </w:r>
          </w:p>
        </w:tc>
        <w:tc>
          <w:tcPr>
            <w:tcW w:w="6127" w:type="dxa"/>
            <w:shd w:val="clear" w:color="auto" w:fill="auto"/>
          </w:tcPr>
          <w:p w14:paraId="655508DF" w14:textId="77777777" w:rsidR="00E17C86" w:rsidRDefault="00E17C86" w:rsidP="008B02D0">
            <w:pPr>
              <w:pStyle w:val="NormlnBEZODSAZEN"/>
            </w:pPr>
          </w:p>
        </w:tc>
      </w:tr>
      <w:tr w:rsidR="004A0123" w14:paraId="526E2225" w14:textId="77777777" w:rsidTr="008B02D0">
        <w:tc>
          <w:tcPr>
            <w:tcW w:w="3085" w:type="dxa"/>
            <w:shd w:val="clear" w:color="auto" w:fill="auto"/>
          </w:tcPr>
          <w:p w14:paraId="281894DC" w14:textId="77777777" w:rsidR="00E17C86" w:rsidRDefault="009B4519" w:rsidP="009B4519">
            <w:pPr>
              <w:pStyle w:val="NormlnBEZODSAZEN"/>
            </w:pPr>
            <w:proofErr w:type="spellStart"/>
            <w:r>
              <w:t>Key</w:t>
            </w:r>
            <w:proofErr w:type="spellEnd"/>
            <w:r>
              <w:t xml:space="preserve"> </w:t>
            </w:r>
            <w:proofErr w:type="spellStart"/>
            <w:r>
              <w:t>words</w:t>
            </w:r>
            <w:proofErr w:type="spellEnd"/>
          </w:p>
        </w:tc>
        <w:tc>
          <w:tcPr>
            <w:tcW w:w="6127" w:type="dxa"/>
            <w:shd w:val="clear" w:color="auto" w:fill="auto"/>
          </w:tcPr>
          <w:p w14:paraId="521388A6" w14:textId="77777777" w:rsidR="00E17C86" w:rsidRDefault="00E17C86" w:rsidP="008B02D0">
            <w:pPr>
              <w:pStyle w:val="NormlnBEZODSAZEN"/>
            </w:pPr>
          </w:p>
        </w:tc>
      </w:tr>
      <w:tr w:rsidR="008E56AF" w14:paraId="5D7FCE52" w14:textId="77777777" w:rsidTr="008B02D0">
        <w:tc>
          <w:tcPr>
            <w:tcW w:w="3085" w:type="dxa"/>
            <w:shd w:val="clear" w:color="auto" w:fill="auto"/>
          </w:tcPr>
          <w:p w14:paraId="6620B71C" w14:textId="77777777" w:rsidR="008E56AF" w:rsidRDefault="008E56AF" w:rsidP="009B4519">
            <w:pPr>
              <w:pStyle w:val="NormlnBEZODSAZEN"/>
            </w:pPr>
          </w:p>
        </w:tc>
        <w:tc>
          <w:tcPr>
            <w:tcW w:w="6127" w:type="dxa"/>
            <w:shd w:val="clear" w:color="auto" w:fill="auto"/>
          </w:tcPr>
          <w:p w14:paraId="101DACEE" w14:textId="77777777" w:rsidR="008E56AF" w:rsidRDefault="008E56AF" w:rsidP="008B02D0">
            <w:pPr>
              <w:pStyle w:val="NormlnBEZODSAZEN"/>
            </w:pPr>
          </w:p>
        </w:tc>
      </w:tr>
    </w:tbl>
    <w:p w14:paraId="0B1B11E9" w14:textId="77777777" w:rsidR="008E56AF" w:rsidRDefault="008E56AF" w:rsidP="00B141DE">
      <w:pPr>
        <w:pStyle w:val="NzevVLEVO"/>
      </w:pPr>
    </w:p>
    <w:p w14:paraId="288ABD43" w14:textId="77777777" w:rsidR="00B141DE" w:rsidRDefault="008E56AF" w:rsidP="00F431E3">
      <w:r>
        <w:br w:type="page"/>
      </w:r>
      <w:r w:rsidR="00B141DE" w:rsidRPr="00F431E3">
        <w:rPr>
          <w:b/>
          <w:sz w:val="32"/>
        </w:rPr>
        <w:lastRenderedPageBreak/>
        <w:t>Obsah</w:t>
      </w:r>
    </w:p>
    <w:p w14:paraId="579C0366" w14:textId="76904FE3" w:rsidR="00167936" w:rsidRDefault="00B141DE">
      <w:pPr>
        <w:pStyle w:val="Obsah1"/>
        <w:tabs>
          <w:tab w:val="left" w:pos="1200"/>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1228571" w:history="1">
        <w:r w:rsidR="00167936" w:rsidRPr="00B7005E">
          <w:rPr>
            <w:rStyle w:val="Hypertextovodkaz"/>
            <w:noProof/>
          </w:rPr>
          <w:t>1</w:t>
        </w:r>
        <w:r w:rsidR="00167936">
          <w:rPr>
            <w:rFonts w:asciiTheme="minorHAnsi" w:eastAsiaTheme="minorEastAsia" w:hAnsiTheme="minorHAnsi" w:cstheme="minorBidi"/>
            <w:noProof/>
            <w:kern w:val="2"/>
            <w14:ligatures w14:val="standardContextual"/>
          </w:rPr>
          <w:tab/>
        </w:r>
        <w:r w:rsidR="00167936" w:rsidRPr="00B7005E">
          <w:rPr>
            <w:rStyle w:val="Hypertextovodkaz"/>
            <w:noProof/>
          </w:rPr>
          <w:t>ÚVOD</w:t>
        </w:r>
        <w:r w:rsidR="00167936">
          <w:rPr>
            <w:noProof/>
            <w:webHidden/>
          </w:rPr>
          <w:tab/>
        </w:r>
        <w:r w:rsidR="00167936">
          <w:rPr>
            <w:noProof/>
            <w:webHidden/>
          </w:rPr>
          <w:fldChar w:fldCharType="begin"/>
        </w:r>
        <w:r w:rsidR="00167936">
          <w:rPr>
            <w:noProof/>
            <w:webHidden/>
          </w:rPr>
          <w:instrText xml:space="preserve"> PAGEREF _Toc191228571 \h </w:instrText>
        </w:r>
        <w:r w:rsidR="00167936">
          <w:rPr>
            <w:noProof/>
            <w:webHidden/>
          </w:rPr>
        </w:r>
        <w:r w:rsidR="00167936">
          <w:rPr>
            <w:noProof/>
            <w:webHidden/>
          </w:rPr>
          <w:fldChar w:fldCharType="separate"/>
        </w:r>
        <w:r w:rsidR="00167936">
          <w:rPr>
            <w:noProof/>
            <w:webHidden/>
          </w:rPr>
          <w:t>9</w:t>
        </w:r>
        <w:r w:rsidR="00167936">
          <w:rPr>
            <w:noProof/>
            <w:webHidden/>
          </w:rPr>
          <w:fldChar w:fldCharType="end"/>
        </w:r>
      </w:hyperlink>
    </w:p>
    <w:p w14:paraId="173B4BBB" w14:textId="5E631BE6"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72" w:history="1">
        <w:r w:rsidRPr="00B7005E">
          <w:rPr>
            <w:rStyle w:val="Hypertextovodkaz"/>
            <w:noProof/>
          </w:rPr>
          <w:t>2</w:t>
        </w:r>
        <w:r>
          <w:rPr>
            <w:rFonts w:asciiTheme="minorHAnsi" w:eastAsiaTheme="minorEastAsia" w:hAnsiTheme="minorHAnsi" w:cstheme="minorBidi"/>
            <w:noProof/>
            <w:kern w:val="2"/>
            <w14:ligatures w14:val="standardContextual"/>
          </w:rPr>
          <w:tab/>
        </w:r>
        <w:r w:rsidRPr="00B7005E">
          <w:rPr>
            <w:rStyle w:val="Hypertextovodkaz"/>
            <w:noProof/>
          </w:rPr>
          <w:t>Zabezpečení wifi</w:t>
        </w:r>
        <w:r>
          <w:rPr>
            <w:noProof/>
            <w:webHidden/>
          </w:rPr>
          <w:tab/>
        </w:r>
        <w:r>
          <w:rPr>
            <w:noProof/>
            <w:webHidden/>
          </w:rPr>
          <w:fldChar w:fldCharType="begin"/>
        </w:r>
        <w:r>
          <w:rPr>
            <w:noProof/>
            <w:webHidden/>
          </w:rPr>
          <w:instrText xml:space="preserve"> PAGEREF _Toc191228572 \h </w:instrText>
        </w:r>
        <w:r>
          <w:rPr>
            <w:noProof/>
            <w:webHidden/>
          </w:rPr>
        </w:r>
        <w:r>
          <w:rPr>
            <w:noProof/>
            <w:webHidden/>
          </w:rPr>
          <w:fldChar w:fldCharType="separate"/>
        </w:r>
        <w:r>
          <w:rPr>
            <w:noProof/>
            <w:webHidden/>
          </w:rPr>
          <w:t>10</w:t>
        </w:r>
        <w:r>
          <w:rPr>
            <w:noProof/>
            <w:webHidden/>
          </w:rPr>
          <w:fldChar w:fldCharType="end"/>
        </w:r>
      </w:hyperlink>
    </w:p>
    <w:p w14:paraId="58D4F915" w14:textId="0B06BDF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3" w:history="1">
        <w:r w:rsidRPr="00B7005E">
          <w:rPr>
            <w:rStyle w:val="Hypertextovodkaz"/>
            <w:noProof/>
          </w:rPr>
          <w:t>2.1</w:t>
        </w:r>
        <w:r>
          <w:rPr>
            <w:rFonts w:asciiTheme="minorHAnsi" w:eastAsiaTheme="minorEastAsia" w:hAnsiTheme="minorHAnsi" w:cstheme="minorBidi"/>
            <w:noProof/>
            <w:kern w:val="2"/>
            <w14:ligatures w14:val="standardContextual"/>
          </w:rPr>
          <w:tab/>
        </w:r>
        <w:r w:rsidRPr="00B7005E">
          <w:rPr>
            <w:rStyle w:val="Hypertextovodkaz"/>
            <w:noProof/>
          </w:rPr>
          <w:t>Jak funguje wifi?</w:t>
        </w:r>
        <w:r>
          <w:rPr>
            <w:noProof/>
            <w:webHidden/>
          </w:rPr>
          <w:tab/>
        </w:r>
        <w:r>
          <w:rPr>
            <w:noProof/>
            <w:webHidden/>
          </w:rPr>
          <w:fldChar w:fldCharType="begin"/>
        </w:r>
        <w:r>
          <w:rPr>
            <w:noProof/>
            <w:webHidden/>
          </w:rPr>
          <w:instrText xml:space="preserve"> PAGEREF _Toc191228573 \h </w:instrText>
        </w:r>
        <w:r>
          <w:rPr>
            <w:noProof/>
            <w:webHidden/>
          </w:rPr>
        </w:r>
        <w:r>
          <w:rPr>
            <w:noProof/>
            <w:webHidden/>
          </w:rPr>
          <w:fldChar w:fldCharType="separate"/>
        </w:r>
        <w:r>
          <w:rPr>
            <w:noProof/>
            <w:webHidden/>
          </w:rPr>
          <w:t>10</w:t>
        </w:r>
        <w:r>
          <w:rPr>
            <w:noProof/>
            <w:webHidden/>
          </w:rPr>
          <w:fldChar w:fldCharType="end"/>
        </w:r>
      </w:hyperlink>
    </w:p>
    <w:p w14:paraId="7D6484A6" w14:textId="031AB04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4" w:history="1">
        <w:r w:rsidRPr="00B7005E">
          <w:rPr>
            <w:rStyle w:val="Hypertextovodkaz"/>
            <w:noProof/>
          </w:rPr>
          <w:t>2.2</w:t>
        </w:r>
        <w:r>
          <w:rPr>
            <w:rFonts w:asciiTheme="minorHAnsi" w:eastAsiaTheme="minorEastAsia" w:hAnsiTheme="minorHAnsi" w:cstheme="minorBidi"/>
            <w:noProof/>
            <w:kern w:val="2"/>
            <w14:ligatures w14:val="standardContextual"/>
          </w:rPr>
          <w:tab/>
        </w:r>
        <w:r w:rsidRPr="00B7005E">
          <w:rPr>
            <w:rStyle w:val="Hypertextovodkaz"/>
            <w:noProof/>
          </w:rPr>
          <w:t>Šifrovací metody</w:t>
        </w:r>
        <w:r>
          <w:rPr>
            <w:noProof/>
            <w:webHidden/>
          </w:rPr>
          <w:tab/>
        </w:r>
        <w:r>
          <w:rPr>
            <w:noProof/>
            <w:webHidden/>
          </w:rPr>
          <w:fldChar w:fldCharType="begin"/>
        </w:r>
        <w:r>
          <w:rPr>
            <w:noProof/>
            <w:webHidden/>
          </w:rPr>
          <w:instrText xml:space="preserve"> PAGEREF _Toc191228574 \h </w:instrText>
        </w:r>
        <w:r>
          <w:rPr>
            <w:noProof/>
            <w:webHidden/>
          </w:rPr>
        </w:r>
        <w:r>
          <w:rPr>
            <w:noProof/>
            <w:webHidden/>
          </w:rPr>
          <w:fldChar w:fldCharType="separate"/>
        </w:r>
        <w:r>
          <w:rPr>
            <w:noProof/>
            <w:webHidden/>
          </w:rPr>
          <w:t>11</w:t>
        </w:r>
        <w:r>
          <w:rPr>
            <w:noProof/>
            <w:webHidden/>
          </w:rPr>
          <w:fldChar w:fldCharType="end"/>
        </w:r>
      </w:hyperlink>
    </w:p>
    <w:p w14:paraId="1441D556" w14:textId="3F42C0C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5" w:history="1">
        <w:r w:rsidRPr="00B7005E">
          <w:rPr>
            <w:rStyle w:val="Hypertextovodkaz"/>
            <w:noProof/>
          </w:rPr>
          <w:t>2.2.1</w:t>
        </w:r>
        <w:r>
          <w:rPr>
            <w:rFonts w:asciiTheme="minorHAnsi" w:eastAsiaTheme="minorEastAsia" w:hAnsiTheme="minorHAnsi" w:cstheme="minorBidi"/>
            <w:noProof/>
            <w:kern w:val="2"/>
            <w14:ligatures w14:val="standardContextual"/>
          </w:rPr>
          <w:tab/>
        </w:r>
        <w:r w:rsidRPr="00B7005E">
          <w:rPr>
            <w:rStyle w:val="Hypertextovodkaz"/>
            <w:noProof/>
          </w:rPr>
          <w:t>WEP (Wired Equivalent Privacy)</w:t>
        </w:r>
        <w:r>
          <w:rPr>
            <w:noProof/>
            <w:webHidden/>
          </w:rPr>
          <w:tab/>
        </w:r>
        <w:r>
          <w:rPr>
            <w:noProof/>
            <w:webHidden/>
          </w:rPr>
          <w:fldChar w:fldCharType="begin"/>
        </w:r>
        <w:r>
          <w:rPr>
            <w:noProof/>
            <w:webHidden/>
          </w:rPr>
          <w:instrText xml:space="preserve"> PAGEREF _Toc191228575 \h </w:instrText>
        </w:r>
        <w:r>
          <w:rPr>
            <w:noProof/>
            <w:webHidden/>
          </w:rPr>
        </w:r>
        <w:r>
          <w:rPr>
            <w:noProof/>
            <w:webHidden/>
          </w:rPr>
          <w:fldChar w:fldCharType="separate"/>
        </w:r>
        <w:r>
          <w:rPr>
            <w:noProof/>
            <w:webHidden/>
          </w:rPr>
          <w:t>11</w:t>
        </w:r>
        <w:r>
          <w:rPr>
            <w:noProof/>
            <w:webHidden/>
          </w:rPr>
          <w:fldChar w:fldCharType="end"/>
        </w:r>
      </w:hyperlink>
    </w:p>
    <w:p w14:paraId="3CA1EFA0" w14:textId="23E68D3C"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6" w:history="1">
        <w:r w:rsidRPr="00B7005E">
          <w:rPr>
            <w:rStyle w:val="Hypertextovodkaz"/>
            <w:noProof/>
          </w:rPr>
          <w:t>2.2.2</w:t>
        </w:r>
        <w:r>
          <w:rPr>
            <w:rFonts w:asciiTheme="minorHAnsi" w:eastAsiaTheme="minorEastAsia" w:hAnsiTheme="minorHAnsi" w:cstheme="minorBidi"/>
            <w:noProof/>
            <w:kern w:val="2"/>
            <w14:ligatures w14:val="standardContextual"/>
          </w:rPr>
          <w:tab/>
        </w:r>
        <w:r w:rsidRPr="00B7005E">
          <w:rPr>
            <w:rStyle w:val="Hypertextovodkaz"/>
            <w:noProof/>
          </w:rPr>
          <w:t>WPA (Wi-Fi Protected Access)</w:t>
        </w:r>
        <w:r>
          <w:rPr>
            <w:noProof/>
            <w:webHidden/>
          </w:rPr>
          <w:tab/>
        </w:r>
        <w:r>
          <w:rPr>
            <w:noProof/>
            <w:webHidden/>
          </w:rPr>
          <w:fldChar w:fldCharType="begin"/>
        </w:r>
        <w:r>
          <w:rPr>
            <w:noProof/>
            <w:webHidden/>
          </w:rPr>
          <w:instrText xml:space="preserve"> PAGEREF _Toc191228576 \h </w:instrText>
        </w:r>
        <w:r>
          <w:rPr>
            <w:noProof/>
            <w:webHidden/>
          </w:rPr>
        </w:r>
        <w:r>
          <w:rPr>
            <w:noProof/>
            <w:webHidden/>
          </w:rPr>
          <w:fldChar w:fldCharType="separate"/>
        </w:r>
        <w:r>
          <w:rPr>
            <w:noProof/>
            <w:webHidden/>
          </w:rPr>
          <w:t>12</w:t>
        </w:r>
        <w:r>
          <w:rPr>
            <w:noProof/>
            <w:webHidden/>
          </w:rPr>
          <w:fldChar w:fldCharType="end"/>
        </w:r>
      </w:hyperlink>
    </w:p>
    <w:p w14:paraId="2B72AD7C" w14:textId="4D73F522"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7" w:history="1">
        <w:r w:rsidRPr="00B7005E">
          <w:rPr>
            <w:rStyle w:val="Hypertextovodkaz"/>
            <w:noProof/>
          </w:rPr>
          <w:t>2.2.3</w:t>
        </w:r>
        <w:r>
          <w:rPr>
            <w:rFonts w:asciiTheme="minorHAnsi" w:eastAsiaTheme="minorEastAsia" w:hAnsiTheme="minorHAnsi" w:cstheme="minorBidi"/>
            <w:noProof/>
            <w:kern w:val="2"/>
            <w14:ligatures w14:val="standardContextual"/>
          </w:rPr>
          <w:tab/>
        </w:r>
        <w:r w:rsidRPr="00B7005E">
          <w:rPr>
            <w:rStyle w:val="Hypertextovodkaz"/>
            <w:noProof/>
          </w:rPr>
          <w:t>WPA2</w:t>
        </w:r>
        <w:r>
          <w:rPr>
            <w:noProof/>
            <w:webHidden/>
          </w:rPr>
          <w:tab/>
        </w:r>
        <w:r>
          <w:rPr>
            <w:noProof/>
            <w:webHidden/>
          </w:rPr>
          <w:fldChar w:fldCharType="begin"/>
        </w:r>
        <w:r>
          <w:rPr>
            <w:noProof/>
            <w:webHidden/>
          </w:rPr>
          <w:instrText xml:space="preserve"> PAGEREF _Toc191228577 \h </w:instrText>
        </w:r>
        <w:r>
          <w:rPr>
            <w:noProof/>
            <w:webHidden/>
          </w:rPr>
        </w:r>
        <w:r>
          <w:rPr>
            <w:noProof/>
            <w:webHidden/>
          </w:rPr>
          <w:fldChar w:fldCharType="separate"/>
        </w:r>
        <w:r>
          <w:rPr>
            <w:noProof/>
            <w:webHidden/>
          </w:rPr>
          <w:t>13</w:t>
        </w:r>
        <w:r>
          <w:rPr>
            <w:noProof/>
            <w:webHidden/>
          </w:rPr>
          <w:fldChar w:fldCharType="end"/>
        </w:r>
      </w:hyperlink>
    </w:p>
    <w:p w14:paraId="69763826" w14:textId="60757CE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78" w:history="1">
        <w:r w:rsidRPr="00B7005E">
          <w:rPr>
            <w:rStyle w:val="Hypertextovodkaz"/>
            <w:noProof/>
          </w:rPr>
          <w:t>2.2.4</w:t>
        </w:r>
        <w:r>
          <w:rPr>
            <w:rFonts w:asciiTheme="minorHAnsi" w:eastAsiaTheme="minorEastAsia" w:hAnsiTheme="minorHAnsi" w:cstheme="minorBidi"/>
            <w:noProof/>
            <w:kern w:val="2"/>
            <w14:ligatures w14:val="standardContextual"/>
          </w:rPr>
          <w:tab/>
        </w:r>
        <w:r w:rsidRPr="00B7005E">
          <w:rPr>
            <w:rStyle w:val="Hypertextovodkaz"/>
            <w:noProof/>
          </w:rPr>
          <w:t>WPA3</w:t>
        </w:r>
        <w:r>
          <w:rPr>
            <w:noProof/>
            <w:webHidden/>
          </w:rPr>
          <w:tab/>
        </w:r>
        <w:r>
          <w:rPr>
            <w:noProof/>
            <w:webHidden/>
          </w:rPr>
          <w:fldChar w:fldCharType="begin"/>
        </w:r>
        <w:r>
          <w:rPr>
            <w:noProof/>
            <w:webHidden/>
          </w:rPr>
          <w:instrText xml:space="preserve"> PAGEREF _Toc191228578 \h </w:instrText>
        </w:r>
        <w:r>
          <w:rPr>
            <w:noProof/>
            <w:webHidden/>
          </w:rPr>
        </w:r>
        <w:r>
          <w:rPr>
            <w:noProof/>
            <w:webHidden/>
          </w:rPr>
          <w:fldChar w:fldCharType="separate"/>
        </w:r>
        <w:r>
          <w:rPr>
            <w:noProof/>
            <w:webHidden/>
          </w:rPr>
          <w:t>13</w:t>
        </w:r>
        <w:r>
          <w:rPr>
            <w:noProof/>
            <w:webHidden/>
          </w:rPr>
          <w:fldChar w:fldCharType="end"/>
        </w:r>
      </w:hyperlink>
    </w:p>
    <w:p w14:paraId="7754FC4B" w14:textId="3816642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79" w:history="1">
        <w:r w:rsidRPr="00B7005E">
          <w:rPr>
            <w:rStyle w:val="Hypertextovodkaz"/>
            <w:noProof/>
          </w:rPr>
          <w:t>2.3</w:t>
        </w:r>
        <w:r>
          <w:rPr>
            <w:rFonts w:asciiTheme="minorHAnsi" w:eastAsiaTheme="minorEastAsia" w:hAnsiTheme="minorHAnsi" w:cstheme="minorBidi"/>
            <w:noProof/>
            <w:kern w:val="2"/>
            <w14:ligatures w14:val="standardContextual"/>
          </w:rPr>
          <w:tab/>
        </w:r>
        <w:r w:rsidRPr="00B7005E">
          <w:rPr>
            <w:rStyle w:val="Hypertextovodkaz"/>
            <w:noProof/>
          </w:rPr>
          <w:t>Enterprise autentizace</w:t>
        </w:r>
        <w:r>
          <w:rPr>
            <w:noProof/>
            <w:webHidden/>
          </w:rPr>
          <w:tab/>
        </w:r>
        <w:r>
          <w:rPr>
            <w:noProof/>
            <w:webHidden/>
          </w:rPr>
          <w:fldChar w:fldCharType="begin"/>
        </w:r>
        <w:r>
          <w:rPr>
            <w:noProof/>
            <w:webHidden/>
          </w:rPr>
          <w:instrText xml:space="preserve"> PAGEREF _Toc191228579 \h </w:instrText>
        </w:r>
        <w:r>
          <w:rPr>
            <w:noProof/>
            <w:webHidden/>
          </w:rPr>
        </w:r>
        <w:r>
          <w:rPr>
            <w:noProof/>
            <w:webHidden/>
          </w:rPr>
          <w:fldChar w:fldCharType="separate"/>
        </w:r>
        <w:r>
          <w:rPr>
            <w:noProof/>
            <w:webHidden/>
          </w:rPr>
          <w:t>14</w:t>
        </w:r>
        <w:r>
          <w:rPr>
            <w:noProof/>
            <w:webHidden/>
          </w:rPr>
          <w:fldChar w:fldCharType="end"/>
        </w:r>
      </w:hyperlink>
    </w:p>
    <w:p w14:paraId="125FB811" w14:textId="58BC6A6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0" w:history="1">
        <w:r w:rsidRPr="00B7005E">
          <w:rPr>
            <w:rStyle w:val="Hypertextovodkaz"/>
            <w:noProof/>
          </w:rPr>
          <w:t>2.3.1</w:t>
        </w:r>
        <w:r>
          <w:rPr>
            <w:rFonts w:asciiTheme="minorHAnsi" w:eastAsiaTheme="minorEastAsia" w:hAnsiTheme="minorHAnsi" w:cstheme="minorBidi"/>
            <w:noProof/>
            <w:kern w:val="2"/>
            <w14:ligatures w14:val="standardContextual"/>
          </w:rPr>
          <w:tab/>
        </w:r>
        <w:r w:rsidRPr="00B7005E">
          <w:rPr>
            <w:rStyle w:val="Hypertextovodkaz"/>
            <w:noProof/>
          </w:rPr>
          <w:t>RADIUS server</w:t>
        </w:r>
        <w:r>
          <w:rPr>
            <w:noProof/>
            <w:webHidden/>
          </w:rPr>
          <w:tab/>
        </w:r>
        <w:r>
          <w:rPr>
            <w:noProof/>
            <w:webHidden/>
          </w:rPr>
          <w:fldChar w:fldCharType="begin"/>
        </w:r>
        <w:r>
          <w:rPr>
            <w:noProof/>
            <w:webHidden/>
          </w:rPr>
          <w:instrText xml:space="preserve"> PAGEREF _Toc191228580 \h </w:instrText>
        </w:r>
        <w:r>
          <w:rPr>
            <w:noProof/>
            <w:webHidden/>
          </w:rPr>
        </w:r>
        <w:r>
          <w:rPr>
            <w:noProof/>
            <w:webHidden/>
          </w:rPr>
          <w:fldChar w:fldCharType="separate"/>
        </w:r>
        <w:r>
          <w:rPr>
            <w:noProof/>
            <w:webHidden/>
          </w:rPr>
          <w:t>14</w:t>
        </w:r>
        <w:r>
          <w:rPr>
            <w:noProof/>
            <w:webHidden/>
          </w:rPr>
          <w:fldChar w:fldCharType="end"/>
        </w:r>
      </w:hyperlink>
    </w:p>
    <w:p w14:paraId="7D253086" w14:textId="20209E5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1" w:history="1">
        <w:r w:rsidRPr="00B7005E">
          <w:rPr>
            <w:rStyle w:val="Hypertextovodkaz"/>
            <w:noProof/>
          </w:rPr>
          <w:t>2.4</w:t>
        </w:r>
        <w:r>
          <w:rPr>
            <w:rFonts w:asciiTheme="minorHAnsi" w:eastAsiaTheme="minorEastAsia" w:hAnsiTheme="minorHAnsi" w:cstheme="minorBidi"/>
            <w:noProof/>
            <w:kern w:val="2"/>
            <w14:ligatures w14:val="standardContextual"/>
          </w:rPr>
          <w:tab/>
        </w:r>
        <w:r w:rsidRPr="00B7005E">
          <w:rPr>
            <w:rStyle w:val="Hypertextovodkaz"/>
            <w:noProof/>
          </w:rPr>
          <w:t>Zjednodušená autentizace ve WiFi sítích</w:t>
        </w:r>
        <w:r>
          <w:rPr>
            <w:noProof/>
            <w:webHidden/>
          </w:rPr>
          <w:tab/>
        </w:r>
        <w:r>
          <w:rPr>
            <w:noProof/>
            <w:webHidden/>
          </w:rPr>
          <w:fldChar w:fldCharType="begin"/>
        </w:r>
        <w:r>
          <w:rPr>
            <w:noProof/>
            <w:webHidden/>
          </w:rPr>
          <w:instrText xml:space="preserve"> PAGEREF _Toc191228581 \h </w:instrText>
        </w:r>
        <w:r>
          <w:rPr>
            <w:noProof/>
            <w:webHidden/>
          </w:rPr>
        </w:r>
        <w:r>
          <w:rPr>
            <w:noProof/>
            <w:webHidden/>
          </w:rPr>
          <w:fldChar w:fldCharType="separate"/>
        </w:r>
        <w:r>
          <w:rPr>
            <w:noProof/>
            <w:webHidden/>
          </w:rPr>
          <w:t>14</w:t>
        </w:r>
        <w:r>
          <w:rPr>
            <w:noProof/>
            <w:webHidden/>
          </w:rPr>
          <w:fldChar w:fldCharType="end"/>
        </w:r>
      </w:hyperlink>
    </w:p>
    <w:p w14:paraId="16C38868" w14:textId="24EC5ED8"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2" w:history="1">
        <w:r w:rsidRPr="00B7005E">
          <w:rPr>
            <w:rStyle w:val="Hypertextovodkaz"/>
            <w:noProof/>
          </w:rPr>
          <w:t>2.4.1</w:t>
        </w:r>
        <w:r>
          <w:rPr>
            <w:rFonts w:asciiTheme="minorHAnsi" w:eastAsiaTheme="minorEastAsia" w:hAnsiTheme="minorHAnsi" w:cstheme="minorBidi"/>
            <w:noProof/>
            <w:kern w:val="2"/>
            <w14:ligatures w14:val="standardContextual"/>
          </w:rPr>
          <w:tab/>
        </w:r>
        <w:r w:rsidRPr="00B7005E">
          <w:rPr>
            <w:rStyle w:val="Hypertextovodkaz"/>
            <w:noProof/>
          </w:rPr>
          <w:t>WPS (Wi-Fi Protected Setup)</w:t>
        </w:r>
        <w:r>
          <w:rPr>
            <w:noProof/>
            <w:webHidden/>
          </w:rPr>
          <w:tab/>
        </w:r>
        <w:r>
          <w:rPr>
            <w:noProof/>
            <w:webHidden/>
          </w:rPr>
          <w:fldChar w:fldCharType="begin"/>
        </w:r>
        <w:r>
          <w:rPr>
            <w:noProof/>
            <w:webHidden/>
          </w:rPr>
          <w:instrText xml:space="preserve"> PAGEREF _Toc191228582 \h </w:instrText>
        </w:r>
        <w:r>
          <w:rPr>
            <w:noProof/>
            <w:webHidden/>
          </w:rPr>
        </w:r>
        <w:r>
          <w:rPr>
            <w:noProof/>
            <w:webHidden/>
          </w:rPr>
          <w:fldChar w:fldCharType="separate"/>
        </w:r>
        <w:r>
          <w:rPr>
            <w:noProof/>
            <w:webHidden/>
          </w:rPr>
          <w:t>15</w:t>
        </w:r>
        <w:r>
          <w:rPr>
            <w:noProof/>
            <w:webHidden/>
          </w:rPr>
          <w:fldChar w:fldCharType="end"/>
        </w:r>
      </w:hyperlink>
    </w:p>
    <w:p w14:paraId="6654BDD8" w14:textId="674C72E6"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3" w:history="1">
        <w:r w:rsidRPr="00B7005E">
          <w:rPr>
            <w:rStyle w:val="Hypertextovodkaz"/>
            <w:noProof/>
          </w:rPr>
          <w:t>2.4.2</w:t>
        </w:r>
        <w:r>
          <w:rPr>
            <w:rFonts w:asciiTheme="minorHAnsi" w:eastAsiaTheme="minorEastAsia" w:hAnsiTheme="minorHAnsi" w:cstheme="minorBidi"/>
            <w:noProof/>
            <w:kern w:val="2"/>
            <w14:ligatures w14:val="standardContextual"/>
          </w:rPr>
          <w:tab/>
        </w:r>
        <w:r w:rsidRPr="00B7005E">
          <w:rPr>
            <w:rStyle w:val="Hypertextovodkaz"/>
            <w:noProof/>
          </w:rPr>
          <w:t>DPP (Device Provisioning Protocol)</w:t>
        </w:r>
        <w:r>
          <w:rPr>
            <w:noProof/>
            <w:webHidden/>
          </w:rPr>
          <w:tab/>
        </w:r>
        <w:r>
          <w:rPr>
            <w:noProof/>
            <w:webHidden/>
          </w:rPr>
          <w:fldChar w:fldCharType="begin"/>
        </w:r>
        <w:r>
          <w:rPr>
            <w:noProof/>
            <w:webHidden/>
          </w:rPr>
          <w:instrText xml:space="preserve"> PAGEREF _Toc191228583 \h </w:instrText>
        </w:r>
        <w:r>
          <w:rPr>
            <w:noProof/>
            <w:webHidden/>
          </w:rPr>
        </w:r>
        <w:r>
          <w:rPr>
            <w:noProof/>
            <w:webHidden/>
          </w:rPr>
          <w:fldChar w:fldCharType="separate"/>
        </w:r>
        <w:r>
          <w:rPr>
            <w:noProof/>
            <w:webHidden/>
          </w:rPr>
          <w:t>15</w:t>
        </w:r>
        <w:r>
          <w:rPr>
            <w:noProof/>
            <w:webHidden/>
          </w:rPr>
          <w:fldChar w:fldCharType="end"/>
        </w:r>
      </w:hyperlink>
    </w:p>
    <w:p w14:paraId="5C03ECEC" w14:textId="74298E3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4" w:history="1">
        <w:r w:rsidRPr="00B7005E">
          <w:rPr>
            <w:rStyle w:val="Hypertextovodkaz"/>
            <w:noProof/>
          </w:rPr>
          <w:t>2.5</w:t>
        </w:r>
        <w:r>
          <w:rPr>
            <w:rFonts w:asciiTheme="minorHAnsi" w:eastAsiaTheme="minorEastAsia" w:hAnsiTheme="minorHAnsi" w:cstheme="minorBidi"/>
            <w:noProof/>
            <w:kern w:val="2"/>
            <w14:ligatures w14:val="standardContextual"/>
          </w:rPr>
          <w:tab/>
        </w:r>
        <w:r w:rsidRPr="00B7005E">
          <w:rPr>
            <w:rStyle w:val="Hypertextovodkaz"/>
            <w:noProof/>
          </w:rPr>
          <w:t>Segmentace sítě</w:t>
        </w:r>
        <w:r>
          <w:rPr>
            <w:noProof/>
            <w:webHidden/>
          </w:rPr>
          <w:tab/>
        </w:r>
        <w:r>
          <w:rPr>
            <w:noProof/>
            <w:webHidden/>
          </w:rPr>
          <w:fldChar w:fldCharType="begin"/>
        </w:r>
        <w:r>
          <w:rPr>
            <w:noProof/>
            <w:webHidden/>
          </w:rPr>
          <w:instrText xml:space="preserve"> PAGEREF _Toc191228584 \h </w:instrText>
        </w:r>
        <w:r>
          <w:rPr>
            <w:noProof/>
            <w:webHidden/>
          </w:rPr>
        </w:r>
        <w:r>
          <w:rPr>
            <w:noProof/>
            <w:webHidden/>
          </w:rPr>
          <w:fldChar w:fldCharType="separate"/>
        </w:r>
        <w:r>
          <w:rPr>
            <w:noProof/>
            <w:webHidden/>
          </w:rPr>
          <w:t>16</w:t>
        </w:r>
        <w:r>
          <w:rPr>
            <w:noProof/>
            <w:webHidden/>
          </w:rPr>
          <w:fldChar w:fldCharType="end"/>
        </w:r>
      </w:hyperlink>
    </w:p>
    <w:p w14:paraId="1DA4F154" w14:textId="26C75911"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85" w:history="1">
        <w:r w:rsidRPr="00B7005E">
          <w:rPr>
            <w:rStyle w:val="Hypertextovodkaz"/>
            <w:noProof/>
          </w:rPr>
          <w:t>3</w:t>
        </w:r>
        <w:r>
          <w:rPr>
            <w:rFonts w:asciiTheme="minorHAnsi" w:eastAsiaTheme="minorEastAsia" w:hAnsiTheme="minorHAnsi" w:cstheme="minorBidi"/>
            <w:noProof/>
            <w:kern w:val="2"/>
            <w14:ligatures w14:val="standardContextual"/>
          </w:rPr>
          <w:tab/>
        </w:r>
        <w:r w:rsidRPr="00B7005E">
          <w:rPr>
            <w:rStyle w:val="Hypertextovodkaz"/>
            <w:noProof/>
          </w:rPr>
          <w:t>Bezpečnostní slabiny WiFi</w:t>
        </w:r>
        <w:r>
          <w:rPr>
            <w:noProof/>
            <w:webHidden/>
          </w:rPr>
          <w:tab/>
        </w:r>
        <w:r>
          <w:rPr>
            <w:noProof/>
            <w:webHidden/>
          </w:rPr>
          <w:fldChar w:fldCharType="begin"/>
        </w:r>
        <w:r>
          <w:rPr>
            <w:noProof/>
            <w:webHidden/>
          </w:rPr>
          <w:instrText xml:space="preserve"> PAGEREF _Toc191228585 \h </w:instrText>
        </w:r>
        <w:r>
          <w:rPr>
            <w:noProof/>
            <w:webHidden/>
          </w:rPr>
        </w:r>
        <w:r>
          <w:rPr>
            <w:noProof/>
            <w:webHidden/>
          </w:rPr>
          <w:fldChar w:fldCharType="separate"/>
        </w:r>
        <w:r>
          <w:rPr>
            <w:noProof/>
            <w:webHidden/>
          </w:rPr>
          <w:t>17</w:t>
        </w:r>
        <w:r>
          <w:rPr>
            <w:noProof/>
            <w:webHidden/>
          </w:rPr>
          <w:fldChar w:fldCharType="end"/>
        </w:r>
      </w:hyperlink>
    </w:p>
    <w:p w14:paraId="5BCAE3F4" w14:textId="45AACC8F"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6" w:history="1">
        <w:r w:rsidRPr="00B7005E">
          <w:rPr>
            <w:rStyle w:val="Hypertextovodkaz"/>
            <w:noProof/>
          </w:rPr>
          <w:t>3.1</w:t>
        </w:r>
        <w:r>
          <w:rPr>
            <w:rFonts w:asciiTheme="minorHAnsi" w:eastAsiaTheme="minorEastAsia" w:hAnsiTheme="minorHAnsi" w:cstheme="minorBidi"/>
            <w:noProof/>
            <w:kern w:val="2"/>
            <w14:ligatures w14:val="standardContextual"/>
          </w:rPr>
          <w:tab/>
        </w:r>
        <w:r w:rsidRPr="00B7005E">
          <w:rPr>
            <w:rStyle w:val="Hypertextovodkaz"/>
            <w:noProof/>
          </w:rPr>
          <w:t>WEP</w:t>
        </w:r>
        <w:r>
          <w:rPr>
            <w:noProof/>
            <w:webHidden/>
          </w:rPr>
          <w:tab/>
        </w:r>
        <w:r>
          <w:rPr>
            <w:noProof/>
            <w:webHidden/>
          </w:rPr>
          <w:fldChar w:fldCharType="begin"/>
        </w:r>
        <w:r>
          <w:rPr>
            <w:noProof/>
            <w:webHidden/>
          </w:rPr>
          <w:instrText xml:space="preserve"> PAGEREF _Toc191228586 \h </w:instrText>
        </w:r>
        <w:r>
          <w:rPr>
            <w:noProof/>
            <w:webHidden/>
          </w:rPr>
        </w:r>
        <w:r>
          <w:rPr>
            <w:noProof/>
            <w:webHidden/>
          </w:rPr>
          <w:fldChar w:fldCharType="separate"/>
        </w:r>
        <w:r>
          <w:rPr>
            <w:noProof/>
            <w:webHidden/>
          </w:rPr>
          <w:t>17</w:t>
        </w:r>
        <w:r>
          <w:rPr>
            <w:noProof/>
            <w:webHidden/>
          </w:rPr>
          <w:fldChar w:fldCharType="end"/>
        </w:r>
      </w:hyperlink>
    </w:p>
    <w:p w14:paraId="1197E993" w14:textId="0F77FF2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87" w:history="1">
        <w:r w:rsidRPr="00B7005E">
          <w:rPr>
            <w:rStyle w:val="Hypertextovodkaz"/>
            <w:noProof/>
          </w:rPr>
          <w:t>3.2</w:t>
        </w:r>
        <w:r>
          <w:rPr>
            <w:rFonts w:asciiTheme="minorHAnsi" w:eastAsiaTheme="minorEastAsia" w:hAnsiTheme="minorHAnsi" w:cstheme="minorBidi"/>
            <w:noProof/>
            <w:kern w:val="2"/>
            <w14:ligatures w14:val="standardContextual"/>
          </w:rPr>
          <w:tab/>
        </w:r>
        <w:r w:rsidRPr="00B7005E">
          <w:rPr>
            <w:rStyle w:val="Hypertextovodkaz"/>
            <w:noProof/>
          </w:rPr>
          <w:t>Prolomení 4-Way handshake</w:t>
        </w:r>
        <w:r>
          <w:rPr>
            <w:noProof/>
            <w:webHidden/>
          </w:rPr>
          <w:tab/>
        </w:r>
        <w:r>
          <w:rPr>
            <w:noProof/>
            <w:webHidden/>
          </w:rPr>
          <w:fldChar w:fldCharType="begin"/>
        </w:r>
        <w:r>
          <w:rPr>
            <w:noProof/>
            <w:webHidden/>
          </w:rPr>
          <w:instrText xml:space="preserve"> PAGEREF _Toc191228587 \h </w:instrText>
        </w:r>
        <w:r>
          <w:rPr>
            <w:noProof/>
            <w:webHidden/>
          </w:rPr>
        </w:r>
        <w:r>
          <w:rPr>
            <w:noProof/>
            <w:webHidden/>
          </w:rPr>
          <w:fldChar w:fldCharType="separate"/>
        </w:r>
        <w:r>
          <w:rPr>
            <w:noProof/>
            <w:webHidden/>
          </w:rPr>
          <w:t>18</w:t>
        </w:r>
        <w:r>
          <w:rPr>
            <w:noProof/>
            <w:webHidden/>
          </w:rPr>
          <w:fldChar w:fldCharType="end"/>
        </w:r>
      </w:hyperlink>
    </w:p>
    <w:p w14:paraId="0BE86F64" w14:textId="3255D1E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8" w:history="1">
        <w:r w:rsidRPr="00B7005E">
          <w:rPr>
            <w:rStyle w:val="Hypertextovodkaz"/>
            <w:noProof/>
          </w:rPr>
          <w:t>3.2.1</w:t>
        </w:r>
        <w:r>
          <w:rPr>
            <w:rFonts w:asciiTheme="minorHAnsi" w:eastAsiaTheme="minorEastAsia" w:hAnsiTheme="minorHAnsi" w:cstheme="minorBidi"/>
            <w:noProof/>
            <w:kern w:val="2"/>
            <w14:ligatures w14:val="standardContextual"/>
          </w:rPr>
          <w:tab/>
        </w:r>
        <w:r w:rsidRPr="00B7005E">
          <w:rPr>
            <w:rStyle w:val="Hypertextovodkaz"/>
            <w:noProof/>
          </w:rPr>
          <w:t>Vyjednání šifrovacích klíčů</w:t>
        </w:r>
        <w:r>
          <w:rPr>
            <w:noProof/>
            <w:webHidden/>
          </w:rPr>
          <w:tab/>
        </w:r>
        <w:r>
          <w:rPr>
            <w:noProof/>
            <w:webHidden/>
          </w:rPr>
          <w:fldChar w:fldCharType="begin"/>
        </w:r>
        <w:r>
          <w:rPr>
            <w:noProof/>
            <w:webHidden/>
          </w:rPr>
          <w:instrText xml:space="preserve"> PAGEREF _Toc191228588 \h </w:instrText>
        </w:r>
        <w:r>
          <w:rPr>
            <w:noProof/>
            <w:webHidden/>
          </w:rPr>
        </w:r>
        <w:r>
          <w:rPr>
            <w:noProof/>
            <w:webHidden/>
          </w:rPr>
          <w:fldChar w:fldCharType="separate"/>
        </w:r>
        <w:r>
          <w:rPr>
            <w:noProof/>
            <w:webHidden/>
          </w:rPr>
          <w:t>18</w:t>
        </w:r>
        <w:r>
          <w:rPr>
            <w:noProof/>
            <w:webHidden/>
          </w:rPr>
          <w:fldChar w:fldCharType="end"/>
        </w:r>
      </w:hyperlink>
    </w:p>
    <w:p w14:paraId="6F0611A3" w14:textId="2C46BC0A"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89" w:history="1">
        <w:r w:rsidRPr="00B7005E">
          <w:rPr>
            <w:rStyle w:val="Hypertextovodkaz"/>
            <w:noProof/>
          </w:rPr>
          <w:t>3.2.2</w:t>
        </w:r>
        <w:r>
          <w:rPr>
            <w:rFonts w:asciiTheme="minorHAnsi" w:eastAsiaTheme="minorEastAsia" w:hAnsiTheme="minorHAnsi" w:cstheme="minorBidi"/>
            <w:noProof/>
            <w:kern w:val="2"/>
            <w14:ligatures w14:val="standardContextual"/>
          </w:rPr>
          <w:tab/>
        </w:r>
        <w:r w:rsidRPr="00B7005E">
          <w:rPr>
            <w:rStyle w:val="Hypertextovodkaz"/>
            <w:noProof/>
          </w:rPr>
          <w:t>Brute force na handshake</w:t>
        </w:r>
        <w:r>
          <w:rPr>
            <w:noProof/>
            <w:webHidden/>
          </w:rPr>
          <w:tab/>
        </w:r>
        <w:r>
          <w:rPr>
            <w:noProof/>
            <w:webHidden/>
          </w:rPr>
          <w:fldChar w:fldCharType="begin"/>
        </w:r>
        <w:r>
          <w:rPr>
            <w:noProof/>
            <w:webHidden/>
          </w:rPr>
          <w:instrText xml:space="preserve"> PAGEREF _Toc191228589 \h </w:instrText>
        </w:r>
        <w:r>
          <w:rPr>
            <w:noProof/>
            <w:webHidden/>
          </w:rPr>
        </w:r>
        <w:r>
          <w:rPr>
            <w:noProof/>
            <w:webHidden/>
          </w:rPr>
          <w:fldChar w:fldCharType="separate"/>
        </w:r>
        <w:r>
          <w:rPr>
            <w:noProof/>
            <w:webHidden/>
          </w:rPr>
          <w:t>19</w:t>
        </w:r>
        <w:r>
          <w:rPr>
            <w:noProof/>
            <w:webHidden/>
          </w:rPr>
          <w:fldChar w:fldCharType="end"/>
        </w:r>
      </w:hyperlink>
    </w:p>
    <w:p w14:paraId="56DF90E6" w14:textId="00996D5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0" w:history="1">
        <w:r w:rsidRPr="00B7005E">
          <w:rPr>
            <w:rStyle w:val="Hypertextovodkaz"/>
            <w:noProof/>
          </w:rPr>
          <w:t>3.3</w:t>
        </w:r>
        <w:r>
          <w:rPr>
            <w:rFonts w:asciiTheme="minorHAnsi" w:eastAsiaTheme="minorEastAsia" w:hAnsiTheme="minorHAnsi" w:cstheme="minorBidi"/>
            <w:noProof/>
            <w:kern w:val="2"/>
            <w14:ligatures w14:val="standardContextual"/>
          </w:rPr>
          <w:tab/>
        </w:r>
        <w:r w:rsidRPr="00B7005E">
          <w:rPr>
            <w:rStyle w:val="Hypertextovodkaz"/>
            <w:noProof/>
          </w:rPr>
          <w:t>WPS</w:t>
        </w:r>
        <w:r>
          <w:rPr>
            <w:noProof/>
            <w:webHidden/>
          </w:rPr>
          <w:tab/>
        </w:r>
        <w:r>
          <w:rPr>
            <w:noProof/>
            <w:webHidden/>
          </w:rPr>
          <w:fldChar w:fldCharType="begin"/>
        </w:r>
        <w:r>
          <w:rPr>
            <w:noProof/>
            <w:webHidden/>
          </w:rPr>
          <w:instrText xml:space="preserve"> PAGEREF _Toc191228590 \h </w:instrText>
        </w:r>
        <w:r>
          <w:rPr>
            <w:noProof/>
            <w:webHidden/>
          </w:rPr>
        </w:r>
        <w:r>
          <w:rPr>
            <w:noProof/>
            <w:webHidden/>
          </w:rPr>
          <w:fldChar w:fldCharType="separate"/>
        </w:r>
        <w:r>
          <w:rPr>
            <w:noProof/>
            <w:webHidden/>
          </w:rPr>
          <w:t>20</w:t>
        </w:r>
        <w:r>
          <w:rPr>
            <w:noProof/>
            <w:webHidden/>
          </w:rPr>
          <w:fldChar w:fldCharType="end"/>
        </w:r>
      </w:hyperlink>
    </w:p>
    <w:p w14:paraId="59C6BCF7" w14:textId="0F2D285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1" w:history="1">
        <w:r w:rsidRPr="00B7005E">
          <w:rPr>
            <w:rStyle w:val="Hypertextovodkaz"/>
            <w:noProof/>
          </w:rPr>
          <w:t>3.3.1</w:t>
        </w:r>
        <w:r>
          <w:rPr>
            <w:rFonts w:asciiTheme="minorHAnsi" w:eastAsiaTheme="minorEastAsia" w:hAnsiTheme="minorHAnsi" w:cstheme="minorBidi"/>
            <w:noProof/>
            <w:kern w:val="2"/>
            <w14:ligatures w14:val="standardContextual"/>
          </w:rPr>
          <w:tab/>
        </w:r>
        <w:r w:rsidRPr="00B7005E">
          <w:rPr>
            <w:rStyle w:val="Hypertextovodkaz"/>
            <w:noProof/>
          </w:rPr>
          <w:t>Brute force</w:t>
        </w:r>
        <w:r>
          <w:rPr>
            <w:noProof/>
            <w:webHidden/>
          </w:rPr>
          <w:tab/>
        </w:r>
        <w:r>
          <w:rPr>
            <w:noProof/>
            <w:webHidden/>
          </w:rPr>
          <w:fldChar w:fldCharType="begin"/>
        </w:r>
        <w:r>
          <w:rPr>
            <w:noProof/>
            <w:webHidden/>
          </w:rPr>
          <w:instrText xml:space="preserve"> PAGEREF _Toc191228591 \h </w:instrText>
        </w:r>
        <w:r>
          <w:rPr>
            <w:noProof/>
            <w:webHidden/>
          </w:rPr>
        </w:r>
        <w:r>
          <w:rPr>
            <w:noProof/>
            <w:webHidden/>
          </w:rPr>
          <w:fldChar w:fldCharType="separate"/>
        </w:r>
        <w:r>
          <w:rPr>
            <w:noProof/>
            <w:webHidden/>
          </w:rPr>
          <w:t>20</w:t>
        </w:r>
        <w:r>
          <w:rPr>
            <w:noProof/>
            <w:webHidden/>
          </w:rPr>
          <w:fldChar w:fldCharType="end"/>
        </w:r>
      </w:hyperlink>
    </w:p>
    <w:p w14:paraId="384C41C6" w14:textId="34E87C97"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2" w:history="1">
        <w:r w:rsidRPr="00B7005E">
          <w:rPr>
            <w:rStyle w:val="Hypertextovodkaz"/>
            <w:noProof/>
          </w:rPr>
          <w:t>3.3.2</w:t>
        </w:r>
        <w:r>
          <w:rPr>
            <w:rFonts w:asciiTheme="minorHAnsi" w:eastAsiaTheme="minorEastAsia" w:hAnsiTheme="minorHAnsi" w:cstheme="minorBidi"/>
            <w:noProof/>
            <w:kern w:val="2"/>
            <w14:ligatures w14:val="standardContextual"/>
          </w:rPr>
          <w:tab/>
        </w:r>
        <w:r w:rsidRPr="00B7005E">
          <w:rPr>
            <w:rStyle w:val="Hypertextovodkaz"/>
            <w:noProof/>
          </w:rPr>
          <w:t>Pixie dust</w:t>
        </w:r>
        <w:r>
          <w:rPr>
            <w:noProof/>
            <w:webHidden/>
          </w:rPr>
          <w:tab/>
        </w:r>
        <w:r>
          <w:rPr>
            <w:noProof/>
            <w:webHidden/>
          </w:rPr>
          <w:fldChar w:fldCharType="begin"/>
        </w:r>
        <w:r>
          <w:rPr>
            <w:noProof/>
            <w:webHidden/>
          </w:rPr>
          <w:instrText xml:space="preserve"> PAGEREF _Toc191228592 \h </w:instrText>
        </w:r>
        <w:r>
          <w:rPr>
            <w:noProof/>
            <w:webHidden/>
          </w:rPr>
        </w:r>
        <w:r>
          <w:rPr>
            <w:noProof/>
            <w:webHidden/>
          </w:rPr>
          <w:fldChar w:fldCharType="separate"/>
        </w:r>
        <w:r>
          <w:rPr>
            <w:noProof/>
            <w:webHidden/>
          </w:rPr>
          <w:t>20</w:t>
        </w:r>
        <w:r>
          <w:rPr>
            <w:noProof/>
            <w:webHidden/>
          </w:rPr>
          <w:fldChar w:fldCharType="end"/>
        </w:r>
      </w:hyperlink>
    </w:p>
    <w:p w14:paraId="60840DF0" w14:textId="79CE81F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3" w:history="1">
        <w:r w:rsidRPr="00B7005E">
          <w:rPr>
            <w:rStyle w:val="Hypertextovodkaz"/>
            <w:noProof/>
          </w:rPr>
          <w:t>3.4</w:t>
        </w:r>
        <w:r>
          <w:rPr>
            <w:rFonts w:asciiTheme="minorHAnsi" w:eastAsiaTheme="minorEastAsia" w:hAnsiTheme="minorHAnsi" w:cstheme="minorBidi"/>
            <w:noProof/>
            <w:kern w:val="2"/>
            <w14:ligatures w14:val="standardContextual"/>
          </w:rPr>
          <w:tab/>
        </w:r>
        <w:r w:rsidRPr="00B7005E">
          <w:rPr>
            <w:rStyle w:val="Hypertextovodkaz"/>
            <w:noProof/>
          </w:rPr>
          <w:t>PMKID</w:t>
        </w:r>
        <w:r>
          <w:rPr>
            <w:noProof/>
            <w:webHidden/>
          </w:rPr>
          <w:tab/>
        </w:r>
        <w:r>
          <w:rPr>
            <w:noProof/>
            <w:webHidden/>
          </w:rPr>
          <w:fldChar w:fldCharType="begin"/>
        </w:r>
        <w:r>
          <w:rPr>
            <w:noProof/>
            <w:webHidden/>
          </w:rPr>
          <w:instrText xml:space="preserve"> PAGEREF _Toc191228593 \h </w:instrText>
        </w:r>
        <w:r>
          <w:rPr>
            <w:noProof/>
            <w:webHidden/>
          </w:rPr>
        </w:r>
        <w:r>
          <w:rPr>
            <w:noProof/>
            <w:webHidden/>
          </w:rPr>
          <w:fldChar w:fldCharType="separate"/>
        </w:r>
        <w:r>
          <w:rPr>
            <w:noProof/>
            <w:webHidden/>
          </w:rPr>
          <w:t>21</w:t>
        </w:r>
        <w:r>
          <w:rPr>
            <w:noProof/>
            <w:webHidden/>
          </w:rPr>
          <w:fldChar w:fldCharType="end"/>
        </w:r>
      </w:hyperlink>
    </w:p>
    <w:p w14:paraId="45179531" w14:textId="0F0DFD3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4" w:history="1">
        <w:r w:rsidRPr="00B7005E">
          <w:rPr>
            <w:rStyle w:val="Hypertextovodkaz"/>
            <w:noProof/>
          </w:rPr>
          <w:t>3.5</w:t>
        </w:r>
        <w:r>
          <w:rPr>
            <w:rFonts w:asciiTheme="minorHAnsi" w:eastAsiaTheme="minorEastAsia" w:hAnsiTheme="minorHAnsi" w:cstheme="minorBidi"/>
            <w:noProof/>
            <w:kern w:val="2"/>
            <w14:ligatures w14:val="standardContextual"/>
          </w:rPr>
          <w:tab/>
        </w:r>
        <w:r w:rsidRPr="00B7005E">
          <w:rPr>
            <w:rStyle w:val="Hypertextovodkaz"/>
            <w:noProof/>
          </w:rPr>
          <w:t>Mann In The Middle</w:t>
        </w:r>
        <w:r>
          <w:rPr>
            <w:noProof/>
            <w:webHidden/>
          </w:rPr>
          <w:tab/>
        </w:r>
        <w:r>
          <w:rPr>
            <w:noProof/>
            <w:webHidden/>
          </w:rPr>
          <w:fldChar w:fldCharType="begin"/>
        </w:r>
        <w:r>
          <w:rPr>
            <w:noProof/>
            <w:webHidden/>
          </w:rPr>
          <w:instrText xml:space="preserve"> PAGEREF _Toc191228594 \h </w:instrText>
        </w:r>
        <w:r>
          <w:rPr>
            <w:noProof/>
            <w:webHidden/>
          </w:rPr>
        </w:r>
        <w:r>
          <w:rPr>
            <w:noProof/>
            <w:webHidden/>
          </w:rPr>
          <w:fldChar w:fldCharType="separate"/>
        </w:r>
        <w:r>
          <w:rPr>
            <w:noProof/>
            <w:webHidden/>
          </w:rPr>
          <w:t>22</w:t>
        </w:r>
        <w:r>
          <w:rPr>
            <w:noProof/>
            <w:webHidden/>
          </w:rPr>
          <w:fldChar w:fldCharType="end"/>
        </w:r>
      </w:hyperlink>
    </w:p>
    <w:p w14:paraId="34C34CF2" w14:textId="44BE9BF5"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595" w:history="1">
        <w:r w:rsidRPr="00B7005E">
          <w:rPr>
            <w:rStyle w:val="Hypertextovodkaz"/>
            <w:noProof/>
          </w:rPr>
          <w:t>3.5.1</w:t>
        </w:r>
        <w:r>
          <w:rPr>
            <w:rFonts w:asciiTheme="minorHAnsi" w:eastAsiaTheme="minorEastAsia" w:hAnsiTheme="minorHAnsi" w:cstheme="minorBidi"/>
            <w:noProof/>
            <w:kern w:val="2"/>
            <w14:ligatures w14:val="standardContextual"/>
          </w:rPr>
          <w:tab/>
        </w:r>
        <w:r w:rsidRPr="00B7005E">
          <w:rPr>
            <w:rStyle w:val="Hypertextovodkaz"/>
            <w:noProof/>
          </w:rPr>
          <w:t>Evil Twin</w:t>
        </w:r>
        <w:r>
          <w:rPr>
            <w:noProof/>
            <w:webHidden/>
          </w:rPr>
          <w:tab/>
        </w:r>
        <w:r>
          <w:rPr>
            <w:noProof/>
            <w:webHidden/>
          </w:rPr>
          <w:fldChar w:fldCharType="begin"/>
        </w:r>
        <w:r>
          <w:rPr>
            <w:noProof/>
            <w:webHidden/>
          </w:rPr>
          <w:instrText xml:space="preserve"> PAGEREF _Toc191228595 \h </w:instrText>
        </w:r>
        <w:r>
          <w:rPr>
            <w:noProof/>
            <w:webHidden/>
          </w:rPr>
        </w:r>
        <w:r>
          <w:rPr>
            <w:noProof/>
            <w:webHidden/>
          </w:rPr>
          <w:fldChar w:fldCharType="separate"/>
        </w:r>
        <w:r>
          <w:rPr>
            <w:noProof/>
            <w:webHidden/>
          </w:rPr>
          <w:t>22</w:t>
        </w:r>
        <w:r>
          <w:rPr>
            <w:noProof/>
            <w:webHidden/>
          </w:rPr>
          <w:fldChar w:fldCharType="end"/>
        </w:r>
      </w:hyperlink>
    </w:p>
    <w:p w14:paraId="436BB914" w14:textId="6B66D11E"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6" w:history="1">
        <w:r w:rsidRPr="00B7005E">
          <w:rPr>
            <w:rStyle w:val="Hypertextovodkaz"/>
            <w:noProof/>
          </w:rPr>
          <w:t>3.6</w:t>
        </w:r>
        <w:r>
          <w:rPr>
            <w:rFonts w:asciiTheme="minorHAnsi" w:eastAsiaTheme="minorEastAsia" w:hAnsiTheme="minorHAnsi" w:cstheme="minorBidi"/>
            <w:noProof/>
            <w:kern w:val="2"/>
            <w14:ligatures w14:val="standardContextual"/>
          </w:rPr>
          <w:tab/>
        </w:r>
        <w:r w:rsidRPr="00B7005E">
          <w:rPr>
            <w:rStyle w:val="Hypertextovodkaz"/>
            <w:noProof/>
          </w:rPr>
          <w:t>Rogue AP</w:t>
        </w:r>
        <w:r>
          <w:rPr>
            <w:noProof/>
            <w:webHidden/>
          </w:rPr>
          <w:tab/>
        </w:r>
        <w:r>
          <w:rPr>
            <w:noProof/>
            <w:webHidden/>
          </w:rPr>
          <w:fldChar w:fldCharType="begin"/>
        </w:r>
        <w:r>
          <w:rPr>
            <w:noProof/>
            <w:webHidden/>
          </w:rPr>
          <w:instrText xml:space="preserve"> PAGEREF _Toc191228596 \h </w:instrText>
        </w:r>
        <w:r>
          <w:rPr>
            <w:noProof/>
            <w:webHidden/>
          </w:rPr>
        </w:r>
        <w:r>
          <w:rPr>
            <w:noProof/>
            <w:webHidden/>
          </w:rPr>
          <w:fldChar w:fldCharType="separate"/>
        </w:r>
        <w:r>
          <w:rPr>
            <w:noProof/>
            <w:webHidden/>
          </w:rPr>
          <w:t>23</w:t>
        </w:r>
        <w:r>
          <w:rPr>
            <w:noProof/>
            <w:webHidden/>
          </w:rPr>
          <w:fldChar w:fldCharType="end"/>
        </w:r>
      </w:hyperlink>
    </w:p>
    <w:p w14:paraId="16A813F4" w14:textId="0B0A444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7" w:history="1">
        <w:r w:rsidRPr="00B7005E">
          <w:rPr>
            <w:rStyle w:val="Hypertextovodkaz"/>
            <w:noProof/>
          </w:rPr>
          <w:t>3.7</w:t>
        </w:r>
        <w:r>
          <w:rPr>
            <w:rFonts w:asciiTheme="minorHAnsi" w:eastAsiaTheme="minorEastAsia" w:hAnsiTheme="minorHAnsi" w:cstheme="minorBidi"/>
            <w:noProof/>
            <w:kern w:val="2"/>
            <w14:ligatures w14:val="standardContextual"/>
          </w:rPr>
          <w:tab/>
        </w:r>
        <w:r w:rsidRPr="00B7005E">
          <w:rPr>
            <w:rStyle w:val="Hypertextovodkaz"/>
            <w:noProof/>
          </w:rPr>
          <w:t>Wifi jamming</w:t>
        </w:r>
        <w:r>
          <w:rPr>
            <w:noProof/>
            <w:webHidden/>
          </w:rPr>
          <w:tab/>
        </w:r>
        <w:r>
          <w:rPr>
            <w:noProof/>
            <w:webHidden/>
          </w:rPr>
          <w:fldChar w:fldCharType="begin"/>
        </w:r>
        <w:r>
          <w:rPr>
            <w:noProof/>
            <w:webHidden/>
          </w:rPr>
          <w:instrText xml:space="preserve"> PAGEREF _Toc191228597 \h </w:instrText>
        </w:r>
        <w:r>
          <w:rPr>
            <w:noProof/>
            <w:webHidden/>
          </w:rPr>
        </w:r>
        <w:r>
          <w:rPr>
            <w:noProof/>
            <w:webHidden/>
          </w:rPr>
          <w:fldChar w:fldCharType="separate"/>
        </w:r>
        <w:r>
          <w:rPr>
            <w:noProof/>
            <w:webHidden/>
          </w:rPr>
          <w:t>23</w:t>
        </w:r>
        <w:r>
          <w:rPr>
            <w:noProof/>
            <w:webHidden/>
          </w:rPr>
          <w:fldChar w:fldCharType="end"/>
        </w:r>
      </w:hyperlink>
    </w:p>
    <w:p w14:paraId="49122965" w14:textId="6779A428"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598" w:history="1">
        <w:r w:rsidRPr="00B7005E">
          <w:rPr>
            <w:rStyle w:val="Hypertextovodkaz"/>
            <w:noProof/>
          </w:rPr>
          <w:t>4</w:t>
        </w:r>
        <w:r>
          <w:rPr>
            <w:rFonts w:asciiTheme="minorHAnsi" w:eastAsiaTheme="minorEastAsia" w:hAnsiTheme="minorHAnsi" w:cstheme="minorBidi"/>
            <w:noProof/>
            <w:kern w:val="2"/>
            <w14:ligatures w14:val="standardContextual"/>
          </w:rPr>
          <w:tab/>
        </w:r>
        <w:r w:rsidRPr="00B7005E">
          <w:rPr>
            <w:rStyle w:val="Hypertextovodkaz"/>
            <w:noProof/>
          </w:rPr>
          <w:t>Specifikace použitých systémových komponent</w:t>
        </w:r>
        <w:r>
          <w:rPr>
            <w:noProof/>
            <w:webHidden/>
          </w:rPr>
          <w:tab/>
        </w:r>
        <w:r>
          <w:rPr>
            <w:noProof/>
            <w:webHidden/>
          </w:rPr>
          <w:fldChar w:fldCharType="begin"/>
        </w:r>
        <w:r>
          <w:rPr>
            <w:noProof/>
            <w:webHidden/>
          </w:rPr>
          <w:instrText xml:space="preserve"> PAGEREF _Toc191228598 \h </w:instrText>
        </w:r>
        <w:r>
          <w:rPr>
            <w:noProof/>
            <w:webHidden/>
          </w:rPr>
        </w:r>
        <w:r>
          <w:rPr>
            <w:noProof/>
            <w:webHidden/>
          </w:rPr>
          <w:fldChar w:fldCharType="separate"/>
        </w:r>
        <w:r>
          <w:rPr>
            <w:noProof/>
            <w:webHidden/>
          </w:rPr>
          <w:t>24</w:t>
        </w:r>
        <w:r>
          <w:rPr>
            <w:noProof/>
            <w:webHidden/>
          </w:rPr>
          <w:fldChar w:fldCharType="end"/>
        </w:r>
      </w:hyperlink>
    </w:p>
    <w:p w14:paraId="58CAD28B" w14:textId="06495336"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599" w:history="1">
        <w:r w:rsidRPr="00B7005E">
          <w:rPr>
            <w:rStyle w:val="Hypertextovodkaz"/>
            <w:noProof/>
          </w:rPr>
          <w:t>4.1</w:t>
        </w:r>
        <w:r>
          <w:rPr>
            <w:rFonts w:asciiTheme="minorHAnsi" w:eastAsiaTheme="minorEastAsia" w:hAnsiTheme="minorHAnsi" w:cstheme="minorBidi"/>
            <w:noProof/>
            <w:kern w:val="2"/>
            <w14:ligatures w14:val="standardContextual"/>
          </w:rPr>
          <w:tab/>
        </w:r>
        <w:r w:rsidRPr="00B7005E">
          <w:rPr>
            <w:rStyle w:val="Hypertextovodkaz"/>
            <w:noProof/>
          </w:rPr>
          <w:t>Systémové specifikace</w:t>
        </w:r>
        <w:r>
          <w:rPr>
            <w:noProof/>
            <w:webHidden/>
          </w:rPr>
          <w:tab/>
        </w:r>
        <w:r>
          <w:rPr>
            <w:noProof/>
            <w:webHidden/>
          </w:rPr>
          <w:fldChar w:fldCharType="begin"/>
        </w:r>
        <w:r>
          <w:rPr>
            <w:noProof/>
            <w:webHidden/>
          </w:rPr>
          <w:instrText xml:space="preserve"> PAGEREF _Toc191228599 \h </w:instrText>
        </w:r>
        <w:r>
          <w:rPr>
            <w:noProof/>
            <w:webHidden/>
          </w:rPr>
        </w:r>
        <w:r>
          <w:rPr>
            <w:noProof/>
            <w:webHidden/>
          </w:rPr>
          <w:fldChar w:fldCharType="separate"/>
        </w:r>
        <w:r>
          <w:rPr>
            <w:noProof/>
            <w:webHidden/>
          </w:rPr>
          <w:t>24</w:t>
        </w:r>
        <w:r>
          <w:rPr>
            <w:noProof/>
            <w:webHidden/>
          </w:rPr>
          <w:fldChar w:fldCharType="end"/>
        </w:r>
      </w:hyperlink>
    </w:p>
    <w:p w14:paraId="77FC09F1" w14:textId="6CAD6C5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0" w:history="1">
        <w:r w:rsidRPr="00B7005E">
          <w:rPr>
            <w:rStyle w:val="Hypertextovodkaz"/>
            <w:noProof/>
          </w:rPr>
          <w:t>4.2</w:t>
        </w:r>
        <w:r>
          <w:rPr>
            <w:rFonts w:asciiTheme="minorHAnsi" w:eastAsiaTheme="minorEastAsia" w:hAnsiTheme="minorHAnsi" w:cstheme="minorBidi"/>
            <w:noProof/>
            <w:kern w:val="2"/>
            <w14:ligatures w14:val="standardContextual"/>
          </w:rPr>
          <w:tab/>
        </w:r>
        <w:r w:rsidRPr="00B7005E">
          <w:rPr>
            <w:rStyle w:val="Hypertextovodkaz"/>
            <w:noProof/>
          </w:rPr>
          <w:t>Bezdrátové síťové karty</w:t>
        </w:r>
        <w:r>
          <w:rPr>
            <w:noProof/>
            <w:webHidden/>
          </w:rPr>
          <w:tab/>
        </w:r>
        <w:r>
          <w:rPr>
            <w:noProof/>
            <w:webHidden/>
          </w:rPr>
          <w:fldChar w:fldCharType="begin"/>
        </w:r>
        <w:r>
          <w:rPr>
            <w:noProof/>
            <w:webHidden/>
          </w:rPr>
          <w:instrText xml:space="preserve"> PAGEREF _Toc191228600 \h </w:instrText>
        </w:r>
        <w:r>
          <w:rPr>
            <w:noProof/>
            <w:webHidden/>
          </w:rPr>
        </w:r>
        <w:r>
          <w:rPr>
            <w:noProof/>
            <w:webHidden/>
          </w:rPr>
          <w:fldChar w:fldCharType="separate"/>
        </w:r>
        <w:r>
          <w:rPr>
            <w:noProof/>
            <w:webHidden/>
          </w:rPr>
          <w:t>25</w:t>
        </w:r>
        <w:r>
          <w:rPr>
            <w:noProof/>
            <w:webHidden/>
          </w:rPr>
          <w:fldChar w:fldCharType="end"/>
        </w:r>
      </w:hyperlink>
    </w:p>
    <w:p w14:paraId="1B164E86" w14:textId="5D146F78"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1" w:history="1">
        <w:r w:rsidRPr="00B7005E">
          <w:rPr>
            <w:rStyle w:val="Hypertextovodkaz"/>
            <w:noProof/>
          </w:rPr>
          <w:t>4.2.1</w:t>
        </w:r>
        <w:r>
          <w:rPr>
            <w:rFonts w:asciiTheme="minorHAnsi" w:eastAsiaTheme="minorEastAsia" w:hAnsiTheme="minorHAnsi" w:cstheme="minorBidi"/>
            <w:noProof/>
            <w:kern w:val="2"/>
            <w14:ligatures w14:val="standardContextual"/>
          </w:rPr>
          <w:tab/>
        </w:r>
        <w:r w:rsidRPr="00B7005E">
          <w:rPr>
            <w:rStyle w:val="Hypertextovodkaz"/>
            <w:noProof/>
          </w:rPr>
          <w:t>Tenda U10 C650</w:t>
        </w:r>
        <w:r>
          <w:rPr>
            <w:noProof/>
            <w:webHidden/>
          </w:rPr>
          <w:tab/>
        </w:r>
        <w:r>
          <w:rPr>
            <w:noProof/>
            <w:webHidden/>
          </w:rPr>
          <w:fldChar w:fldCharType="begin"/>
        </w:r>
        <w:r>
          <w:rPr>
            <w:noProof/>
            <w:webHidden/>
          </w:rPr>
          <w:instrText xml:space="preserve"> PAGEREF _Toc191228601 \h </w:instrText>
        </w:r>
        <w:r>
          <w:rPr>
            <w:noProof/>
            <w:webHidden/>
          </w:rPr>
        </w:r>
        <w:r>
          <w:rPr>
            <w:noProof/>
            <w:webHidden/>
          </w:rPr>
          <w:fldChar w:fldCharType="separate"/>
        </w:r>
        <w:r>
          <w:rPr>
            <w:noProof/>
            <w:webHidden/>
          </w:rPr>
          <w:t>25</w:t>
        </w:r>
        <w:r>
          <w:rPr>
            <w:noProof/>
            <w:webHidden/>
          </w:rPr>
          <w:fldChar w:fldCharType="end"/>
        </w:r>
      </w:hyperlink>
    </w:p>
    <w:p w14:paraId="41CF3AC7" w14:textId="2832BA5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2" w:history="1">
        <w:r w:rsidRPr="00B7005E">
          <w:rPr>
            <w:rStyle w:val="Hypertextovodkaz"/>
            <w:noProof/>
          </w:rPr>
          <w:t>4.2.2</w:t>
        </w:r>
        <w:r>
          <w:rPr>
            <w:rFonts w:asciiTheme="minorHAnsi" w:eastAsiaTheme="minorEastAsia" w:hAnsiTheme="minorHAnsi" w:cstheme="minorBidi"/>
            <w:noProof/>
            <w:kern w:val="2"/>
            <w14:ligatures w14:val="standardContextual"/>
          </w:rPr>
          <w:tab/>
        </w:r>
        <w:r w:rsidRPr="00B7005E">
          <w:rPr>
            <w:rStyle w:val="Hypertextovodkaz"/>
            <w:noProof/>
          </w:rPr>
          <w:t>Mediatek MT7922</w:t>
        </w:r>
        <w:r>
          <w:rPr>
            <w:noProof/>
            <w:webHidden/>
          </w:rPr>
          <w:tab/>
        </w:r>
        <w:r>
          <w:rPr>
            <w:noProof/>
            <w:webHidden/>
          </w:rPr>
          <w:fldChar w:fldCharType="begin"/>
        </w:r>
        <w:r>
          <w:rPr>
            <w:noProof/>
            <w:webHidden/>
          </w:rPr>
          <w:instrText xml:space="preserve"> PAGEREF _Toc191228602 \h </w:instrText>
        </w:r>
        <w:r>
          <w:rPr>
            <w:noProof/>
            <w:webHidden/>
          </w:rPr>
        </w:r>
        <w:r>
          <w:rPr>
            <w:noProof/>
            <w:webHidden/>
          </w:rPr>
          <w:fldChar w:fldCharType="separate"/>
        </w:r>
        <w:r>
          <w:rPr>
            <w:noProof/>
            <w:webHidden/>
          </w:rPr>
          <w:t>25</w:t>
        </w:r>
        <w:r>
          <w:rPr>
            <w:noProof/>
            <w:webHidden/>
          </w:rPr>
          <w:fldChar w:fldCharType="end"/>
        </w:r>
      </w:hyperlink>
    </w:p>
    <w:p w14:paraId="460EC4CD" w14:textId="6CAB7934"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03" w:history="1">
        <w:r w:rsidRPr="00B7005E">
          <w:rPr>
            <w:rStyle w:val="Hypertextovodkaz"/>
            <w:noProof/>
          </w:rPr>
          <w:t>5</w:t>
        </w:r>
        <w:r>
          <w:rPr>
            <w:rFonts w:asciiTheme="minorHAnsi" w:eastAsiaTheme="minorEastAsia" w:hAnsiTheme="minorHAnsi" w:cstheme="minorBidi"/>
            <w:noProof/>
            <w:kern w:val="2"/>
            <w14:ligatures w14:val="standardContextual"/>
          </w:rPr>
          <w:tab/>
        </w:r>
        <w:r w:rsidRPr="00B7005E">
          <w:rPr>
            <w:rStyle w:val="Hypertextovodkaz"/>
            <w:noProof/>
          </w:rPr>
          <w:t>Přístupové body</w:t>
        </w:r>
        <w:r>
          <w:rPr>
            <w:noProof/>
            <w:webHidden/>
          </w:rPr>
          <w:tab/>
        </w:r>
        <w:r>
          <w:rPr>
            <w:noProof/>
            <w:webHidden/>
          </w:rPr>
          <w:fldChar w:fldCharType="begin"/>
        </w:r>
        <w:r>
          <w:rPr>
            <w:noProof/>
            <w:webHidden/>
          </w:rPr>
          <w:instrText xml:space="preserve"> PAGEREF _Toc191228603 \h </w:instrText>
        </w:r>
        <w:r>
          <w:rPr>
            <w:noProof/>
            <w:webHidden/>
          </w:rPr>
        </w:r>
        <w:r>
          <w:rPr>
            <w:noProof/>
            <w:webHidden/>
          </w:rPr>
          <w:fldChar w:fldCharType="separate"/>
        </w:r>
        <w:r>
          <w:rPr>
            <w:noProof/>
            <w:webHidden/>
          </w:rPr>
          <w:t>26</w:t>
        </w:r>
        <w:r>
          <w:rPr>
            <w:noProof/>
            <w:webHidden/>
          </w:rPr>
          <w:fldChar w:fldCharType="end"/>
        </w:r>
      </w:hyperlink>
    </w:p>
    <w:p w14:paraId="3FA0C484" w14:textId="512E1CE4"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4" w:history="1">
        <w:r w:rsidRPr="00B7005E">
          <w:rPr>
            <w:rStyle w:val="Hypertextovodkaz"/>
            <w:noProof/>
          </w:rPr>
          <w:t>5.1</w:t>
        </w:r>
        <w:r>
          <w:rPr>
            <w:rFonts w:asciiTheme="minorHAnsi" w:eastAsiaTheme="minorEastAsia" w:hAnsiTheme="minorHAnsi" w:cstheme="minorBidi"/>
            <w:noProof/>
            <w:kern w:val="2"/>
            <w14:ligatures w14:val="standardContextual"/>
          </w:rPr>
          <w:tab/>
        </w:r>
        <w:r w:rsidRPr="00B7005E">
          <w:rPr>
            <w:rStyle w:val="Hypertextovodkaz"/>
            <w:noProof/>
          </w:rPr>
          <w:t>Mikrotik RB941-2nDs</w:t>
        </w:r>
        <w:r>
          <w:rPr>
            <w:noProof/>
            <w:webHidden/>
          </w:rPr>
          <w:tab/>
        </w:r>
        <w:r>
          <w:rPr>
            <w:noProof/>
            <w:webHidden/>
          </w:rPr>
          <w:fldChar w:fldCharType="begin"/>
        </w:r>
        <w:r>
          <w:rPr>
            <w:noProof/>
            <w:webHidden/>
          </w:rPr>
          <w:instrText xml:space="preserve"> PAGEREF _Toc191228604 \h </w:instrText>
        </w:r>
        <w:r>
          <w:rPr>
            <w:noProof/>
            <w:webHidden/>
          </w:rPr>
        </w:r>
        <w:r>
          <w:rPr>
            <w:noProof/>
            <w:webHidden/>
          </w:rPr>
          <w:fldChar w:fldCharType="separate"/>
        </w:r>
        <w:r>
          <w:rPr>
            <w:noProof/>
            <w:webHidden/>
          </w:rPr>
          <w:t>26</w:t>
        </w:r>
        <w:r>
          <w:rPr>
            <w:noProof/>
            <w:webHidden/>
          </w:rPr>
          <w:fldChar w:fldCharType="end"/>
        </w:r>
      </w:hyperlink>
    </w:p>
    <w:p w14:paraId="159FBFD7" w14:textId="5EB337AA"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5" w:history="1">
        <w:r w:rsidRPr="00B7005E">
          <w:rPr>
            <w:rStyle w:val="Hypertextovodkaz"/>
            <w:noProof/>
          </w:rPr>
          <w:t>5.2</w:t>
        </w:r>
        <w:r>
          <w:rPr>
            <w:rFonts w:asciiTheme="minorHAnsi" w:eastAsiaTheme="minorEastAsia" w:hAnsiTheme="minorHAnsi" w:cstheme="minorBidi"/>
            <w:noProof/>
            <w:kern w:val="2"/>
            <w14:ligatures w14:val="standardContextual"/>
          </w:rPr>
          <w:tab/>
        </w:r>
        <w:r w:rsidRPr="00B7005E">
          <w:rPr>
            <w:rStyle w:val="Hypertextovodkaz"/>
            <w:noProof/>
          </w:rPr>
          <w:t>TP-Link AX23</w:t>
        </w:r>
        <w:r>
          <w:rPr>
            <w:noProof/>
            <w:webHidden/>
          </w:rPr>
          <w:tab/>
        </w:r>
        <w:r>
          <w:rPr>
            <w:noProof/>
            <w:webHidden/>
          </w:rPr>
          <w:fldChar w:fldCharType="begin"/>
        </w:r>
        <w:r>
          <w:rPr>
            <w:noProof/>
            <w:webHidden/>
          </w:rPr>
          <w:instrText xml:space="preserve"> PAGEREF _Toc191228605 \h </w:instrText>
        </w:r>
        <w:r>
          <w:rPr>
            <w:noProof/>
            <w:webHidden/>
          </w:rPr>
        </w:r>
        <w:r>
          <w:rPr>
            <w:noProof/>
            <w:webHidden/>
          </w:rPr>
          <w:fldChar w:fldCharType="separate"/>
        </w:r>
        <w:r>
          <w:rPr>
            <w:noProof/>
            <w:webHidden/>
          </w:rPr>
          <w:t>27</w:t>
        </w:r>
        <w:r>
          <w:rPr>
            <w:noProof/>
            <w:webHidden/>
          </w:rPr>
          <w:fldChar w:fldCharType="end"/>
        </w:r>
      </w:hyperlink>
    </w:p>
    <w:p w14:paraId="2C8F6450" w14:textId="2133EEA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6" w:history="1">
        <w:r w:rsidRPr="00B7005E">
          <w:rPr>
            <w:rStyle w:val="Hypertextovodkaz"/>
            <w:noProof/>
          </w:rPr>
          <w:t>5.3</w:t>
        </w:r>
        <w:r>
          <w:rPr>
            <w:rFonts w:asciiTheme="minorHAnsi" w:eastAsiaTheme="minorEastAsia" w:hAnsiTheme="minorHAnsi" w:cstheme="minorBidi"/>
            <w:noProof/>
            <w:kern w:val="2"/>
            <w14:ligatures w14:val="standardContextual"/>
          </w:rPr>
          <w:tab/>
        </w:r>
        <w:r w:rsidRPr="00B7005E">
          <w:rPr>
            <w:rStyle w:val="Hypertextovodkaz"/>
            <w:noProof/>
          </w:rPr>
          <w:t>TP-Link WR740N</w:t>
        </w:r>
        <w:r>
          <w:rPr>
            <w:noProof/>
            <w:webHidden/>
          </w:rPr>
          <w:tab/>
        </w:r>
        <w:r>
          <w:rPr>
            <w:noProof/>
            <w:webHidden/>
          </w:rPr>
          <w:fldChar w:fldCharType="begin"/>
        </w:r>
        <w:r>
          <w:rPr>
            <w:noProof/>
            <w:webHidden/>
          </w:rPr>
          <w:instrText xml:space="preserve"> PAGEREF _Toc191228606 \h </w:instrText>
        </w:r>
        <w:r>
          <w:rPr>
            <w:noProof/>
            <w:webHidden/>
          </w:rPr>
        </w:r>
        <w:r>
          <w:rPr>
            <w:noProof/>
            <w:webHidden/>
          </w:rPr>
          <w:fldChar w:fldCharType="separate"/>
        </w:r>
        <w:r>
          <w:rPr>
            <w:noProof/>
            <w:webHidden/>
          </w:rPr>
          <w:t>28</w:t>
        </w:r>
        <w:r>
          <w:rPr>
            <w:noProof/>
            <w:webHidden/>
          </w:rPr>
          <w:fldChar w:fldCharType="end"/>
        </w:r>
      </w:hyperlink>
    </w:p>
    <w:p w14:paraId="1408164D" w14:textId="6A0F16CC"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07" w:history="1">
        <w:r w:rsidRPr="00B7005E">
          <w:rPr>
            <w:rStyle w:val="Hypertextovodkaz"/>
            <w:noProof/>
          </w:rPr>
          <w:t>6</w:t>
        </w:r>
        <w:r>
          <w:rPr>
            <w:rFonts w:asciiTheme="minorHAnsi" w:eastAsiaTheme="minorEastAsia" w:hAnsiTheme="minorHAnsi" w:cstheme="minorBidi"/>
            <w:noProof/>
            <w:kern w:val="2"/>
            <w14:ligatures w14:val="standardContextual"/>
          </w:rPr>
          <w:tab/>
        </w:r>
        <w:r w:rsidRPr="00B7005E">
          <w:rPr>
            <w:rStyle w:val="Hypertextovodkaz"/>
            <w:noProof/>
          </w:rPr>
          <w:t>Konfigurace vývojového prostředí</w:t>
        </w:r>
        <w:r>
          <w:rPr>
            <w:noProof/>
            <w:webHidden/>
          </w:rPr>
          <w:tab/>
        </w:r>
        <w:r>
          <w:rPr>
            <w:noProof/>
            <w:webHidden/>
          </w:rPr>
          <w:fldChar w:fldCharType="begin"/>
        </w:r>
        <w:r>
          <w:rPr>
            <w:noProof/>
            <w:webHidden/>
          </w:rPr>
          <w:instrText xml:space="preserve"> PAGEREF _Toc191228607 \h </w:instrText>
        </w:r>
        <w:r>
          <w:rPr>
            <w:noProof/>
            <w:webHidden/>
          </w:rPr>
        </w:r>
        <w:r>
          <w:rPr>
            <w:noProof/>
            <w:webHidden/>
          </w:rPr>
          <w:fldChar w:fldCharType="separate"/>
        </w:r>
        <w:r>
          <w:rPr>
            <w:noProof/>
            <w:webHidden/>
          </w:rPr>
          <w:t>29</w:t>
        </w:r>
        <w:r>
          <w:rPr>
            <w:noProof/>
            <w:webHidden/>
          </w:rPr>
          <w:fldChar w:fldCharType="end"/>
        </w:r>
      </w:hyperlink>
    </w:p>
    <w:p w14:paraId="154C3528" w14:textId="022EEAA1"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08" w:history="1">
        <w:r w:rsidRPr="00B7005E">
          <w:rPr>
            <w:rStyle w:val="Hypertextovodkaz"/>
            <w:noProof/>
          </w:rPr>
          <w:t>6.1</w:t>
        </w:r>
        <w:r>
          <w:rPr>
            <w:rFonts w:asciiTheme="minorHAnsi" w:eastAsiaTheme="minorEastAsia" w:hAnsiTheme="minorHAnsi" w:cstheme="minorBidi"/>
            <w:noProof/>
            <w:kern w:val="2"/>
            <w14:ligatures w14:val="standardContextual"/>
          </w:rPr>
          <w:tab/>
        </w:r>
        <w:r w:rsidRPr="00B7005E">
          <w:rPr>
            <w:rStyle w:val="Hypertextovodkaz"/>
            <w:noProof/>
          </w:rPr>
          <w:t>Využívané systémové balíčky</w:t>
        </w:r>
        <w:r>
          <w:rPr>
            <w:noProof/>
            <w:webHidden/>
          </w:rPr>
          <w:tab/>
        </w:r>
        <w:r>
          <w:rPr>
            <w:noProof/>
            <w:webHidden/>
          </w:rPr>
          <w:fldChar w:fldCharType="begin"/>
        </w:r>
        <w:r>
          <w:rPr>
            <w:noProof/>
            <w:webHidden/>
          </w:rPr>
          <w:instrText xml:space="preserve"> PAGEREF _Toc191228608 \h </w:instrText>
        </w:r>
        <w:r>
          <w:rPr>
            <w:noProof/>
            <w:webHidden/>
          </w:rPr>
        </w:r>
        <w:r>
          <w:rPr>
            <w:noProof/>
            <w:webHidden/>
          </w:rPr>
          <w:fldChar w:fldCharType="separate"/>
        </w:r>
        <w:r>
          <w:rPr>
            <w:noProof/>
            <w:webHidden/>
          </w:rPr>
          <w:t>30</w:t>
        </w:r>
        <w:r>
          <w:rPr>
            <w:noProof/>
            <w:webHidden/>
          </w:rPr>
          <w:fldChar w:fldCharType="end"/>
        </w:r>
      </w:hyperlink>
    </w:p>
    <w:p w14:paraId="27A00750" w14:textId="15B0FB87"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09" w:history="1">
        <w:r w:rsidRPr="00B7005E">
          <w:rPr>
            <w:rStyle w:val="Hypertextovodkaz"/>
            <w:noProof/>
          </w:rPr>
          <w:t>6.1.1</w:t>
        </w:r>
        <w:r>
          <w:rPr>
            <w:rFonts w:asciiTheme="minorHAnsi" w:eastAsiaTheme="minorEastAsia" w:hAnsiTheme="minorHAnsi" w:cstheme="minorBidi"/>
            <w:noProof/>
            <w:kern w:val="2"/>
            <w14:ligatures w14:val="standardContextual"/>
          </w:rPr>
          <w:tab/>
        </w:r>
        <w:r w:rsidRPr="00B7005E">
          <w:rPr>
            <w:rStyle w:val="Hypertextovodkaz"/>
            <w:noProof/>
          </w:rPr>
          <w:t>Make</w:t>
        </w:r>
        <w:r>
          <w:rPr>
            <w:noProof/>
            <w:webHidden/>
          </w:rPr>
          <w:tab/>
        </w:r>
        <w:r>
          <w:rPr>
            <w:noProof/>
            <w:webHidden/>
          </w:rPr>
          <w:fldChar w:fldCharType="begin"/>
        </w:r>
        <w:r>
          <w:rPr>
            <w:noProof/>
            <w:webHidden/>
          </w:rPr>
          <w:instrText xml:space="preserve"> PAGEREF _Toc191228609 \h </w:instrText>
        </w:r>
        <w:r>
          <w:rPr>
            <w:noProof/>
            <w:webHidden/>
          </w:rPr>
        </w:r>
        <w:r>
          <w:rPr>
            <w:noProof/>
            <w:webHidden/>
          </w:rPr>
          <w:fldChar w:fldCharType="separate"/>
        </w:r>
        <w:r>
          <w:rPr>
            <w:noProof/>
            <w:webHidden/>
          </w:rPr>
          <w:t>30</w:t>
        </w:r>
        <w:r>
          <w:rPr>
            <w:noProof/>
            <w:webHidden/>
          </w:rPr>
          <w:fldChar w:fldCharType="end"/>
        </w:r>
      </w:hyperlink>
    </w:p>
    <w:p w14:paraId="4145625A" w14:textId="5D82461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0" w:history="1">
        <w:r w:rsidRPr="00B7005E">
          <w:rPr>
            <w:rStyle w:val="Hypertextovodkaz"/>
            <w:noProof/>
          </w:rPr>
          <w:t>6.1.2</w:t>
        </w:r>
        <w:r>
          <w:rPr>
            <w:rFonts w:asciiTheme="minorHAnsi" w:eastAsiaTheme="minorEastAsia" w:hAnsiTheme="minorHAnsi" w:cstheme="minorBidi"/>
            <w:noProof/>
            <w:kern w:val="2"/>
            <w14:ligatures w14:val="standardContextual"/>
          </w:rPr>
          <w:tab/>
        </w:r>
        <w:r w:rsidRPr="00B7005E">
          <w:rPr>
            <w:rStyle w:val="Hypertextovodkaz"/>
            <w:noProof/>
          </w:rPr>
          <w:t>Gawk</w:t>
        </w:r>
        <w:r>
          <w:rPr>
            <w:noProof/>
            <w:webHidden/>
          </w:rPr>
          <w:tab/>
        </w:r>
        <w:r>
          <w:rPr>
            <w:noProof/>
            <w:webHidden/>
          </w:rPr>
          <w:fldChar w:fldCharType="begin"/>
        </w:r>
        <w:r>
          <w:rPr>
            <w:noProof/>
            <w:webHidden/>
          </w:rPr>
          <w:instrText xml:space="preserve"> PAGEREF _Toc191228610 \h </w:instrText>
        </w:r>
        <w:r>
          <w:rPr>
            <w:noProof/>
            <w:webHidden/>
          </w:rPr>
        </w:r>
        <w:r>
          <w:rPr>
            <w:noProof/>
            <w:webHidden/>
          </w:rPr>
          <w:fldChar w:fldCharType="separate"/>
        </w:r>
        <w:r>
          <w:rPr>
            <w:noProof/>
            <w:webHidden/>
          </w:rPr>
          <w:t>30</w:t>
        </w:r>
        <w:r>
          <w:rPr>
            <w:noProof/>
            <w:webHidden/>
          </w:rPr>
          <w:fldChar w:fldCharType="end"/>
        </w:r>
      </w:hyperlink>
    </w:p>
    <w:p w14:paraId="1DDAEBD1" w14:textId="55DCC0E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1" w:history="1">
        <w:r w:rsidRPr="00B7005E">
          <w:rPr>
            <w:rStyle w:val="Hypertextovodkaz"/>
            <w:noProof/>
          </w:rPr>
          <w:t>6.1.3</w:t>
        </w:r>
        <w:r>
          <w:rPr>
            <w:rFonts w:asciiTheme="minorHAnsi" w:eastAsiaTheme="minorEastAsia" w:hAnsiTheme="minorHAnsi" w:cstheme="minorBidi"/>
            <w:noProof/>
            <w:kern w:val="2"/>
            <w14:ligatures w14:val="standardContextual"/>
          </w:rPr>
          <w:tab/>
        </w:r>
        <w:r w:rsidRPr="00B7005E">
          <w:rPr>
            <w:rStyle w:val="Hypertextovodkaz"/>
            <w:noProof/>
          </w:rPr>
          <w:t>Sed</w:t>
        </w:r>
        <w:r>
          <w:rPr>
            <w:noProof/>
            <w:webHidden/>
          </w:rPr>
          <w:tab/>
        </w:r>
        <w:r>
          <w:rPr>
            <w:noProof/>
            <w:webHidden/>
          </w:rPr>
          <w:fldChar w:fldCharType="begin"/>
        </w:r>
        <w:r>
          <w:rPr>
            <w:noProof/>
            <w:webHidden/>
          </w:rPr>
          <w:instrText xml:space="preserve"> PAGEREF _Toc191228611 \h </w:instrText>
        </w:r>
        <w:r>
          <w:rPr>
            <w:noProof/>
            <w:webHidden/>
          </w:rPr>
        </w:r>
        <w:r>
          <w:rPr>
            <w:noProof/>
            <w:webHidden/>
          </w:rPr>
          <w:fldChar w:fldCharType="separate"/>
        </w:r>
        <w:r>
          <w:rPr>
            <w:noProof/>
            <w:webHidden/>
          </w:rPr>
          <w:t>30</w:t>
        </w:r>
        <w:r>
          <w:rPr>
            <w:noProof/>
            <w:webHidden/>
          </w:rPr>
          <w:fldChar w:fldCharType="end"/>
        </w:r>
      </w:hyperlink>
    </w:p>
    <w:p w14:paraId="72957196" w14:textId="1D30E59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2" w:history="1">
        <w:r w:rsidRPr="00B7005E">
          <w:rPr>
            <w:rStyle w:val="Hypertextovodkaz"/>
            <w:noProof/>
          </w:rPr>
          <w:t>6.1.4</w:t>
        </w:r>
        <w:r>
          <w:rPr>
            <w:rFonts w:asciiTheme="minorHAnsi" w:eastAsiaTheme="minorEastAsia" w:hAnsiTheme="minorHAnsi" w:cstheme="minorBidi"/>
            <w:noProof/>
            <w:kern w:val="2"/>
            <w14:ligatures w14:val="standardContextual"/>
          </w:rPr>
          <w:tab/>
        </w:r>
        <w:r w:rsidRPr="00B7005E">
          <w:rPr>
            <w:rStyle w:val="Hypertextovodkaz"/>
            <w:noProof/>
          </w:rPr>
          <w:t>Iputils</w:t>
        </w:r>
        <w:r>
          <w:rPr>
            <w:noProof/>
            <w:webHidden/>
          </w:rPr>
          <w:tab/>
        </w:r>
        <w:r>
          <w:rPr>
            <w:noProof/>
            <w:webHidden/>
          </w:rPr>
          <w:fldChar w:fldCharType="begin"/>
        </w:r>
        <w:r>
          <w:rPr>
            <w:noProof/>
            <w:webHidden/>
          </w:rPr>
          <w:instrText xml:space="preserve"> PAGEREF _Toc191228612 \h </w:instrText>
        </w:r>
        <w:r>
          <w:rPr>
            <w:noProof/>
            <w:webHidden/>
          </w:rPr>
        </w:r>
        <w:r>
          <w:rPr>
            <w:noProof/>
            <w:webHidden/>
          </w:rPr>
          <w:fldChar w:fldCharType="separate"/>
        </w:r>
        <w:r>
          <w:rPr>
            <w:noProof/>
            <w:webHidden/>
          </w:rPr>
          <w:t>30</w:t>
        </w:r>
        <w:r>
          <w:rPr>
            <w:noProof/>
            <w:webHidden/>
          </w:rPr>
          <w:fldChar w:fldCharType="end"/>
        </w:r>
      </w:hyperlink>
    </w:p>
    <w:p w14:paraId="6A337E54" w14:textId="0ECE74FB"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3" w:history="1">
        <w:r w:rsidRPr="00B7005E">
          <w:rPr>
            <w:rStyle w:val="Hypertextovodkaz"/>
            <w:noProof/>
          </w:rPr>
          <w:t>6.1.5</w:t>
        </w:r>
        <w:r>
          <w:rPr>
            <w:rFonts w:asciiTheme="minorHAnsi" w:eastAsiaTheme="minorEastAsia" w:hAnsiTheme="minorHAnsi" w:cstheme="minorBidi"/>
            <w:noProof/>
            <w:kern w:val="2"/>
            <w14:ligatures w14:val="standardContextual"/>
          </w:rPr>
          <w:tab/>
        </w:r>
        <w:r w:rsidRPr="00B7005E">
          <w:rPr>
            <w:rStyle w:val="Hypertextovodkaz"/>
            <w:noProof/>
          </w:rPr>
          <w:t>Iproute2</w:t>
        </w:r>
        <w:r>
          <w:rPr>
            <w:noProof/>
            <w:webHidden/>
          </w:rPr>
          <w:tab/>
        </w:r>
        <w:r>
          <w:rPr>
            <w:noProof/>
            <w:webHidden/>
          </w:rPr>
          <w:fldChar w:fldCharType="begin"/>
        </w:r>
        <w:r>
          <w:rPr>
            <w:noProof/>
            <w:webHidden/>
          </w:rPr>
          <w:instrText xml:space="preserve"> PAGEREF _Toc191228613 \h </w:instrText>
        </w:r>
        <w:r>
          <w:rPr>
            <w:noProof/>
            <w:webHidden/>
          </w:rPr>
        </w:r>
        <w:r>
          <w:rPr>
            <w:noProof/>
            <w:webHidden/>
          </w:rPr>
          <w:fldChar w:fldCharType="separate"/>
        </w:r>
        <w:r>
          <w:rPr>
            <w:noProof/>
            <w:webHidden/>
          </w:rPr>
          <w:t>31</w:t>
        </w:r>
        <w:r>
          <w:rPr>
            <w:noProof/>
            <w:webHidden/>
          </w:rPr>
          <w:fldChar w:fldCharType="end"/>
        </w:r>
      </w:hyperlink>
    </w:p>
    <w:p w14:paraId="548239A7" w14:textId="61DD695E"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4" w:history="1">
        <w:r w:rsidRPr="00B7005E">
          <w:rPr>
            <w:rStyle w:val="Hypertextovodkaz"/>
            <w:noProof/>
          </w:rPr>
          <w:t>6.1.6</w:t>
        </w:r>
        <w:r>
          <w:rPr>
            <w:rFonts w:asciiTheme="minorHAnsi" w:eastAsiaTheme="minorEastAsia" w:hAnsiTheme="minorHAnsi" w:cstheme="minorBidi"/>
            <w:noProof/>
            <w:kern w:val="2"/>
            <w14:ligatures w14:val="standardContextual"/>
          </w:rPr>
          <w:tab/>
        </w:r>
        <w:r w:rsidRPr="00B7005E">
          <w:rPr>
            <w:rStyle w:val="Hypertextovodkaz"/>
            <w:noProof/>
          </w:rPr>
          <w:t>Iw</w:t>
        </w:r>
        <w:r>
          <w:rPr>
            <w:noProof/>
            <w:webHidden/>
          </w:rPr>
          <w:tab/>
        </w:r>
        <w:r>
          <w:rPr>
            <w:noProof/>
            <w:webHidden/>
          </w:rPr>
          <w:fldChar w:fldCharType="begin"/>
        </w:r>
        <w:r>
          <w:rPr>
            <w:noProof/>
            <w:webHidden/>
          </w:rPr>
          <w:instrText xml:space="preserve"> PAGEREF _Toc191228614 \h </w:instrText>
        </w:r>
        <w:r>
          <w:rPr>
            <w:noProof/>
            <w:webHidden/>
          </w:rPr>
        </w:r>
        <w:r>
          <w:rPr>
            <w:noProof/>
            <w:webHidden/>
          </w:rPr>
          <w:fldChar w:fldCharType="separate"/>
        </w:r>
        <w:r>
          <w:rPr>
            <w:noProof/>
            <w:webHidden/>
          </w:rPr>
          <w:t>31</w:t>
        </w:r>
        <w:r>
          <w:rPr>
            <w:noProof/>
            <w:webHidden/>
          </w:rPr>
          <w:fldChar w:fldCharType="end"/>
        </w:r>
      </w:hyperlink>
    </w:p>
    <w:p w14:paraId="22EA8D0B" w14:textId="7DFA6574"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5" w:history="1">
        <w:r w:rsidRPr="00B7005E">
          <w:rPr>
            <w:rStyle w:val="Hypertextovodkaz"/>
            <w:noProof/>
          </w:rPr>
          <w:t>6.1.7</w:t>
        </w:r>
        <w:r>
          <w:rPr>
            <w:rFonts w:asciiTheme="minorHAnsi" w:eastAsiaTheme="minorEastAsia" w:hAnsiTheme="minorHAnsi" w:cstheme="minorBidi"/>
            <w:noProof/>
            <w:kern w:val="2"/>
            <w14:ligatures w14:val="standardContextual"/>
          </w:rPr>
          <w:tab/>
        </w:r>
        <w:r w:rsidRPr="00B7005E">
          <w:rPr>
            <w:rStyle w:val="Hypertextovodkaz"/>
            <w:noProof/>
          </w:rPr>
          <w:t>Python311</w:t>
        </w:r>
        <w:r>
          <w:rPr>
            <w:noProof/>
            <w:webHidden/>
          </w:rPr>
          <w:tab/>
        </w:r>
        <w:r>
          <w:rPr>
            <w:noProof/>
            <w:webHidden/>
          </w:rPr>
          <w:fldChar w:fldCharType="begin"/>
        </w:r>
        <w:r>
          <w:rPr>
            <w:noProof/>
            <w:webHidden/>
          </w:rPr>
          <w:instrText xml:space="preserve"> PAGEREF _Toc191228615 \h </w:instrText>
        </w:r>
        <w:r>
          <w:rPr>
            <w:noProof/>
            <w:webHidden/>
          </w:rPr>
        </w:r>
        <w:r>
          <w:rPr>
            <w:noProof/>
            <w:webHidden/>
          </w:rPr>
          <w:fldChar w:fldCharType="separate"/>
        </w:r>
        <w:r>
          <w:rPr>
            <w:noProof/>
            <w:webHidden/>
          </w:rPr>
          <w:t>31</w:t>
        </w:r>
        <w:r>
          <w:rPr>
            <w:noProof/>
            <w:webHidden/>
          </w:rPr>
          <w:fldChar w:fldCharType="end"/>
        </w:r>
      </w:hyperlink>
    </w:p>
    <w:p w14:paraId="1B319C84" w14:textId="049E809D"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6" w:history="1">
        <w:r w:rsidRPr="00B7005E">
          <w:rPr>
            <w:rStyle w:val="Hypertextovodkaz"/>
            <w:noProof/>
          </w:rPr>
          <w:t>6.1.8</w:t>
        </w:r>
        <w:r>
          <w:rPr>
            <w:rFonts w:asciiTheme="minorHAnsi" w:eastAsiaTheme="minorEastAsia" w:hAnsiTheme="minorHAnsi" w:cstheme="minorBidi"/>
            <w:noProof/>
            <w:kern w:val="2"/>
            <w14:ligatures w14:val="standardContextual"/>
          </w:rPr>
          <w:tab/>
        </w:r>
        <w:r w:rsidRPr="00B7005E">
          <w:rPr>
            <w:rStyle w:val="Hypertextovodkaz"/>
            <w:noProof/>
          </w:rPr>
          <w:t>Aircrack-ng</w:t>
        </w:r>
        <w:r>
          <w:rPr>
            <w:noProof/>
            <w:webHidden/>
          </w:rPr>
          <w:tab/>
        </w:r>
        <w:r>
          <w:rPr>
            <w:noProof/>
            <w:webHidden/>
          </w:rPr>
          <w:fldChar w:fldCharType="begin"/>
        </w:r>
        <w:r>
          <w:rPr>
            <w:noProof/>
            <w:webHidden/>
          </w:rPr>
          <w:instrText xml:space="preserve"> PAGEREF _Toc191228616 \h </w:instrText>
        </w:r>
        <w:r>
          <w:rPr>
            <w:noProof/>
            <w:webHidden/>
          </w:rPr>
        </w:r>
        <w:r>
          <w:rPr>
            <w:noProof/>
            <w:webHidden/>
          </w:rPr>
          <w:fldChar w:fldCharType="separate"/>
        </w:r>
        <w:r>
          <w:rPr>
            <w:noProof/>
            <w:webHidden/>
          </w:rPr>
          <w:t>31</w:t>
        </w:r>
        <w:r>
          <w:rPr>
            <w:noProof/>
            <w:webHidden/>
          </w:rPr>
          <w:fldChar w:fldCharType="end"/>
        </w:r>
      </w:hyperlink>
    </w:p>
    <w:p w14:paraId="594E2C4C" w14:textId="730B91E0"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17" w:history="1">
        <w:r w:rsidRPr="00B7005E">
          <w:rPr>
            <w:rStyle w:val="Hypertextovodkaz"/>
            <w:noProof/>
          </w:rPr>
          <w:t>6.1.9</w:t>
        </w:r>
        <w:r>
          <w:rPr>
            <w:rFonts w:asciiTheme="minorHAnsi" w:eastAsiaTheme="minorEastAsia" w:hAnsiTheme="minorHAnsi" w:cstheme="minorBidi"/>
            <w:noProof/>
            <w:kern w:val="2"/>
            <w14:ligatures w14:val="standardContextual"/>
          </w:rPr>
          <w:tab/>
        </w:r>
        <w:r w:rsidRPr="00B7005E">
          <w:rPr>
            <w:rStyle w:val="Hypertextovodkaz"/>
            <w:noProof/>
          </w:rPr>
          <w:t>Hashcat</w:t>
        </w:r>
        <w:r>
          <w:rPr>
            <w:noProof/>
            <w:webHidden/>
          </w:rPr>
          <w:tab/>
        </w:r>
        <w:r>
          <w:rPr>
            <w:noProof/>
            <w:webHidden/>
          </w:rPr>
          <w:fldChar w:fldCharType="begin"/>
        </w:r>
        <w:r>
          <w:rPr>
            <w:noProof/>
            <w:webHidden/>
          </w:rPr>
          <w:instrText xml:space="preserve"> PAGEREF _Toc191228617 \h </w:instrText>
        </w:r>
        <w:r>
          <w:rPr>
            <w:noProof/>
            <w:webHidden/>
          </w:rPr>
        </w:r>
        <w:r>
          <w:rPr>
            <w:noProof/>
            <w:webHidden/>
          </w:rPr>
          <w:fldChar w:fldCharType="separate"/>
        </w:r>
        <w:r>
          <w:rPr>
            <w:noProof/>
            <w:webHidden/>
          </w:rPr>
          <w:t>31</w:t>
        </w:r>
        <w:r>
          <w:rPr>
            <w:noProof/>
            <w:webHidden/>
          </w:rPr>
          <w:fldChar w:fldCharType="end"/>
        </w:r>
      </w:hyperlink>
    </w:p>
    <w:p w14:paraId="2706503A" w14:textId="3ECC0190"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18" w:history="1">
        <w:r w:rsidRPr="00B7005E">
          <w:rPr>
            <w:rStyle w:val="Hypertextovodkaz"/>
            <w:noProof/>
          </w:rPr>
          <w:t>6.1.10</w:t>
        </w:r>
        <w:r>
          <w:rPr>
            <w:rFonts w:asciiTheme="minorHAnsi" w:eastAsiaTheme="minorEastAsia" w:hAnsiTheme="minorHAnsi" w:cstheme="minorBidi"/>
            <w:noProof/>
            <w:kern w:val="2"/>
            <w14:ligatures w14:val="standardContextual"/>
          </w:rPr>
          <w:tab/>
        </w:r>
        <w:r w:rsidRPr="00B7005E">
          <w:rPr>
            <w:rStyle w:val="Hypertextovodkaz"/>
            <w:noProof/>
          </w:rPr>
          <w:t>Pocl</w:t>
        </w:r>
        <w:r>
          <w:rPr>
            <w:noProof/>
            <w:webHidden/>
          </w:rPr>
          <w:tab/>
        </w:r>
        <w:r>
          <w:rPr>
            <w:noProof/>
            <w:webHidden/>
          </w:rPr>
          <w:fldChar w:fldCharType="begin"/>
        </w:r>
        <w:r>
          <w:rPr>
            <w:noProof/>
            <w:webHidden/>
          </w:rPr>
          <w:instrText xml:space="preserve"> PAGEREF _Toc191228618 \h </w:instrText>
        </w:r>
        <w:r>
          <w:rPr>
            <w:noProof/>
            <w:webHidden/>
          </w:rPr>
        </w:r>
        <w:r>
          <w:rPr>
            <w:noProof/>
            <w:webHidden/>
          </w:rPr>
          <w:fldChar w:fldCharType="separate"/>
        </w:r>
        <w:r>
          <w:rPr>
            <w:noProof/>
            <w:webHidden/>
          </w:rPr>
          <w:t>32</w:t>
        </w:r>
        <w:r>
          <w:rPr>
            <w:noProof/>
            <w:webHidden/>
          </w:rPr>
          <w:fldChar w:fldCharType="end"/>
        </w:r>
      </w:hyperlink>
    </w:p>
    <w:p w14:paraId="38409B23" w14:textId="6B3F115D"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19" w:history="1">
        <w:r w:rsidRPr="00B7005E">
          <w:rPr>
            <w:rStyle w:val="Hypertextovodkaz"/>
            <w:noProof/>
            <w:lang w:val="en-US"/>
          </w:rPr>
          <w:t>6.1.11</w:t>
        </w:r>
        <w:r>
          <w:rPr>
            <w:rFonts w:asciiTheme="minorHAnsi" w:eastAsiaTheme="minorEastAsia" w:hAnsiTheme="minorHAnsi" w:cstheme="minorBidi"/>
            <w:noProof/>
            <w:kern w:val="2"/>
            <w14:ligatures w14:val="standardContextual"/>
          </w:rPr>
          <w:tab/>
        </w:r>
        <w:r w:rsidRPr="00B7005E">
          <w:rPr>
            <w:rStyle w:val="Hypertextovodkaz"/>
            <w:noProof/>
            <w:lang w:val="en-US"/>
          </w:rPr>
          <w:t>Hostapd</w:t>
        </w:r>
        <w:r>
          <w:rPr>
            <w:noProof/>
            <w:webHidden/>
          </w:rPr>
          <w:tab/>
        </w:r>
        <w:r>
          <w:rPr>
            <w:noProof/>
            <w:webHidden/>
          </w:rPr>
          <w:fldChar w:fldCharType="begin"/>
        </w:r>
        <w:r>
          <w:rPr>
            <w:noProof/>
            <w:webHidden/>
          </w:rPr>
          <w:instrText xml:space="preserve"> PAGEREF _Toc191228619 \h </w:instrText>
        </w:r>
        <w:r>
          <w:rPr>
            <w:noProof/>
            <w:webHidden/>
          </w:rPr>
        </w:r>
        <w:r>
          <w:rPr>
            <w:noProof/>
            <w:webHidden/>
          </w:rPr>
          <w:fldChar w:fldCharType="separate"/>
        </w:r>
        <w:r>
          <w:rPr>
            <w:noProof/>
            <w:webHidden/>
          </w:rPr>
          <w:t>32</w:t>
        </w:r>
        <w:r>
          <w:rPr>
            <w:noProof/>
            <w:webHidden/>
          </w:rPr>
          <w:fldChar w:fldCharType="end"/>
        </w:r>
      </w:hyperlink>
    </w:p>
    <w:p w14:paraId="218C4DEE" w14:textId="159BDAED"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0" w:history="1">
        <w:r w:rsidRPr="00B7005E">
          <w:rPr>
            <w:rStyle w:val="Hypertextovodkaz"/>
            <w:noProof/>
          </w:rPr>
          <w:t>6.1.12</w:t>
        </w:r>
        <w:r>
          <w:rPr>
            <w:rFonts w:asciiTheme="minorHAnsi" w:eastAsiaTheme="minorEastAsia" w:hAnsiTheme="minorHAnsi" w:cstheme="minorBidi"/>
            <w:noProof/>
            <w:kern w:val="2"/>
            <w14:ligatures w14:val="standardContextual"/>
          </w:rPr>
          <w:tab/>
        </w:r>
        <w:r w:rsidRPr="00B7005E">
          <w:rPr>
            <w:rStyle w:val="Hypertextovodkaz"/>
            <w:noProof/>
          </w:rPr>
          <w:t>Dhcp-server</w:t>
        </w:r>
        <w:r>
          <w:rPr>
            <w:noProof/>
            <w:webHidden/>
          </w:rPr>
          <w:tab/>
        </w:r>
        <w:r>
          <w:rPr>
            <w:noProof/>
            <w:webHidden/>
          </w:rPr>
          <w:fldChar w:fldCharType="begin"/>
        </w:r>
        <w:r>
          <w:rPr>
            <w:noProof/>
            <w:webHidden/>
          </w:rPr>
          <w:instrText xml:space="preserve"> PAGEREF _Toc191228620 \h </w:instrText>
        </w:r>
        <w:r>
          <w:rPr>
            <w:noProof/>
            <w:webHidden/>
          </w:rPr>
        </w:r>
        <w:r>
          <w:rPr>
            <w:noProof/>
            <w:webHidden/>
          </w:rPr>
          <w:fldChar w:fldCharType="separate"/>
        </w:r>
        <w:r>
          <w:rPr>
            <w:noProof/>
            <w:webHidden/>
          </w:rPr>
          <w:t>32</w:t>
        </w:r>
        <w:r>
          <w:rPr>
            <w:noProof/>
            <w:webHidden/>
          </w:rPr>
          <w:fldChar w:fldCharType="end"/>
        </w:r>
      </w:hyperlink>
    </w:p>
    <w:p w14:paraId="1E96707D" w14:textId="4E921EB6"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1" w:history="1">
        <w:r w:rsidRPr="00B7005E">
          <w:rPr>
            <w:rStyle w:val="Hypertextovodkaz"/>
            <w:noProof/>
          </w:rPr>
          <w:t>6.1.13</w:t>
        </w:r>
        <w:r>
          <w:rPr>
            <w:rFonts w:asciiTheme="minorHAnsi" w:eastAsiaTheme="minorEastAsia" w:hAnsiTheme="minorHAnsi" w:cstheme="minorBidi"/>
            <w:noProof/>
            <w:kern w:val="2"/>
            <w14:ligatures w14:val="standardContextual"/>
          </w:rPr>
          <w:tab/>
        </w:r>
        <w:r w:rsidRPr="00B7005E">
          <w:rPr>
            <w:rStyle w:val="Hypertextovodkaz"/>
            <w:noProof/>
          </w:rPr>
          <w:t>Iptables</w:t>
        </w:r>
        <w:r>
          <w:rPr>
            <w:noProof/>
            <w:webHidden/>
          </w:rPr>
          <w:tab/>
        </w:r>
        <w:r>
          <w:rPr>
            <w:noProof/>
            <w:webHidden/>
          </w:rPr>
          <w:fldChar w:fldCharType="begin"/>
        </w:r>
        <w:r>
          <w:rPr>
            <w:noProof/>
            <w:webHidden/>
          </w:rPr>
          <w:instrText xml:space="preserve"> PAGEREF _Toc191228621 \h </w:instrText>
        </w:r>
        <w:r>
          <w:rPr>
            <w:noProof/>
            <w:webHidden/>
          </w:rPr>
        </w:r>
        <w:r>
          <w:rPr>
            <w:noProof/>
            <w:webHidden/>
          </w:rPr>
          <w:fldChar w:fldCharType="separate"/>
        </w:r>
        <w:r>
          <w:rPr>
            <w:noProof/>
            <w:webHidden/>
          </w:rPr>
          <w:t>32</w:t>
        </w:r>
        <w:r>
          <w:rPr>
            <w:noProof/>
            <w:webHidden/>
          </w:rPr>
          <w:fldChar w:fldCharType="end"/>
        </w:r>
      </w:hyperlink>
    </w:p>
    <w:p w14:paraId="0C663AC3" w14:textId="434F864C" w:rsidR="00167936" w:rsidRDefault="00167936">
      <w:pPr>
        <w:pStyle w:val="Obsah3"/>
        <w:tabs>
          <w:tab w:val="left" w:pos="2029"/>
          <w:tab w:val="right" w:leader="dot" w:pos="9061"/>
        </w:tabs>
        <w:rPr>
          <w:rFonts w:asciiTheme="minorHAnsi" w:eastAsiaTheme="minorEastAsia" w:hAnsiTheme="minorHAnsi" w:cstheme="minorBidi"/>
          <w:noProof/>
          <w:kern w:val="2"/>
          <w14:ligatures w14:val="standardContextual"/>
        </w:rPr>
      </w:pPr>
      <w:hyperlink w:anchor="_Toc191228622" w:history="1">
        <w:r w:rsidRPr="00B7005E">
          <w:rPr>
            <w:rStyle w:val="Hypertextovodkaz"/>
            <w:noProof/>
          </w:rPr>
          <w:t>6.1.14</w:t>
        </w:r>
        <w:r>
          <w:rPr>
            <w:rFonts w:asciiTheme="minorHAnsi" w:eastAsiaTheme="minorEastAsia" w:hAnsiTheme="minorHAnsi" w:cstheme="minorBidi"/>
            <w:noProof/>
            <w:kern w:val="2"/>
            <w14:ligatures w14:val="standardContextual"/>
          </w:rPr>
          <w:tab/>
        </w:r>
        <w:r w:rsidRPr="00B7005E">
          <w:rPr>
            <w:rStyle w:val="Hypertextovodkaz"/>
            <w:noProof/>
          </w:rPr>
          <w:t>Coreutils</w:t>
        </w:r>
        <w:r>
          <w:rPr>
            <w:noProof/>
            <w:webHidden/>
          </w:rPr>
          <w:tab/>
        </w:r>
        <w:r>
          <w:rPr>
            <w:noProof/>
            <w:webHidden/>
          </w:rPr>
          <w:fldChar w:fldCharType="begin"/>
        </w:r>
        <w:r>
          <w:rPr>
            <w:noProof/>
            <w:webHidden/>
          </w:rPr>
          <w:instrText xml:space="preserve"> PAGEREF _Toc191228622 \h </w:instrText>
        </w:r>
        <w:r>
          <w:rPr>
            <w:noProof/>
            <w:webHidden/>
          </w:rPr>
        </w:r>
        <w:r>
          <w:rPr>
            <w:noProof/>
            <w:webHidden/>
          </w:rPr>
          <w:fldChar w:fldCharType="separate"/>
        </w:r>
        <w:r>
          <w:rPr>
            <w:noProof/>
            <w:webHidden/>
          </w:rPr>
          <w:t>32</w:t>
        </w:r>
        <w:r>
          <w:rPr>
            <w:noProof/>
            <w:webHidden/>
          </w:rPr>
          <w:fldChar w:fldCharType="end"/>
        </w:r>
      </w:hyperlink>
    </w:p>
    <w:p w14:paraId="48E90C07" w14:textId="75F51370"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23" w:history="1">
        <w:r w:rsidRPr="00B7005E">
          <w:rPr>
            <w:rStyle w:val="Hypertextovodkaz"/>
            <w:noProof/>
          </w:rPr>
          <w:t>6.2</w:t>
        </w:r>
        <w:r>
          <w:rPr>
            <w:rFonts w:asciiTheme="minorHAnsi" w:eastAsiaTheme="minorEastAsia" w:hAnsiTheme="minorHAnsi" w:cstheme="minorBidi"/>
            <w:noProof/>
            <w:kern w:val="2"/>
            <w14:ligatures w14:val="standardContextual"/>
          </w:rPr>
          <w:tab/>
        </w:r>
        <w:r w:rsidRPr="00B7005E">
          <w:rPr>
            <w:rStyle w:val="Hypertextovodkaz"/>
            <w:noProof/>
          </w:rPr>
          <w:t>Využívané „Hcxtools“</w:t>
        </w:r>
        <w:r>
          <w:rPr>
            <w:noProof/>
            <w:webHidden/>
          </w:rPr>
          <w:tab/>
        </w:r>
        <w:r>
          <w:rPr>
            <w:noProof/>
            <w:webHidden/>
          </w:rPr>
          <w:fldChar w:fldCharType="begin"/>
        </w:r>
        <w:r>
          <w:rPr>
            <w:noProof/>
            <w:webHidden/>
          </w:rPr>
          <w:instrText xml:space="preserve"> PAGEREF _Toc191228623 \h </w:instrText>
        </w:r>
        <w:r>
          <w:rPr>
            <w:noProof/>
            <w:webHidden/>
          </w:rPr>
        </w:r>
        <w:r>
          <w:rPr>
            <w:noProof/>
            <w:webHidden/>
          </w:rPr>
          <w:fldChar w:fldCharType="separate"/>
        </w:r>
        <w:r>
          <w:rPr>
            <w:noProof/>
            <w:webHidden/>
          </w:rPr>
          <w:t>33</w:t>
        </w:r>
        <w:r>
          <w:rPr>
            <w:noProof/>
            <w:webHidden/>
          </w:rPr>
          <w:fldChar w:fldCharType="end"/>
        </w:r>
      </w:hyperlink>
    </w:p>
    <w:p w14:paraId="2F7F436F" w14:textId="636CF909"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24" w:history="1">
        <w:r w:rsidRPr="00B7005E">
          <w:rPr>
            <w:rStyle w:val="Hypertextovodkaz"/>
            <w:noProof/>
          </w:rPr>
          <w:t>6.3</w:t>
        </w:r>
        <w:r>
          <w:rPr>
            <w:rFonts w:asciiTheme="minorHAnsi" w:eastAsiaTheme="minorEastAsia" w:hAnsiTheme="minorHAnsi" w:cstheme="minorBidi"/>
            <w:noProof/>
            <w:kern w:val="2"/>
            <w14:ligatures w14:val="standardContextual"/>
          </w:rPr>
          <w:tab/>
        </w:r>
        <w:r w:rsidRPr="00B7005E">
          <w:rPr>
            <w:rStyle w:val="Hypertextovodkaz"/>
            <w:noProof/>
          </w:rPr>
          <w:t>Příprava pythonu</w:t>
        </w:r>
        <w:r>
          <w:rPr>
            <w:noProof/>
            <w:webHidden/>
          </w:rPr>
          <w:tab/>
        </w:r>
        <w:r>
          <w:rPr>
            <w:noProof/>
            <w:webHidden/>
          </w:rPr>
          <w:fldChar w:fldCharType="begin"/>
        </w:r>
        <w:r>
          <w:rPr>
            <w:noProof/>
            <w:webHidden/>
          </w:rPr>
          <w:instrText xml:space="preserve"> PAGEREF _Toc191228624 \h </w:instrText>
        </w:r>
        <w:r>
          <w:rPr>
            <w:noProof/>
            <w:webHidden/>
          </w:rPr>
        </w:r>
        <w:r>
          <w:rPr>
            <w:noProof/>
            <w:webHidden/>
          </w:rPr>
          <w:fldChar w:fldCharType="separate"/>
        </w:r>
        <w:r>
          <w:rPr>
            <w:noProof/>
            <w:webHidden/>
          </w:rPr>
          <w:t>34</w:t>
        </w:r>
        <w:r>
          <w:rPr>
            <w:noProof/>
            <w:webHidden/>
          </w:rPr>
          <w:fldChar w:fldCharType="end"/>
        </w:r>
      </w:hyperlink>
    </w:p>
    <w:p w14:paraId="404AB977" w14:textId="3AE1813F"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5" w:history="1">
        <w:r w:rsidRPr="00B7005E">
          <w:rPr>
            <w:rStyle w:val="Hypertextovodkaz"/>
            <w:noProof/>
          </w:rPr>
          <w:t>6.3.1</w:t>
        </w:r>
        <w:r>
          <w:rPr>
            <w:rFonts w:asciiTheme="minorHAnsi" w:eastAsiaTheme="minorEastAsia" w:hAnsiTheme="minorHAnsi" w:cstheme="minorBidi"/>
            <w:noProof/>
            <w:kern w:val="2"/>
            <w14:ligatures w14:val="standardContextual"/>
          </w:rPr>
          <w:tab/>
        </w:r>
        <w:r w:rsidRPr="00B7005E">
          <w:rPr>
            <w:rStyle w:val="Hypertextovodkaz"/>
            <w:noProof/>
          </w:rPr>
          <w:t>Virtuální prostředí</w:t>
        </w:r>
        <w:r>
          <w:rPr>
            <w:noProof/>
            <w:webHidden/>
          </w:rPr>
          <w:tab/>
        </w:r>
        <w:r>
          <w:rPr>
            <w:noProof/>
            <w:webHidden/>
          </w:rPr>
          <w:fldChar w:fldCharType="begin"/>
        </w:r>
        <w:r>
          <w:rPr>
            <w:noProof/>
            <w:webHidden/>
          </w:rPr>
          <w:instrText xml:space="preserve"> PAGEREF _Toc191228625 \h </w:instrText>
        </w:r>
        <w:r>
          <w:rPr>
            <w:noProof/>
            <w:webHidden/>
          </w:rPr>
        </w:r>
        <w:r>
          <w:rPr>
            <w:noProof/>
            <w:webHidden/>
          </w:rPr>
          <w:fldChar w:fldCharType="separate"/>
        </w:r>
        <w:r>
          <w:rPr>
            <w:noProof/>
            <w:webHidden/>
          </w:rPr>
          <w:t>34</w:t>
        </w:r>
        <w:r>
          <w:rPr>
            <w:noProof/>
            <w:webHidden/>
          </w:rPr>
          <w:fldChar w:fldCharType="end"/>
        </w:r>
      </w:hyperlink>
    </w:p>
    <w:p w14:paraId="0DB9D04B" w14:textId="16700ED2"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6" w:history="1">
        <w:r w:rsidRPr="00B7005E">
          <w:rPr>
            <w:rStyle w:val="Hypertextovodkaz"/>
            <w:noProof/>
          </w:rPr>
          <w:t>6.3.2</w:t>
        </w:r>
        <w:r>
          <w:rPr>
            <w:rFonts w:asciiTheme="minorHAnsi" w:eastAsiaTheme="minorEastAsia" w:hAnsiTheme="minorHAnsi" w:cstheme="minorBidi"/>
            <w:noProof/>
            <w:kern w:val="2"/>
            <w14:ligatures w14:val="standardContextual"/>
          </w:rPr>
          <w:tab/>
        </w:r>
        <w:r w:rsidRPr="00B7005E">
          <w:rPr>
            <w:rStyle w:val="Hypertextovodkaz"/>
            <w:noProof/>
          </w:rPr>
          <w:t>Scapy</w:t>
        </w:r>
        <w:r>
          <w:rPr>
            <w:noProof/>
            <w:webHidden/>
          </w:rPr>
          <w:tab/>
        </w:r>
        <w:r>
          <w:rPr>
            <w:noProof/>
            <w:webHidden/>
          </w:rPr>
          <w:fldChar w:fldCharType="begin"/>
        </w:r>
        <w:r>
          <w:rPr>
            <w:noProof/>
            <w:webHidden/>
          </w:rPr>
          <w:instrText xml:space="preserve"> PAGEREF _Toc191228626 \h </w:instrText>
        </w:r>
        <w:r>
          <w:rPr>
            <w:noProof/>
            <w:webHidden/>
          </w:rPr>
        </w:r>
        <w:r>
          <w:rPr>
            <w:noProof/>
            <w:webHidden/>
          </w:rPr>
          <w:fldChar w:fldCharType="separate"/>
        </w:r>
        <w:r>
          <w:rPr>
            <w:noProof/>
            <w:webHidden/>
          </w:rPr>
          <w:t>35</w:t>
        </w:r>
        <w:r>
          <w:rPr>
            <w:noProof/>
            <w:webHidden/>
          </w:rPr>
          <w:fldChar w:fldCharType="end"/>
        </w:r>
      </w:hyperlink>
    </w:p>
    <w:p w14:paraId="2C787A5B" w14:textId="090338B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7" w:history="1">
        <w:r w:rsidRPr="00B7005E">
          <w:rPr>
            <w:rStyle w:val="Hypertextovodkaz"/>
            <w:noProof/>
          </w:rPr>
          <w:t>6.3.3</w:t>
        </w:r>
        <w:r>
          <w:rPr>
            <w:rFonts w:asciiTheme="minorHAnsi" w:eastAsiaTheme="minorEastAsia" w:hAnsiTheme="minorHAnsi" w:cstheme="minorBidi"/>
            <w:noProof/>
            <w:kern w:val="2"/>
            <w14:ligatures w14:val="standardContextual"/>
          </w:rPr>
          <w:tab/>
        </w:r>
        <w:r w:rsidRPr="00B7005E">
          <w:rPr>
            <w:rStyle w:val="Hypertextovodkaz"/>
            <w:noProof/>
          </w:rPr>
          <w:t>Prettytable</w:t>
        </w:r>
        <w:r>
          <w:rPr>
            <w:noProof/>
            <w:webHidden/>
          </w:rPr>
          <w:tab/>
        </w:r>
        <w:r>
          <w:rPr>
            <w:noProof/>
            <w:webHidden/>
          </w:rPr>
          <w:fldChar w:fldCharType="begin"/>
        </w:r>
        <w:r>
          <w:rPr>
            <w:noProof/>
            <w:webHidden/>
          </w:rPr>
          <w:instrText xml:space="preserve"> PAGEREF _Toc191228627 \h </w:instrText>
        </w:r>
        <w:r>
          <w:rPr>
            <w:noProof/>
            <w:webHidden/>
          </w:rPr>
        </w:r>
        <w:r>
          <w:rPr>
            <w:noProof/>
            <w:webHidden/>
          </w:rPr>
          <w:fldChar w:fldCharType="separate"/>
        </w:r>
        <w:r>
          <w:rPr>
            <w:noProof/>
            <w:webHidden/>
          </w:rPr>
          <w:t>35</w:t>
        </w:r>
        <w:r>
          <w:rPr>
            <w:noProof/>
            <w:webHidden/>
          </w:rPr>
          <w:fldChar w:fldCharType="end"/>
        </w:r>
      </w:hyperlink>
    </w:p>
    <w:p w14:paraId="24FAB5E0" w14:textId="741578B1" w:rsidR="00167936" w:rsidRDefault="00167936">
      <w:pPr>
        <w:pStyle w:val="Obsah3"/>
        <w:tabs>
          <w:tab w:val="left" w:pos="1920"/>
          <w:tab w:val="right" w:leader="dot" w:pos="9061"/>
        </w:tabs>
        <w:rPr>
          <w:rFonts w:asciiTheme="minorHAnsi" w:eastAsiaTheme="minorEastAsia" w:hAnsiTheme="minorHAnsi" w:cstheme="minorBidi"/>
          <w:noProof/>
          <w:kern w:val="2"/>
          <w14:ligatures w14:val="standardContextual"/>
        </w:rPr>
      </w:pPr>
      <w:hyperlink w:anchor="_Toc191228628" w:history="1">
        <w:r w:rsidRPr="00B7005E">
          <w:rPr>
            <w:rStyle w:val="Hypertextovodkaz"/>
            <w:noProof/>
          </w:rPr>
          <w:t>6.3.4</w:t>
        </w:r>
        <w:r>
          <w:rPr>
            <w:rFonts w:asciiTheme="minorHAnsi" w:eastAsiaTheme="minorEastAsia" w:hAnsiTheme="minorHAnsi" w:cstheme="minorBidi"/>
            <w:noProof/>
            <w:kern w:val="2"/>
            <w14:ligatures w14:val="standardContextual"/>
          </w:rPr>
          <w:tab/>
        </w:r>
        <w:r w:rsidRPr="00B7005E">
          <w:rPr>
            <w:rStyle w:val="Hypertextovodkaz"/>
            <w:noProof/>
          </w:rPr>
          <w:t>Psutil</w:t>
        </w:r>
        <w:r>
          <w:rPr>
            <w:noProof/>
            <w:webHidden/>
          </w:rPr>
          <w:tab/>
        </w:r>
        <w:r>
          <w:rPr>
            <w:noProof/>
            <w:webHidden/>
          </w:rPr>
          <w:fldChar w:fldCharType="begin"/>
        </w:r>
        <w:r>
          <w:rPr>
            <w:noProof/>
            <w:webHidden/>
          </w:rPr>
          <w:instrText xml:space="preserve"> PAGEREF _Toc191228628 \h </w:instrText>
        </w:r>
        <w:r>
          <w:rPr>
            <w:noProof/>
            <w:webHidden/>
          </w:rPr>
        </w:r>
        <w:r>
          <w:rPr>
            <w:noProof/>
            <w:webHidden/>
          </w:rPr>
          <w:fldChar w:fldCharType="separate"/>
        </w:r>
        <w:r>
          <w:rPr>
            <w:noProof/>
            <w:webHidden/>
          </w:rPr>
          <w:t>36</w:t>
        </w:r>
        <w:r>
          <w:rPr>
            <w:noProof/>
            <w:webHidden/>
          </w:rPr>
          <w:fldChar w:fldCharType="end"/>
        </w:r>
      </w:hyperlink>
    </w:p>
    <w:p w14:paraId="41200A6C" w14:textId="3A0901FC"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29" w:history="1">
        <w:r w:rsidRPr="00B7005E">
          <w:rPr>
            <w:rStyle w:val="Hypertextovodkaz"/>
            <w:noProof/>
          </w:rPr>
          <w:t>7</w:t>
        </w:r>
        <w:r>
          <w:rPr>
            <w:rFonts w:asciiTheme="minorHAnsi" w:eastAsiaTheme="minorEastAsia" w:hAnsiTheme="minorHAnsi" w:cstheme="minorBidi"/>
            <w:noProof/>
            <w:kern w:val="2"/>
            <w14:ligatures w14:val="standardContextual"/>
          </w:rPr>
          <w:tab/>
        </w:r>
        <w:r w:rsidRPr="00B7005E">
          <w:rPr>
            <w:rStyle w:val="Hypertextovodkaz"/>
            <w:noProof/>
          </w:rPr>
          <w:t>Mechanismy nástroje a instalačního skriptu</w:t>
        </w:r>
        <w:r>
          <w:rPr>
            <w:noProof/>
            <w:webHidden/>
          </w:rPr>
          <w:tab/>
        </w:r>
        <w:r>
          <w:rPr>
            <w:noProof/>
            <w:webHidden/>
          </w:rPr>
          <w:fldChar w:fldCharType="begin"/>
        </w:r>
        <w:r>
          <w:rPr>
            <w:noProof/>
            <w:webHidden/>
          </w:rPr>
          <w:instrText xml:space="preserve"> PAGEREF _Toc191228629 \h </w:instrText>
        </w:r>
        <w:r>
          <w:rPr>
            <w:noProof/>
            <w:webHidden/>
          </w:rPr>
        </w:r>
        <w:r>
          <w:rPr>
            <w:noProof/>
            <w:webHidden/>
          </w:rPr>
          <w:fldChar w:fldCharType="separate"/>
        </w:r>
        <w:r>
          <w:rPr>
            <w:noProof/>
            <w:webHidden/>
          </w:rPr>
          <w:t>36</w:t>
        </w:r>
        <w:r>
          <w:rPr>
            <w:noProof/>
            <w:webHidden/>
          </w:rPr>
          <w:fldChar w:fldCharType="end"/>
        </w:r>
      </w:hyperlink>
    </w:p>
    <w:p w14:paraId="053CA5FB" w14:textId="431D0E37"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30" w:history="1">
        <w:r w:rsidRPr="00B7005E">
          <w:rPr>
            <w:rStyle w:val="Hypertextovodkaz"/>
            <w:noProof/>
          </w:rPr>
          <w:t>8</w:t>
        </w:r>
        <w:r>
          <w:rPr>
            <w:rFonts w:asciiTheme="minorHAnsi" w:eastAsiaTheme="minorEastAsia" w:hAnsiTheme="minorHAnsi" w:cstheme="minorBidi"/>
            <w:noProof/>
            <w:kern w:val="2"/>
            <w14:ligatures w14:val="standardContextual"/>
          </w:rPr>
          <w:tab/>
        </w:r>
        <w:r w:rsidRPr="00B7005E">
          <w:rPr>
            <w:rStyle w:val="Hypertextovodkaz"/>
            <w:noProof/>
          </w:rPr>
          <w:t>Instalace WiFighteru</w:t>
        </w:r>
        <w:r>
          <w:rPr>
            <w:noProof/>
            <w:webHidden/>
          </w:rPr>
          <w:tab/>
        </w:r>
        <w:r>
          <w:rPr>
            <w:noProof/>
            <w:webHidden/>
          </w:rPr>
          <w:fldChar w:fldCharType="begin"/>
        </w:r>
        <w:r>
          <w:rPr>
            <w:noProof/>
            <w:webHidden/>
          </w:rPr>
          <w:instrText xml:space="preserve"> PAGEREF _Toc191228630 \h </w:instrText>
        </w:r>
        <w:r>
          <w:rPr>
            <w:noProof/>
            <w:webHidden/>
          </w:rPr>
        </w:r>
        <w:r>
          <w:rPr>
            <w:noProof/>
            <w:webHidden/>
          </w:rPr>
          <w:fldChar w:fldCharType="separate"/>
        </w:r>
        <w:r>
          <w:rPr>
            <w:noProof/>
            <w:webHidden/>
          </w:rPr>
          <w:t>37</w:t>
        </w:r>
        <w:r>
          <w:rPr>
            <w:noProof/>
            <w:webHidden/>
          </w:rPr>
          <w:fldChar w:fldCharType="end"/>
        </w:r>
      </w:hyperlink>
    </w:p>
    <w:p w14:paraId="02B8525F" w14:textId="182990C2" w:rsidR="00167936" w:rsidRDefault="00167936">
      <w:pPr>
        <w:pStyle w:val="Obsah1"/>
        <w:tabs>
          <w:tab w:val="left" w:pos="1200"/>
          <w:tab w:val="right" w:leader="dot" w:pos="9061"/>
        </w:tabs>
        <w:rPr>
          <w:rFonts w:asciiTheme="minorHAnsi" w:eastAsiaTheme="minorEastAsia" w:hAnsiTheme="minorHAnsi" w:cstheme="minorBidi"/>
          <w:noProof/>
          <w:kern w:val="2"/>
          <w14:ligatures w14:val="standardContextual"/>
        </w:rPr>
      </w:pPr>
      <w:hyperlink w:anchor="_Toc191228631" w:history="1">
        <w:r w:rsidRPr="00B7005E">
          <w:rPr>
            <w:rStyle w:val="Hypertextovodkaz"/>
            <w:noProof/>
          </w:rPr>
          <w:t>9</w:t>
        </w:r>
        <w:r>
          <w:rPr>
            <w:rFonts w:asciiTheme="minorHAnsi" w:eastAsiaTheme="minorEastAsia" w:hAnsiTheme="minorHAnsi" w:cstheme="minorBidi"/>
            <w:noProof/>
            <w:kern w:val="2"/>
            <w14:ligatures w14:val="standardContextual"/>
          </w:rPr>
          <w:tab/>
        </w:r>
        <w:r w:rsidRPr="00B7005E">
          <w:rPr>
            <w:rStyle w:val="Hypertextovodkaz"/>
            <w:noProof/>
          </w:rPr>
          <w:t>Použití WiFighteru a jeho rozhraní</w:t>
        </w:r>
        <w:r>
          <w:rPr>
            <w:noProof/>
            <w:webHidden/>
          </w:rPr>
          <w:tab/>
        </w:r>
        <w:r>
          <w:rPr>
            <w:noProof/>
            <w:webHidden/>
          </w:rPr>
          <w:fldChar w:fldCharType="begin"/>
        </w:r>
        <w:r>
          <w:rPr>
            <w:noProof/>
            <w:webHidden/>
          </w:rPr>
          <w:instrText xml:space="preserve"> PAGEREF _Toc191228631 \h </w:instrText>
        </w:r>
        <w:r>
          <w:rPr>
            <w:noProof/>
            <w:webHidden/>
          </w:rPr>
        </w:r>
        <w:r>
          <w:rPr>
            <w:noProof/>
            <w:webHidden/>
          </w:rPr>
          <w:fldChar w:fldCharType="separate"/>
        </w:r>
        <w:r>
          <w:rPr>
            <w:noProof/>
            <w:webHidden/>
          </w:rPr>
          <w:t>39</w:t>
        </w:r>
        <w:r>
          <w:rPr>
            <w:noProof/>
            <w:webHidden/>
          </w:rPr>
          <w:fldChar w:fldCharType="end"/>
        </w:r>
      </w:hyperlink>
    </w:p>
    <w:p w14:paraId="743CC539" w14:textId="5F53986B"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2" w:history="1">
        <w:r w:rsidRPr="00B7005E">
          <w:rPr>
            <w:rStyle w:val="Hypertextovodkaz"/>
            <w:noProof/>
          </w:rPr>
          <w:t>9.1</w:t>
        </w:r>
        <w:r>
          <w:rPr>
            <w:rFonts w:asciiTheme="minorHAnsi" w:eastAsiaTheme="minorEastAsia" w:hAnsiTheme="minorHAnsi" w:cstheme="minorBidi"/>
            <w:noProof/>
            <w:kern w:val="2"/>
            <w14:ligatures w14:val="standardContextual"/>
          </w:rPr>
          <w:tab/>
        </w:r>
        <w:r w:rsidRPr="00B7005E">
          <w:rPr>
            <w:rStyle w:val="Hypertextovodkaz"/>
            <w:noProof/>
          </w:rPr>
          <w:t>Nápověda k nástroji</w:t>
        </w:r>
        <w:r>
          <w:rPr>
            <w:noProof/>
            <w:webHidden/>
          </w:rPr>
          <w:tab/>
        </w:r>
        <w:r>
          <w:rPr>
            <w:noProof/>
            <w:webHidden/>
          </w:rPr>
          <w:fldChar w:fldCharType="begin"/>
        </w:r>
        <w:r>
          <w:rPr>
            <w:noProof/>
            <w:webHidden/>
          </w:rPr>
          <w:instrText xml:space="preserve"> PAGEREF _Toc191228632 \h </w:instrText>
        </w:r>
        <w:r>
          <w:rPr>
            <w:noProof/>
            <w:webHidden/>
          </w:rPr>
        </w:r>
        <w:r>
          <w:rPr>
            <w:noProof/>
            <w:webHidden/>
          </w:rPr>
          <w:fldChar w:fldCharType="separate"/>
        </w:r>
        <w:r>
          <w:rPr>
            <w:noProof/>
            <w:webHidden/>
          </w:rPr>
          <w:t>39</w:t>
        </w:r>
        <w:r>
          <w:rPr>
            <w:noProof/>
            <w:webHidden/>
          </w:rPr>
          <w:fldChar w:fldCharType="end"/>
        </w:r>
      </w:hyperlink>
    </w:p>
    <w:p w14:paraId="5A671D2F" w14:textId="17E9C57F"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3" w:history="1">
        <w:r w:rsidRPr="00B7005E">
          <w:rPr>
            <w:rStyle w:val="Hypertextovodkaz"/>
            <w:noProof/>
          </w:rPr>
          <w:t>9.2</w:t>
        </w:r>
        <w:r>
          <w:rPr>
            <w:rFonts w:asciiTheme="minorHAnsi" w:eastAsiaTheme="minorEastAsia" w:hAnsiTheme="minorHAnsi" w:cstheme="minorBidi"/>
            <w:noProof/>
            <w:kern w:val="2"/>
            <w14:ligatures w14:val="standardContextual"/>
          </w:rPr>
          <w:tab/>
        </w:r>
        <w:r w:rsidRPr="00B7005E">
          <w:rPr>
            <w:rStyle w:val="Hypertextovodkaz"/>
            <w:noProof/>
          </w:rPr>
          <w:t>Podpříkazy nástroje</w:t>
        </w:r>
        <w:r>
          <w:rPr>
            <w:noProof/>
            <w:webHidden/>
          </w:rPr>
          <w:tab/>
        </w:r>
        <w:r>
          <w:rPr>
            <w:noProof/>
            <w:webHidden/>
          </w:rPr>
          <w:fldChar w:fldCharType="begin"/>
        </w:r>
        <w:r>
          <w:rPr>
            <w:noProof/>
            <w:webHidden/>
          </w:rPr>
          <w:instrText xml:space="preserve"> PAGEREF _Toc191228633 \h </w:instrText>
        </w:r>
        <w:r>
          <w:rPr>
            <w:noProof/>
            <w:webHidden/>
          </w:rPr>
        </w:r>
        <w:r>
          <w:rPr>
            <w:noProof/>
            <w:webHidden/>
          </w:rPr>
          <w:fldChar w:fldCharType="separate"/>
        </w:r>
        <w:r>
          <w:rPr>
            <w:noProof/>
            <w:webHidden/>
          </w:rPr>
          <w:t>40</w:t>
        </w:r>
        <w:r>
          <w:rPr>
            <w:noProof/>
            <w:webHidden/>
          </w:rPr>
          <w:fldChar w:fldCharType="end"/>
        </w:r>
      </w:hyperlink>
    </w:p>
    <w:p w14:paraId="40D78032" w14:textId="4381E8C7" w:rsidR="00167936" w:rsidRDefault="00167936">
      <w:pPr>
        <w:pStyle w:val="Obsah2"/>
        <w:tabs>
          <w:tab w:val="left" w:pos="1680"/>
          <w:tab w:val="right" w:leader="dot" w:pos="9061"/>
        </w:tabs>
        <w:rPr>
          <w:rFonts w:asciiTheme="minorHAnsi" w:eastAsiaTheme="minorEastAsia" w:hAnsiTheme="minorHAnsi" w:cstheme="minorBidi"/>
          <w:noProof/>
          <w:kern w:val="2"/>
          <w14:ligatures w14:val="standardContextual"/>
        </w:rPr>
      </w:pPr>
      <w:hyperlink w:anchor="_Toc191228634" w:history="1">
        <w:r w:rsidRPr="00B7005E">
          <w:rPr>
            <w:rStyle w:val="Hypertextovodkaz"/>
            <w:noProof/>
          </w:rPr>
          <w:t>9.3</w:t>
        </w:r>
        <w:r>
          <w:rPr>
            <w:rFonts w:asciiTheme="minorHAnsi" w:eastAsiaTheme="minorEastAsia" w:hAnsiTheme="minorHAnsi" w:cstheme="minorBidi"/>
            <w:noProof/>
            <w:kern w:val="2"/>
            <w14:ligatures w14:val="standardContextual"/>
          </w:rPr>
          <w:tab/>
        </w:r>
        <w:r w:rsidRPr="00B7005E">
          <w:rPr>
            <w:rStyle w:val="Hypertextovodkaz"/>
            <w:noProof/>
          </w:rPr>
          <w:t>Rozhraní nástroje</w:t>
        </w:r>
        <w:r>
          <w:rPr>
            <w:noProof/>
            <w:webHidden/>
          </w:rPr>
          <w:tab/>
        </w:r>
        <w:r>
          <w:rPr>
            <w:noProof/>
            <w:webHidden/>
          </w:rPr>
          <w:fldChar w:fldCharType="begin"/>
        </w:r>
        <w:r>
          <w:rPr>
            <w:noProof/>
            <w:webHidden/>
          </w:rPr>
          <w:instrText xml:space="preserve"> PAGEREF _Toc191228634 \h </w:instrText>
        </w:r>
        <w:r>
          <w:rPr>
            <w:noProof/>
            <w:webHidden/>
          </w:rPr>
        </w:r>
        <w:r>
          <w:rPr>
            <w:noProof/>
            <w:webHidden/>
          </w:rPr>
          <w:fldChar w:fldCharType="separate"/>
        </w:r>
        <w:r>
          <w:rPr>
            <w:noProof/>
            <w:webHidden/>
          </w:rPr>
          <w:t>40</w:t>
        </w:r>
        <w:r>
          <w:rPr>
            <w:noProof/>
            <w:webHidden/>
          </w:rPr>
          <w:fldChar w:fldCharType="end"/>
        </w:r>
      </w:hyperlink>
    </w:p>
    <w:p w14:paraId="265DDC20" w14:textId="613ED215" w:rsidR="00167936" w:rsidRDefault="00167936">
      <w:pPr>
        <w:pStyle w:val="Obsah1"/>
        <w:tabs>
          <w:tab w:val="right" w:leader="dot" w:pos="9061"/>
        </w:tabs>
        <w:rPr>
          <w:rFonts w:asciiTheme="minorHAnsi" w:eastAsiaTheme="minorEastAsia" w:hAnsiTheme="minorHAnsi" w:cstheme="minorBidi"/>
          <w:noProof/>
          <w:kern w:val="2"/>
          <w14:ligatures w14:val="standardContextual"/>
        </w:rPr>
      </w:pPr>
      <w:hyperlink w:anchor="_Toc191228635" w:history="1">
        <w:r w:rsidRPr="00B7005E">
          <w:rPr>
            <w:rStyle w:val="Hypertextovodkaz"/>
            <w:noProof/>
          </w:rPr>
          <w:t>ZDROJE</w:t>
        </w:r>
        <w:r>
          <w:rPr>
            <w:noProof/>
            <w:webHidden/>
          </w:rPr>
          <w:tab/>
        </w:r>
        <w:r>
          <w:rPr>
            <w:noProof/>
            <w:webHidden/>
          </w:rPr>
          <w:fldChar w:fldCharType="begin"/>
        </w:r>
        <w:r>
          <w:rPr>
            <w:noProof/>
            <w:webHidden/>
          </w:rPr>
          <w:instrText xml:space="preserve"> PAGEREF _Toc191228635 \h </w:instrText>
        </w:r>
        <w:r>
          <w:rPr>
            <w:noProof/>
            <w:webHidden/>
          </w:rPr>
        </w:r>
        <w:r>
          <w:rPr>
            <w:noProof/>
            <w:webHidden/>
          </w:rPr>
          <w:fldChar w:fldCharType="separate"/>
        </w:r>
        <w:r>
          <w:rPr>
            <w:noProof/>
            <w:webHidden/>
          </w:rPr>
          <w:t>43</w:t>
        </w:r>
        <w:r>
          <w:rPr>
            <w:noProof/>
            <w:webHidden/>
          </w:rPr>
          <w:fldChar w:fldCharType="end"/>
        </w:r>
      </w:hyperlink>
    </w:p>
    <w:p w14:paraId="79D288EB" w14:textId="2661EDA3" w:rsidR="00167936" w:rsidRDefault="00167936">
      <w:pPr>
        <w:pStyle w:val="Obsah1"/>
        <w:tabs>
          <w:tab w:val="right" w:leader="dot" w:pos="9061"/>
        </w:tabs>
        <w:rPr>
          <w:rFonts w:asciiTheme="minorHAnsi" w:eastAsiaTheme="minorEastAsia" w:hAnsiTheme="minorHAnsi" w:cstheme="minorBidi"/>
          <w:noProof/>
          <w:kern w:val="2"/>
          <w14:ligatures w14:val="standardContextual"/>
        </w:rPr>
      </w:pPr>
      <w:hyperlink w:anchor="_Toc191228636" w:history="1">
        <w:r w:rsidRPr="00B7005E">
          <w:rPr>
            <w:rStyle w:val="Hypertextovodkaz"/>
            <w:noProof/>
          </w:rPr>
          <w:t>SEZNAM OBRÁZKŮ</w:t>
        </w:r>
        <w:r>
          <w:rPr>
            <w:noProof/>
            <w:webHidden/>
          </w:rPr>
          <w:tab/>
        </w:r>
        <w:r>
          <w:rPr>
            <w:noProof/>
            <w:webHidden/>
          </w:rPr>
          <w:fldChar w:fldCharType="begin"/>
        </w:r>
        <w:r>
          <w:rPr>
            <w:noProof/>
            <w:webHidden/>
          </w:rPr>
          <w:instrText xml:space="preserve"> PAGEREF _Toc191228636 \h </w:instrText>
        </w:r>
        <w:r>
          <w:rPr>
            <w:noProof/>
            <w:webHidden/>
          </w:rPr>
        </w:r>
        <w:r>
          <w:rPr>
            <w:noProof/>
            <w:webHidden/>
          </w:rPr>
          <w:fldChar w:fldCharType="separate"/>
        </w:r>
        <w:r>
          <w:rPr>
            <w:noProof/>
            <w:webHidden/>
          </w:rPr>
          <w:t>46</w:t>
        </w:r>
        <w:r>
          <w:rPr>
            <w:noProof/>
            <w:webHidden/>
          </w:rPr>
          <w:fldChar w:fldCharType="end"/>
        </w:r>
      </w:hyperlink>
    </w:p>
    <w:p w14:paraId="713C26DC" w14:textId="1CDBA2A6" w:rsidR="00B141DE" w:rsidRDefault="00B141DE">
      <w:r>
        <w:rPr>
          <w:b/>
          <w:bCs/>
        </w:rPr>
        <w:fldChar w:fldCharType="end"/>
      </w:r>
    </w:p>
    <w:p w14:paraId="2BABB56B" w14:textId="77777777" w:rsidR="006172DC" w:rsidRPr="006172DC" w:rsidRDefault="006172DC" w:rsidP="00B141DE">
      <w:pPr>
        <w:ind w:firstLine="0"/>
      </w:pPr>
    </w:p>
    <w:p w14:paraId="755B8822" w14:textId="77777777" w:rsidR="006172DC" w:rsidRPr="006172DC" w:rsidRDefault="006172DC" w:rsidP="006172DC"/>
    <w:p w14:paraId="53827E61" w14:textId="77777777" w:rsidR="006172DC" w:rsidRPr="006172DC" w:rsidRDefault="006172DC" w:rsidP="006172DC"/>
    <w:p w14:paraId="50373D28" w14:textId="77777777" w:rsidR="006172DC" w:rsidRPr="006172DC" w:rsidRDefault="006172DC" w:rsidP="006172DC"/>
    <w:p w14:paraId="72321347" w14:textId="77777777" w:rsidR="006172DC" w:rsidRPr="006172DC" w:rsidRDefault="006172DC" w:rsidP="006172DC"/>
    <w:p w14:paraId="061A6C47" w14:textId="77777777" w:rsidR="006172DC" w:rsidRPr="006172DC" w:rsidRDefault="006172DC" w:rsidP="006172DC"/>
    <w:p w14:paraId="3EB89F68" w14:textId="77777777" w:rsidR="006172DC" w:rsidRPr="006172DC" w:rsidRDefault="006172DC" w:rsidP="006172DC"/>
    <w:p w14:paraId="4BC83AC9" w14:textId="77777777" w:rsidR="006172DC" w:rsidRPr="006172DC" w:rsidRDefault="006172DC" w:rsidP="006172DC"/>
    <w:p w14:paraId="5B842156" w14:textId="77777777" w:rsidR="006172DC" w:rsidRPr="006172DC" w:rsidRDefault="006172DC" w:rsidP="006172DC"/>
    <w:p w14:paraId="76FFC4CB" w14:textId="77777777" w:rsidR="006172DC" w:rsidRPr="006172DC" w:rsidRDefault="006172DC" w:rsidP="006172DC"/>
    <w:p w14:paraId="4D2D96CF" w14:textId="77777777" w:rsidR="006172DC" w:rsidRPr="006172DC" w:rsidRDefault="006172DC" w:rsidP="006172DC"/>
    <w:p w14:paraId="68FF4ECD" w14:textId="77777777" w:rsidR="006172DC" w:rsidRDefault="006172DC" w:rsidP="006172DC"/>
    <w:p w14:paraId="257EF2E1" w14:textId="77777777" w:rsidR="006172DC" w:rsidRDefault="006172DC" w:rsidP="006172DC">
      <w:pPr>
        <w:jc w:val="center"/>
      </w:pPr>
    </w:p>
    <w:p w14:paraId="12386481" w14:textId="77777777" w:rsidR="008E56AF" w:rsidRPr="002C663E" w:rsidRDefault="008E56AF" w:rsidP="008E56AF">
      <w:pPr>
        <w:pStyle w:val="NzevVLEVO"/>
      </w:pPr>
    </w:p>
    <w:p w14:paraId="18745646" w14:textId="77777777" w:rsidR="008E56AF" w:rsidRDefault="008E56AF" w:rsidP="006172DC">
      <w:pPr>
        <w:sectPr w:rsidR="008E56AF" w:rsidSect="008E56AF">
          <w:headerReference w:type="default" r:id="rId9"/>
          <w:footerReference w:type="default" r:id="rId10"/>
          <w:pgSz w:w="11906" w:h="16838"/>
          <w:pgMar w:top="1418" w:right="1134" w:bottom="851" w:left="1701" w:header="709" w:footer="283" w:gutter="0"/>
          <w:cols w:space="708"/>
          <w:docGrid w:linePitch="360"/>
        </w:sectPr>
      </w:pPr>
    </w:p>
    <w:p w14:paraId="421E71C1" w14:textId="77777777" w:rsidR="009B4519" w:rsidRDefault="009B4519" w:rsidP="00216680">
      <w:pPr>
        <w:pStyle w:val="Nadpis1"/>
      </w:pPr>
      <w:bookmarkStart w:id="15" w:name="_Toc510602355"/>
      <w:bookmarkStart w:id="16" w:name="_Toc18496332"/>
      <w:bookmarkStart w:id="17" w:name="_Toc148890127"/>
      <w:bookmarkStart w:id="18" w:name="_Toc191228571"/>
      <w:bookmarkStart w:id="19" w:name="_Toc414892113"/>
      <w:r>
        <w:lastRenderedPageBreak/>
        <w:t>ÚVOD</w:t>
      </w:r>
      <w:bookmarkEnd w:id="15"/>
      <w:bookmarkEnd w:id="16"/>
      <w:bookmarkEnd w:id="17"/>
      <w:bookmarkEnd w:id="18"/>
    </w:p>
    <w:p w14:paraId="24FEC70A" w14:textId="0E9BCC68" w:rsidR="00B141DE" w:rsidRDefault="00D37BF1" w:rsidP="005B2DF2">
      <w:pPr>
        <w:ind w:firstLine="432"/>
        <w:rPr>
          <w:color w:val="000000" w:themeColor="text1"/>
        </w:rPr>
      </w:pPr>
      <w:bookmarkStart w:id="20" w:name="_Toc510602356"/>
      <w:r>
        <w:rPr>
          <w:color w:val="000000" w:themeColor="text1"/>
        </w:rPr>
        <w:t>Práce je zaměřena</w:t>
      </w:r>
      <w:r w:rsidR="00CE7F61">
        <w:rPr>
          <w:color w:val="000000" w:themeColor="text1"/>
        </w:rPr>
        <w:t xml:space="preserve"> </w:t>
      </w:r>
      <w:r w:rsidR="00BB1468">
        <w:rPr>
          <w:color w:val="000000" w:themeColor="text1"/>
        </w:rPr>
        <w:t>na</w:t>
      </w:r>
      <w:r w:rsidR="00E65853">
        <w:rPr>
          <w:color w:val="000000" w:themeColor="text1"/>
        </w:rPr>
        <w:t xml:space="preserve"> penetrační</w:t>
      </w:r>
      <w:r w:rsidR="00F34414">
        <w:rPr>
          <w:color w:val="000000" w:themeColor="text1"/>
        </w:rPr>
        <w:t xml:space="preserve"> testování</w:t>
      </w:r>
      <w:r w:rsidR="00BB1468">
        <w:rPr>
          <w:color w:val="000000" w:themeColor="text1"/>
        </w:rPr>
        <w:t xml:space="preserve"> bezdrátových sítí wifi</w:t>
      </w:r>
      <w:r w:rsidR="00215870">
        <w:rPr>
          <w:color w:val="000000" w:themeColor="text1"/>
        </w:rPr>
        <w:t xml:space="preserve"> a jejich </w:t>
      </w:r>
      <w:r w:rsidR="00771AC2">
        <w:rPr>
          <w:color w:val="000000" w:themeColor="text1"/>
        </w:rPr>
        <w:t>bezpečnostní</w:t>
      </w:r>
      <w:r w:rsidR="00C22CEF">
        <w:rPr>
          <w:color w:val="000000" w:themeColor="text1"/>
        </w:rPr>
        <w:t>m</w:t>
      </w:r>
      <w:r w:rsidR="005C21E9">
        <w:rPr>
          <w:color w:val="000000" w:themeColor="text1"/>
        </w:rPr>
        <w:t xml:space="preserve">u </w:t>
      </w:r>
      <w:r w:rsidR="00215870">
        <w:rPr>
          <w:color w:val="000000" w:themeColor="text1"/>
        </w:rPr>
        <w:t>auditování.</w:t>
      </w:r>
      <w:r w:rsidR="00043B1A">
        <w:rPr>
          <w:color w:val="000000" w:themeColor="text1"/>
        </w:rPr>
        <w:t xml:space="preserve"> Je navržena jako</w:t>
      </w:r>
      <w:r w:rsidR="00FF54E7">
        <w:rPr>
          <w:color w:val="000000" w:themeColor="text1"/>
        </w:rPr>
        <w:t xml:space="preserve"> </w:t>
      </w:r>
      <w:r w:rsidR="009602AA">
        <w:rPr>
          <w:color w:val="000000" w:themeColor="text1"/>
        </w:rPr>
        <w:t>linuxový nástroj</w:t>
      </w:r>
      <w:r w:rsidR="00D56925">
        <w:rPr>
          <w:color w:val="000000" w:themeColor="text1"/>
        </w:rPr>
        <w:t xml:space="preserve"> v</w:t>
      </w:r>
      <w:r w:rsidR="00A46E16">
        <w:rPr>
          <w:color w:val="000000" w:themeColor="text1"/>
        </w:rPr>
        <w:t> terminál</w:t>
      </w:r>
      <w:r w:rsidR="00A46E16">
        <w:rPr>
          <w:color w:val="000000" w:themeColor="text1"/>
          <w:lang w:val="en-US"/>
        </w:rPr>
        <w:t>u</w:t>
      </w:r>
      <w:r w:rsidR="001B3885">
        <w:rPr>
          <w:color w:val="000000" w:themeColor="text1"/>
          <w:lang w:val="en-US"/>
        </w:rPr>
        <w:t>,</w:t>
      </w:r>
      <w:r w:rsidR="00676173">
        <w:rPr>
          <w:color w:val="000000" w:themeColor="text1"/>
        </w:rPr>
        <w:t xml:space="preserve"> napsaný v jazyku python</w:t>
      </w:r>
      <w:r w:rsidR="009602AA">
        <w:rPr>
          <w:color w:val="000000" w:themeColor="text1"/>
        </w:rPr>
        <w:t xml:space="preserve"> pro distribuci OpenSUSE Tumbleweed</w:t>
      </w:r>
      <w:r w:rsidR="00007B24">
        <w:rPr>
          <w:color w:val="000000" w:themeColor="text1"/>
        </w:rPr>
        <w:t>.</w:t>
      </w:r>
      <w:r w:rsidR="00973091">
        <w:rPr>
          <w:color w:val="000000" w:themeColor="text1"/>
        </w:rPr>
        <w:t xml:space="preserve"> </w:t>
      </w:r>
      <w:r w:rsidR="00220236">
        <w:rPr>
          <w:color w:val="000000" w:themeColor="text1"/>
        </w:rPr>
        <w:t>Tento nástroj disponuj</w:t>
      </w:r>
      <w:r w:rsidR="006A0260">
        <w:rPr>
          <w:color w:val="000000" w:themeColor="text1"/>
        </w:rPr>
        <w:t>e</w:t>
      </w:r>
      <w:r w:rsidR="00220236">
        <w:rPr>
          <w:color w:val="000000" w:themeColor="text1"/>
        </w:rPr>
        <w:t xml:space="preserve"> několika</w:t>
      </w:r>
      <w:r w:rsidR="003113D9">
        <w:rPr>
          <w:color w:val="000000" w:themeColor="text1"/>
        </w:rPr>
        <w:t xml:space="preserve"> příkazy</w:t>
      </w:r>
      <w:r w:rsidR="000952BC">
        <w:rPr>
          <w:color w:val="000000" w:themeColor="text1"/>
        </w:rPr>
        <w:t>, které uživateli usnadní práci s</w:t>
      </w:r>
      <w:r w:rsidR="00094BF9">
        <w:rPr>
          <w:color w:val="000000" w:themeColor="text1"/>
        </w:rPr>
        <w:t xml:space="preserve">e </w:t>
      </w:r>
      <w:r w:rsidR="00557839">
        <w:rPr>
          <w:color w:val="000000" w:themeColor="text1"/>
        </w:rPr>
        <w:t xml:space="preserve">bezdrátovými </w:t>
      </w:r>
      <w:r w:rsidR="00094BF9">
        <w:rPr>
          <w:color w:val="000000" w:themeColor="text1"/>
        </w:rPr>
        <w:t>síťovými rozhraními</w:t>
      </w:r>
      <w:r w:rsidR="00AB6A12">
        <w:rPr>
          <w:color w:val="000000" w:themeColor="text1"/>
        </w:rPr>
        <w:t xml:space="preserve"> a nástrojem jako takovým</w:t>
      </w:r>
      <w:r w:rsidR="0078389C">
        <w:rPr>
          <w:color w:val="000000" w:themeColor="text1"/>
        </w:rPr>
        <w:t>, a</w:t>
      </w:r>
      <w:r w:rsidR="00EE4741">
        <w:rPr>
          <w:color w:val="000000" w:themeColor="text1"/>
        </w:rPr>
        <w:t xml:space="preserve"> hlavním příkazem, který spustí nástroj v jednoduchém rozhraní</w:t>
      </w:r>
      <w:r w:rsidR="00920071">
        <w:rPr>
          <w:color w:val="000000" w:themeColor="text1"/>
        </w:rPr>
        <w:t xml:space="preserve"> </w:t>
      </w:r>
      <w:r w:rsidR="00CE587D">
        <w:rPr>
          <w:color w:val="000000" w:themeColor="text1"/>
        </w:rPr>
        <w:t>terminálu</w:t>
      </w:r>
      <w:r w:rsidR="00863EE8">
        <w:rPr>
          <w:color w:val="000000" w:themeColor="text1"/>
        </w:rPr>
        <w:t>.</w:t>
      </w:r>
    </w:p>
    <w:p w14:paraId="10B39CAC" w14:textId="77CB0727" w:rsidR="005B011B" w:rsidRDefault="003D5E50" w:rsidP="006C34FF">
      <w:pPr>
        <w:ind w:firstLine="432"/>
        <w:rPr>
          <w:color w:val="000000" w:themeColor="text1"/>
        </w:rPr>
      </w:pPr>
      <w:r>
        <w:rPr>
          <w:color w:val="000000" w:themeColor="text1"/>
        </w:rPr>
        <w:t>Práce automatizuje a zjednodušuje</w:t>
      </w:r>
      <w:r w:rsidR="00D0071A">
        <w:rPr>
          <w:color w:val="000000" w:themeColor="text1"/>
        </w:rPr>
        <w:t xml:space="preserve"> 4</w:t>
      </w:r>
      <w:r w:rsidR="00CD595D">
        <w:rPr>
          <w:color w:val="000000" w:themeColor="text1"/>
        </w:rPr>
        <w:t xml:space="preserve"> běžn</w:t>
      </w:r>
      <w:r w:rsidR="00EA5DB2">
        <w:rPr>
          <w:color w:val="000000" w:themeColor="text1"/>
        </w:rPr>
        <w:t>é</w:t>
      </w:r>
      <w:r w:rsidR="00CD595D">
        <w:rPr>
          <w:color w:val="000000" w:themeColor="text1"/>
        </w:rPr>
        <w:t xml:space="preserve"> útoky</w:t>
      </w:r>
      <w:r w:rsidR="008B1717">
        <w:rPr>
          <w:color w:val="000000" w:themeColor="text1"/>
        </w:rPr>
        <w:t xml:space="preserve"> na bezdrátové sítě</w:t>
      </w:r>
      <w:r w:rsidR="006C34FF">
        <w:rPr>
          <w:color w:val="000000" w:themeColor="text1"/>
        </w:rPr>
        <w:t>, které by za normálních oko</w:t>
      </w:r>
      <w:bookmarkEnd w:id="19"/>
      <w:bookmarkEnd w:id="20"/>
      <w:r w:rsidR="006C34FF">
        <w:rPr>
          <w:color w:val="000000" w:themeColor="text1"/>
        </w:rPr>
        <w:t xml:space="preserve">lností vyžadovali zdlouhavý proces a </w:t>
      </w:r>
      <w:r w:rsidR="005C4383">
        <w:rPr>
          <w:color w:val="000000" w:themeColor="text1"/>
        </w:rPr>
        <w:t>hlubší znalosti</w:t>
      </w:r>
      <w:r w:rsidR="00735B74">
        <w:rPr>
          <w:color w:val="000000" w:themeColor="text1"/>
        </w:rPr>
        <w:t xml:space="preserve"> </w:t>
      </w:r>
      <w:r w:rsidR="005C4383">
        <w:rPr>
          <w:color w:val="000000" w:themeColor="text1"/>
        </w:rPr>
        <w:t>uživatele.</w:t>
      </w:r>
      <w:r w:rsidR="00E12B11">
        <w:rPr>
          <w:color w:val="000000" w:themeColor="text1"/>
        </w:rPr>
        <w:t xml:space="preserve"> Při </w:t>
      </w:r>
      <w:r w:rsidR="008F21E8">
        <w:rPr>
          <w:color w:val="000000" w:themeColor="text1"/>
        </w:rPr>
        <w:t>úspěšně</w:t>
      </w:r>
      <w:r w:rsidR="00E12B11">
        <w:rPr>
          <w:color w:val="000000" w:themeColor="text1"/>
        </w:rPr>
        <w:t xml:space="preserve"> provedeném útoku a následném prolomení hesla</w:t>
      </w:r>
      <w:r w:rsidR="00BD01F3">
        <w:rPr>
          <w:color w:val="000000" w:themeColor="text1"/>
        </w:rPr>
        <w:t xml:space="preserve"> generuje nástroj stručné reporty s časovým otiskem, parametry wifi sítě a prolomen</w:t>
      </w:r>
      <w:r w:rsidR="00A42398">
        <w:rPr>
          <w:color w:val="000000" w:themeColor="text1"/>
        </w:rPr>
        <w:t>ým</w:t>
      </w:r>
      <w:r w:rsidR="00BD01F3">
        <w:rPr>
          <w:color w:val="000000" w:themeColor="text1"/>
        </w:rPr>
        <w:t xml:space="preserve"> hesl</w:t>
      </w:r>
      <w:r w:rsidR="00F0064A">
        <w:rPr>
          <w:color w:val="000000" w:themeColor="text1"/>
        </w:rPr>
        <w:t>em</w:t>
      </w:r>
      <w:r w:rsidR="00BD01F3">
        <w:rPr>
          <w:color w:val="000000" w:themeColor="text1"/>
        </w:rPr>
        <w:t>.</w:t>
      </w:r>
      <w:r w:rsidR="002D28ED">
        <w:rPr>
          <w:color w:val="000000" w:themeColor="text1"/>
        </w:rPr>
        <w:t xml:space="preserve"> </w:t>
      </w:r>
      <w:r w:rsidR="00D847B7">
        <w:rPr>
          <w:color w:val="000000" w:themeColor="text1"/>
        </w:rPr>
        <w:t>V některých případech</w:t>
      </w:r>
      <w:r w:rsidR="002D28ED">
        <w:rPr>
          <w:color w:val="000000" w:themeColor="text1"/>
        </w:rPr>
        <w:t xml:space="preserve"> </w:t>
      </w:r>
      <w:r w:rsidR="00B22A16">
        <w:rPr>
          <w:color w:val="000000" w:themeColor="text1"/>
        </w:rPr>
        <w:t xml:space="preserve">jsou </w:t>
      </w:r>
      <w:r w:rsidR="007C6787">
        <w:rPr>
          <w:color w:val="000000" w:themeColor="text1"/>
        </w:rPr>
        <w:t>ukládány</w:t>
      </w:r>
      <w:r w:rsidR="0067351D">
        <w:rPr>
          <w:color w:val="000000" w:themeColor="text1"/>
        </w:rPr>
        <w:t xml:space="preserve"> </w:t>
      </w:r>
      <w:r w:rsidR="002D28ED">
        <w:rPr>
          <w:color w:val="000000" w:themeColor="text1"/>
        </w:rPr>
        <w:t>úspěšně zachycené</w:t>
      </w:r>
      <w:r w:rsidR="003E4601">
        <w:rPr>
          <w:color w:val="000000" w:themeColor="text1"/>
        </w:rPr>
        <w:t xml:space="preserve"> </w:t>
      </w:r>
      <w:r w:rsidR="00100F5B">
        <w:rPr>
          <w:color w:val="000000" w:themeColor="text1"/>
        </w:rPr>
        <w:t xml:space="preserve">záznamy komunikace, které jsou pak uživateli dostupné pro </w:t>
      </w:r>
      <w:r w:rsidR="006D0CC9">
        <w:rPr>
          <w:color w:val="000000" w:themeColor="text1"/>
        </w:rPr>
        <w:t>prolomení</w:t>
      </w:r>
      <w:r w:rsidR="00F643D3">
        <w:rPr>
          <w:color w:val="000000" w:themeColor="text1"/>
        </w:rPr>
        <w:t xml:space="preserve"> hesla</w:t>
      </w:r>
      <w:r w:rsidR="00B54588">
        <w:rPr>
          <w:color w:val="000000" w:themeColor="text1"/>
        </w:rPr>
        <w:t xml:space="preserve"> </w:t>
      </w:r>
      <w:r w:rsidR="002A5541">
        <w:rPr>
          <w:color w:val="000000" w:themeColor="text1"/>
        </w:rPr>
        <w:t>využitím jiných nástrojů</w:t>
      </w:r>
      <w:r w:rsidR="00E41F38">
        <w:rPr>
          <w:color w:val="000000" w:themeColor="text1"/>
        </w:rPr>
        <w:t>.</w:t>
      </w:r>
      <w:r w:rsidR="00AA76A5">
        <w:rPr>
          <w:color w:val="000000" w:themeColor="text1"/>
        </w:rPr>
        <w:t xml:space="preserve"> Umožňuje také skenování okolních wifi sítí a </w:t>
      </w:r>
      <w:r w:rsidR="003F3D97">
        <w:rPr>
          <w:color w:val="000000" w:themeColor="text1"/>
        </w:rPr>
        <w:t xml:space="preserve">získávání </w:t>
      </w:r>
      <w:r w:rsidR="00AA76A5">
        <w:rPr>
          <w:color w:val="000000" w:themeColor="text1"/>
        </w:rPr>
        <w:t>jejich parametrů</w:t>
      </w:r>
      <w:r w:rsidR="003222E4">
        <w:rPr>
          <w:color w:val="000000" w:themeColor="text1"/>
        </w:rPr>
        <w:t xml:space="preserve"> </w:t>
      </w:r>
      <w:r w:rsidR="00B50531">
        <w:rPr>
          <w:color w:val="000000" w:themeColor="text1"/>
        </w:rPr>
        <w:t>jako například</w:t>
      </w:r>
      <w:r w:rsidR="004A6786">
        <w:rPr>
          <w:color w:val="000000" w:themeColor="text1"/>
        </w:rPr>
        <w:t xml:space="preserve"> </w:t>
      </w:r>
      <w:r w:rsidR="002D006F">
        <w:rPr>
          <w:color w:val="000000" w:themeColor="text1"/>
        </w:rPr>
        <w:t xml:space="preserve">typ </w:t>
      </w:r>
      <w:r w:rsidR="003222E4">
        <w:rPr>
          <w:color w:val="000000" w:themeColor="text1"/>
        </w:rPr>
        <w:t>zabezpečení</w:t>
      </w:r>
      <w:r w:rsidR="00023AE9">
        <w:rPr>
          <w:color w:val="000000" w:themeColor="text1"/>
        </w:rPr>
        <w:t>,</w:t>
      </w:r>
      <w:r w:rsidR="002D006F">
        <w:rPr>
          <w:color w:val="000000" w:themeColor="text1"/>
        </w:rPr>
        <w:t xml:space="preserve"> autentifikační metoda</w:t>
      </w:r>
      <w:r w:rsidR="00477C94">
        <w:rPr>
          <w:color w:val="000000" w:themeColor="text1"/>
        </w:rPr>
        <w:t xml:space="preserve"> a </w:t>
      </w:r>
      <w:r w:rsidR="00172C1D">
        <w:rPr>
          <w:color w:val="000000" w:themeColor="text1"/>
        </w:rPr>
        <w:t>šifrovací algoritmus</w:t>
      </w:r>
      <w:r w:rsidR="00FC1EC5">
        <w:rPr>
          <w:color w:val="000000" w:themeColor="text1"/>
        </w:rPr>
        <w:t>.</w:t>
      </w:r>
    </w:p>
    <w:p w14:paraId="531CA5FA" w14:textId="01CB1421" w:rsidR="005C2BCC" w:rsidRDefault="005B011B" w:rsidP="006C34FF">
      <w:pPr>
        <w:ind w:firstLine="432"/>
        <w:rPr>
          <w:b/>
          <w:bCs/>
          <w:kern w:val="32"/>
          <w:sz w:val="32"/>
          <w:szCs w:val="32"/>
        </w:rPr>
      </w:pPr>
      <w:r>
        <w:rPr>
          <w:color w:val="000000" w:themeColor="text1"/>
        </w:rPr>
        <w:t>Motivací pro tvorbu této práce byl autorův zájem</w:t>
      </w:r>
      <w:r w:rsidR="00CE5F64">
        <w:rPr>
          <w:color w:val="000000" w:themeColor="text1"/>
        </w:rPr>
        <w:t xml:space="preserve"> o hlubší pochopení bezpečnostních slabin wifi a návrhu </w:t>
      </w:r>
      <w:r w:rsidR="00B96DF8">
        <w:rPr>
          <w:color w:val="000000" w:themeColor="text1"/>
        </w:rPr>
        <w:t>jejich obran</w:t>
      </w:r>
      <w:r w:rsidR="006A356C">
        <w:rPr>
          <w:color w:val="000000" w:themeColor="text1"/>
        </w:rPr>
        <w:t>y</w:t>
      </w:r>
      <w:r w:rsidR="006577F5">
        <w:rPr>
          <w:color w:val="000000" w:themeColor="text1"/>
        </w:rPr>
        <w:t xml:space="preserve"> a také </w:t>
      </w:r>
      <w:r w:rsidR="00FE3C3F">
        <w:rPr>
          <w:color w:val="000000" w:themeColor="text1"/>
        </w:rPr>
        <w:t>slab</w:t>
      </w:r>
      <w:r w:rsidR="00332574">
        <w:rPr>
          <w:color w:val="000000" w:themeColor="text1"/>
        </w:rPr>
        <w:t>ý</w:t>
      </w:r>
      <w:r w:rsidR="00FE3C3F">
        <w:rPr>
          <w:color w:val="000000" w:themeColor="text1"/>
        </w:rPr>
        <w:t xml:space="preserve"> výskyt nástrojů, které by </w:t>
      </w:r>
      <w:r w:rsidR="003A2301">
        <w:rPr>
          <w:color w:val="000000" w:themeColor="text1"/>
        </w:rPr>
        <w:t>zahrnoval</w:t>
      </w:r>
      <w:r w:rsidR="00A53D73">
        <w:rPr>
          <w:color w:val="000000" w:themeColor="text1"/>
        </w:rPr>
        <w:t>y</w:t>
      </w:r>
      <w:r w:rsidR="00F146E3">
        <w:rPr>
          <w:color w:val="000000" w:themeColor="text1"/>
        </w:rPr>
        <w:t xml:space="preserve"> </w:t>
      </w:r>
      <w:r w:rsidR="00AB38A4">
        <w:rPr>
          <w:color w:val="000000" w:themeColor="text1"/>
        </w:rPr>
        <w:t xml:space="preserve">více </w:t>
      </w:r>
      <w:r w:rsidR="00F97015">
        <w:rPr>
          <w:color w:val="000000" w:themeColor="text1"/>
        </w:rPr>
        <w:t>wifi</w:t>
      </w:r>
      <w:r w:rsidR="00DE36D6">
        <w:rPr>
          <w:color w:val="000000" w:themeColor="text1"/>
        </w:rPr>
        <w:t xml:space="preserve"> </w:t>
      </w:r>
      <w:r w:rsidR="005B465D">
        <w:rPr>
          <w:color w:val="000000" w:themeColor="text1"/>
        </w:rPr>
        <w:t xml:space="preserve">útoků </w:t>
      </w:r>
      <w:r w:rsidR="00AB38A4">
        <w:rPr>
          <w:color w:val="000000" w:themeColor="text1"/>
        </w:rPr>
        <w:t xml:space="preserve">zahrnutých do </w:t>
      </w:r>
      <w:r w:rsidR="00982CF2">
        <w:rPr>
          <w:color w:val="000000" w:themeColor="text1"/>
        </w:rPr>
        <w:t>jednoho nástroje</w:t>
      </w:r>
      <w:r w:rsidR="0028500D">
        <w:rPr>
          <w:color w:val="000000" w:themeColor="text1"/>
        </w:rPr>
        <w:t xml:space="preserve"> </w:t>
      </w:r>
      <w:r w:rsidR="003F2335">
        <w:rPr>
          <w:color w:val="000000" w:themeColor="text1"/>
        </w:rPr>
        <w:t>s</w:t>
      </w:r>
      <w:r w:rsidR="00965D6E">
        <w:rPr>
          <w:color w:val="000000" w:themeColor="text1"/>
        </w:rPr>
        <w:t> </w:t>
      </w:r>
      <w:r w:rsidR="00AB38A4">
        <w:rPr>
          <w:color w:val="000000" w:themeColor="text1"/>
        </w:rPr>
        <w:t>jednoduch</w:t>
      </w:r>
      <w:r w:rsidR="00965D6E">
        <w:rPr>
          <w:color w:val="000000" w:themeColor="text1"/>
        </w:rPr>
        <w:t xml:space="preserve">ým </w:t>
      </w:r>
      <w:r w:rsidR="003D2C33">
        <w:rPr>
          <w:color w:val="000000" w:themeColor="text1"/>
        </w:rPr>
        <w:t>rozhraním</w:t>
      </w:r>
      <w:r w:rsidR="0038169F">
        <w:rPr>
          <w:color w:val="000000" w:themeColor="text1"/>
        </w:rPr>
        <w:t xml:space="preserve"> a </w:t>
      </w:r>
      <w:r w:rsidR="00BF04C3">
        <w:rPr>
          <w:color w:val="000000" w:themeColor="text1"/>
        </w:rPr>
        <w:t>ovládáním</w:t>
      </w:r>
      <w:r w:rsidR="00516357">
        <w:rPr>
          <w:color w:val="000000" w:themeColor="text1"/>
        </w:rPr>
        <w:t>.</w:t>
      </w:r>
      <w:r w:rsidR="005C2BCC">
        <w:br w:type="page"/>
      </w:r>
    </w:p>
    <w:p w14:paraId="6B6E1F0F" w14:textId="19B7BFF0" w:rsidR="005B2DF2" w:rsidRDefault="008C76F1" w:rsidP="00216680">
      <w:pPr>
        <w:pStyle w:val="Nadpis1"/>
      </w:pPr>
      <w:bookmarkStart w:id="21" w:name="_Toc191228572"/>
      <w:r>
        <w:lastRenderedPageBreak/>
        <w:t xml:space="preserve">Zabezpečení </w:t>
      </w:r>
      <w:r w:rsidR="00E45C99">
        <w:t>wifi</w:t>
      </w:r>
      <w:bookmarkEnd w:id="21"/>
    </w:p>
    <w:p w14:paraId="16B96798" w14:textId="77777777" w:rsidR="00E45C99" w:rsidRDefault="00CD410E" w:rsidP="00CD410E">
      <w:r>
        <w:t>Wifi je bezdrátová síťová technologie, která umožňuje mnoha zařízením komunikovat mezi sebou a internetem bez nutnosti zdlouhavého a složitého pokládání kabelů. Narozdíl od ethernetového řešení ale zdaleka nedosahuje tak vysokých přenosových rychlostí a spolehlivosti. Tato technologie je definována standardem IEEE 802.11.</w:t>
      </w:r>
    </w:p>
    <w:p w14:paraId="1554E482" w14:textId="77777777" w:rsidR="00122A04" w:rsidRDefault="00E45C99" w:rsidP="00E45C99">
      <w:pPr>
        <w:pStyle w:val="Nadpis2"/>
      </w:pPr>
      <w:bookmarkStart w:id="22" w:name="_Toc191228573"/>
      <w:r>
        <w:t>Jak funguje wifi?</w:t>
      </w:r>
      <w:bookmarkEnd w:id="22"/>
    </w:p>
    <w:p w14:paraId="5884DE39" w14:textId="5AE298A3" w:rsidR="00FC0E87" w:rsidRDefault="00FC0E87" w:rsidP="00FC0E87">
      <w:r w:rsidRPr="00FC0E87">
        <w:t xml:space="preserve">Pro nasazení této technologie se používají wifi routery, </w:t>
      </w:r>
      <w:proofErr w:type="spellStart"/>
      <w:r w:rsidRPr="00FC0E87">
        <w:t>repeatery</w:t>
      </w:r>
      <w:proofErr w:type="spellEnd"/>
      <w:r w:rsidRPr="00FC0E87">
        <w:t xml:space="preserve"> a </w:t>
      </w:r>
      <w:proofErr w:type="spellStart"/>
      <w:r w:rsidRPr="00FC0E87">
        <w:t>access</w:t>
      </w:r>
      <w:proofErr w:type="spellEnd"/>
      <w:r w:rsidRPr="00FC0E87">
        <w:t xml:space="preserve"> pointy. K přenosu dat jsou používány rádiové vlny, které jsou vysílány na určitém frekvenčním pásmu. Obvykle se k přenosu využívají pásma 2,4GHz a 5GHz, kde 2,4GHz díky jeho delší vlnové délce poskytuje větší pokrytí a dosah, zatímco 5GHz vyšších přenosových rychlosti. U některých bezdrátových routerů s vyšší cenou se můžeme v dnešní době setkat s pásmem 6GHz. Dalšími důležitými pojmy jsou šířka pásma (20, 40 a 80MHz) a čísla kanálů, která se odvíjejí od frekvenčního pásma. Kanály umožňují vysílačům eliminovat jejich vzájemné rušení. Šířka pásma definuje množství dat, které může být v jednom čase přenášeno. Platí ale pravidlo, že čím vyšší je šířka pásma tím větší šíři kanálů vysílač “zabírá” a ruší. Wifi se dále dělí na různé standardy (Wifi </w:t>
      </w:r>
      <w:r w:rsidR="00382747" w:rsidRPr="00FC0E87">
        <w:t>1</w:t>
      </w:r>
      <w:r w:rsidR="00382747">
        <w:t xml:space="preserve"> </w:t>
      </w:r>
      <w:r w:rsidR="00382747" w:rsidRPr="00FC0E87">
        <w:t>-</w:t>
      </w:r>
      <w:r w:rsidR="00382747">
        <w:t xml:space="preserve"> </w:t>
      </w:r>
      <w:r w:rsidR="00382747" w:rsidRPr="00FC0E87">
        <w:t>802</w:t>
      </w:r>
      <w:r w:rsidRPr="00FC0E87">
        <w:t>.11b, Wifi 2 - 802.11a, …), které vnímáme jako generace obohacující technologii o vyšší přenosové rychlosti, funkce a pokročilejší bezpečnostní techniky.</w:t>
      </w:r>
    </w:p>
    <w:p w14:paraId="1EA227F8" w14:textId="77777777" w:rsidR="00884977" w:rsidRDefault="00884977" w:rsidP="00FC0E87"/>
    <w:p w14:paraId="4EEF005F" w14:textId="0D2B02CB" w:rsidR="004D3AD1" w:rsidRDefault="004D3AD1" w:rsidP="00884977">
      <w:pPr>
        <w:jc w:val="center"/>
      </w:pPr>
      <w:r>
        <w:rPr>
          <w:noProof/>
        </w:rPr>
        <w:drawing>
          <wp:inline distT="0" distB="0" distL="0" distR="0" wp14:anchorId="636EF427" wp14:editId="32995808">
            <wp:extent cx="5531683" cy="1991674"/>
            <wp:effectExtent l="0" t="0" r="0" b="0"/>
            <wp:docPr id="2124502060" name="image3.jpg" descr="NEXTCOMP - Jak vybrat wifi router?"/>
            <wp:cNvGraphicFramePr/>
            <a:graphic xmlns:a="http://schemas.openxmlformats.org/drawingml/2006/main">
              <a:graphicData uri="http://schemas.openxmlformats.org/drawingml/2006/picture">
                <pic:pic xmlns:pic="http://schemas.openxmlformats.org/drawingml/2006/picture">
                  <pic:nvPicPr>
                    <pic:cNvPr id="0" name="image3.jpg" descr="NEXTCOMP - Jak vybrat wifi router?"/>
                    <pic:cNvPicPr preferRelativeResize="0"/>
                  </pic:nvPicPr>
                  <pic:blipFill>
                    <a:blip r:embed="rId11"/>
                    <a:srcRect/>
                    <a:stretch>
                      <a:fillRect/>
                    </a:stretch>
                  </pic:blipFill>
                  <pic:spPr>
                    <a:xfrm>
                      <a:off x="0" y="0"/>
                      <a:ext cx="5531683" cy="1991674"/>
                    </a:xfrm>
                    <a:prstGeom prst="rect">
                      <a:avLst/>
                    </a:prstGeom>
                    <a:ln/>
                  </pic:spPr>
                </pic:pic>
              </a:graphicData>
            </a:graphic>
          </wp:inline>
        </w:drawing>
      </w:r>
    </w:p>
    <w:p w14:paraId="5D1638F2" w14:textId="619B7E2A" w:rsidR="009C33F3" w:rsidRDefault="004D3AD1" w:rsidP="009C33F3">
      <w:pPr>
        <w:pStyle w:val="Titulek"/>
      </w:pPr>
      <w:bookmarkStart w:id="23" w:name="_Toc191228637"/>
      <w:r>
        <w:t xml:space="preserve">Obrázek </w:t>
      </w:r>
      <w:fldSimple w:instr=" SEQ Obrázek \* ARABIC ">
        <w:r w:rsidR="00394289">
          <w:rPr>
            <w:noProof/>
          </w:rPr>
          <w:t>1</w:t>
        </w:r>
      </w:fldSimple>
      <w:r>
        <w:t xml:space="preserve"> - Wifi standardy</w:t>
      </w:r>
      <w:bookmarkEnd w:id="23"/>
      <w:r w:rsidR="00460D13">
        <w:t xml:space="preserve"> </w:t>
      </w:r>
      <w:sdt>
        <w:sdtPr>
          <w:id w:val="-2087448854"/>
          <w:citation/>
        </w:sdtPr>
        <w:sdtContent>
          <w:r w:rsidR="00E16C7A">
            <w:fldChar w:fldCharType="begin"/>
          </w:r>
          <w:r w:rsidR="00E16C7A">
            <w:rPr>
              <w:lang w:val="en-US"/>
            </w:rPr>
            <w:instrText xml:space="preserve"> CITATION Jak24 \l 1033 </w:instrText>
          </w:r>
          <w:r w:rsidR="00E16C7A">
            <w:fldChar w:fldCharType="separate"/>
          </w:r>
          <w:r w:rsidR="0031405E">
            <w:rPr>
              <w:noProof/>
              <w:lang w:val="en-US"/>
            </w:rPr>
            <w:t>(1)</w:t>
          </w:r>
          <w:r w:rsidR="00E16C7A">
            <w:fldChar w:fldCharType="end"/>
          </w:r>
        </w:sdtContent>
      </w:sdt>
    </w:p>
    <w:p w14:paraId="468B2B43" w14:textId="77777777" w:rsidR="009C33F3" w:rsidRDefault="009C33F3">
      <w:pPr>
        <w:spacing w:line="240" w:lineRule="auto"/>
        <w:ind w:firstLine="0"/>
        <w:jc w:val="left"/>
        <w:rPr>
          <w:b/>
          <w:bCs/>
          <w:sz w:val="20"/>
          <w:szCs w:val="20"/>
        </w:rPr>
      </w:pPr>
      <w:r>
        <w:br w:type="page"/>
      </w:r>
    </w:p>
    <w:p w14:paraId="6D9B8C19" w14:textId="6EA723B6" w:rsidR="004D3AD1" w:rsidRDefault="009C33F3" w:rsidP="009C33F3">
      <w:pPr>
        <w:pStyle w:val="Nadpis2"/>
      </w:pPr>
      <w:bookmarkStart w:id="24" w:name="_Toc191228574"/>
      <w:r>
        <w:lastRenderedPageBreak/>
        <w:t>Šifrovací metody</w:t>
      </w:r>
      <w:bookmarkEnd w:id="24"/>
    </w:p>
    <w:p w14:paraId="22B7E794" w14:textId="77777777" w:rsidR="009C33F3" w:rsidRDefault="009C33F3" w:rsidP="00D86A7D">
      <w:r>
        <w:t>Díky tomu, že wifi nevyužívá žádné kabely a signály obsahující data vysílá volně do prostoru, není možné fyzicky zamezit tomu, aby si jakýkoliv náhodný útočník přenášená data zachytil a zpracoval. Kvůli této problematice postupem času začaly vznikat způsoby a techniky, jak uchovat přenášená data po wifi síti v bezpečí.</w:t>
      </w:r>
    </w:p>
    <w:p w14:paraId="6EAB498D" w14:textId="77777777" w:rsidR="007B683C" w:rsidRDefault="009C33F3" w:rsidP="007B683C">
      <w:r>
        <w:t xml:space="preserve">Šifrovací metody wifi slouží k ochraně přenášených dat před jejich odposlechem, autentifikaci klientů a kontroly integrity dat po přenosu po wifi. V dnešní době jsou známy tyto šifrovací protokoly: WEP, WPA, WPA2, WPA3. Šifrovací protokol WEP je považován za zastaralý a již by se z pohledu bezpečnosti neměl nacházet na žádné wifi síti. Nejbezpečnějším řešením v dnešním době je WPA3 nabízející nejpokročilejší šifrovací algoritmy a zabezpečovací funkce, ale není podporován všemi </w:t>
      </w:r>
      <w:proofErr w:type="spellStart"/>
      <w:r>
        <w:t>access</w:t>
      </w:r>
      <w:proofErr w:type="spellEnd"/>
      <w:r>
        <w:t xml:space="preserve"> pointy. V takovém případě je používán jeho předchůdce WPA2, který je stále široce využíván a je považován za bezpečný.</w:t>
      </w:r>
    </w:p>
    <w:p w14:paraId="5AE7C02A" w14:textId="14120D03" w:rsidR="007C644F" w:rsidRDefault="007C644F" w:rsidP="007C644F">
      <w:pPr>
        <w:pStyle w:val="Nadpis3"/>
      </w:pPr>
      <w:bookmarkStart w:id="25" w:name="_Toc191228575"/>
      <w:r>
        <w:t xml:space="preserve">WEP </w:t>
      </w:r>
      <w:r w:rsidRPr="007C644F">
        <w:t>(</w:t>
      </w:r>
      <w:proofErr w:type="spellStart"/>
      <w:r w:rsidRPr="007C644F">
        <w:t>Wired</w:t>
      </w:r>
      <w:proofErr w:type="spellEnd"/>
      <w:r w:rsidRPr="007C644F">
        <w:t xml:space="preserve"> </w:t>
      </w:r>
      <w:proofErr w:type="spellStart"/>
      <w:r w:rsidRPr="007C644F">
        <w:t>Equivalent</w:t>
      </w:r>
      <w:proofErr w:type="spellEnd"/>
      <w:r w:rsidRPr="007C644F">
        <w:t xml:space="preserve"> </w:t>
      </w:r>
      <w:proofErr w:type="spellStart"/>
      <w:r w:rsidRPr="007C644F">
        <w:t>Privacy</w:t>
      </w:r>
      <w:proofErr w:type="spellEnd"/>
      <w:r w:rsidRPr="007C644F">
        <w:t>)</w:t>
      </w:r>
      <w:bookmarkEnd w:id="25"/>
    </w:p>
    <w:p w14:paraId="5D65A478" w14:textId="77777777" w:rsidR="002753B3" w:rsidRDefault="002753B3" w:rsidP="002753B3">
      <w:r>
        <w:t>První vyvinutou šifrovací metodou pro wifi. K šifrování dat používá RC4 64/128/256bitový klíč, který je sdílený mezi všemi zařízeními v síti, jedná se tedy o statický klíč. Skládá se ze dvou částí - sdíleného klíče (40, 104 nebo 232bitový) a inicializačního vektoru IV (24 bitů).</w:t>
      </w:r>
    </w:p>
    <w:p w14:paraId="1F637772" w14:textId="77777777" w:rsidR="002753B3" w:rsidRDefault="002753B3" w:rsidP="002753B3">
      <w:r>
        <w:t xml:space="preserve">Inicializační vektor sdíleného klíče je připojen na začátek každého klíče a je vysílán </w:t>
      </w:r>
      <w:proofErr w:type="spellStart"/>
      <w:r>
        <w:t>nešifrovaně</w:t>
      </w:r>
      <w:proofErr w:type="spellEnd"/>
      <w:r>
        <w:t xml:space="preserve">. Jeho účelem je diverzifikace klíče pro různé datové rámce, bohužel kvůli jeho délce dochází k opakování klíčů při delším používání. </w:t>
      </w:r>
    </w:p>
    <w:p w14:paraId="2CAE5FB3" w14:textId="3B141543" w:rsidR="00CE2810" w:rsidRDefault="002753B3" w:rsidP="002753B3">
      <w:r>
        <w:t xml:space="preserve">Pro zajištění integrity dat WEP využívá CRC-32 kontrolní součet. Před odesláním dat je stejným RC4 klíčem šifrován takzvaný kontrolní součet (32bitový hash postaven z dat před odesláním), který je u přijímače po dešifrování zkontrolován, zda je totožný a nebyl cestou změněn. Autentizace u tohoto protokolu je pouze jednosměrná a je ověřován pouze klient. Existují dvě metody autentizace, a to „Open </w:t>
      </w:r>
      <w:proofErr w:type="spellStart"/>
      <w:r>
        <w:t>system</w:t>
      </w:r>
      <w:proofErr w:type="spellEnd"/>
      <w:r>
        <w:t>“ autentizace, při které klient žádnou autentizací neprovádí nebo „</w:t>
      </w:r>
      <w:proofErr w:type="spellStart"/>
      <w:r>
        <w:t>Shared</w:t>
      </w:r>
      <w:proofErr w:type="spellEnd"/>
      <w:r>
        <w:t xml:space="preserve"> </w:t>
      </w:r>
      <w:proofErr w:type="spellStart"/>
      <w:r>
        <w:t>Key</w:t>
      </w:r>
      <w:proofErr w:type="spellEnd"/>
      <w:r>
        <w:t xml:space="preserve">“ autentizace, při které se používá WEP klíč, který může být následně útočníkem z úvodního </w:t>
      </w:r>
      <w:proofErr w:type="spellStart"/>
      <w:r>
        <w:t>handshaku</w:t>
      </w:r>
      <w:proofErr w:type="spellEnd"/>
      <w:r>
        <w:t xml:space="preserve"> snadno získán.</w:t>
      </w:r>
    </w:p>
    <w:p w14:paraId="0C807AB1" w14:textId="77777777" w:rsidR="00CE2810" w:rsidRDefault="00CE2810">
      <w:pPr>
        <w:spacing w:line="240" w:lineRule="auto"/>
        <w:ind w:firstLine="0"/>
        <w:jc w:val="left"/>
      </w:pPr>
      <w:r>
        <w:br w:type="page"/>
      </w:r>
    </w:p>
    <w:p w14:paraId="53B1449F" w14:textId="278F0404" w:rsidR="007B683C" w:rsidRDefault="00CE2810" w:rsidP="00CE2810">
      <w:pPr>
        <w:pStyle w:val="Nadpis3"/>
      </w:pPr>
      <w:bookmarkStart w:id="26" w:name="_Toc191228576"/>
      <w:r w:rsidRPr="00CE2810">
        <w:lastRenderedPageBreak/>
        <w:t xml:space="preserve">WPA (Wi-Fi </w:t>
      </w:r>
      <w:proofErr w:type="spellStart"/>
      <w:r w:rsidRPr="00CE2810">
        <w:t>Protected</w:t>
      </w:r>
      <w:proofErr w:type="spellEnd"/>
      <w:r w:rsidRPr="00CE2810">
        <w:t xml:space="preserve"> Access)</w:t>
      </w:r>
      <w:bookmarkEnd w:id="26"/>
    </w:p>
    <w:p w14:paraId="0BE24850" w14:textId="77777777" w:rsidR="00CE2810" w:rsidRDefault="00CE2810" w:rsidP="00CE2810">
      <w:r>
        <w:t xml:space="preserve">Využívá k šifrování dat TKIP, který stále používá šifrovací algoritmus RC4 jako jeho základ, ale oproti WEP jsou klíče dynamické, to znamená, že pro každý paket je generován nový 128bitový klíč a v průběhu komunikace je klíč nadále měněn. Což zamezuje, aby byl útočník schopen případně získaným klíčem dešifrovat veškerou komunikaci. </w:t>
      </w:r>
    </w:p>
    <w:p w14:paraId="02FCD253" w14:textId="77777777" w:rsidR="00CE2810" w:rsidRDefault="00CE2810" w:rsidP="00CE2810">
      <w:r>
        <w:t xml:space="preserve">Inicializační vektor je zde 48bitový. Pro kontrolu dat je využíván MIC, který je považován za bezpečnější než CRC-32 u WEP. </w:t>
      </w:r>
    </w:p>
    <w:p w14:paraId="5A5A1E4D" w14:textId="4D5E29AC" w:rsidR="00CE2810" w:rsidRDefault="00CE2810" w:rsidP="00584DB1">
      <w:r>
        <w:t xml:space="preserve">WPA umožnuje dva módy autentizace – </w:t>
      </w:r>
      <w:proofErr w:type="spellStart"/>
      <w:r>
        <w:t>Enterprise</w:t>
      </w:r>
      <w:proofErr w:type="spellEnd"/>
      <w:r>
        <w:t xml:space="preserve"> (802.11X) a PSK (</w:t>
      </w:r>
      <w:proofErr w:type="spellStart"/>
      <w:r>
        <w:t>Personal</w:t>
      </w:r>
      <w:proofErr w:type="spellEnd"/>
      <w:r>
        <w:t xml:space="preserve">). </w:t>
      </w:r>
      <w:proofErr w:type="spellStart"/>
      <w:r>
        <w:t>Personal</w:t>
      </w:r>
      <w:proofErr w:type="spellEnd"/>
      <w:r>
        <w:t xml:space="preserve"> používá předem sdílené klíče, které jsou poskytnuty uživatelům autorizovaným pomocí hesla. Je často využíván v domácích sítích, zatímco </w:t>
      </w:r>
      <w:proofErr w:type="spellStart"/>
      <w:r>
        <w:t>Enterprise</w:t>
      </w:r>
      <w:proofErr w:type="spellEnd"/>
      <w:r>
        <w:t>, jak už z názvu vypovídá, se zaměřuje více na firemní nebo podnikové řešení, kdy je k autentizaci potřeba autentizační server.</w:t>
      </w:r>
    </w:p>
    <w:p w14:paraId="0AFB2B95" w14:textId="4E495C78" w:rsidR="00CE2810" w:rsidRDefault="00CE2810" w:rsidP="00CE2810">
      <w:r>
        <w:t xml:space="preserve">WPA také přišlo s metodou vyjednání šifrovacích klíčů pomocí 4way </w:t>
      </w:r>
      <w:proofErr w:type="spellStart"/>
      <w:r>
        <w:t>handshake</w:t>
      </w:r>
      <w:proofErr w:type="spellEnd"/>
      <w:r>
        <w:t>, tyto PTK klíče používá klient a AP k šifrování své komunikace.</w:t>
      </w:r>
    </w:p>
    <w:p w14:paraId="01BCFD54" w14:textId="77777777" w:rsidR="0096115F" w:rsidRDefault="0096115F" w:rsidP="00CE2810"/>
    <w:p w14:paraId="6A1184A9" w14:textId="1DCF1AC2" w:rsidR="001420D1" w:rsidRDefault="001420D1" w:rsidP="00884977">
      <w:pPr>
        <w:jc w:val="center"/>
      </w:pPr>
      <w:r>
        <w:rPr>
          <w:noProof/>
        </w:rPr>
        <w:drawing>
          <wp:inline distT="0" distB="0" distL="0" distR="0" wp14:anchorId="2D4256F9" wp14:editId="650F67C5">
            <wp:extent cx="3047819" cy="2676543"/>
            <wp:effectExtent l="0" t="0" r="0" b="0"/>
            <wp:docPr id="2124502062" name="image9.png" descr="Wpa 4 Way Handshake Workflow"/>
            <wp:cNvGraphicFramePr/>
            <a:graphic xmlns:a="http://schemas.openxmlformats.org/drawingml/2006/main">
              <a:graphicData uri="http://schemas.openxmlformats.org/drawingml/2006/picture">
                <pic:pic xmlns:pic="http://schemas.openxmlformats.org/drawingml/2006/picture">
                  <pic:nvPicPr>
                    <pic:cNvPr id="0" name="image9.png" descr="Wpa 4 Way Handshake Workflow"/>
                    <pic:cNvPicPr preferRelativeResize="0"/>
                  </pic:nvPicPr>
                  <pic:blipFill>
                    <a:blip r:embed="rId12"/>
                    <a:srcRect/>
                    <a:stretch>
                      <a:fillRect/>
                    </a:stretch>
                  </pic:blipFill>
                  <pic:spPr>
                    <a:xfrm>
                      <a:off x="0" y="0"/>
                      <a:ext cx="3047819" cy="2676543"/>
                    </a:xfrm>
                    <a:prstGeom prst="rect">
                      <a:avLst/>
                    </a:prstGeom>
                    <a:ln/>
                  </pic:spPr>
                </pic:pic>
              </a:graphicData>
            </a:graphic>
          </wp:inline>
        </w:drawing>
      </w:r>
    </w:p>
    <w:p w14:paraId="3BC1DB0E" w14:textId="14E872A1" w:rsidR="004D6E18" w:rsidRDefault="001420D1" w:rsidP="00941780">
      <w:pPr>
        <w:pStyle w:val="Titulek"/>
      </w:pPr>
      <w:bookmarkStart w:id="27" w:name="_Toc191228638"/>
      <w:r>
        <w:t xml:space="preserve">Obrázek </w:t>
      </w:r>
      <w:fldSimple w:instr=" SEQ Obrázek \* ARABIC ">
        <w:r w:rsidR="00394289">
          <w:rPr>
            <w:noProof/>
          </w:rPr>
          <w:t>2</w:t>
        </w:r>
      </w:fldSimple>
      <w:r>
        <w:t xml:space="preserve"> - 4-Way </w:t>
      </w:r>
      <w:proofErr w:type="spellStart"/>
      <w:r w:rsidR="009B3AA4">
        <w:t>h</w:t>
      </w:r>
      <w:r>
        <w:t>andshake</w:t>
      </w:r>
      <w:bookmarkEnd w:id="27"/>
      <w:proofErr w:type="spellEnd"/>
      <w:r w:rsidR="0002556B">
        <w:t xml:space="preserve"> </w:t>
      </w:r>
      <w:sdt>
        <w:sdtPr>
          <w:id w:val="737368861"/>
          <w:citation/>
        </w:sdtPr>
        <w:sdtContent>
          <w:r w:rsidR="000F5838">
            <w:fldChar w:fldCharType="begin"/>
          </w:r>
          <w:r w:rsidR="000F5838">
            <w:rPr>
              <w:lang w:val="en-US"/>
            </w:rPr>
            <w:instrText xml:space="preserve"> CITATION Net24_2 \l 1033 </w:instrText>
          </w:r>
          <w:r w:rsidR="000F5838">
            <w:fldChar w:fldCharType="separate"/>
          </w:r>
          <w:r w:rsidR="0031405E">
            <w:rPr>
              <w:noProof/>
              <w:lang w:val="en-US"/>
            </w:rPr>
            <w:t>(2)</w:t>
          </w:r>
          <w:r w:rsidR="000F5838">
            <w:fldChar w:fldCharType="end"/>
          </w:r>
        </w:sdtContent>
      </w:sdt>
    </w:p>
    <w:p w14:paraId="004D3B95" w14:textId="77777777" w:rsidR="004D6E18" w:rsidRDefault="004D6E18">
      <w:pPr>
        <w:spacing w:line="240" w:lineRule="auto"/>
        <w:ind w:firstLine="0"/>
        <w:jc w:val="left"/>
        <w:rPr>
          <w:b/>
          <w:bCs/>
          <w:sz w:val="20"/>
          <w:szCs w:val="20"/>
        </w:rPr>
      </w:pPr>
      <w:r>
        <w:br w:type="page"/>
      </w:r>
    </w:p>
    <w:p w14:paraId="28EEC69D" w14:textId="6D2E5E57" w:rsidR="00A95686" w:rsidRDefault="00FC331C" w:rsidP="00FC331C">
      <w:pPr>
        <w:pStyle w:val="Nadpis3"/>
      </w:pPr>
      <w:bookmarkStart w:id="28" w:name="_Toc191228577"/>
      <w:r>
        <w:lastRenderedPageBreak/>
        <w:t>WPA2</w:t>
      </w:r>
      <w:bookmarkEnd w:id="28"/>
    </w:p>
    <w:p w14:paraId="39344C9A" w14:textId="77777777" w:rsidR="004476CD" w:rsidRDefault="004476CD" w:rsidP="004476CD">
      <w:r>
        <w:t>Velice populární a dodnes aktuální šifrovací metoda. Kombinuje funkcionality WPA, oproti TKIP využívá CCMP, který zajišťuje integritu dat na síti a jako šifrovací algoritmus používá AES, který je dodnes dostačující.</w:t>
      </w:r>
    </w:p>
    <w:p w14:paraId="21A9F0A6" w14:textId="776E6722" w:rsidR="00531E12" w:rsidRDefault="004476CD" w:rsidP="00531E12">
      <w:r>
        <w:t>WPA2 zajišťuje implementaci a vyhovění všech požadavků standardu 802.11i, který vylepšuje autentizaci a šifrovaní pro sítě wifi</w:t>
      </w:r>
      <w:r w:rsidR="00531E12">
        <w:t>.</w:t>
      </w:r>
    </w:p>
    <w:p w14:paraId="3F49C3FE" w14:textId="0FCD0F02" w:rsidR="00531E12" w:rsidRDefault="00531E12" w:rsidP="00531E12">
      <w:pPr>
        <w:pStyle w:val="Nadpis3"/>
      </w:pPr>
      <w:bookmarkStart w:id="29" w:name="_Toc191228578"/>
      <w:r>
        <w:t>WPA3</w:t>
      </w:r>
      <w:bookmarkEnd w:id="29"/>
    </w:p>
    <w:p w14:paraId="1FBD52DE" w14:textId="77777777" w:rsidR="00531E12" w:rsidRDefault="00531E12" w:rsidP="00531E12">
      <w:r>
        <w:t xml:space="preserve">WPA3 </w:t>
      </w:r>
      <w:proofErr w:type="spellStart"/>
      <w:r>
        <w:t>Personal</w:t>
      </w:r>
      <w:proofErr w:type="spellEnd"/>
      <w:r>
        <w:t xml:space="preserve"> již neautentizuje pomocí PSK klíčů a nahrazuje jej pomocí PAKE a šifrovacího algoritmu SAE, který zajišťuje bezpečnou výměnu klíčů i v případě slabšího hesla. WPA3 </w:t>
      </w:r>
      <w:proofErr w:type="spellStart"/>
      <w:r>
        <w:t>Enterprise</w:t>
      </w:r>
      <w:proofErr w:type="spellEnd"/>
      <w:r>
        <w:t xml:space="preserve"> nabízí šifrování 256bitovými klíči, takovéto opatření přináší větší odolnost vůči útokům s moderním hardwarem a splňuje normu CNSA, která je doporučena pro vysoce citlivé aplikace. </w:t>
      </w:r>
    </w:p>
    <w:p w14:paraId="3D20C007" w14:textId="77777777" w:rsidR="00531E12" w:rsidRDefault="00531E12" w:rsidP="00531E12">
      <w:r>
        <w:t xml:space="preserve">WPA3 také přidává metodu zabezpečení komunikace na otevřených wifi sítích pomocí standardu zvaného OWE. Ten šifruje komunikaci klientů s AP napříč tomu, že nevyžaduje heslo. Každý klient používá pro šifrovanou komunikaci vlastní unikátní klíč. </w:t>
      </w:r>
    </w:p>
    <w:p w14:paraId="5837F6B4" w14:textId="1671C3D3" w:rsidR="00D0142C" w:rsidRDefault="00531E12" w:rsidP="00531E12">
      <w:r>
        <w:t xml:space="preserve">Dalším novým mechanismem je DPP označovaný jako Wi-Fi </w:t>
      </w:r>
      <w:proofErr w:type="spellStart"/>
      <w:r>
        <w:t>Easy</w:t>
      </w:r>
      <w:proofErr w:type="spellEnd"/>
      <w:r>
        <w:t xml:space="preserve"> </w:t>
      </w:r>
      <w:proofErr w:type="spellStart"/>
      <w:r>
        <w:t>Connect</w:t>
      </w:r>
      <w:proofErr w:type="spellEnd"/>
      <w:r>
        <w:t xml:space="preserve">, který je bezpečným nástupcem WPS. Byl navržen pro snazší a pohodlnější připojení zařízení bez obrazovek (typicky </w:t>
      </w:r>
      <w:proofErr w:type="spellStart"/>
      <w:r>
        <w:t>IoT</w:t>
      </w:r>
      <w:proofErr w:type="spellEnd"/>
      <w:r>
        <w:t xml:space="preserve">) do wifi sítí. Namísto slabého pinu DPP využívá QR kódy nebo NFC technologii k připojení zařízení. </w:t>
      </w:r>
      <w:proofErr w:type="spellStart"/>
      <w:r>
        <w:t>Easy</w:t>
      </w:r>
      <w:proofErr w:type="spellEnd"/>
      <w:r>
        <w:t xml:space="preserve"> </w:t>
      </w:r>
      <w:proofErr w:type="spellStart"/>
      <w:r>
        <w:t>Connect</w:t>
      </w:r>
      <w:proofErr w:type="spellEnd"/>
      <w:r>
        <w:t xml:space="preserve"> byl následně také rozšířen do WPA2.</w:t>
      </w:r>
    </w:p>
    <w:p w14:paraId="257224EF" w14:textId="77777777" w:rsidR="00D0142C" w:rsidRDefault="00D0142C">
      <w:pPr>
        <w:spacing w:line="240" w:lineRule="auto"/>
        <w:ind w:firstLine="0"/>
        <w:jc w:val="left"/>
      </w:pPr>
      <w:r>
        <w:br w:type="page"/>
      </w:r>
    </w:p>
    <w:p w14:paraId="03DB7DB2" w14:textId="15700AEC" w:rsidR="00531E12" w:rsidRDefault="002A3352" w:rsidP="002A3352">
      <w:pPr>
        <w:pStyle w:val="Nadpis2"/>
      </w:pPr>
      <w:bookmarkStart w:id="30" w:name="_Toc191228579"/>
      <w:proofErr w:type="spellStart"/>
      <w:r>
        <w:lastRenderedPageBreak/>
        <w:t>Enterprise</w:t>
      </w:r>
      <w:proofErr w:type="spellEnd"/>
      <w:r>
        <w:t xml:space="preserve"> autentizace</w:t>
      </w:r>
      <w:bookmarkEnd w:id="30"/>
    </w:p>
    <w:p w14:paraId="7569A511" w14:textId="77777777" w:rsidR="002A3352" w:rsidRDefault="002A3352" w:rsidP="002A3352">
      <w:r>
        <w:t>Tento mechanismus je podporován pouze u WPA2/WPA3, je označován jako standard 802.11X a je dále také využíván u ethernetových sítí.</w:t>
      </w:r>
    </w:p>
    <w:p w14:paraId="24814137" w14:textId="70EE7309" w:rsidR="002A3352" w:rsidRDefault="002A3352" w:rsidP="002A3352">
      <w:r>
        <w:t xml:space="preserve">Nepoužívá PSK klíče k autentifikaci jako </w:t>
      </w:r>
      <w:proofErr w:type="spellStart"/>
      <w:r>
        <w:t>Personal</w:t>
      </w:r>
      <w:proofErr w:type="spellEnd"/>
      <w:r>
        <w:t>. K ověřování využívá univerzální autentizační framework EAP, který se dále dělí. EAP-TLS ověřuje na základě certifikátů na obou stranách. Dále se potkáme s PEAP, který nevyžaduje klientský certifikát a ověřuje klienta přihlašovacími údaji z AD. Používaný je také EAP-FAST (Cisco).</w:t>
      </w:r>
    </w:p>
    <w:p w14:paraId="1DFF00C1" w14:textId="303C56C4" w:rsidR="00BA3A4B" w:rsidRDefault="00A86297" w:rsidP="00A86297">
      <w:pPr>
        <w:pStyle w:val="Nadpis3"/>
      </w:pPr>
      <w:bookmarkStart w:id="31" w:name="_Toc191228580"/>
      <w:r>
        <w:t>RADIUS server</w:t>
      </w:r>
      <w:bookmarkEnd w:id="31"/>
    </w:p>
    <w:p w14:paraId="321DAB0F" w14:textId="77777777" w:rsidR="00E15E95" w:rsidRDefault="00E15E95" w:rsidP="00E15E95">
      <w:pPr>
        <w:ind w:firstLine="708"/>
      </w:pPr>
      <w:r>
        <w:t>RADIUS je autorizační protokol, který ověřuje uživatele a spravuje jejich přístupy na síti.</w:t>
      </w:r>
    </w:p>
    <w:p w14:paraId="37382D76" w14:textId="77777777" w:rsidR="00E15E95" w:rsidRDefault="00E15E95" w:rsidP="00E15E95">
      <w:pPr>
        <w:ind w:firstLine="0"/>
      </w:pPr>
      <w:r>
        <w:t xml:space="preserve">Klienty může </w:t>
      </w:r>
      <w:proofErr w:type="spellStart"/>
      <w:r>
        <w:t>autentifikovat</w:t>
      </w:r>
      <w:proofErr w:type="spellEnd"/>
      <w:r>
        <w:t xml:space="preserve"> pomocí certifikátů nebo uživatelských údajů. Výhodou formy ověřování certifikáty je, že je síťový administrátor nasadí na uživatelská zařízení pomocí MDM nebo </w:t>
      </w:r>
      <w:proofErr w:type="spellStart"/>
      <w:r>
        <w:t>group</w:t>
      </w:r>
      <w:proofErr w:type="spellEnd"/>
      <w:r>
        <w:t xml:space="preserve"> </w:t>
      </w:r>
      <w:proofErr w:type="spellStart"/>
      <w:r>
        <w:t>policy</w:t>
      </w:r>
      <w:proofErr w:type="spellEnd"/>
      <w:r>
        <w:t xml:space="preserve"> a uživatelé pak již nemusí dále řešit hesla k wifi. Současně to také eliminuje možnost použití slabého hesla uživatelem. Na druhou stranu ověřování pomocí uživatelských údajů je pohodlné pro nasazení do již zavedeného prostředí AD.</w:t>
      </w:r>
    </w:p>
    <w:p w14:paraId="469B0C9B" w14:textId="614079CF" w:rsidR="00A86297" w:rsidRDefault="00E15E95" w:rsidP="007A77E2">
      <w:pPr>
        <w:ind w:firstLine="0"/>
      </w:pPr>
      <w:r>
        <w:t>RADIUS server můžeme mít externí, cloudový, ale může také být zabudovaný přímo v </w:t>
      </w:r>
      <w:proofErr w:type="spellStart"/>
      <w:r>
        <w:t>access</w:t>
      </w:r>
      <w:proofErr w:type="spellEnd"/>
      <w:r>
        <w:t xml:space="preserve"> pointu. Je také schopný pomocí funkce „Per-User VLAN </w:t>
      </w:r>
      <w:proofErr w:type="spellStart"/>
      <w:r>
        <w:t>Tagging</w:t>
      </w:r>
      <w:proofErr w:type="spellEnd"/>
      <w:r>
        <w:t>“ automaticky dle certifikátu či přihlašovacích údajů rozřazovat uživatele do různých VLAN.</w:t>
      </w:r>
    </w:p>
    <w:p w14:paraId="3CCC6A1C" w14:textId="6A825F41" w:rsidR="007A77E2" w:rsidRDefault="007A77E2" w:rsidP="007A77E2">
      <w:pPr>
        <w:pStyle w:val="Nadpis2"/>
      </w:pPr>
      <w:bookmarkStart w:id="32" w:name="_Toc191228581"/>
      <w:r w:rsidRPr="007A77E2">
        <w:t xml:space="preserve">Zjednodušená autentizace ve </w:t>
      </w:r>
      <w:proofErr w:type="spellStart"/>
      <w:r w:rsidRPr="007A77E2">
        <w:t>WiFi</w:t>
      </w:r>
      <w:proofErr w:type="spellEnd"/>
      <w:r w:rsidRPr="007A77E2">
        <w:t xml:space="preserve"> sítích</w:t>
      </w:r>
      <w:bookmarkEnd w:id="32"/>
    </w:p>
    <w:p w14:paraId="7A6DFDCA" w14:textId="095D8B68" w:rsidR="007A77E2" w:rsidRDefault="007A77E2" w:rsidP="007A77E2">
      <w:r w:rsidRPr="007A77E2">
        <w:t xml:space="preserve">S příchodem </w:t>
      </w:r>
      <w:proofErr w:type="spellStart"/>
      <w:r w:rsidRPr="007A77E2">
        <w:t>IoT</w:t>
      </w:r>
      <w:proofErr w:type="spellEnd"/>
      <w:r w:rsidRPr="007A77E2">
        <w:t xml:space="preserve"> se velice zpopularizovalo používání chytrých zařízení jako jsou IP kamery, termostaty, chytré zámky a mnoho dalšího i v běžné domácnosti. Tento okruh zařízení obohacující chod domácnosti nazýváme “chytrá domácnost”. Tyto zařízení potřebují být k možnosti komunikace a nastavení vzájemně propojení. I přesto že existují řešení pro </w:t>
      </w:r>
      <w:proofErr w:type="spellStart"/>
      <w:r w:rsidRPr="007A77E2">
        <w:t>IoT</w:t>
      </w:r>
      <w:proofErr w:type="spellEnd"/>
      <w:r w:rsidRPr="007A77E2">
        <w:t xml:space="preserve"> jako je </w:t>
      </w:r>
      <w:proofErr w:type="spellStart"/>
      <w:r w:rsidRPr="007A77E2">
        <w:t>ZigBee</w:t>
      </w:r>
      <w:proofErr w:type="spellEnd"/>
      <w:r w:rsidRPr="007A77E2">
        <w:t xml:space="preserve">, tak stále veliká část těchto prvků využívá nejčastěji síť wifi. Pro usnadnění připojení k wifi </w:t>
      </w:r>
      <w:proofErr w:type="spellStart"/>
      <w:r w:rsidRPr="007A77E2">
        <w:t>IoT</w:t>
      </w:r>
      <w:proofErr w:type="spellEnd"/>
      <w:r w:rsidRPr="007A77E2">
        <w:t xml:space="preserve"> zařízení, které mají většinou omezené možnosti uživatelského rozhraní, byla vyvinuta technologie WPS. Ta se ale později prohlásila za nebezpečnou kvůli útokům využívajících slabin této technologie. S příchodem Wifi 6 bylo vyvinuto bezpečné DPP splňující dnešní standardy pro běžné použití.</w:t>
      </w:r>
    </w:p>
    <w:p w14:paraId="64B9CD80" w14:textId="77777777" w:rsidR="007A77E2" w:rsidRDefault="007A77E2">
      <w:pPr>
        <w:spacing w:line="240" w:lineRule="auto"/>
        <w:ind w:firstLine="0"/>
        <w:jc w:val="left"/>
      </w:pPr>
      <w:r>
        <w:br w:type="page"/>
      </w:r>
    </w:p>
    <w:p w14:paraId="6F3CC4FA" w14:textId="7703D5D8" w:rsidR="007A77E2" w:rsidRDefault="0033674D" w:rsidP="002A64E1">
      <w:pPr>
        <w:pStyle w:val="Nadpis3"/>
      </w:pPr>
      <w:bookmarkStart w:id="33" w:name="_Toc191228582"/>
      <w:r w:rsidRPr="0033674D">
        <w:lastRenderedPageBreak/>
        <w:t xml:space="preserve">WPS (Wi-Fi </w:t>
      </w:r>
      <w:proofErr w:type="spellStart"/>
      <w:r w:rsidRPr="0033674D">
        <w:t>Protected</w:t>
      </w:r>
      <w:proofErr w:type="spellEnd"/>
      <w:r w:rsidRPr="0033674D">
        <w:t xml:space="preserve"> Setup)</w:t>
      </w:r>
      <w:bookmarkEnd w:id="33"/>
    </w:p>
    <w:p w14:paraId="34608CBC" w14:textId="23D8173E" w:rsidR="002A64E1" w:rsidRDefault="002A64E1" w:rsidP="002A64E1">
      <w:r w:rsidRPr="002A64E1">
        <w:t xml:space="preserve">Tato technologie umožňuje zařízením alternativní možnost připojení k wifi síti, a to více způsoby. Prvním je, že určitou dobu po zmáčknutí WPS tlačítka na routeru, lze připojit jakékoliv zařízení podporující wifi bez nutnosti zadání hesla.  Při tomto scénáři AP klientovi pomocí navázaného spojení </w:t>
      </w:r>
      <w:proofErr w:type="spellStart"/>
      <w:r w:rsidRPr="002A64E1">
        <w:t>handshakem</w:t>
      </w:r>
      <w:proofErr w:type="spellEnd"/>
      <w:r w:rsidRPr="002A64E1">
        <w:t xml:space="preserve"> předává heslo k síti. Klient si heslo ukládá a má tak k dispozici přístup k síti i po uplynutí časové lhůty, kdy je WPS aktivní po stisku. Některá klientská zařízení mohou mít tlačítko WPS také, v takovémto případě se pro autentizaci spínají obě tlačítka. Druhá forma zjednodušené autentizace funguje na bázi 8číselného </w:t>
      </w:r>
      <w:proofErr w:type="spellStart"/>
      <w:r w:rsidRPr="002A64E1">
        <w:t>PINu</w:t>
      </w:r>
      <w:proofErr w:type="spellEnd"/>
      <w:r w:rsidRPr="002A64E1">
        <w:t xml:space="preserve">, který funguje jako alternativa pro přihlašování heslem. Tento PIN je náhodně vygenerován při zapnutí funkce WPS na routeru a je možné ho manuálně zvolit. K autentizaci musí klient vyplnit 8číselný PIN místo hesla a router následně klienta </w:t>
      </w:r>
      <w:proofErr w:type="spellStart"/>
      <w:r w:rsidRPr="002A64E1">
        <w:t>autentifikuje</w:t>
      </w:r>
      <w:proofErr w:type="spellEnd"/>
      <w:r w:rsidRPr="002A64E1">
        <w:t xml:space="preserve"> právě pomocí zadaného </w:t>
      </w:r>
      <w:proofErr w:type="spellStart"/>
      <w:r w:rsidRPr="002A64E1">
        <w:t>PINu</w:t>
      </w:r>
      <w:proofErr w:type="spellEnd"/>
      <w:r w:rsidRPr="002A64E1">
        <w:t>.</w:t>
      </w:r>
    </w:p>
    <w:p w14:paraId="0DCA7682" w14:textId="77777777" w:rsidR="002A64E1" w:rsidRDefault="002A64E1" w:rsidP="002A64E1"/>
    <w:p w14:paraId="16FA21F3" w14:textId="27E640A7" w:rsidR="002A64E1" w:rsidRDefault="002A64E1" w:rsidP="00884977">
      <w:pPr>
        <w:jc w:val="center"/>
      </w:pPr>
      <w:r>
        <w:rPr>
          <w:noProof/>
        </w:rPr>
        <w:drawing>
          <wp:inline distT="0" distB="0" distL="0" distR="0" wp14:anchorId="474AFF3D" wp14:editId="232EA652">
            <wp:extent cx="3863555" cy="2059768"/>
            <wp:effectExtent l="0" t="0" r="0" b="0"/>
            <wp:docPr id="2124502061" name="image8.jpg" descr="What is WPS on my router? | Currys"/>
            <wp:cNvGraphicFramePr/>
            <a:graphic xmlns:a="http://schemas.openxmlformats.org/drawingml/2006/main">
              <a:graphicData uri="http://schemas.openxmlformats.org/drawingml/2006/picture">
                <pic:pic xmlns:pic="http://schemas.openxmlformats.org/drawingml/2006/picture">
                  <pic:nvPicPr>
                    <pic:cNvPr id="0" name="image8.jpg" descr="What is WPS on my router? | Currys"/>
                    <pic:cNvPicPr preferRelativeResize="0"/>
                  </pic:nvPicPr>
                  <pic:blipFill>
                    <a:blip r:embed="rId13"/>
                    <a:srcRect/>
                    <a:stretch>
                      <a:fillRect/>
                    </a:stretch>
                  </pic:blipFill>
                  <pic:spPr>
                    <a:xfrm>
                      <a:off x="0" y="0"/>
                      <a:ext cx="3863555" cy="2059768"/>
                    </a:xfrm>
                    <a:prstGeom prst="rect">
                      <a:avLst/>
                    </a:prstGeom>
                    <a:ln/>
                  </pic:spPr>
                </pic:pic>
              </a:graphicData>
            </a:graphic>
          </wp:inline>
        </w:drawing>
      </w:r>
    </w:p>
    <w:p w14:paraId="2058ACB6" w14:textId="187FE577" w:rsidR="009B3AA4" w:rsidRDefault="009B3AA4" w:rsidP="009B3AA4">
      <w:pPr>
        <w:pStyle w:val="Titulek"/>
      </w:pPr>
      <w:bookmarkStart w:id="34" w:name="_Toc191228639"/>
      <w:r>
        <w:t xml:space="preserve">Obrázek </w:t>
      </w:r>
      <w:fldSimple w:instr=" SEQ Obrázek \* ARABIC ">
        <w:r w:rsidR="00394289">
          <w:rPr>
            <w:noProof/>
          </w:rPr>
          <w:t>3</w:t>
        </w:r>
      </w:fldSimple>
      <w:r>
        <w:t xml:space="preserve"> - Detail WPS tlačítka</w:t>
      </w:r>
      <w:bookmarkEnd w:id="34"/>
      <w:r w:rsidR="008801E8">
        <w:t xml:space="preserve"> </w:t>
      </w:r>
      <w:sdt>
        <w:sdtPr>
          <w:id w:val="-881407009"/>
          <w:citation/>
        </w:sdtPr>
        <w:sdtContent>
          <w:r w:rsidR="00153535">
            <w:fldChar w:fldCharType="begin"/>
          </w:r>
          <w:r w:rsidR="00153535">
            <w:rPr>
              <w:lang w:val="en-US"/>
            </w:rPr>
            <w:instrText xml:space="preserve"> CITATION Dan24 \l 1033 </w:instrText>
          </w:r>
          <w:r w:rsidR="00153535">
            <w:fldChar w:fldCharType="separate"/>
          </w:r>
          <w:r w:rsidR="0031405E">
            <w:rPr>
              <w:noProof/>
              <w:lang w:val="en-US"/>
            </w:rPr>
            <w:t>(3)</w:t>
          </w:r>
          <w:r w:rsidR="00153535">
            <w:fldChar w:fldCharType="end"/>
          </w:r>
        </w:sdtContent>
      </w:sdt>
    </w:p>
    <w:p w14:paraId="5107826B" w14:textId="4C337057" w:rsidR="00100956" w:rsidRDefault="00100956" w:rsidP="00457430">
      <w:pPr>
        <w:pStyle w:val="Nadpis3"/>
      </w:pPr>
      <w:bookmarkStart w:id="35" w:name="_Toc191228583"/>
      <w:r w:rsidRPr="00100956">
        <w:t>DPP (</w:t>
      </w:r>
      <w:proofErr w:type="spellStart"/>
      <w:r w:rsidRPr="00100956">
        <w:t>Device</w:t>
      </w:r>
      <w:proofErr w:type="spellEnd"/>
      <w:r w:rsidRPr="00100956">
        <w:t xml:space="preserve"> </w:t>
      </w:r>
      <w:proofErr w:type="spellStart"/>
      <w:r w:rsidRPr="00100956">
        <w:t>Provisioning</w:t>
      </w:r>
      <w:proofErr w:type="spellEnd"/>
      <w:r w:rsidRPr="00100956">
        <w:t xml:space="preserve"> </w:t>
      </w:r>
      <w:proofErr w:type="spellStart"/>
      <w:r w:rsidRPr="00100956">
        <w:t>Protocol</w:t>
      </w:r>
      <w:proofErr w:type="spellEnd"/>
      <w:r w:rsidRPr="00100956">
        <w:t>)</w:t>
      </w:r>
      <w:bookmarkEnd w:id="35"/>
    </w:p>
    <w:p w14:paraId="4224189D" w14:textId="77777777" w:rsidR="001D538D" w:rsidRDefault="001D538D" w:rsidP="001D538D">
      <w:r>
        <w:t xml:space="preserve">DPP neboli </w:t>
      </w:r>
      <w:proofErr w:type="spellStart"/>
      <w:r>
        <w:t>The</w:t>
      </w:r>
      <w:proofErr w:type="spellEnd"/>
      <w:r>
        <w:t xml:space="preserve"> </w:t>
      </w:r>
      <w:proofErr w:type="spellStart"/>
      <w:r>
        <w:t>Device</w:t>
      </w:r>
      <w:proofErr w:type="spellEnd"/>
      <w:r>
        <w:t xml:space="preserve"> </w:t>
      </w:r>
      <w:proofErr w:type="spellStart"/>
      <w:r>
        <w:t>Provisioning</w:t>
      </w:r>
      <w:proofErr w:type="spellEnd"/>
      <w:r>
        <w:t xml:space="preserve"> </w:t>
      </w:r>
      <w:proofErr w:type="spellStart"/>
      <w:r>
        <w:t>Protocol</w:t>
      </w:r>
      <w:proofErr w:type="spellEnd"/>
      <w:r>
        <w:t xml:space="preserve"> je technologie nahrazující zaostalé WPS. Bývá také marketingově označován jako Wifi </w:t>
      </w:r>
      <w:proofErr w:type="spellStart"/>
      <w:r>
        <w:t>Easy</w:t>
      </w:r>
      <w:proofErr w:type="spellEnd"/>
      <w:r>
        <w:t xml:space="preserve"> </w:t>
      </w:r>
      <w:proofErr w:type="spellStart"/>
      <w:r>
        <w:t>Connect</w:t>
      </w:r>
      <w:proofErr w:type="spellEnd"/>
      <w:r>
        <w:t xml:space="preserve">. K šifrování hesla přenášeného mezi klientem a AP je využíván ECDH. </w:t>
      </w:r>
    </w:p>
    <w:p w14:paraId="6D5E0D5C" w14:textId="4556696A" w:rsidR="00EE5F26" w:rsidRDefault="001D538D" w:rsidP="001D538D">
      <w:r>
        <w:t xml:space="preserve">Prvky využívající DPP se rozdělují na </w:t>
      </w:r>
      <w:proofErr w:type="spellStart"/>
      <w:r>
        <w:t>Enrollee</w:t>
      </w:r>
      <w:proofErr w:type="spellEnd"/>
      <w:r>
        <w:t xml:space="preserve"> - klient, který se chce připojit k wifi pomocí DPP, </w:t>
      </w:r>
      <w:proofErr w:type="spellStart"/>
      <w:r>
        <w:t>Configurator</w:t>
      </w:r>
      <w:proofErr w:type="spellEnd"/>
      <w:r>
        <w:t xml:space="preserve"> - zařízení, které je již autentizováno a připojeno k wifi a poskytuje šifrování heslo </w:t>
      </w:r>
      <w:proofErr w:type="spellStart"/>
      <w:r>
        <w:t>enrollee</w:t>
      </w:r>
      <w:proofErr w:type="spellEnd"/>
      <w:r>
        <w:t xml:space="preserve"> zařízení. Poslední je </w:t>
      </w:r>
      <w:proofErr w:type="spellStart"/>
      <w:r>
        <w:t>Connector</w:t>
      </w:r>
      <w:proofErr w:type="spellEnd"/>
      <w:r>
        <w:t xml:space="preserve">, to je speciální </w:t>
      </w:r>
      <w:proofErr w:type="spellStart"/>
      <w:r>
        <w:t>handshake</w:t>
      </w:r>
      <w:proofErr w:type="spellEnd"/>
      <w:r>
        <w:t>, který je odpovědný za bezpečné předání.</w:t>
      </w:r>
    </w:p>
    <w:p w14:paraId="1F16CE3E" w14:textId="77777777" w:rsidR="00EE5F26" w:rsidRDefault="00EE5F26">
      <w:pPr>
        <w:spacing w:line="240" w:lineRule="auto"/>
        <w:ind w:firstLine="0"/>
        <w:jc w:val="left"/>
      </w:pPr>
      <w:r>
        <w:br w:type="page"/>
      </w:r>
    </w:p>
    <w:p w14:paraId="449FE664" w14:textId="3FBAF8EB" w:rsidR="00457430" w:rsidRDefault="00C33191" w:rsidP="001D538D">
      <w:r w:rsidRPr="00C33191">
        <w:lastRenderedPageBreak/>
        <w:t xml:space="preserve">V případě, že se </w:t>
      </w:r>
      <w:proofErr w:type="spellStart"/>
      <w:r w:rsidRPr="00C33191">
        <w:t>enrollee</w:t>
      </w:r>
      <w:proofErr w:type="spellEnd"/>
      <w:r w:rsidRPr="00C33191">
        <w:t xml:space="preserve"> chce připojit do sítě, </w:t>
      </w:r>
      <w:proofErr w:type="spellStart"/>
      <w:r w:rsidRPr="00C33191">
        <w:t>configurator</w:t>
      </w:r>
      <w:proofErr w:type="spellEnd"/>
      <w:r w:rsidRPr="00C33191">
        <w:t xml:space="preserve"> vygeneruje DPP URI sítě, která obsahuje veřejný </w:t>
      </w:r>
      <w:proofErr w:type="spellStart"/>
      <w:r w:rsidRPr="00C33191">
        <w:t>bootstrapping</w:t>
      </w:r>
      <w:proofErr w:type="spellEnd"/>
      <w:r w:rsidRPr="00C33191">
        <w:t xml:space="preserve"> klíč zařízení. Připojované zařízení má dva způsoby, jakým URI dostat – pomocí QR kódu nebo bezdrátových technologií jako je </w:t>
      </w:r>
      <w:proofErr w:type="spellStart"/>
      <w:r w:rsidRPr="00C33191">
        <w:t>bluetooth</w:t>
      </w:r>
      <w:proofErr w:type="spellEnd"/>
      <w:r w:rsidRPr="00C33191">
        <w:t xml:space="preserve"> nebo NFC. Po obdržení DPP URI naváží zařízení zabezpečené spojení pomocí ECDH. Dalo by se to nazvat privátním tunelem, ve kterém využívají své veřejné klíče k šifrování své komunikace. Přes takovýto šifrovaný tunel je následně </w:t>
      </w:r>
      <w:r w:rsidR="00536AE7" w:rsidRPr="00C33191">
        <w:t>konfigurátorem</w:t>
      </w:r>
      <w:r w:rsidRPr="00C33191">
        <w:t xml:space="preserve"> přeposíláno heslo, není ale přenášeno v </w:t>
      </w:r>
      <w:proofErr w:type="spellStart"/>
      <w:r w:rsidRPr="00C33191">
        <w:t>plain</w:t>
      </w:r>
      <w:proofErr w:type="spellEnd"/>
      <w:r w:rsidRPr="00C33191">
        <w:t xml:space="preserve"> textové podobě, ale ve formě již zmiňovaného </w:t>
      </w:r>
      <w:proofErr w:type="spellStart"/>
      <w:r w:rsidRPr="00C33191">
        <w:t>connectoru</w:t>
      </w:r>
      <w:proofErr w:type="spellEnd"/>
      <w:r w:rsidRPr="00C33191">
        <w:t>, který umí dešifrovat pouze konkrétní zařízení.</w:t>
      </w:r>
    </w:p>
    <w:p w14:paraId="3C03D92D" w14:textId="61F1770F" w:rsidR="004E14D8" w:rsidRDefault="00936777" w:rsidP="00936777">
      <w:pPr>
        <w:pStyle w:val="Nadpis2"/>
      </w:pPr>
      <w:bookmarkStart w:id="36" w:name="_Toc191228584"/>
      <w:r w:rsidRPr="00936777">
        <w:t>Segmentace sítě</w:t>
      </w:r>
      <w:bookmarkEnd w:id="36"/>
    </w:p>
    <w:p w14:paraId="2D2B4978" w14:textId="70AE4633" w:rsidR="00DE6D93" w:rsidRDefault="00BB4F21" w:rsidP="00DE6D93">
      <w:r w:rsidRPr="00BB4F21">
        <w:t xml:space="preserve">Tato praktika, která se využívá nejen u wifi. Pomáhá zvyšovat bezpečnost a efektivitu správy sítě tím, že rozděluje velkou síť na menší, oddělené části nebo segmenty dle struktury filmy např.: vedení, zaměstnanci. Každý segment může mít své vlastní bezpečnostní politiky a monitoring. To umožnuje správcům efektivněji spravovat a řídit menší segmenty sítě než jednu velkou síť. Segmentaci sítě nejčastěji zajišťuje VLAN. Ta u </w:t>
      </w:r>
      <w:proofErr w:type="spellStart"/>
      <w:r w:rsidRPr="00BB4F21">
        <w:t>access</w:t>
      </w:r>
      <w:proofErr w:type="spellEnd"/>
      <w:r w:rsidRPr="00BB4F21">
        <w:t xml:space="preserve"> pointu funguje tak, že zobrazuje pro každou VLAN vlastní SSID a klientovi rámce jsou následně </w:t>
      </w:r>
      <w:proofErr w:type="spellStart"/>
      <w:r w:rsidRPr="00BB4F21">
        <w:t>tagovány</w:t>
      </w:r>
      <w:proofErr w:type="spellEnd"/>
      <w:r w:rsidRPr="00BB4F21">
        <w:t xml:space="preserve"> příslušným VLAN tagem pro danou virtuální síť. Zařízení pak mohou komunikovat pouze v rámci své virtuální sítě. Ke komunikaci mezi sítěmi VLAN je pak potřeba správně nakonfigurovaný směrovač.</w:t>
      </w:r>
      <w:r w:rsidR="00534148">
        <w:t xml:space="preserve"> </w:t>
      </w:r>
    </w:p>
    <w:p w14:paraId="5D0AD28C" w14:textId="033C2106" w:rsidR="00DE6D93" w:rsidRDefault="00DE6D93" w:rsidP="00884977">
      <w:pPr>
        <w:jc w:val="center"/>
      </w:pPr>
      <w:r>
        <w:rPr>
          <w:noProof/>
        </w:rPr>
        <w:drawing>
          <wp:inline distT="0" distB="0" distL="0" distR="0" wp14:anchorId="34CBA6B1" wp14:editId="03C6A109">
            <wp:extent cx="2973694" cy="2459936"/>
            <wp:effectExtent l="0" t="0" r="0" b="0"/>
            <wp:docPr id="2124502064" name="image4.jpg" descr="تكوين SSIDs متعددة على الشبكة - Cisco"/>
            <wp:cNvGraphicFramePr/>
            <a:graphic xmlns:a="http://schemas.openxmlformats.org/drawingml/2006/main">
              <a:graphicData uri="http://schemas.openxmlformats.org/drawingml/2006/picture">
                <pic:pic xmlns:pic="http://schemas.openxmlformats.org/drawingml/2006/picture">
                  <pic:nvPicPr>
                    <pic:cNvPr id="0" name="image4.jpg" descr="تكوين SSIDs متعددة على الشبكة - Cisco"/>
                    <pic:cNvPicPr preferRelativeResize="0"/>
                  </pic:nvPicPr>
                  <pic:blipFill>
                    <a:blip r:embed="rId14"/>
                    <a:srcRect/>
                    <a:stretch>
                      <a:fillRect/>
                    </a:stretch>
                  </pic:blipFill>
                  <pic:spPr>
                    <a:xfrm>
                      <a:off x="0" y="0"/>
                      <a:ext cx="2973694" cy="2459936"/>
                    </a:xfrm>
                    <a:prstGeom prst="rect">
                      <a:avLst/>
                    </a:prstGeom>
                    <a:ln/>
                  </pic:spPr>
                </pic:pic>
              </a:graphicData>
            </a:graphic>
          </wp:inline>
        </w:drawing>
      </w:r>
    </w:p>
    <w:p w14:paraId="0E8CC518" w14:textId="5837A9B4" w:rsidR="00805BF1" w:rsidRDefault="00BB3EAB" w:rsidP="00BB3EAB">
      <w:pPr>
        <w:pStyle w:val="Titulek"/>
      </w:pPr>
      <w:bookmarkStart w:id="37" w:name="_Toc191228640"/>
      <w:r>
        <w:t xml:space="preserve">Obrázek </w:t>
      </w:r>
      <w:fldSimple w:instr=" SEQ Obrázek \* ARABIC ">
        <w:r w:rsidR="00394289">
          <w:rPr>
            <w:noProof/>
          </w:rPr>
          <w:t>4</w:t>
        </w:r>
      </w:fldSimple>
      <w:r>
        <w:t xml:space="preserve"> - Schéma wifi VLAN</w:t>
      </w:r>
      <w:bookmarkEnd w:id="37"/>
      <w:r w:rsidR="00474582">
        <w:t xml:space="preserve"> </w:t>
      </w:r>
      <w:sdt>
        <w:sdtPr>
          <w:id w:val="-1912158249"/>
          <w:citation/>
        </w:sdtPr>
        <w:sdtContent>
          <w:r w:rsidR="00DB14DA">
            <w:fldChar w:fldCharType="begin"/>
          </w:r>
          <w:r w:rsidR="00DB14DA">
            <w:rPr>
              <w:lang w:val="en-US"/>
            </w:rPr>
            <w:instrText xml:space="preserve"> CITATION Cis24 \l 1033 </w:instrText>
          </w:r>
          <w:r w:rsidR="00DB14DA">
            <w:fldChar w:fldCharType="separate"/>
          </w:r>
          <w:r w:rsidR="0031405E">
            <w:rPr>
              <w:noProof/>
              <w:lang w:val="en-US"/>
            </w:rPr>
            <w:t>(4)</w:t>
          </w:r>
          <w:r w:rsidR="00DB14DA">
            <w:fldChar w:fldCharType="end"/>
          </w:r>
        </w:sdtContent>
      </w:sdt>
    </w:p>
    <w:p w14:paraId="0A8F6E31" w14:textId="77777777" w:rsidR="00805BF1" w:rsidRDefault="00805BF1">
      <w:pPr>
        <w:spacing w:line="240" w:lineRule="auto"/>
        <w:ind w:firstLine="0"/>
        <w:jc w:val="left"/>
        <w:rPr>
          <w:b/>
          <w:bCs/>
          <w:sz w:val="20"/>
          <w:szCs w:val="20"/>
        </w:rPr>
      </w:pPr>
      <w:r>
        <w:br w:type="page"/>
      </w:r>
    </w:p>
    <w:p w14:paraId="3C8CD5EB" w14:textId="191996A8" w:rsidR="004D5907" w:rsidRDefault="00805BF1" w:rsidP="00805BF1">
      <w:pPr>
        <w:pStyle w:val="Nadpis1"/>
      </w:pPr>
      <w:bookmarkStart w:id="38" w:name="_Toc191228585"/>
      <w:r w:rsidRPr="00805BF1">
        <w:lastRenderedPageBreak/>
        <w:t xml:space="preserve">Bezpečnostní slabiny </w:t>
      </w:r>
      <w:proofErr w:type="spellStart"/>
      <w:r w:rsidRPr="00805BF1">
        <w:t>WiFi</w:t>
      </w:r>
      <w:bookmarkEnd w:id="38"/>
      <w:proofErr w:type="spellEnd"/>
    </w:p>
    <w:p w14:paraId="1E4D784A" w14:textId="2E1F1C99" w:rsidR="00805BF1" w:rsidRDefault="00805BF1" w:rsidP="00805BF1">
      <w:r w:rsidRPr="00805BF1">
        <w:t xml:space="preserve">Bezpečnostní slabiny </w:t>
      </w:r>
      <w:proofErr w:type="spellStart"/>
      <w:r w:rsidRPr="00805BF1">
        <w:t>WiFi</w:t>
      </w:r>
      <w:proofErr w:type="spellEnd"/>
      <w:r w:rsidRPr="00805BF1">
        <w:t xml:space="preserve"> jsou v dnešní době velice častým cílem útoků díky hojné popularitě této technologie. Mezi nejčastější bezpečnostní rizika patří odposlouchávání či neoprávněný přístup do sítě, což jsou praktiky, proti kterým je potřeba se bránit.</w:t>
      </w:r>
    </w:p>
    <w:p w14:paraId="55F947D9" w14:textId="3276623B" w:rsidR="00805BF1" w:rsidRDefault="00805BF1" w:rsidP="00805BF1">
      <w:pPr>
        <w:pStyle w:val="Nadpis2"/>
      </w:pPr>
      <w:bookmarkStart w:id="39" w:name="_Toc191228586"/>
      <w:r>
        <w:t>WEP</w:t>
      </w:r>
      <w:bookmarkEnd w:id="39"/>
    </w:p>
    <w:p w14:paraId="4A9B0C48" w14:textId="77777777" w:rsidR="00C16824" w:rsidRDefault="00C16824" w:rsidP="00C16824">
      <w:r>
        <w:t xml:space="preserve">Oproti ostatním standardům má WEP hned několik slabin. První je jeho zranitelností je jeho fixní 64bitový nebo 128bitový klíč, který pro tuto dobu již považovaný za nedostatečný. I přesto, že byl v budoucnu obohacen o 256bitový klíč není tento standard považován za bezpečný. Jeho největší slabinou totiž není jeho délka klíče, ale způsob, jakým je klíč tvořen. WEP k šifrování používá statické klíče. To v praxi znamená, že každé zařízení na síti používá identický klíč. Proto je k tomuto klíči pro každý paket přidáván náhodné 24bitové číslo neboli inicializační vektor. Ten má zajistit různorodost klíče a je </w:t>
      </w:r>
      <w:proofErr w:type="spellStart"/>
      <w:r>
        <w:t>nešifrovaně</w:t>
      </w:r>
      <w:proofErr w:type="spellEnd"/>
      <w:r>
        <w:t xml:space="preserve"> obsáhnut v poslaném paketu, jelikož ho následně příjemce používá k dešifrování. Iniciační vektor se díky jeho nízkému počtu kombinací ve větší síti rychle začne opakovat.</w:t>
      </w:r>
    </w:p>
    <w:p w14:paraId="0F47E927" w14:textId="39330218" w:rsidR="00C16824" w:rsidRDefault="00C16824" w:rsidP="00C16824">
      <w:r>
        <w:t xml:space="preserve">Tohoto útočník dokáže snadno využít. Prvně začne tím, že zachytí velké množství paketů například pomocí nástroje </w:t>
      </w:r>
      <w:proofErr w:type="spellStart"/>
      <w:r>
        <w:t>wireshark</w:t>
      </w:r>
      <w:proofErr w:type="spellEnd"/>
      <w:r>
        <w:t xml:space="preserve">. Z těchto paketů získá různé variace inicializačních vektorů, které se v síti objevují. Čím více tím větší šance, že bude klíč prolomen. Pak pomocí FMS nebo </w:t>
      </w:r>
      <w:proofErr w:type="spellStart"/>
      <w:r>
        <w:t>KoreK</w:t>
      </w:r>
      <w:proofErr w:type="spellEnd"/>
      <w:r>
        <w:t xml:space="preserve"> matematických algoritmů využívajících statistické vzorce je útočník schopen odvodit sdílený klíč neboli heslo k síti bez nutnosti slovníkového útoku. Tento zastaralý standard by tedy již z bezpečnostních důvodů neměl být využíván.</w:t>
      </w:r>
    </w:p>
    <w:p w14:paraId="6FD36406" w14:textId="77777777" w:rsidR="00C16824" w:rsidRDefault="00C16824" w:rsidP="00C16824"/>
    <w:p w14:paraId="78F15528" w14:textId="75422A03" w:rsidR="00C16824" w:rsidRDefault="00C16824" w:rsidP="003F720C">
      <w:pPr>
        <w:jc w:val="center"/>
      </w:pPr>
      <w:r>
        <w:rPr>
          <w:noProof/>
        </w:rPr>
        <w:drawing>
          <wp:inline distT="0" distB="0" distL="0" distR="0" wp14:anchorId="0652B3DF" wp14:editId="2DCB3260">
            <wp:extent cx="3398637" cy="1751497"/>
            <wp:effectExtent l="0" t="0" r="0" b="0"/>
            <wp:docPr id="2124502063" name="image7.png" descr="enter image description here"/>
            <wp:cNvGraphicFramePr/>
            <a:graphic xmlns:a="http://schemas.openxmlformats.org/drawingml/2006/main">
              <a:graphicData uri="http://schemas.openxmlformats.org/drawingml/2006/picture">
                <pic:pic xmlns:pic="http://schemas.openxmlformats.org/drawingml/2006/picture">
                  <pic:nvPicPr>
                    <pic:cNvPr id="0" name="image7.png" descr="enter image description here"/>
                    <pic:cNvPicPr preferRelativeResize="0"/>
                  </pic:nvPicPr>
                  <pic:blipFill>
                    <a:blip r:embed="rId15"/>
                    <a:srcRect/>
                    <a:stretch>
                      <a:fillRect/>
                    </a:stretch>
                  </pic:blipFill>
                  <pic:spPr>
                    <a:xfrm>
                      <a:off x="0" y="0"/>
                      <a:ext cx="3398637" cy="1751497"/>
                    </a:xfrm>
                    <a:prstGeom prst="rect">
                      <a:avLst/>
                    </a:prstGeom>
                    <a:ln/>
                  </pic:spPr>
                </pic:pic>
              </a:graphicData>
            </a:graphic>
          </wp:inline>
        </w:drawing>
      </w:r>
    </w:p>
    <w:p w14:paraId="6EC41EDD" w14:textId="658C4C62" w:rsidR="00972F6B" w:rsidRDefault="009325EF" w:rsidP="009325EF">
      <w:pPr>
        <w:pStyle w:val="Titulek"/>
      </w:pPr>
      <w:bookmarkStart w:id="40" w:name="_Toc191228641"/>
      <w:r>
        <w:t xml:space="preserve">Obrázek </w:t>
      </w:r>
      <w:fldSimple w:instr=" SEQ Obrázek \* ARABIC ">
        <w:r w:rsidR="00394289">
          <w:rPr>
            <w:noProof/>
          </w:rPr>
          <w:t>5</w:t>
        </w:r>
      </w:fldSimple>
      <w:r>
        <w:t xml:space="preserve"> - Šifrování WEP</w:t>
      </w:r>
      <w:bookmarkEnd w:id="40"/>
      <w:r w:rsidR="009E2E10">
        <w:t xml:space="preserve"> </w:t>
      </w:r>
      <w:sdt>
        <w:sdtPr>
          <w:id w:val="2098989254"/>
          <w:citation/>
        </w:sdtPr>
        <w:sdtContent>
          <w:r w:rsidR="00987E7A">
            <w:fldChar w:fldCharType="begin"/>
          </w:r>
          <w:r w:rsidR="00987E7A">
            <w:rPr>
              <w:lang w:val="en-US"/>
            </w:rPr>
            <w:instrText xml:space="preserve"> CITATION tea24 \l 1033 </w:instrText>
          </w:r>
          <w:r w:rsidR="00987E7A">
            <w:fldChar w:fldCharType="separate"/>
          </w:r>
          <w:r w:rsidR="0031405E">
            <w:rPr>
              <w:noProof/>
              <w:lang w:val="en-US"/>
            </w:rPr>
            <w:t>(5)</w:t>
          </w:r>
          <w:r w:rsidR="00987E7A">
            <w:fldChar w:fldCharType="end"/>
          </w:r>
        </w:sdtContent>
      </w:sdt>
    </w:p>
    <w:p w14:paraId="3B3E8FCC" w14:textId="77777777" w:rsidR="00972F6B" w:rsidRDefault="00972F6B">
      <w:pPr>
        <w:spacing w:line="240" w:lineRule="auto"/>
        <w:ind w:firstLine="0"/>
        <w:jc w:val="left"/>
        <w:rPr>
          <w:b/>
          <w:bCs/>
          <w:sz w:val="20"/>
          <w:szCs w:val="20"/>
        </w:rPr>
      </w:pPr>
      <w:r>
        <w:br w:type="page"/>
      </w:r>
    </w:p>
    <w:p w14:paraId="47199064" w14:textId="0501B451" w:rsidR="001A492C" w:rsidRDefault="00DE4707" w:rsidP="00DE4707">
      <w:pPr>
        <w:pStyle w:val="Nadpis2"/>
      </w:pPr>
      <w:bookmarkStart w:id="41" w:name="_Toc191228587"/>
      <w:r>
        <w:lastRenderedPageBreak/>
        <w:t xml:space="preserve">Prolomení 4-Way </w:t>
      </w:r>
      <w:proofErr w:type="spellStart"/>
      <w:r>
        <w:t>handshak</w:t>
      </w:r>
      <w:r w:rsidR="005E23E7">
        <w:t>e</w:t>
      </w:r>
      <w:bookmarkEnd w:id="41"/>
      <w:proofErr w:type="spellEnd"/>
    </w:p>
    <w:p w14:paraId="28C5E8BC" w14:textId="06504284" w:rsidR="00C735FF" w:rsidRDefault="00C735FF" w:rsidP="00C735FF">
      <w:r w:rsidRPr="00C735FF">
        <w:t xml:space="preserve">Tímto typem útoku může útočník získat potřebný klíč pro dešifrovaní komunikace mezi </w:t>
      </w:r>
      <w:proofErr w:type="spellStart"/>
      <w:r w:rsidRPr="00C735FF">
        <w:t>access</w:t>
      </w:r>
      <w:proofErr w:type="spellEnd"/>
      <w:r w:rsidRPr="00C735FF">
        <w:t xml:space="preserve"> pointem a </w:t>
      </w:r>
      <w:proofErr w:type="spellStart"/>
      <w:r w:rsidRPr="00C735FF">
        <w:t>supplicantem</w:t>
      </w:r>
      <w:proofErr w:type="spellEnd"/>
      <w:r w:rsidRPr="00C735FF">
        <w:t xml:space="preserve"> neboli klientem nebo může kombinací s útokem hrubou silou získat heslo k wifi síti. Tento útok funguje na wifi sítě zabezpečené pomocí WPA nebo WPA2 autentizovaný pomocí </w:t>
      </w:r>
      <w:proofErr w:type="spellStart"/>
      <w:r w:rsidRPr="00C735FF">
        <w:t>pre-shared</w:t>
      </w:r>
      <w:proofErr w:type="spellEnd"/>
      <w:r w:rsidRPr="00C735FF">
        <w:t xml:space="preserve"> klíče PSK. To znamená, že náchylnými jsou šifrovací metody WPA </w:t>
      </w:r>
      <w:proofErr w:type="spellStart"/>
      <w:r w:rsidRPr="00C735FF">
        <w:t>Personal</w:t>
      </w:r>
      <w:proofErr w:type="spellEnd"/>
      <w:r w:rsidRPr="00C735FF">
        <w:t xml:space="preserve"> a WPA2 </w:t>
      </w:r>
      <w:proofErr w:type="spellStart"/>
      <w:r w:rsidRPr="00C735FF">
        <w:t>Personal</w:t>
      </w:r>
      <w:proofErr w:type="spellEnd"/>
      <w:r w:rsidRPr="00C735FF">
        <w:t xml:space="preserve">. Doporučenou obranou proti tomuto typu útoku je nastavení silného hesla (ideálně 12místné se </w:t>
      </w:r>
      <w:r w:rsidR="00ED655E" w:rsidRPr="00C735FF">
        <w:t>speciálními</w:t>
      </w:r>
      <w:r w:rsidRPr="00C735FF">
        <w:t xml:space="preserve"> znaky a čísli) nebo </w:t>
      </w:r>
      <w:r w:rsidR="00ED655E" w:rsidRPr="00C735FF">
        <w:t>přechod</w:t>
      </w:r>
      <w:r w:rsidRPr="00C735FF">
        <w:t xml:space="preserve"> na IEEE 802.11X neboli </w:t>
      </w:r>
      <w:proofErr w:type="spellStart"/>
      <w:r w:rsidRPr="00C735FF">
        <w:t>Enterprise</w:t>
      </w:r>
      <w:proofErr w:type="spellEnd"/>
      <w:r w:rsidRPr="00C735FF">
        <w:t>, který k autentizaci nepoužívá PSK, ale EAP/PEAP.</w:t>
      </w:r>
    </w:p>
    <w:p w14:paraId="2854482F" w14:textId="0458CF4A" w:rsidR="006E2E12" w:rsidRDefault="004F0150" w:rsidP="004F0150">
      <w:pPr>
        <w:pStyle w:val="Nadpis3"/>
      </w:pPr>
      <w:bookmarkStart w:id="42" w:name="_Toc191228588"/>
      <w:r w:rsidRPr="004F0150">
        <w:t>Vyjednání šifrovacích klíčů</w:t>
      </w:r>
      <w:bookmarkEnd w:id="42"/>
    </w:p>
    <w:p w14:paraId="354400E7" w14:textId="5D995B4F" w:rsidR="00863B22" w:rsidRDefault="004F0150" w:rsidP="004F0150">
      <w:r w:rsidRPr="004F0150">
        <w:t xml:space="preserve">Průběh vyjednávání šifrovacích klíčů PTK a GTK je následující: AP i klient mají svůj PMK derivovaný z PSK a SSID. První EAPOL </w:t>
      </w:r>
      <w:r w:rsidR="008E314C">
        <w:t>zpráva</w:t>
      </w:r>
      <w:r w:rsidRPr="004F0150">
        <w:t xml:space="preserve"> je poslána klientovi nazývá se Anonce. Pomocí Anonce, </w:t>
      </w:r>
      <w:proofErr w:type="spellStart"/>
      <w:r w:rsidRPr="004F0150">
        <w:t>Snonce</w:t>
      </w:r>
      <w:proofErr w:type="spellEnd"/>
      <w:r w:rsidRPr="004F0150">
        <w:t xml:space="preserve">, PMK a MAC adres klienta a Access pointu klient odvodí svůj PTK. V druhé EAPOL zprávě posílá klient </w:t>
      </w:r>
      <w:proofErr w:type="spellStart"/>
      <w:r w:rsidRPr="004F0150">
        <w:t>access</w:t>
      </w:r>
      <w:proofErr w:type="spellEnd"/>
      <w:r w:rsidRPr="004F0150">
        <w:t xml:space="preserve"> pointu </w:t>
      </w:r>
      <w:proofErr w:type="spellStart"/>
      <w:r w:rsidRPr="004F0150">
        <w:t>Snonce</w:t>
      </w:r>
      <w:proofErr w:type="spellEnd"/>
      <w:r w:rsidRPr="004F0150">
        <w:t xml:space="preserve"> a MIC, kterým si druhá strana ověří kontrolu integrity dat. Tím je zajištěno, že data nebyla po cestě změněna. Access point obdobným způsobem odvodí svůj PTK. V případě že klient zadal špatný PSK (heslo na wifi), by </w:t>
      </w:r>
      <w:proofErr w:type="spellStart"/>
      <w:r w:rsidRPr="004F0150">
        <w:t>access</w:t>
      </w:r>
      <w:proofErr w:type="spellEnd"/>
      <w:r w:rsidRPr="004F0150">
        <w:t xml:space="preserve"> point v teto </w:t>
      </w:r>
      <w:r w:rsidR="008B3A34" w:rsidRPr="004F0150">
        <w:t>chvíli</w:t>
      </w:r>
      <w:r w:rsidRPr="004F0150">
        <w:t xml:space="preserve"> ukončil </w:t>
      </w:r>
      <w:proofErr w:type="spellStart"/>
      <w:r w:rsidRPr="004F0150">
        <w:t>process</w:t>
      </w:r>
      <w:proofErr w:type="spellEnd"/>
      <w:r w:rsidRPr="004F0150">
        <w:t xml:space="preserve"> vyjednávání klíčů a na další dva kroky by již nedošlo. V případě, že zadal klient správný PSK je poslána třetí EAPOL </w:t>
      </w:r>
      <w:proofErr w:type="spellStart"/>
      <w:r w:rsidRPr="004F0150">
        <w:t>message</w:t>
      </w:r>
      <w:proofErr w:type="spellEnd"/>
      <w:r w:rsidRPr="004F0150">
        <w:t xml:space="preserve"> klientovi se zašifrovaným GTK společně s MIC. Klíč GTK si klient ukládá a posílá čtvrtou a poslední EAPOL </w:t>
      </w:r>
      <w:proofErr w:type="spellStart"/>
      <w:r w:rsidRPr="004F0150">
        <w:t>message</w:t>
      </w:r>
      <w:proofErr w:type="spellEnd"/>
      <w:r w:rsidRPr="004F0150">
        <w:t xml:space="preserve"> </w:t>
      </w:r>
      <w:r w:rsidR="008B3A34" w:rsidRPr="004F0150">
        <w:t>oznamující</w:t>
      </w:r>
      <w:r w:rsidRPr="004F0150">
        <w:t xml:space="preserve"> </w:t>
      </w:r>
      <w:proofErr w:type="spellStart"/>
      <w:r w:rsidRPr="004F0150">
        <w:t>access</w:t>
      </w:r>
      <w:proofErr w:type="spellEnd"/>
      <w:r w:rsidRPr="004F0150">
        <w:t xml:space="preserve"> pointu, že má oba potřebné klíče a je připraven na šifrovanou komunikaci. Tento </w:t>
      </w:r>
      <w:proofErr w:type="spellStart"/>
      <w:r w:rsidRPr="004F0150">
        <w:t>process</w:t>
      </w:r>
      <w:proofErr w:type="spellEnd"/>
      <w:r w:rsidRPr="004F0150">
        <w:t xml:space="preserve"> probíhá při každé autentizaci nového zařízení do sítě.</w:t>
      </w:r>
    </w:p>
    <w:p w14:paraId="31473C36" w14:textId="77777777" w:rsidR="00863B22" w:rsidRDefault="00863B22">
      <w:pPr>
        <w:spacing w:line="240" w:lineRule="auto"/>
        <w:ind w:firstLine="0"/>
        <w:jc w:val="left"/>
      </w:pPr>
      <w:r>
        <w:br w:type="page"/>
      </w:r>
    </w:p>
    <w:p w14:paraId="769450B4" w14:textId="4643395A" w:rsidR="004F0150" w:rsidRDefault="00863B22" w:rsidP="007C3D1D">
      <w:pPr>
        <w:jc w:val="center"/>
      </w:pPr>
      <w:r>
        <w:rPr>
          <w:noProof/>
        </w:rPr>
        <w:lastRenderedPageBreak/>
        <w:drawing>
          <wp:inline distT="0" distB="0" distL="0" distR="0" wp14:anchorId="1BFC046B" wp14:editId="2E4244BB">
            <wp:extent cx="3606085" cy="4070414"/>
            <wp:effectExtent l="0" t="0" r="0" b="0"/>
            <wp:docPr id="2124502066" name="image14.png" descr="Obsah obrázku text, snímek obrazovky, diagram, Písmo&#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4.png" descr="Obsah obrázku text, snímek obrazovky, diagram, Písmo&#10;&#10;Popis byl vytvořen automaticky"/>
                    <pic:cNvPicPr preferRelativeResize="0"/>
                  </pic:nvPicPr>
                  <pic:blipFill>
                    <a:blip r:embed="rId16"/>
                    <a:srcRect/>
                    <a:stretch>
                      <a:fillRect/>
                    </a:stretch>
                  </pic:blipFill>
                  <pic:spPr>
                    <a:xfrm>
                      <a:off x="0" y="0"/>
                      <a:ext cx="3606085" cy="4070414"/>
                    </a:xfrm>
                    <a:prstGeom prst="rect">
                      <a:avLst/>
                    </a:prstGeom>
                    <a:ln/>
                  </pic:spPr>
                </pic:pic>
              </a:graphicData>
            </a:graphic>
          </wp:inline>
        </w:drawing>
      </w:r>
    </w:p>
    <w:p w14:paraId="5D97C7C1" w14:textId="1D7B5BB0" w:rsidR="00863B22" w:rsidRDefault="00863B22" w:rsidP="00863B22">
      <w:pPr>
        <w:pStyle w:val="Titulek"/>
      </w:pPr>
      <w:bookmarkStart w:id="43" w:name="_Toc191228642"/>
      <w:r>
        <w:t xml:space="preserve">Obrázek </w:t>
      </w:r>
      <w:fldSimple w:instr=" SEQ Obrázek \* ARABIC ">
        <w:r w:rsidR="00394289">
          <w:rPr>
            <w:noProof/>
          </w:rPr>
          <w:t>6</w:t>
        </w:r>
      </w:fldSimple>
      <w:r>
        <w:t xml:space="preserve"> - Vyjednání šifrovacích klíčů</w:t>
      </w:r>
      <w:bookmarkEnd w:id="43"/>
      <w:r w:rsidR="005E3158">
        <w:t xml:space="preserve"> </w:t>
      </w:r>
      <w:sdt>
        <w:sdtPr>
          <w:id w:val="1935167155"/>
          <w:citation/>
        </w:sdtPr>
        <w:sdtContent>
          <w:r w:rsidR="002C38E0">
            <w:fldChar w:fldCharType="begin"/>
          </w:r>
          <w:r w:rsidR="002C38E0">
            <w:rPr>
              <w:lang w:val="en-US"/>
            </w:rPr>
            <w:instrText xml:space="preserve"> CITATION WiF24 \l 1033 </w:instrText>
          </w:r>
          <w:r w:rsidR="002C38E0">
            <w:fldChar w:fldCharType="separate"/>
          </w:r>
          <w:r w:rsidR="0031405E">
            <w:rPr>
              <w:noProof/>
              <w:lang w:val="en-US"/>
            </w:rPr>
            <w:t>(6)</w:t>
          </w:r>
          <w:r w:rsidR="002C38E0">
            <w:fldChar w:fldCharType="end"/>
          </w:r>
        </w:sdtContent>
      </w:sdt>
    </w:p>
    <w:p w14:paraId="6A7570B3" w14:textId="55525772" w:rsidR="00B1218C" w:rsidRDefault="00044221" w:rsidP="00044221">
      <w:pPr>
        <w:pStyle w:val="Nadpis3"/>
      </w:pPr>
      <w:bookmarkStart w:id="44" w:name="_Toc191228589"/>
      <w:proofErr w:type="spellStart"/>
      <w:r>
        <w:t>Brute</w:t>
      </w:r>
      <w:proofErr w:type="spellEnd"/>
      <w:r>
        <w:t xml:space="preserve"> </w:t>
      </w:r>
      <w:proofErr w:type="spellStart"/>
      <w:r>
        <w:t>force</w:t>
      </w:r>
      <w:proofErr w:type="spellEnd"/>
      <w:r>
        <w:t xml:space="preserve"> na </w:t>
      </w:r>
      <w:proofErr w:type="spellStart"/>
      <w:r>
        <w:t>handshake</w:t>
      </w:r>
      <w:bookmarkEnd w:id="44"/>
      <w:proofErr w:type="spellEnd"/>
    </w:p>
    <w:p w14:paraId="62E835DF" w14:textId="4F77D26F" w:rsidR="005E0FEC" w:rsidRDefault="0093745D" w:rsidP="0093745D">
      <w:r w:rsidRPr="0093745D">
        <w:t xml:space="preserve">Cílem útočníka je zachytit EAPOL zprávy posílané mezi klientem a </w:t>
      </w:r>
      <w:proofErr w:type="spellStart"/>
      <w:r w:rsidRPr="0093745D">
        <w:t>access</w:t>
      </w:r>
      <w:proofErr w:type="spellEnd"/>
      <w:r w:rsidRPr="0093745D">
        <w:t xml:space="preserve"> pointem v rámci 4-Way </w:t>
      </w:r>
      <w:proofErr w:type="spellStart"/>
      <w:r w:rsidRPr="0093745D">
        <w:t>handshake</w:t>
      </w:r>
      <w:proofErr w:type="spellEnd"/>
      <w:r w:rsidRPr="0093745D">
        <w:t xml:space="preserve">. K dosažení tohoto může buďto vyslat na </w:t>
      </w:r>
      <w:proofErr w:type="spellStart"/>
      <w:r w:rsidRPr="0093745D">
        <w:t>access</w:t>
      </w:r>
      <w:proofErr w:type="spellEnd"/>
      <w:r w:rsidRPr="0093745D">
        <w:t xml:space="preserve"> point </w:t>
      </w:r>
      <w:proofErr w:type="spellStart"/>
      <w:r w:rsidRPr="0093745D">
        <w:t>deautentifikační</w:t>
      </w:r>
      <w:proofErr w:type="spellEnd"/>
      <w:r w:rsidRPr="0093745D">
        <w:t xml:space="preserve"> paket, který vynutí konkrétnímu nebo všem klientům na síti znovu provést autentizaci nebo jednoduše vyčká na příchod nového zařízení do sítě. V případě, že zachytí </w:t>
      </w:r>
      <w:proofErr w:type="spellStart"/>
      <w:r w:rsidRPr="0093745D">
        <w:t>handshake</w:t>
      </w:r>
      <w:proofErr w:type="spellEnd"/>
      <w:r w:rsidRPr="0093745D">
        <w:t xml:space="preserve"> a získá všechny potřebné hodnoty k vygenerování PTK, může útočník zkoušet různé kombinace hesel a konstruovat pomocí nich vlastní PTK. Pokud útočníkem zkonstruovaný PTK odpovídá zachycenému PTK, heslo do sítě je prolomeno.</w:t>
      </w:r>
    </w:p>
    <w:p w14:paraId="42D0D8AC" w14:textId="77777777" w:rsidR="005E0FEC" w:rsidRDefault="005E0FEC">
      <w:pPr>
        <w:spacing w:line="240" w:lineRule="auto"/>
        <w:ind w:firstLine="0"/>
        <w:jc w:val="left"/>
      </w:pPr>
      <w:r>
        <w:br w:type="page"/>
      </w:r>
    </w:p>
    <w:p w14:paraId="2EE62DCD" w14:textId="1DB36D9C" w:rsidR="0093745D" w:rsidRDefault="000C45CE" w:rsidP="000C45CE">
      <w:pPr>
        <w:pStyle w:val="Nadpis2"/>
      </w:pPr>
      <w:bookmarkStart w:id="45" w:name="_Toc191228590"/>
      <w:r>
        <w:lastRenderedPageBreak/>
        <w:t>WPS</w:t>
      </w:r>
      <w:bookmarkEnd w:id="45"/>
    </w:p>
    <w:p w14:paraId="04B6CDED" w14:textId="38928F88" w:rsidR="000C45CE" w:rsidRDefault="000C45CE" w:rsidP="000C45CE">
      <w:r w:rsidRPr="000C45CE">
        <w:t xml:space="preserve">První zřejmou slabinou WPS je, že každý, kdo má fyzický přístup k routeru má možnost zmáčknout WPS tlačítko a dostat se jak do sítě bez nutnosti znát jakékoliv heslo či PIN. Dále je WPS náchylné na další komplexnější útoky, které autor rozebere níže. Oproti prolomení </w:t>
      </w:r>
      <w:proofErr w:type="spellStart"/>
      <w:r w:rsidRPr="000C45CE">
        <w:t>handshake</w:t>
      </w:r>
      <w:proofErr w:type="spellEnd"/>
      <w:r w:rsidRPr="000C45CE">
        <w:t xml:space="preserve"> u WPA je u tohoto protokolu jedinou možností efektivní ochrany protokol kompletně vypnout a přejít na novější a </w:t>
      </w:r>
      <w:r w:rsidR="008B3A34" w:rsidRPr="000C45CE">
        <w:t>bezpečnější</w:t>
      </w:r>
      <w:r w:rsidRPr="000C45CE">
        <w:t xml:space="preserve"> DPP.</w:t>
      </w:r>
    </w:p>
    <w:p w14:paraId="56B11416" w14:textId="77777777" w:rsidR="005675CB" w:rsidRPr="005675CB" w:rsidRDefault="005675CB" w:rsidP="005675CB">
      <w:pPr>
        <w:pStyle w:val="Nadpis3"/>
      </w:pPr>
      <w:bookmarkStart w:id="46" w:name="_Toc191228591"/>
      <w:proofErr w:type="spellStart"/>
      <w:r w:rsidRPr="005675CB">
        <w:t>Brute</w:t>
      </w:r>
      <w:proofErr w:type="spellEnd"/>
      <w:r w:rsidRPr="005675CB">
        <w:t xml:space="preserve"> </w:t>
      </w:r>
      <w:proofErr w:type="spellStart"/>
      <w:r w:rsidRPr="005675CB">
        <w:t>force</w:t>
      </w:r>
      <w:bookmarkEnd w:id="46"/>
      <w:proofErr w:type="spellEnd"/>
    </w:p>
    <w:p w14:paraId="1001CA31" w14:textId="0DF3F31B" w:rsidR="007B675C" w:rsidRDefault="00BB2EC6" w:rsidP="00A15336">
      <w:r w:rsidRPr="00BB2EC6">
        <w:t xml:space="preserve">Tento útok probíhá „online” a útočník se při něm zkouší různé PIN kódy oproti routeru dokud </w:t>
      </w:r>
      <w:r w:rsidR="00F50CEA" w:rsidRPr="00BB2EC6">
        <w:t>není</w:t>
      </w:r>
      <w:r w:rsidRPr="00BB2EC6">
        <w:t xml:space="preserve"> úspěšný. Jedná se o méně efektivní útok a díky 100 miliardám kombinacím </w:t>
      </w:r>
      <w:proofErr w:type="spellStart"/>
      <w:r w:rsidRPr="00BB2EC6">
        <w:t>PINu</w:t>
      </w:r>
      <w:proofErr w:type="spellEnd"/>
      <w:r w:rsidRPr="00BB2EC6">
        <w:t xml:space="preserve"> je na slabších </w:t>
      </w:r>
      <w:r w:rsidR="00F50CEA" w:rsidRPr="00BB2EC6">
        <w:t>zařízeních</w:t>
      </w:r>
      <w:r w:rsidRPr="00BB2EC6">
        <w:t xml:space="preserve"> neproveditelný. Router může mít proti tomuto typu útoku implementovaný obranný mechanismus, který je schopen dočasně vypínat WPS po zaznamenání více </w:t>
      </w:r>
      <w:r w:rsidR="00F50CEA" w:rsidRPr="00BB2EC6">
        <w:t>neúspěšných</w:t>
      </w:r>
      <w:r w:rsidRPr="00BB2EC6">
        <w:t xml:space="preserve"> pokusů o autentizaci.</w:t>
      </w:r>
    </w:p>
    <w:p w14:paraId="4FC6D24B" w14:textId="6A5BD313" w:rsidR="00021F25" w:rsidRDefault="00021F25" w:rsidP="00021F25">
      <w:pPr>
        <w:pStyle w:val="Nadpis3"/>
      </w:pPr>
      <w:bookmarkStart w:id="47" w:name="_Toc191228592"/>
      <w:proofErr w:type="spellStart"/>
      <w:r>
        <w:t>Pixie</w:t>
      </w:r>
      <w:proofErr w:type="spellEnd"/>
      <w:r>
        <w:t xml:space="preserve"> </w:t>
      </w:r>
      <w:proofErr w:type="spellStart"/>
      <w:r>
        <w:t>dust</w:t>
      </w:r>
      <w:bookmarkEnd w:id="47"/>
      <w:proofErr w:type="spellEnd"/>
    </w:p>
    <w:p w14:paraId="65B35D0E" w14:textId="650EFAC3" w:rsidR="00F43AD6" w:rsidRDefault="00F50CEA" w:rsidP="00F43AD6">
      <w:r w:rsidRPr="00F50CEA">
        <w:t xml:space="preserve">Oproti </w:t>
      </w:r>
      <w:proofErr w:type="spellStart"/>
      <w:r w:rsidRPr="00F50CEA">
        <w:t>brute</w:t>
      </w:r>
      <w:proofErr w:type="spellEnd"/>
      <w:r w:rsidRPr="00F50CEA">
        <w:t xml:space="preserve"> </w:t>
      </w:r>
      <w:proofErr w:type="spellStart"/>
      <w:r w:rsidRPr="00F50CEA">
        <w:t>force</w:t>
      </w:r>
      <w:proofErr w:type="spellEnd"/>
      <w:r w:rsidRPr="00F50CEA">
        <w:t xml:space="preserve"> útoku na WPS se jedná o „online” útok, který je mnohonásobněji efektivnější. Využívá totiž bezpečnostního nedostatku designu autentizačního </w:t>
      </w:r>
      <w:proofErr w:type="spellStart"/>
      <w:r w:rsidRPr="00F50CEA">
        <w:t>PINu</w:t>
      </w:r>
      <w:proofErr w:type="spellEnd"/>
      <w:r w:rsidRPr="00F50CEA">
        <w:t xml:space="preserve"> WPS - 8místný kód se totiž skládá ze dvou </w:t>
      </w:r>
      <w:r w:rsidR="00E25776" w:rsidRPr="00F50CEA">
        <w:t>klíčů</w:t>
      </w:r>
      <w:r w:rsidRPr="00F50CEA">
        <w:t xml:space="preserve"> (4místného a 3místneho) a posledním číslem je kontrolní součet.  WPS používá k autentizaci tuto sekvenci:</w:t>
      </w:r>
    </w:p>
    <w:p w14:paraId="48593EC0" w14:textId="77777777" w:rsidR="00B51B55" w:rsidRDefault="00B51B55" w:rsidP="00F43AD6"/>
    <w:p w14:paraId="1037D5E8" w14:textId="4DA1F8E2" w:rsidR="003B5F02" w:rsidRDefault="003B5F02" w:rsidP="00A61287">
      <w:pPr>
        <w:jc w:val="center"/>
      </w:pPr>
      <w:r>
        <w:rPr>
          <w:noProof/>
        </w:rPr>
        <w:drawing>
          <wp:inline distT="0" distB="0" distL="0" distR="0" wp14:anchorId="59D5CD3E" wp14:editId="7A2FA6E0">
            <wp:extent cx="3362544" cy="2502169"/>
            <wp:effectExtent l="0" t="0" r="0" b="0"/>
            <wp:docPr id="2124502065" name="image12.png" descr="Obsah obrázku text, snímek obrazovky, software, diagram&#10;&#10;Popis byl vytvořen automaticky"/>
            <wp:cNvGraphicFramePr/>
            <a:graphic xmlns:a="http://schemas.openxmlformats.org/drawingml/2006/main">
              <a:graphicData uri="http://schemas.openxmlformats.org/drawingml/2006/picture">
                <pic:pic xmlns:pic="http://schemas.openxmlformats.org/drawingml/2006/picture">
                  <pic:nvPicPr>
                    <pic:cNvPr id="0" name="image12.png" descr="Obsah obrázku text, snímek obrazovky, software, diagram&#10;&#10;Popis byl vytvořen automaticky"/>
                    <pic:cNvPicPr preferRelativeResize="0"/>
                  </pic:nvPicPr>
                  <pic:blipFill>
                    <a:blip r:embed="rId17"/>
                    <a:srcRect/>
                    <a:stretch>
                      <a:fillRect/>
                    </a:stretch>
                  </pic:blipFill>
                  <pic:spPr>
                    <a:xfrm>
                      <a:off x="0" y="0"/>
                      <a:ext cx="3362544" cy="2502169"/>
                    </a:xfrm>
                    <a:prstGeom prst="rect">
                      <a:avLst/>
                    </a:prstGeom>
                    <a:ln/>
                  </pic:spPr>
                </pic:pic>
              </a:graphicData>
            </a:graphic>
          </wp:inline>
        </w:drawing>
      </w:r>
    </w:p>
    <w:p w14:paraId="7972AE0C" w14:textId="1126A1CB" w:rsidR="00685423" w:rsidRDefault="003B5F02" w:rsidP="003B5F02">
      <w:pPr>
        <w:pStyle w:val="Titulek"/>
      </w:pPr>
      <w:bookmarkStart w:id="48" w:name="_Toc191228643"/>
      <w:r>
        <w:t xml:space="preserve">Obrázek </w:t>
      </w:r>
      <w:fldSimple w:instr=" SEQ Obrázek \* ARABIC ">
        <w:r w:rsidR="00394289">
          <w:rPr>
            <w:noProof/>
          </w:rPr>
          <w:t>7</w:t>
        </w:r>
      </w:fldSimple>
      <w:r>
        <w:t xml:space="preserve"> - Autentizační sekvence WPS</w:t>
      </w:r>
      <w:bookmarkEnd w:id="48"/>
      <w:r w:rsidR="00E81645">
        <w:t xml:space="preserve"> </w:t>
      </w:r>
      <w:sdt>
        <w:sdtPr>
          <w:id w:val="-290215583"/>
          <w:citation/>
        </w:sdtPr>
        <w:sdtContent>
          <w:r w:rsidR="00547F33">
            <w:fldChar w:fldCharType="begin"/>
          </w:r>
          <w:r w:rsidR="00547F33">
            <w:rPr>
              <w:lang w:val="en-US"/>
            </w:rPr>
            <w:instrText xml:space="preserve"> CITATION Myk24 \l 1033 </w:instrText>
          </w:r>
          <w:r w:rsidR="00547F33">
            <w:fldChar w:fldCharType="separate"/>
          </w:r>
          <w:r w:rsidR="0031405E">
            <w:rPr>
              <w:noProof/>
              <w:lang w:val="en-US"/>
            </w:rPr>
            <w:t>(7)</w:t>
          </w:r>
          <w:r w:rsidR="00547F33">
            <w:fldChar w:fldCharType="end"/>
          </w:r>
        </w:sdtContent>
      </w:sdt>
    </w:p>
    <w:p w14:paraId="6CA5C3DD" w14:textId="6C6C4341" w:rsidR="003B5F02" w:rsidRDefault="002F1658" w:rsidP="002F1658">
      <w:r w:rsidRPr="002F1658">
        <w:lastRenderedPageBreak/>
        <w:t xml:space="preserve">Zachycením této sekvence získá </w:t>
      </w:r>
      <w:r w:rsidR="00A54C8A">
        <w:t>hashované výstupy</w:t>
      </w:r>
      <w:r w:rsidRPr="002F1658">
        <w:t xml:space="preserve"> obou </w:t>
      </w:r>
      <w:proofErr w:type="spellStart"/>
      <w:r w:rsidRPr="002F1658">
        <w:t>PINů</w:t>
      </w:r>
      <w:proofErr w:type="spellEnd"/>
      <w:r w:rsidRPr="002F1658">
        <w:t xml:space="preserve"> a potřebné hodnoty k replikovaní algoritmu generujícího tyto </w:t>
      </w:r>
      <w:r w:rsidR="009D5931" w:rsidRPr="009D5931">
        <w:t>hashované výstupy</w:t>
      </w:r>
      <w:r w:rsidRPr="002F1658">
        <w:t>. Tímto způsobem následně útočník</w:t>
      </w:r>
      <w:r w:rsidR="00DE5925">
        <w:t xml:space="preserve"> </w:t>
      </w:r>
      <w:proofErr w:type="spellStart"/>
      <w:r w:rsidRPr="002F1658">
        <w:t>offline</w:t>
      </w:r>
      <w:proofErr w:type="spellEnd"/>
      <w:r w:rsidRPr="002F1658">
        <w:t xml:space="preserve"> slovníkovým útokem jednotlivé klíče prolamuje každý zvlášť, což snižuje počet kombinací na 10 000 u prvního klíče a 1000 u klíče druhého. Jedná se o tak málo kombinací, že jsou tuto šifru schopni prolomit i slabší zařízení.</w:t>
      </w:r>
    </w:p>
    <w:p w14:paraId="080F346B" w14:textId="6A12B08A" w:rsidR="00345204" w:rsidRDefault="00592522" w:rsidP="00592522">
      <w:pPr>
        <w:pStyle w:val="Nadpis2"/>
      </w:pPr>
      <w:bookmarkStart w:id="49" w:name="_Toc191228593"/>
      <w:r>
        <w:t>PMKI</w:t>
      </w:r>
      <w:r w:rsidR="005A242E">
        <w:t>D</w:t>
      </w:r>
      <w:bookmarkEnd w:id="49"/>
    </w:p>
    <w:p w14:paraId="35377362" w14:textId="016D8840" w:rsidR="00E55255" w:rsidRDefault="006B6325" w:rsidP="00E55255">
      <w:r>
        <w:t>Útok na PMKID</w:t>
      </w:r>
      <w:r w:rsidR="00E55255" w:rsidRPr="00E55255">
        <w:t xml:space="preserve"> se zaměřuje na sítě využívající </w:t>
      </w:r>
      <w:proofErr w:type="spellStart"/>
      <w:r w:rsidR="00E55255" w:rsidRPr="00E55255">
        <w:t>access</w:t>
      </w:r>
      <w:proofErr w:type="spellEnd"/>
      <w:r w:rsidR="00E55255" w:rsidRPr="00E55255">
        <w:t xml:space="preserve"> point roaming definován ve standardu IEEE 802.11r. Tento mechanismus zajišťuje plynulé přepojování a přesouvaní </w:t>
      </w:r>
      <w:r w:rsidR="00B50A3E" w:rsidRPr="00E55255">
        <w:t>klientů</w:t>
      </w:r>
      <w:r w:rsidR="00E55255" w:rsidRPr="00E55255">
        <w:t xml:space="preserve"> v síti z jednoho AP na druhé. Zařízení se automaticky přepojuje vždy k nejbližšímu </w:t>
      </w:r>
      <w:proofErr w:type="spellStart"/>
      <w:r w:rsidR="00E55255" w:rsidRPr="00E55255">
        <w:t>access</w:t>
      </w:r>
      <w:proofErr w:type="spellEnd"/>
      <w:r w:rsidR="00E55255" w:rsidRPr="00E55255">
        <w:t xml:space="preserve"> pointu jemu dostupnému a jeho aktivní síťové relace jsou bez přerušení přenášeny mezi AP spolu s ním. Tento standard potřebuje efektivní a rychlý způsob autentizačního procesu klienta pro plynulý přechod bez odezvy či ztráty spojení mezi </w:t>
      </w:r>
      <w:proofErr w:type="spellStart"/>
      <w:r w:rsidR="00E55255" w:rsidRPr="00E55255">
        <w:t>access</w:t>
      </w:r>
      <w:proofErr w:type="spellEnd"/>
      <w:r w:rsidR="00E55255" w:rsidRPr="00E55255">
        <w:t xml:space="preserve"> pointy. Z tohoto důvodu místo opakovaného provádění 4-Way </w:t>
      </w:r>
      <w:proofErr w:type="spellStart"/>
      <w:r w:rsidR="00E55255" w:rsidRPr="00E55255">
        <w:t>handshake</w:t>
      </w:r>
      <w:proofErr w:type="spellEnd"/>
      <w:r w:rsidR="00E55255" w:rsidRPr="00E55255">
        <w:t xml:space="preserve"> </w:t>
      </w:r>
      <w:proofErr w:type="spellStart"/>
      <w:r w:rsidR="00E55255" w:rsidRPr="00E55255">
        <w:t>access</w:t>
      </w:r>
      <w:proofErr w:type="spellEnd"/>
      <w:r w:rsidR="00E55255" w:rsidRPr="00E55255">
        <w:t xml:space="preserve"> pointy využívají funkcionalitu PMK </w:t>
      </w:r>
      <w:proofErr w:type="spellStart"/>
      <w:r w:rsidR="00E55255" w:rsidRPr="00E55255">
        <w:t>caching</w:t>
      </w:r>
      <w:proofErr w:type="spellEnd"/>
      <w:r w:rsidR="00E55255" w:rsidRPr="00E55255">
        <w:t xml:space="preserve">, která právě pracuje s PMKID. Ten je </w:t>
      </w:r>
      <w:proofErr w:type="spellStart"/>
      <w:r w:rsidR="00E55255" w:rsidRPr="00E55255">
        <w:t>hashem</w:t>
      </w:r>
      <w:proofErr w:type="spellEnd"/>
      <w:r w:rsidR="00E55255" w:rsidRPr="00E55255">
        <w:t xml:space="preserve"> generovaným </w:t>
      </w:r>
      <w:proofErr w:type="spellStart"/>
      <w:r w:rsidR="00E55255" w:rsidRPr="00E55255">
        <w:t>access</w:t>
      </w:r>
      <w:proofErr w:type="spellEnd"/>
      <w:r w:rsidR="00E55255" w:rsidRPr="00E55255">
        <w:t xml:space="preserve"> pointem při procesu autentizace, který obsahuje PMK.</w:t>
      </w:r>
    </w:p>
    <w:p w14:paraId="0419BC89" w14:textId="77777777" w:rsidR="00974B86" w:rsidRDefault="00974B86" w:rsidP="00E55255"/>
    <w:p w14:paraId="61AA0E9C" w14:textId="2BA01952" w:rsidR="00704552" w:rsidRDefault="00974B86" w:rsidP="00974B86">
      <w:pPr>
        <w:jc w:val="center"/>
      </w:pPr>
      <w:r>
        <w:rPr>
          <w:noProof/>
        </w:rPr>
        <w:drawing>
          <wp:inline distT="0" distB="0" distL="0" distR="0" wp14:anchorId="37F826B9" wp14:editId="45F24912">
            <wp:extent cx="3775781" cy="570259"/>
            <wp:effectExtent l="0" t="0" r="0" b="0"/>
            <wp:docPr id="2124502068" name="image10.png" descr="Figure 2 - Flow of Calculating PMKID hash and PMK"/>
            <wp:cNvGraphicFramePr/>
            <a:graphic xmlns:a="http://schemas.openxmlformats.org/drawingml/2006/main">
              <a:graphicData uri="http://schemas.openxmlformats.org/drawingml/2006/picture">
                <pic:pic xmlns:pic="http://schemas.openxmlformats.org/drawingml/2006/picture">
                  <pic:nvPicPr>
                    <pic:cNvPr id="0" name="image10.png" descr="Figure 2 - Flow of Calculating PMKID hash and PMK"/>
                    <pic:cNvPicPr preferRelativeResize="0"/>
                  </pic:nvPicPr>
                  <pic:blipFill>
                    <a:blip r:embed="rId18"/>
                    <a:srcRect/>
                    <a:stretch>
                      <a:fillRect/>
                    </a:stretch>
                  </pic:blipFill>
                  <pic:spPr>
                    <a:xfrm>
                      <a:off x="0" y="0"/>
                      <a:ext cx="3775781" cy="570259"/>
                    </a:xfrm>
                    <a:prstGeom prst="rect">
                      <a:avLst/>
                    </a:prstGeom>
                    <a:ln/>
                  </pic:spPr>
                </pic:pic>
              </a:graphicData>
            </a:graphic>
          </wp:inline>
        </w:drawing>
      </w:r>
    </w:p>
    <w:p w14:paraId="6656CA2F" w14:textId="13B81F56" w:rsidR="00E81BFC" w:rsidRDefault="00534ADF" w:rsidP="00534ADF">
      <w:pPr>
        <w:pStyle w:val="Titulek"/>
      </w:pPr>
      <w:bookmarkStart w:id="50" w:name="_Toc191228644"/>
      <w:r>
        <w:t xml:space="preserve">Obrázek </w:t>
      </w:r>
      <w:fldSimple w:instr=" SEQ Obrázek \* ARABIC ">
        <w:r w:rsidR="00394289">
          <w:rPr>
            <w:noProof/>
          </w:rPr>
          <w:t>8</w:t>
        </w:r>
      </w:fldSimple>
      <w:r>
        <w:t xml:space="preserve"> - Detail PMKID</w:t>
      </w:r>
      <w:bookmarkEnd w:id="50"/>
      <w:r w:rsidR="005D3360">
        <w:t xml:space="preserve"> </w:t>
      </w:r>
      <w:sdt>
        <w:sdtPr>
          <w:id w:val="232138656"/>
          <w:citation/>
        </w:sdtPr>
        <w:sdtContent>
          <w:r w:rsidR="00E260FB">
            <w:fldChar w:fldCharType="begin"/>
          </w:r>
          <w:r w:rsidR="00E260FB">
            <w:rPr>
              <w:lang w:val="en-US"/>
            </w:rPr>
            <w:instrText xml:space="preserve"> CITATION Ido24 \l 1033 </w:instrText>
          </w:r>
          <w:r w:rsidR="00E260FB">
            <w:fldChar w:fldCharType="separate"/>
          </w:r>
          <w:r w:rsidR="0031405E">
            <w:rPr>
              <w:noProof/>
              <w:lang w:val="en-US"/>
            </w:rPr>
            <w:t>(8)</w:t>
          </w:r>
          <w:r w:rsidR="00E260FB">
            <w:fldChar w:fldCharType="end"/>
          </w:r>
        </w:sdtContent>
      </w:sdt>
    </w:p>
    <w:p w14:paraId="053C2F26" w14:textId="77777777" w:rsidR="002A5F4D" w:rsidRPr="002A5F4D" w:rsidRDefault="002A5F4D" w:rsidP="002A5F4D"/>
    <w:p w14:paraId="44B963D3" w14:textId="77777777" w:rsidR="006D2317" w:rsidRDefault="006D2317" w:rsidP="006D2317">
      <w:r>
        <w:t xml:space="preserve">Nebezpečnost útoku spočívá v tom, že </w:t>
      </w:r>
      <w:proofErr w:type="spellStart"/>
      <w:r>
        <w:t>utočník</w:t>
      </w:r>
      <w:proofErr w:type="spellEnd"/>
      <w:r>
        <w:t xml:space="preserve"> při jeho provedení nepotřebuje </w:t>
      </w:r>
      <w:proofErr w:type="spellStart"/>
      <w:r>
        <w:t>deautentizovat</w:t>
      </w:r>
      <w:proofErr w:type="spellEnd"/>
      <w:r>
        <w:t xml:space="preserve"> klienty jako tomu bylo u </w:t>
      </w:r>
      <w:proofErr w:type="spellStart"/>
      <w:r>
        <w:t>handshake</w:t>
      </w:r>
      <w:proofErr w:type="spellEnd"/>
      <w:r>
        <w:t xml:space="preserve"> prolomení, ale stačí mu jednoduše PMKID od AP vyžádat.</w:t>
      </w:r>
    </w:p>
    <w:p w14:paraId="2C6F1001" w14:textId="24EE5CC3" w:rsidR="007A1AAD" w:rsidRDefault="006D2317" w:rsidP="006D2317">
      <w:r>
        <w:t xml:space="preserve">V případě že útočník zná SSID, MAC AP, MAC klienta a PMK, což jsou potřebné hodnoty k vygenerování PMK a následného vygenerování PMKID, může slovníkovým útokem zkoušet hesla, dokud zachycený PMKID nebude s útočníkovým vygenerovaným PMKID identický. V takové chvíli je heslo uhodnuto. Obranou proti tomuto útoku je úplné vypnutí </w:t>
      </w:r>
      <w:proofErr w:type="spellStart"/>
      <w:r>
        <w:t>access</w:t>
      </w:r>
      <w:proofErr w:type="spellEnd"/>
      <w:r>
        <w:t xml:space="preserve"> point roamingu v případě, že není používán či použití silného hesla wifi.</w:t>
      </w:r>
    </w:p>
    <w:p w14:paraId="67697E4E" w14:textId="77777777" w:rsidR="007A1AAD" w:rsidRDefault="007A1AAD">
      <w:pPr>
        <w:spacing w:line="240" w:lineRule="auto"/>
        <w:ind w:firstLine="0"/>
        <w:jc w:val="left"/>
      </w:pPr>
      <w:r>
        <w:br w:type="page"/>
      </w:r>
    </w:p>
    <w:p w14:paraId="014DE8F3" w14:textId="3A58B7CE" w:rsidR="00887762" w:rsidRDefault="0067665B" w:rsidP="0067665B">
      <w:pPr>
        <w:pStyle w:val="Nadpis2"/>
      </w:pPr>
      <w:bookmarkStart w:id="51" w:name="_Toc191228594"/>
      <w:r>
        <w:lastRenderedPageBreak/>
        <w:t xml:space="preserve">Mann </w:t>
      </w:r>
      <w:r w:rsidR="00DE4E29">
        <w:t>I</w:t>
      </w:r>
      <w:r>
        <w:t xml:space="preserve">n </w:t>
      </w:r>
      <w:proofErr w:type="spellStart"/>
      <w:r w:rsidR="00DE4E29">
        <w:t>T</w:t>
      </w:r>
      <w:r>
        <w:t>he</w:t>
      </w:r>
      <w:proofErr w:type="spellEnd"/>
      <w:r>
        <w:t xml:space="preserve"> </w:t>
      </w:r>
      <w:proofErr w:type="spellStart"/>
      <w:r w:rsidR="00C31D87">
        <w:t>M</w:t>
      </w:r>
      <w:r>
        <w:t>iddle</w:t>
      </w:r>
      <w:bookmarkEnd w:id="51"/>
      <w:proofErr w:type="spellEnd"/>
    </w:p>
    <w:p w14:paraId="4240E286" w14:textId="59C2FD13" w:rsidR="007D5CAE" w:rsidRDefault="00B25651" w:rsidP="007D5CAE">
      <w:r w:rsidRPr="00B25651">
        <w:t>Skupina útoků týkajících se nejen wifi, ale mnoha dalších komunikačních technologií, kde se dává důraz na jejich bezpečnost. Primárním cílem MITM útoku je dostat odposlouchávající zařízení mezi zařízení komunikující mezi sebou aniž by o tom věděli. Výsledkem je poté únik či manipulace s daty. To může hrát klíčovou roli pro provedení dalších útoků jako je krádež identity či přihlašovacích údajů. S tímto útokem se můžeme potkat nejčastěji ve veřejných prostorech jako jsou kavárny, restaurace a bary.</w:t>
      </w:r>
    </w:p>
    <w:p w14:paraId="3B37DB56" w14:textId="3BE46D01" w:rsidR="00E55C86" w:rsidRDefault="00E55C86" w:rsidP="00E55C86">
      <w:pPr>
        <w:pStyle w:val="Nadpis3"/>
      </w:pPr>
      <w:bookmarkStart w:id="52" w:name="_Toc191228595"/>
      <w:proofErr w:type="spellStart"/>
      <w:r>
        <w:t>Evil</w:t>
      </w:r>
      <w:proofErr w:type="spellEnd"/>
      <w:r>
        <w:t xml:space="preserve"> </w:t>
      </w:r>
      <w:proofErr w:type="spellStart"/>
      <w:r>
        <w:t>Twin</w:t>
      </w:r>
      <w:bookmarkEnd w:id="52"/>
      <w:proofErr w:type="spellEnd"/>
    </w:p>
    <w:p w14:paraId="6E219205" w14:textId="08B5438A" w:rsidR="001B31AC" w:rsidRDefault="00271D71" w:rsidP="001B31AC">
      <w:r w:rsidRPr="00271D71">
        <w:t xml:space="preserve">Často se snaží uživatele oklamat </w:t>
      </w:r>
      <w:r w:rsidR="00A13D7D" w:rsidRPr="00271D71">
        <w:t>tím,</w:t>
      </w:r>
      <w:r w:rsidRPr="00271D71">
        <w:t xml:space="preserve"> že je nakonfigurován s obdobnými parametry jako má skutečný </w:t>
      </w:r>
      <w:proofErr w:type="spellStart"/>
      <w:r w:rsidRPr="00271D71">
        <w:t>access</w:t>
      </w:r>
      <w:proofErr w:type="spellEnd"/>
      <w:r w:rsidRPr="00271D71">
        <w:t xml:space="preserve"> point například v nějaké kavárně. Často se útočník snaží nabídnout svým klientům vyšší sílu připojení, aby se jim jeho </w:t>
      </w:r>
      <w:proofErr w:type="spellStart"/>
      <w:r w:rsidRPr="00271D71">
        <w:t>access</w:t>
      </w:r>
      <w:proofErr w:type="spellEnd"/>
      <w:r w:rsidRPr="00271D71">
        <w:t xml:space="preserve"> point zobrazoval výše ve wifi nabídce než originální </w:t>
      </w:r>
      <w:proofErr w:type="spellStart"/>
      <w:r w:rsidRPr="00271D71">
        <w:t>access</w:t>
      </w:r>
      <w:proofErr w:type="spellEnd"/>
      <w:r w:rsidRPr="00271D71">
        <w:t xml:space="preserve"> point. Může se také stát, že útočník skutečný </w:t>
      </w:r>
      <w:proofErr w:type="spellStart"/>
      <w:r w:rsidRPr="00271D71">
        <w:t>access</w:t>
      </w:r>
      <w:proofErr w:type="spellEnd"/>
      <w:r w:rsidRPr="00271D71">
        <w:t xml:space="preserve"> point vyřadí rušením.</w:t>
      </w:r>
    </w:p>
    <w:p w14:paraId="1D25D4BD" w14:textId="77777777" w:rsidR="004A5C6A" w:rsidRDefault="004A5C6A" w:rsidP="001B31AC"/>
    <w:p w14:paraId="4D913FAA" w14:textId="1098DA27" w:rsidR="00966006" w:rsidRDefault="004A5C6A" w:rsidP="004A5C6A">
      <w:pPr>
        <w:jc w:val="center"/>
      </w:pPr>
      <w:r>
        <w:rPr>
          <w:noProof/>
          <w:color w:val="000000"/>
        </w:rPr>
        <w:drawing>
          <wp:inline distT="0" distB="0" distL="0" distR="0" wp14:anchorId="52F5C55C" wp14:editId="39A1474B">
            <wp:extent cx="2095442" cy="1452100"/>
            <wp:effectExtent l="0" t="0" r="0" b="0"/>
            <wp:docPr id="2124502067" name="image11.png" descr="Screenshot of a listing of wireless networks, with two wireless networks named &quot;Coffee Shop Wifi&quot;. Neither of those networks are password protected."/>
            <wp:cNvGraphicFramePr/>
            <a:graphic xmlns:a="http://schemas.openxmlformats.org/drawingml/2006/main">
              <a:graphicData uri="http://schemas.openxmlformats.org/drawingml/2006/picture">
                <pic:pic xmlns:pic="http://schemas.openxmlformats.org/drawingml/2006/picture">
                  <pic:nvPicPr>
                    <pic:cNvPr id="0" name="image11.png" descr="Screenshot of a listing of wireless networks, with two wireless networks named &quot;Coffee Shop Wifi&quot;. Neither of those networks are password protected."/>
                    <pic:cNvPicPr preferRelativeResize="0"/>
                  </pic:nvPicPr>
                  <pic:blipFill>
                    <a:blip r:embed="rId19"/>
                    <a:srcRect/>
                    <a:stretch>
                      <a:fillRect/>
                    </a:stretch>
                  </pic:blipFill>
                  <pic:spPr>
                    <a:xfrm>
                      <a:off x="0" y="0"/>
                      <a:ext cx="2095442" cy="1452100"/>
                    </a:xfrm>
                    <a:prstGeom prst="rect">
                      <a:avLst/>
                    </a:prstGeom>
                    <a:ln/>
                  </pic:spPr>
                </pic:pic>
              </a:graphicData>
            </a:graphic>
          </wp:inline>
        </w:drawing>
      </w:r>
    </w:p>
    <w:p w14:paraId="1B7B9188" w14:textId="40FE9478" w:rsidR="00BB65B0" w:rsidRDefault="00234C64" w:rsidP="00234C64">
      <w:pPr>
        <w:pStyle w:val="Titulek"/>
      </w:pPr>
      <w:bookmarkStart w:id="53" w:name="_Toc191228645"/>
      <w:r>
        <w:t xml:space="preserve">Obrázek </w:t>
      </w:r>
      <w:fldSimple w:instr=" SEQ Obrázek \* ARABIC ">
        <w:r w:rsidR="00394289">
          <w:rPr>
            <w:noProof/>
          </w:rPr>
          <w:t>9</w:t>
        </w:r>
      </w:fldSimple>
      <w:r>
        <w:t xml:space="preserve"> - </w:t>
      </w:r>
      <w:proofErr w:type="spellStart"/>
      <w:r>
        <w:t>Evil</w:t>
      </w:r>
      <w:proofErr w:type="spellEnd"/>
      <w:r>
        <w:t xml:space="preserve"> </w:t>
      </w:r>
      <w:proofErr w:type="spellStart"/>
      <w:r>
        <w:t>Twin</w:t>
      </w:r>
      <w:bookmarkEnd w:id="53"/>
      <w:proofErr w:type="spellEnd"/>
      <w:r w:rsidR="00AC1410">
        <w:t xml:space="preserve"> </w:t>
      </w:r>
      <w:sdt>
        <w:sdtPr>
          <w:id w:val="612569100"/>
          <w:citation/>
        </w:sdtPr>
        <w:sdtContent>
          <w:r w:rsidR="00330A6D">
            <w:fldChar w:fldCharType="begin"/>
          </w:r>
          <w:r w:rsidR="00330A6D">
            <w:rPr>
              <w:lang w:val="en-US"/>
            </w:rPr>
            <w:instrText xml:space="preserve"> CITATION Kha24_2 \l 1033 </w:instrText>
          </w:r>
          <w:r w:rsidR="00330A6D">
            <w:fldChar w:fldCharType="separate"/>
          </w:r>
          <w:r w:rsidR="0031405E">
            <w:rPr>
              <w:noProof/>
              <w:lang w:val="en-US"/>
            </w:rPr>
            <w:t>(9)</w:t>
          </w:r>
          <w:r w:rsidR="00330A6D">
            <w:fldChar w:fldCharType="end"/>
          </w:r>
        </w:sdtContent>
      </w:sdt>
    </w:p>
    <w:p w14:paraId="78CBD441" w14:textId="77777777" w:rsidR="008139B0" w:rsidRDefault="008139B0" w:rsidP="008139B0"/>
    <w:p w14:paraId="4BC95958" w14:textId="77777777" w:rsidR="00F56788" w:rsidRDefault="00F56788" w:rsidP="00F56788">
      <w:r>
        <w:t xml:space="preserve">Tento typ útoku se dělí na pasivní odposlech, při kterém útočník procházející komunikaci může pouze číst a na aktivní odposlech, při kterém může útočník data upravovat a manipulovat. Zatímco pasivní odposlech útočníkovi umožní například získat citlivé údaje a hesla oběti, aktivní odposlech může vést například ke </w:t>
      </w:r>
      <w:proofErr w:type="spellStart"/>
      <w:r>
        <w:t>scénaři</w:t>
      </w:r>
      <w:proofErr w:type="spellEnd"/>
      <w:r>
        <w:t xml:space="preserve"> kdy útočník poslanou transakci po síti přesměruje na svůj bankovní účet. </w:t>
      </w:r>
    </w:p>
    <w:p w14:paraId="3FF0C870" w14:textId="50F9B9AF" w:rsidR="004848A0" w:rsidRDefault="00F56788" w:rsidP="00F56788">
      <w:r>
        <w:t xml:space="preserve">Efektivní prevencí proti takovému útoku je opatrnost, HTTPS </w:t>
      </w:r>
      <w:r w:rsidR="007D3450">
        <w:t>protokol</w:t>
      </w:r>
      <w:r w:rsidR="002E7DE8">
        <w:t>,</w:t>
      </w:r>
      <w:r>
        <w:t xml:space="preserve"> či využití VPN.</w:t>
      </w:r>
    </w:p>
    <w:p w14:paraId="175556E1" w14:textId="77777777" w:rsidR="004848A0" w:rsidRDefault="004848A0">
      <w:pPr>
        <w:spacing w:line="240" w:lineRule="auto"/>
        <w:ind w:firstLine="0"/>
        <w:jc w:val="left"/>
      </w:pPr>
      <w:r>
        <w:br w:type="page"/>
      </w:r>
    </w:p>
    <w:p w14:paraId="5941EBA3" w14:textId="0F195FA7" w:rsidR="00525E26" w:rsidRDefault="004848A0" w:rsidP="004848A0">
      <w:pPr>
        <w:pStyle w:val="Nadpis2"/>
      </w:pPr>
      <w:bookmarkStart w:id="54" w:name="_Toc191228596"/>
      <w:proofErr w:type="spellStart"/>
      <w:r>
        <w:lastRenderedPageBreak/>
        <w:t>Rogue</w:t>
      </w:r>
      <w:proofErr w:type="spellEnd"/>
      <w:r>
        <w:t xml:space="preserve"> AP</w:t>
      </w:r>
      <w:bookmarkEnd w:id="54"/>
    </w:p>
    <w:p w14:paraId="656CDB14" w14:textId="3B69B5BB" w:rsidR="00CF5F85" w:rsidRDefault="00D97444" w:rsidP="00CF5F85">
      <w:r w:rsidRPr="00D97444">
        <w:t xml:space="preserve">Jedná se o neautorizovaný </w:t>
      </w:r>
      <w:proofErr w:type="spellStart"/>
      <w:r w:rsidRPr="00D97444">
        <w:t>access</w:t>
      </w:r>
      <w:proofErr w:type="spellEnd"/>
      <w:r w:rsidRPr="00D97444">
        <w:t xml:space="preserve"> point nainstalovaný v síti bez souhlasu vlastníka. Nejčastěji se s ním potkáme ve firemních prostředích. V některých případech může být vytvořen například zaměstnancem </w:t>
      </w:r>
      <w:proofErr w:type="spellStart"/>
      <w:r w:rsidRPr="00D97444">
        <w:t>neumýslně</w:t>
      </w:r>
      <w:proofErr w:type="spellEnd"/>
      <w:r w:rsidRPr="00D97444">
        <w:t xml:space="preserve">. I v takovémto případě se jedná o </w:t>
      </w:r>
      <w:proofErr w:type="spellStart"/>
      <w:r w:rsidRPr="00D97444">
        <w:t>nelegalní</w:t>
      </w:r>
      <w:proofErr w:type="spellEnd"/>
      <w:r w:rsidRPr="00D97444">
        <w:t xml:space="preserve"> činnost. Oproti </w:t>
      </w:r>
      <w:proofErr w:type="spellStart"/>
      <w:r w:rsidRPr="00D97444">
        <w:t>Evil</w:t>
      </w:r>
      <w:proofErr w:type="spellEnd"/>
      <w:r w:rsidRPr="00D97444">
        <w:t xml:space="preserve"> </w:t>
      </w:r>
      <w:proofErr w:type="spellStart"/>
      <w:r w:rsidRPr="00D97444">
        <w:t>Twin</w:t>
      </w:r>
      <w:proofErr w:type="spellEnd"/>
      <w:r w:rsidRPr="00D97444">
        <w:t xml:space="preserve"> je cílem otevřít </w:t>
      </w:r>
      <w:proofErr w:type="spellStart"/>
      <w:r w:rsidRPr="00D97444">
        <w:t>backdoor</w:t>
      </w:r>
      <w:proofErr w:type="spellEnd"/>
      <w:r w:rsidRPr="00D97444">
        <w:t xml:space="preserve"> do sítě a umožnit tak další útoky jako je MITM, </w:t>
      </w:r>
      <w:proofErr w:type="spellStart"/>
      <w:r w:rsidRPr="00D97444">
        <w:t>sniffing</w:t>
      </w:r>
      <w:proofErr w:type="spellEnd"/>
      <w:r w:rsidRPr="00D97444">
        <w:t xml:space="preserve">, monitoring, </w:t>
      </w:r>
      <w:proofErr w:type="spellStart"/>
      <w:r w:rsidRPr="00D97444">
        <w:t>phishing</w:t>
      </w:r>
      <w:proofErr w:type="spellEnd"/>
      <w:r w:rsidRPr="00D97444">
        <w:t xml:space="preserve"> a další…</w:t>
      </w:r>
    </w:p>
    <w:p w14:paraId="0AB2A607" w14:textId="77777777" w:rsidR="00D275A0" w:rsidRDefault="00D275A0" w:rsidP="00CF5F85"/>
    <w:p w14:paraId="5F0E3723" w14:textId="5CDB84D0" w:rsidR="003A31AE" w:rsidRDefault="00D736D9" w:rsidP="00D736D9">
      <w:pPr>
        <w:jc w:val="center"/>
      </w:pPr>
      <w:r>
        <w:rPr>
          <w:noProof/>
          <w:color w:val="000000"/>
        </w:rPr>
        <w:drawing>
          <wp:inline distT="0" distB="0" distL="0" distR="0" wp14:anchorId="6C830CF5" wp14:editId="7A94F455">
            <wp:extent cx="2929243" cy="1786996"/>
            <wp:effectExtent l="0" t="0" r="0" b="0"/>
            <wp:docPr id="2124502071" name="image5.png" descr="Obsah obrázku text, snímek obrazovky, Písmo, symbol&#10;&#10;Popis byl vytvořen automaticky"/>
            <wp:cNvGraphicFramePr/>
            <a:graphic xmlns:a="http://schemas.openxmlformats.org/drawingml/2006/main">
              <a:graphicData uri="http://schemas.openxmlformats.org/drawingml/2006/picture">
                <pic:pic xmlns:pic="http://schemas.openxmlformats.org/drawingml/2006/picture">
                  <pic:nvPicPr>
                    <pic:cNvPr id="0" name="image5.png" descr="Obsah obrázku text, snímek obrazovky, Písmo, symbol&#10;&#10;Popis byl vytvořen automaticky"/>
                    <pic:cNvPicPr preferRelativeResize="0"/>
                  </pic:nvPicPr>
                  <pic:blipFill>
                    <a:blip r:embed="rId20"/>
                    <a:srcRect/>
                    <a:stretch>
                      <a:fillRect/>
                    </a:stretch>
                  </pic:blipFill>
                  <pic:spPr>
                    <a:xfrm>
                      <a:off x="0" y="0"/>
                      <a:ext cx="2929243" cy="1786996"/>
                    </a:xfrm>
                    <a:prstGeom prst="rect">
                      <a:avLst/>
                    </a:prstGeom>
                    <a:ln/>
                  </pic:spPr>
                </pic:pic>
              </a:graphicData>
            </a:graphic>
          </wp:inline>
        </w:drawing>
      </w:r>
    </w:p>
    <w:p w14:paraId="13CDAD24" w14:textId="09A22551" w:rsidR="00D736D9" w:rsidRDefault="00212416" w:rsidP="00212416">
      <w:pPr>
        <w:pStyle w:val="Titulek"/>
      </w:pPr>
      <w:bookmarkStart w:id="55" w:name="_Toc191228646"/>
      <w:r>
        <w:t xml:space="preserve">Obrázek </w:t>
      </w:r>
      <w:fldSimple w:instr=" SEQ Obrázek \* ARABIC ">
        <w:r w:rsidR="00394289">
          <w:rPr>
            <w:noProof/>
          </w:rPr>
          <w:t>10</w:t>
        </w:r>
      </w:fldSimple>
      <w:r>
        <w:t xml:space="preserve"> - </w:t>
      </w:r>
      <w:proofErr w:type="spellStart"/>
      <w:r>
        <w:t>Rogue</w:t>
      </w:r>
      <w:proofErr w:type="spellEnd"/>
      <w:r>
        <w:t xml:space="preserve"> AP</w:t>
      </w:r>
      <w:bookmarkEnd w:id="55"/>
      <w:r w:rsidR="008D4ED1">
        <w:t xml:space="preserve"> </w:t>
      </w:r>
      <w:sdt>
        <w:sdtPr>
          <w:id w:val="516271834"/>
          <w:citation/>
        </w:sdtPr>
        <w:sdtContent>
          <w:r w:rsidR="008C5C45">
            <w:fldChar w:fldCharType="begin"/>
          </w:r>
          <w:r w:rsidR="008C5C45">
            <w:rPr>
              <w:lang w:val="en-US"/>
            </w:rPr>
            <w:instrText xml:space="preserve"> CITATION Acc24 \l 1033 </w:instrText>
          </w:r>
          <w:r w:rsidR="008C5C45">
            <w:fldChar w:fldCharType="separate"/>
          </w:r>
          <w:r w:rsidR="0031405E">
            <w:rPr>
              <w:noProof/>
              <w:lang w:val="en-US"/>
            </w:rPr>
            <w:t>(10)</w:t>
          </w:r>
          <w:r w:rsidR="008C5C45">
            <w:fldChar w:fldCharType="end"/>
          </w:r>
        </w:sdtContent>
      </w:sdt>
    </w:p>
    <w:p w14:paraId="447D6254" w14:textId="77777777" w:rsidR="009F0187" w:rsidRDefault="009F0187" w:rsidP="009F0187"/>
    <w:p w14:paraId="2D5A1289" w14:textId="7D750377" w:rsidR="009F0187" w:rsidRDefault="00316637" w:rsidP="00316637">
      <w:pPr>
        <w:pStyle w:val="Nadpis2"/>
      </w:pPr>
      <w:bookmarkStart w:id="56" w:name="_Toc191228597"/>
      <w:r>
        <w:t xml:space="preserve">Wifi </w:t>
      </w:r>
      <w:proofErr w:type="spellStart"/>
      <w:r w:rsidR="00B0709A">
        <w:t>j</w:t>
      </w:r>
      <w:r>
        <w:t>amming</w:t>
      </w:r>
      <w:bookmarkEnd w:id="56"/>
      <w:proofErr w:type="spellEnd"/>
    </w:p>
    <w:p w14:paraId="4A96422C" w14:textId="69800F8D" w:rsidR="00E1314D" w:rsidRDefault="00A14598" w:rsidP="00A14598">
      <w:r w:rsidRPr="00A14598">
        <w:t xml:space="preserve">Tento útok využívá </w:t>
      </w:r>
      <w:proofErr w:type="spellStart"/>
      <w:r w:rsidRPr="00A14598">
        <w:t>deautentizační</w:t>
      </w:r>
      <w:proofErr w:type="spellEnd"/>
      <w:r w:rsidRPr="00A14598">
        <w:t xml:space="preserve"> rámce. To je typ management rámce, který vynutí konkrétnímu klientovi na základě MAC adresy či všem klientům na síti </w:t>
      </w:r>
      <w:proofErr w:type="spellStart"/>
      <w:r w:rsidRPr="00A14598">
        <w:t>použítím</w:t>
      </w:r>
      <w:proofErr w:type="spellEnd"/>
      <w:r w:rsidRPr="00A14598">
        <w:t xml:space="preserve"> </w:t>
      </w:r>
      <w:proofErr w:type="spellStart"/>
      <w:r w:rsidRPr="00A14598">
        <w:t>broadcastové</w:t>
      </w:r>
      <w:proofErr w:type="spellEnd"/>
      <w:r w:rsidRPr="00A14598">
        <w:t xml:space="preserve"> MAC adresy ukončit jejich spojení s </w:t>
      </w:r>
      <w:proofErr w:type="spellStart"/>
      <w:r w:rsidRPr="00A14598">
        <w:t>access</w:t>
      </w:r>
      <w:proofErr w:type="spellEnd"/>
      <w:r w:rsidRPr="00A14598">
        <w:t xml:space="preserve"> pointem. Tyto zařízení se následně do sítě dostanou opakovanou autentizací. Útok spočívá v tom, že se útočník vydává za </w:t>
      </w:r>
      <w:proofErr w:type="spellStart"/>
      <w:r w:rsidRPr="00A14598">
        <w:t>access</w:t>
      </w:r>
      <w:proofErr w:type="spellEnd"/>
      <w:r w:rsidRPr="00A14598">
        <w:t xml:space="preserve"> point (AP </w:t>
      </w:r>
      <w:proofErr w:type="spellStart"/>
      <w:r w:rsidRPr="00A14598">
        <w:t>spoofing</w:t>
      </w:r>
      <w:proofErr w:type="spellEnd"/>
      <w:r w:rsidRPr="00A14598">
        <w:t xml:space="preserve">) a opakovaně zaplavuje síť či klienta těmito rámci. Tím docílí, že cílová zařízení opakovaně ukončují své spojení s reálným AP a tím dočasně vyřadí klienta či síť z provozu. K tomuto útoku stačí znát pouze BSSID sítě a případně MAC adresu klienta, což jsou jednoduše </w:t>
      </w:r>
      <w:proofErr w:type="spellStart"/>
      <w:r w:rsidRPr="00A14598">
        <w:t>sniffovatelné</w:t>
      </w:r>
      <w:proofErr w:type="spellEnd"/>
      <w:r w:rsidRPr="00A14598">
        <w:t xml:space="preserve"> informace. Zařízení samotná nemají žádnou možnost, jak zjistit, že se jedná o činnost útočníka nikoliv reálného AP, proto jim slepě věří. Jako prevence slouží mechanismus PMF, který </w:t>
      </w:r>
      <w:proofErr w:type="spellStart"/>
      <w:r w:rsidRPr="00A14598">
        <w:t>nabizí</w:t>
      </w:r>
      <w:proofErr w:type="spellEnd"/>
      <w:r w:rsidRPr="00A14598">
        <w:t xml:space="preserve"> pouze některé </w:t>
      </w:r>
      <w:proofErr w:type="spellStart"/>
      <w:r w:rsidRPr="00A14598">
        <w:t>access</w:t>
      </w:r>
      <w:proofErr w:type="spellEnd"/>
      <w:r w:rsidRPr="00A14598">
        <w:t xml:space="preserve"> pointy. Tento mechanismus umožňuje </w:t>
      </w:r>
      <w:proofErr w:type="spellStart"/>
      <w:r w:rsidRPr="00A14598">
        <w:t>access</w:t>
      </w:r>
      <w:proofErr w:type="spellEnd"/>
      <w:r w:rsidRPr="00A14598">
        <w:t xml:space="preserve"> pointům detekovat tyto podvržené rámce a dostatečně brzy o tom informovat své klienty. PMF je zakomponován do standardu WPA3. Na WPA3 zabezpečených sítích se tedy takového útoku není třeba bát.</w:t>
      </w:r>
    </w:p>
    <w:p w14:paraId="6EC72915" w14:textId="6A883E1E" w:rsidR="000E1684" w:rsidRDefault="00E1314D" w:rsidP="004D51F3">
      <w:pPr>
        <w:pStyle w:val="Nadpis1"/>
      </w:pPr>
      <w:r>
        <w:br w:type="page"/>
      </w:r>
      <w:bookmarkStart w:id="57" w:name="_Toc191228598"/>
      <w:r w:rsidR="004D51F3">
        <w:lastRenderedPageBreak/>
        <w:t xml:space="preserve">Specifikace </w:t>
      </w:r>
      <w:r w:rsidR="00851D54">
        <w:t xml:space="preserve">použitých </w:t>
      </w:r>
      <w:r w:rsidR="004D51F3">
        <w:t>systémových komponent</w:t>
      </w:r>
      <w:bookmarkEnd w:id="57"/>
    </w:p>
    <w:p w14:paraId="263E300F" w14:textId="0DDEBE1E" w:rsidR="0009594E" w:rsidRDefault="0009594E" w:rsidP="0009594E">
      <w:r w:rsidRPr="0009594E">
        <w:t>V této kapitole si popíšeme systémové parametry a použitý hardware, který byl pro vývoj nástroje používán.</w:t>
      </w:r>
    </w:p>
    <w:p w14:paraId="3D7542EB" w14:textId="36D8416F" w:rsidR="00400A10" w:rsidRDefault="00305D2F" w:rsidP="00305D2F">
      <w:pPr>
        <w:pStyle w:val="Nadpis2"/>
      </w:pPr>
      <w:bookmarkStart w:id="58" w:name="_Toc191228599"/>
      <w:r>
        <w:t>Systémové specifikace</w:t>
      </w:r>
      <w:bookmarkEnd w:id="58"/>
    </w:p>
    <w:p w14:paraId="0A444597" w14:textId="52AACC49" w:rsidR="00305D2F" w:rsidRDefault="007C0BCD" w:rsidP="00305D2F">
      <w:r w:rsidRPr="007C0BCD">
        <w:t>Nástroj byl vyvíjen a testován na počítači s operačním systémem Linux, konkrétně na distribuci openSUSE Tumbleweed. Zde jsou parametry a informace o platformě, získané nástrojem „</w:t>
      </w:r>
      <w:proofErr w:type="spellStart"/>
      <w:r w:rsidRPr="007C0BCD">
        <w:t>neofetch</w:t>
      </w:r>
      <w:proofErr w:type="spellEnd"/>
      <w:r w:rsidRPr="007C0BCD">
        <w:t>“, který zobrazuje obecné informace o systému, a nástrojem „</w:t>
      </w:r>
      <w:proofErr w:type="spellStart"/>
      <w:r w:rsidRPr="007C0BCD">
        <w:t>uname</w:t>
      </w:r>
      <w:proofErr w:type="spellEnd"/>
      <w:r w:rsidRPr="007C0BCD">
        <w:t xml:space="preserve">“, zobrazujícím verzi kernelu neboli </w:t>
      </w:r>
      <w:r w:rsidR="003D0138">
        <w:t>L</w:t>
      </w:r>
      <w:r w:rsidRPr="007C0BCD">
        <w:t>inuxového jádra:</w:t>
      </w:r>
    </w:p>
    <w:p w14:paraId="7022E08D" w14:textId="77777777" w:rsidR="006E11E3" w:rsidRDefault="006E11E3" w:rsidP="00305D2F"/>
    <w:p w14:paraId="6B152ACB" w14:textId="261798E5" w:rsidR="00A876ED" w:rsidRDefault="00A876ED" w:rsidP="00A876ED">
      <w:pPr>
        <w:jc w:val="center"/>
      </w:pPr>
      <w:r>
        <w:rPr>
          <w:noProof/>
          <w:color w:val="000000"/>
        </w:rPr>
        <w:drawing>
          <wp:inline distT="0" distB="0" distL="0" distR="0" wp14:anchorId="72515970" wp14:editId="35E10C22">
            <wp:extent cx="4428877" cy="3055442"/>
            <wp:effectExtent l="0" t="0" r="0" b="0"/>
            <wp:docPr id="2079634611" name="Obrázek 2" descr="Obsah obrázku text, snímek obrazovky, menu&#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4611" name="Obrázek 2" descr="Obsah obrázku text, snímek obrazovky, menu&#10;&#10;Obsah vygenerovaný umělou inteligencí může být nesprávný."/>
                    <pic:cNvPicPr/>
                  </pic:nvPicPr>
                  <pic:blipFill>
                    <a:blip r:embed="rId21">
                      <a:extLst>
                        <a:ext uri="{28A0092B-C50C-407E-A947-70E740481C1C}">
                          <a14:useLocalDpi xmlns:a14="http://schemas.microsoft.com/office/drawing/2010/main" val="0"/>
                        </a:ext>
                      </a:extLst>
                    </a:blip>
                    <a:stretch>
                      <a:fillRect/>
                    </a:stretch>
                  </pic:blipFill>
                  <pic:spPr>
                    <a:xfrm>
                      <a:off x="0" y="0"/>
                      <a:ext cx="4436872" cy="3060958"/>
                    </a:xfrm>
                    <a:prstGeom prst="rect">
                      <a:avLst/>
                    </a:prstGeom>
                  </pic:spPr>
                </pic:pic>
              </a:graphicData>
            </a:graphic>
          </wp:inline>
        </w:drawing>
      </w:r>
    </w:p>
    <w:p w14:paraId="6F3017DA" w14:textId="58D7C747" w:rsidR="00A876ED" w:rsidRDefault="008509AF" w:rsidP="008509AF">
      <w:pPr>
        <w:pStyle w:val="Titulek"/>
      </w:pPr>
      <w:bookmarkStart w:id="59" w:name="_Toc191228647"/>
      <w:r>
        <w:t xml:space="preserve">Obrázek </w:t>
      </w:r>
      <w:fldSimple w:instr=" SEQ Obrázek \* ARABIC ">
        <w:r w:rsidR="00394289">
          <w:rPr>
            <w:noProof/>
          </w:rPr>
          <w:t>11</w:t>
        </w:r>
      </w:fldSimple>
      <w:r>
        <w:t xml:space="preserve"> - Informace o systému</w:t>
      </w:r>
      <w:bookmarkEnd w:id="59"/>
    </w:p>
    <w:p w14:paraId="4B6D6A6A" w14:textId="77777777" w:rsidR="008B1329" w:rsidRDefault="008B1329" w:rsidP="008B1329"/>
    <w:p w14:paraId="0CCB995F" w14:textId="2AB3969B" w:rsidR="00E21199" w:rsidRDefault="00E21199" w:rsidP="008C3028">
      <w:r>
        <w:rPr>
          <w:noProof/>
          <w:color w:val="000000"/>
        </w:rPr>
        <w:drawing>
          <wp:inline distT="0" distB="0" distL="0" distR="0" wp14:anchorId="34410C31" wp14:editId="3D93CDEC">
            <wp:extent cx="5760085" cy="823595"/>
            <wp:effectExtent l="0" t="0" r="0" b="0"/>
            <wp:docPr id="12123894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9459" name="Obrázek 3" descr="Obsah obrázku text, snímek obrazovky, Písmo&#10;&#10;Obsah vygenerovaný umělou inteligencí může být nesprávný."/>
                    <pic:cNvPicPr/>
                  </pic:nvPicPr>
                  <pic:blipFill>
                    <a:blip r:embed="rId22">
                      <a:extLst>
                        <a:ext uri="{28A0092B-C50C-407E-A947-70E740481C1C}">
                          <a14:useLocalDpi xmlns:a14="http://schemas.microsoft.com/office/drawing/2010/main" val="0"/>
                        </a:ext>
                      </a:extLst>
                    </a:blip>
                    <a:stretch>
                      <a:fillRect/>
                    </a:stretch>
                  </pic:blipFill>
                  <pic:spPr>
                    <a:xfrm>
                      <a:off x="0" y="0"/>
                      <a:ext cx="5760085" cy="823595"/>
                    </a:xfrm>
                    <a:prstGeom prst="rect">
                      <a:avLst/>
                    </a:prstGeom>
                  </pic:spPr>
                </pic:pic>
              </a:graphicData>
            </a:graphic>
          </wp:inline>
        </w:drawing>
      </w:r>
    </w:p>
    <w:p w14:paraId="5591B3C2" w14:textId="329850C2" w:rsidR="00E225EB" w:rsidRDefault="00D9443F" w:rsidP="00D9443F">
      <w:pPr>
        <w:pStyle w:val="Titulek"/>
      </w:pPr>
      <w:bookmarkStart w:id="60" w:name="_Toc191228648"/>
      <w:r>
        <w:t xml:space="preserve">Obrázek </w:t>
      </w:r>
      <w:fldSimple w:instr=" SEQ Obrázek \* ARABIC ">
        <w:r w:rsidR="00394289">
          <w:rPr>
            <w:noProof/>
          </w:rPr>
          <w:t>12</w:t>
        </w:r>
      </w:fldSimple>
      <w:r>
        <w:t xml:space="preserve"> - Verze </w:t>
      </w:r>
      <w:r w:rsidR="003D0138">
        <w:t>L</w:t>
      </w:r>
      <w:r>
        <w:t>inuxového jádra</w:t>
      </w:r>
      <w:bookmarkEnd w:id="60"/>
    </w:p>
    <w:p w14:paraId="1BD766B0" w14:textId="77777777" w:rsidR="00E225EB" w:rsidRDefault="00E225EB">
      <w:pPr>
        <w:spacing w:line="240" w:lineRule="auto"/>
        <w:ind w:firstLine="0"/>
        <w:jc w:val="left"/>
        <w:rPr>
          <w:b/>
          <w:bCs/>
          <w:sz w:val="20"/>
          <w:szCs w:val="20"/>
        </w:rPr>
      </w:pPr>
      <w:r>
        <w:br w:type="page"/>
      </w:r>
    </w:p>
    <w:p w14:paraId="36E19358" w14:textId="3F2085D3" w:rsidR="008C3028" w:rsidRDefault="004763CE" w:rsidP="00477D51">
      <w:pPr>
        <w:pStyle w:val="Nadpis2"/>
      </w:pPr>
      <w:bookmarkStart w:id="61" w:name="_Toc191228600"/>
      <w:r>
        <w:lastRenderedPageBreak/>
        <w:t>Bezdrátové síťové karty</w:t>
      </w:r>
      <w:bookmarkEnd w:id="61"/>
    </w:p>
    <w:p w14:paraId="183660B6" w14:textId="77777777" w:rsidR="00A64BD1" w:rsidRDefault="001700F2" w:rsidP="004A6911">
      <w:r>
        <w:t>Wifi karty jsou důležitou součásti pro penetrační testování wifi sítí. Tyto zařízení umožňují bezdrátovou komunikaci počítačů s přístupovými body využitím protokolu 802.11 neboli wifi.</w:t>
      </w:r>
      <w:r w:rsidR="004A6911" w:rsidRPr="004A6911">
        <w:t xml:space="preserve"> </w:t>
      </w:r>
    </w:p>
    <w:p w14:paraId="7FC47DA7" w14:textId="14B04EBB" w:rsidR="00FA2FE8" w:rsidRDefault="00CA4B50" w:rsidP="004C12E3">
      <w:pPr>
        <w:pStyle w:val="Nadpis3"/>
      </w:pPr>
      <w:bookmarkStart w:id="62" w:name="_Toc191228601"/>
      <w:proofErr w:type="spellStart"/>
      <w:r w:rsidRPr="00CA4B50">
        <w:t>Tenda</w:t>
      </w:r>
      <w:proofErr w:type="spellEnd"/>
      <w:r w:rsidRPr="00CA4B50">
        <w:t xml:space="preserve"> U10 C650</w:t>
      </w:r>
      <w:bookmarkEnd w:id="62"/>
    </w:p>
    <w:p w14:paraId="55BBE01B" w14:textId="0AB216D7" w:rsidR="00B92CE2" w:rsidRDefault="004A6911" w:rsidP="00276406">
      <w:r>
        <w:t xml:space="preserve">Prvním využívaným adaptérem je externí wifi adaptér </w:t>
      </w:r>
      <w:proofErr w:type="spellStart"/>
      <w:r>
        <w:t>Tenda</w:t>
      </w:r>
      <w:proofErr w:type="spellEnd"/>
      <w:r>
        <w:t xml:space="preserve"> U10 C650</w:t>
      </w:r>
      <w:r w:rsidR="001C1475">
        <w:t>.</w:t>
      </w:r>
    </w:p>
    <w:p w14:paraId="0933403B" w14:textId="0E33C7C4" w:rsidR="001C1475" w:rsidRDefault="001C1475" w:rsidP="00EC78CB">
      <w:pPr>
        <w:jc w:val="center"/>
      </w:pPr>
      <w:r>
        <w:rPr>
          <w:noProof/>
        </w:rPr>
        <w:drawing>
          <wp:inline distT="0" distB="0" distL="0" distR="0" wp14:anchorId="738363BF" wp14:editId="5CC72FE3">
            <wp:extent cx="1777042" cy="3659062"/>
            <wp:effectExtent l="0" t="0" r="0" b="0"/>
            <wp:docPr id="402763458" name="Obrázek 1" descr="Obsah obrázku text, zeď,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3458" name="Obrázek 1" descr="Obsah obrázku text, zeď, router, interiér&#10;&#10;Obsah vygenerovaný umělou inteligencí může být nesprávný."/>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7042" cy="3659062"/>
                    </a:xfrm>
                    <a:prstGeom prst="rect">
                      <a:avLst/>
                    </a:prstGeom>
                  </pic:spPr>
                </pic:pic>
              </a:graphicData>
            </a:graphic>
          </wp:inline>
        </w:drawing>
      </w:r>
    </w:p>
    <w:p w14:paraId="02DE3306" w14:textId="6F09345E" w:rsidR="001700F2" w:rsidRDefault="000F509F" w:rsidP="004D3FA4">
      <w:pPr>
        <w:pStyle w:val="Titulek"/>
      </w:pPr>
      <w:bookmarkStart w:id="63" w:name="_Toc191228649"/>
      <w:r>
        <w:t xml:space="preserve">Obrázek </w:t>
      </w:r>
      <w:fldSimple w:instr=" SEQ Obrázek \* ARABIC ">
        <w:r w:rsidR="00394289">
          <w:rPr>
            <w:noProof/>
          </w:rPr>
          <w:t>13</w:t>
        </w:r>
      </w:fldSimple>
      <w:r>
        <w:t xml:space="preserve"> - </w:t>
      </w:r>
      <w:r w:rsidR="00784CCF">
        <w:t>Wifi</w:t>
      </w:r>
      <w:r>
        <w:t xml:space="preserve"> adaptér </w:t>
      </w:r>
      <w:proofErr w:type="spellStart"/>
      <w:r>
        <w:t>Tenda</w:t>
      </w:r>
      <w:proofErr w:type="spellEnd"/>
      <w:r>
        <w:t xml:space="preserve"> U10</w:t>
      </w:r>
      <w:bookmarkEnd w:id="63"/>
    </w:p>
    <w:p w14:paraId="4ABFECA0" w14:textId="3618F2C8" w:rsidR="00FC4576" w:rsidRDefault="00022D82" w:rsidP="002C4A2A">
      <w:pPr>
        <w:pStyle w:val="Nadpis3"/>
      </w:pPr>
      <w:bookmarkStart w:id="64" w:name="_Toc191228602"/>
      <w:proofErr w:type="spellStart"/>
      <w:r w:rsidRPr="00022D82">
        <w:t>Mediatek</w:t>
      </w:r>
      <w:proofErr w:type="spellEnd"/>
      <w:r w:rsidRPr="00022D82">
        <w:t xml:space="preserve"> MT7922</w:t>
      </w:r>
      <w:bookmarkEnd w:id="64"/>
    </w:p>
    <w:p w14:paraId="660150EA" w14:textId="26D7F6BB" w:rsidR="00EE7DED" w:rsidRDefault="0088294D" w:rsidP="00B828F3">
      <w:r w:rsidRPr="0088294D">
        <w:t xml:space="preserve">Druhým adaptérem je interní, zabudovaný </w:t>
      </w:r>
      <w:r w:rsidR="004D1532">
        <w:t>wifi modul</w:t>
      </w:r>
      <w:r w:rsidRPr="0088294D">
        <w:t xml:space="preserve"> počítače, </w:t>
      </w:r>
      <w:proofErr w:type="spellStart"/>
      <w:r w:rsidRPr="0088294D">
        <w:t>Mediatek</w:t>
      </w:r>
      <w:proofErr w:type="spellEnd"/>
      <w:r w:rsidRPr="0088294D">
        <w:t xml:space="preserve"> MT7922</w:t>
      </w:r>
      <w:r w:rsidR="00D00285">
        <w:t>.</w:t>
      </w:r>
    </w:p>
    <w:p w14:paraId="09A588B2" w14:textId="3EDB1F16" w:rsidR="003B31CF" w:rsidRDefault="00EE7DED" w:rsidP="00EE7DED">
      <w:pPr>
        <w:jc w:val="center"/>
      </w:pPr>
      <w:r>
        <w:rPr>
          <w:noProof/>
        </w:rPr>
        <w:drawing>
          <wp:inline distT="0" distB="0" distL="0" distR="0" wp14:anchorId="774456D8" wp14:editId="7DF40791">
            <wp:extent cx="5760085" cy="598805"/>
            <wp:effectExtent l="0" t="0" r="0" b="0"/>
            <wp:docPr id="160680096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0960" name="Obrázek 1606800960"/>
                    <pic:cNvPicPr/>
                  </pic:nvPicPr>
                  <pic:blipFill>
                    <a:blip r:embed="rId24">
                      <a:extLst>
                        <a:ext uri="{28A0092B-C50C-407E-A947-70E740481C1C}">
                          <a14:useLocalDpi xmlns:a14="http://schemas.microsoft.com/office/drawing/2010/main" val="0"/>
                        </a:ext>
                      </a:extLst>
                    </a:blip>
                    <a:stretch>
                      <a:fillRect/>
                    </a:stretch>
                  </pic:blipFill>
                  <pic:spPr>
                    <a:xfrm>
                      <a:off x="0" y="0"/>
                      <a:ext cx="5760085" cy="598805"/>
                    </a:xfrm>
                    <a:prstGeom prst="rect">
                      <a:avLst/>
                    </a:prstGeom>
                  </pic:spPr>
                </pic:pic>
              </a:graphicData>
            </a:graphic>
          </wp:inline>
        </w:drawing>
      </w:r>
    </w:p>
    <w:p w14:paraId="3D891B6A" w14:textId="5B1C6AD3" w:rsidR="00144799" w:rsidRPr="00833F32" w:rsidRDefault="009170CC" w:rsidP="00833F32">
      <w:pPr>
        <w:pStyle w:val="Titulek"/>
      </w:pPr>
      <w:bookmarkStart w:id="65" w:name="_Toc191228650"/>
      <w:r>
        <w:t xml:space="preserve">Obrázek </w:t>
      </w:r>
      <w:fldSimple w:instr=" SEQ Obrázek \* ARABIC ">
        <w:r w:rsidR="00394289">
          <w:rPr>
            <w:noProof/>
          </w:rPr>
          <w:t>14</w:t>
        </w:r>
      </w:fldSimple>
      <w:r>
        <w:t xml:space="preserve"> - Wifi modul </w:t>
      </w:r>
      <w:proofErr w:type="spellStart"/>
      <w:r w:rsidRPr="00C7620E">
        <w:t>Mediatek</w:t>
      </w:r>
      <w:proofErr w:type="spellEnd"/>
      <w:r w:rsidRPr="00C7620E">
        <w:t xml:space="preserve"> MT7922</w:t>
      </w:r>
      <w:bookmarkEnd w:id="65"/>
      <w:r w:rsidR="00144799">
        <w:br w:type="page"/>
      </w:r>
    </w:p>
    <w:p w14:paraId="67B4ACA7" w14:textId="0E2C5B29" w:rsidR="00D46FE0" w:rsidRDefault="00AE0722" w:rsidP="00AE0722">
      <w:pPr>
        <w:pStyle w:val="Nadpis1"/>
      </w:pPr>
      <w:bookmarkStart w:id="66" w:name="_Toc191228603"/>
      <w:r>
        <w:lastRenderedPageBreak/>
        <w:t>Přístupové body</w:t>
      </w:r>
      <w:bookmarkEnd w:id="66"/>
    </w:p>
    <w:p w14:paraId="0D542C01" w14:textId="77777777" w:rsidR="00AE0722" w:rsidRDefault="00AE0722" w:rsidP="00AE0722">
      <w:r>
        <w:t>Zde si popíšeme jednotlivé přístupové body použité k připojení zařízení do testovaných wifi sítí.</w:t>
      </w:r>
    </w:p>
    <w:p w14:paraId="251976F6" w14:textId="2E824D09" w:rsidR="003007E9" w:rsidRDefault="00AE7A91" w:rsidP="00AE7A91">
      <w:pPr>
        <w:pStyle w:val="Nadpis2"/>
      </w:pPr>
      <w:bookmarkStart w:id="67" w:name="_Toc191228604"/>
      <w:proofErr w:type="spellStart"/>
      <w:r w:rsidRPr="00AE7A91">
        <w:t>Mikrotik</w:t>
      </w:r>
      <w:proofErr w:type="spellEnd"/>
      <w:r w:rsidRPr="00AE7A91">
        <w:t xml:space="preserve"> RB941-2nD</w:t>
      </w:r>
      <w:r w:rsidR="00522A26">
        <w:t>s</w:t>
      </w:r>
      <w:bookmarkEnd w:id="67"/>
    </w:p>
    <w:p w14:paraId="1B1628C6" w14:textId="3E067E06" w:rsidR="004C517C" w:rsidRDefault="00AE0722" w:rsidP="00FF1159">
      <w:r>
        <w:t xml:space="preserve">První přístupový bod je </w:t>
      </w:r>
      <w:proofErr w:type="spellStart"/>
      <w:r>
        <w:t>Mikrotik</w:t>
      </w:r>
      <w:proofErr w:type="spellEnd"/>
      <w:r>
        <w:t xml:space="preserve"> RB941-2nD s</w:t>
      </w:r>
      <w:r w:rsidR="00522CAD">
        <w:t> operačním systémem</w:t>
      </w:r>
      <w:r>
        <w:t xml:space="preserve"> </w:t>
      </w:r>
      <w:proofErr w:type="spellStart"/>
      <w:r w:rsidR="00E03890">
        <w:t>R</w:t>
      </w:r>
      <w:r>
        <w:t>outerOS</w:t>
      </w:r>
      <w:proofErr w:type="spellEnd"/>
      <w:r>
        <w:t xml:space="preserve"> </w:t>
      </w:r>
      <w:r w:rsidR="00CF4AC3" w:rsidRPr="00CF4AC3">
        <w:t>6</w:t>
      </w:r>
      <w:r w:rsidR="00E8789A">
        <w:t>.</w:t>
      </w:r>
      <w:r w:rsidR="00482AE0">
        <w:t xml:space="preserve"> Na tomto zařízení bude testováno zachycení a následné prolomení PMKID řetězce.</w:t>
      </w:r>
    </w:p>
    <w:p w14:paraId="5323C90B" w14:textId="77777777" w:rsidR="00830E7E" w:rsidRDefault="00830E7E" w:rsidP="00FF1159"/>
    <w:p w14:paraId="5911BEC7" w14:textId="192EF573" w:rsidR="004C517C" w:rsidRDefault="004C517C" w:rsidP="004C517C">
      <w:pPr>
        <w:jc w:val="center"/>
      </w:pPr>
      <w:r>
        <w:rPr>
          <w:noProof/>
        </w:rPr>
        <w:drawing>
          <wp:inline distT="0" distB="0" distL="0" distR="0" wp14:anchorId="398AF6C6" wp14:editId="3C26F45E">
            <wp:extent cx="1872691" cy="2632007"/>
            <wp:effectExtent l="0" t="0" r="0" b="0"/>
            <wp:docPr id="1073713128" name="Obrázek 1" descr="Obsah obrázku text, router, computer,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13128" name="Obrázek 1" descr="Obsah obrázku text, router, computer, elektronika&#10;&#10;Obsah vygenerovaný umělou inteligencí může být nesprávný."/>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8520" cy="2654254"/>
                    </a:xfrm>
                    <a:prstGeom prst="rect">
                      <a:avLst/>
                    </a:prstGeom>
                  </pic:spPr>
                </pic:pic>
              </a:graphicData>
            </a:graphic>
          </wp:inline>
        </w:drawing>
      </w:r>
    </w:p>
    <w:p w14:paraId="7F580FAB" w14:textId="23622B20" w:rsidR="00D662AD" w:rsidRDefault="00B74CDD" w:rsidP="00B74CDD">
      <w:pPr>
        <w:pStyle w:val="Titulek"/>
      </w:pPr>
      <w:bookmarkStart w:id="68" w:name="_Toc191228651"/>
      <w:r>
        <w:t xml:space="preserve">Obrázek </w:t>
      </w:r>
      <w:fldSimple w:instr=" SEQ Obrázek \* ARABIC ">
        <w:r w:rsidR="00394289">
          <w:rPr>
            <w:noProof/>
          </w:rPr>
          <w:t>15</w:t>
        </w:r>
      </w:fldSimple>
      <w:r>
        <w:t xml:space="preserve"> - </w:t>
      </w:r>
      <w:r w:rsidR="00EE230D">
        <w:t>Snímek</w:t>
      </w:r>
      <w:r>
        <w:t xml:space="preserve"> </w:t>
      </w:r>
      <w:proofErr w:type="spellStart"/>
      <w:r>
        <w:t>Mikrotik</w:t>
      </w:r>
      <w:proofErr w:type="spellEnd"/>
      <w:r>
        <w:t xml:space="preserve"> RB941-2nDs</w:t>
      </w:r>
      <w:bookmarkEnd w:id="68"/>
    </w:p>
    <w:p w14:paraId="3785B096" w14:textId="77777777" w:rsidR="003D5184" w:rsidRPr="003D5184" w:rsidRDefault="003D5184" w:rsidP="003D5184"/>
    <w:p w14:paraId="27E7BE3F" w14:textId="2DC1F110" w:rsidR="00847AA5" w:rsidRDefault="004802FC" w:rsidP="004802FC">
      <w:pPr>
        <w:jc w:val="center"/>
      </w:pPr>
      <w:r w:rsidRPr="004802FC">
        <w:rPr>
          <w:noProof/>
        </w:rPr>
        <w:drawing>
          <wp:inline distT="0" distB="0" distL="0" distR="0" wp14:anchorId="0449C264" wp14:editId="3C304C0F">
            <wp:extent cx="3329291" cy="2311603"/>
            <wp:effectExtent l="0" t="0" r="5080" b="0"/>
            <wp:docPr id="557467668" name="Obrázek 1" descr="Obsah obrázku text, elektronika,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7668" name="Obrázek 1" descr="Obsah obrázku text, elektronika, snímek obrazovky, číslo&#10;&#10;Obsah vygenerovaný umělou inteligencí může být nesprávný."/>
                    <pic:cNvPicPr/>
                  </pic:nvPicPr>
                  <pic:blipFill>
                    <a:blip r:embed="rId26"/>
                    <a:stretch>
                      <a:fillRect/>
                    </a:stretch>
                  </pic:blipFill>
                  <pic:spPr>
                    <a:xfrm>
                      <a:off x="0" y="0"/>
                      <a:ext cx="3369655" cy="2339628"/>
                    </a:xfrm>
                    <a:prstGeom prst="rect">
                      <a:avLst/>
                    </a:prstGeom>
                  </pic:spPr>
                </pic:pic>
              </a:graphicData>
            </a:graphic>
          </wp:inline>
        </w:drawing>
      </w:r>
    </w:p>
    <w:p w14:paraId="09A797D0" w14:textId="1E1D5FAD" w:rsidR="00804D1A" w:rsidRPr="00804D1A" w:rsidRDefault="00E46E56" w:rsidP="004C517C">
      <w:pPr>
        <w:pStyle w:val="Titulek"/>
      </w:pPr>
      <w:bookmarkStart w:id="69" w:name="_Toc191228652"/>
      <w:r>
        <w:t xml:space="preserve">Obrázek </w:t>
      </w:r>
      <w:fldSimple w:instr=" SEQ Obrázek \* ARABIC ">
        <w:r w:rsidR="00394289">
          <w:rPr>
            <w:noProof/>
          </w:rPr>
          <w:t>16</w:t>
        </w:r>
      </w:fldSimple>
      <w:r>
        <w:t xml:space="preserve"> - Systémové informace</w:t>
      </w:r>
      <w:r w:rsidR="00603B0E">
        <w:t xml:space="preserve"> </w:t>
      </w:r>
      <w:proofErr w:type="spellStart"/>
      <w:r w:rsidR="00603B0E">
        <w:t>Mikrotik</w:t>
      </w:r>
      <w:proofErr w:type="spellEnd"/>
      <w:r w:rsidR="00603B0E">
        <w:t xml:space="preserve"> RB941-2nDs</w:t>
      </w:r>
      <w:bookmarkEnd w:id="69"/>
    </w:p>
    <w:p w14:paraId="72E149C9" w14:textId="216314BD" w:rsidR="00162C9A" w:rsidRDefault="00162C9A" w:rsidP="00162C9A">
      <w:pPr>
        <w:pStyle w:val="Nadpis2"/>
      </w:pPr>
      <w:bookmarkStart w:id="70" w:name="_Toc191228605"/>
      <w:r>
        <w:lastRenderedPageBreak/>
        <w:t>TP-Link AX23</w:t>
      </w:r>
      <w:bookmarkEnd w:id="70"/>
    </w:p>
    <w:p w14:paraId="56DEA8C5" w14:textId="35009858" w:rsidR="00F579A1" w:rsidRDefault="000676E2" w:rsidP="00F579A1">
      <w:r>
        <w:t>Přístupový bod od firmy TP-Link</w:t>
      </w:r>
      <w:r w:rsidR="009A72C0">
        <w:t>,</w:t>
      </w:r>
      <w:r w:rsidR="00AF07DC">
        <w:t xml:space="preserve"> běžně užívaný v současných domácnostech</w:t>
      </w:r>
      <w:r w:rsidR="001C226C">
        <w:t>,</w:t>
      </w:r>
      <w:r>
        <w:t xml:space="preserve"> </w:t>
      </w:r>
      <w:r w:rsidR="00760AC7">
        <w:t>poslouží</w:t>
      </w:r>
      <w:r w:rsidR="00CE68F8">
        <w:t xml:space="preserve"> </w:t>
      </w:r>
      <w:r w:rsidR="00F2570B">
        <w:t>k</w:t>
      </w:r>
      <w:r w:rsidR="00BD05FA">
        <w:t> </w:t>
      </w:r>
      <w:r w:rsidR="00F2570B">
        <w:t>testován</w:t>
      </w:r>
      <w:r w:rsidR="002E5F1C">
        <w:t>í</w:t>
      </w:r>
      <w:r w:rsidR="00BD05FA">
        <w:t xml:space="preserve"> útoků na WPA2</w:t>
      </w:r>
      <w:r w:rsidR="00197F61">
        <w:t xml:space="preserve">, wifi </w:t>
      </w:r>
      <w:proofErr w:type="spellStart"/>
      <w:r w:rsidR="00197F61">
        <w:t>jammingu</w:t>
      </w:r>
      <w:proofErr w:type="spellEnd"/>
      <w:r w:rsidR="00977A05">
        <w:t xml:space="preserve"> a </w:t>
      </w:r>
      <w:proofErr w:type="spellStart"/>
      <w:r w:rsidR="00C23200">
        <w:t>Evil</w:t>
      </w:r>
      <w:proofErr w:type="spellEnd"/>
      <w:r w:rsidR="00C23200">
        <w:t xml:space="preserve"> </w:t>
      </w:r>
      <w:proofErr w:type="spellStart"/>
      <w:r w:rsidR="00C23200">
        <w:t>Twin</w:t>
      </w:r>
      <w:proofErr w:type="spellEnd"/>
      <w:r w:rsidR="00C23200">
        <w:t xml:space="preserve"> útoku.</w:t>
      </w:r>
    </w:p>
    <w:p w14:paraId="5E2AEB47" w14:textId="77777777" w:rsidR="001826F9" w:rsidRDefault="001826F9" w:rsidP="00F579A1"/>
    <w:p w14:paraId="6B918392" w14:textId="29F80D2E" w:rsidR="00F77C4F" w:rsidRDefault="00EC215D" w:rsidP="00EC215D">
      <w:pPr>
        <w:jc w:val="center"/>
      </w:pPr>
      <w:r>
        <w:rPr>
          <w:noProof/>
        </w:rPr>
        <w:drawing>
          <wp:inline distT="0" distB="0" distL="0" distR="0" wp14:anchorId="2C1E66EB" wp14:editId="57CCFDBB">
            <wp:extent cx="3028493" cy="2744039"/>
            <wp:effectExtent l="0" t="0" r="635" b="0"/>
            <wp:docPr id="1138626725" name="Obrázek 2" descr="Obsah obrázku router, interiér, elektronik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6725" name="Obrázek 2" descr="Obsah obrázku router, interiér, elektronika, zeď&#10;&#10;Obsah vygenerovaný umělou inteligencí může být nesprávný."/>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2336" cy="2765643"/>
                    </a:xfrm>
                    <a:prstGeom prst="rect">
                      <a:avLst/>
                    </a:prstGeom>
                  </pic:spPr>
                </pic:pic>
              </a:graphicData>
            </a:graphic>
          </wp:inline>
        </w:drawing>
      </w:r>
    </w:p>
    <w:p w14:paraId="34F7F3E3" w14:textId="2CA2513A" w:rsidR="00AC370D" w:rsidRDefault="00137E10" w:rsidP="00137E10">
      <w:pPr>
        <w:pStyle w:val="Titulek"/>
      </w:pPr>
      <w:bookmarkStart w:id="71" w:name="_Toc191228653"/>
      <w:r>
        <w:t xml:space="preserve">Obrázek </w:t>
      </w:r>
      <w:fldSimple w:instr=" SEQ Obrázek \* ARABIC ">
        <w:r w:rsidR="00394289">
          <w:rPr>
            <w:noProof/>
          </w:rPr>
          <w:t>17</w:t>
        </w:r>
      </w:fldSimple>
      <w:r>
        <w:t xml:space="preserve"> - </w:t>
      </w:r>
      <w:r w:rsidR="00EE230D">
        <w:t>Snímek</w:t>
      </w:r>
      <w:r>
        <w:t xml:space="preserve"> TP-Link AX23</w:t>
      </w:r>
      <w:bookmarkEnd w:id="71"/>
    </w:p>
    <w:p w14:paraId="62FCA970" w14:textId="77777777" w:rsidR="00AC370D" w:rsidRDefault="00AC370D" w:rsidP="00EC215D">
      <w:pPr>
        <w:jc w:val="center"/>
      </w:pPr>
    </w:p>
    <w:p w14:paraId="27577469" w14:textId="68A7262B" w:rsidR="0025388F" w:rsidRDefault="0025388F" w:rsidP="007F5029">
      <w:pPr>
        <w:ind w:firstLine="0"/>
        <w:jc w:val="center"/>
      </w:pPr>
      <w:r w:rsidRPr="0025388F">
        <w:rPr>
          <w:noProof/>
        </w:rPr>
        <w:drawing>
          <wp:inline distT="0" distB="0" distL="0" distR="0" wp14:anchorId="6F7036D4" wp14:editId="171314D6">
            <wp:extent cx="4304581" cy="1654258"/>
            <wp:effectExtent l="0" t="0" r="1270" b="3175"/>
            <wp:docPr id="2046679560"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9560" name="Obrázek 1" descr="Obsah obrázku text, snímek obrazovky, Písmo, design&#10;&#10;Obsah vygenerovaný umělou inteligencí může být nesprávný."/>
                    <pic:cNvPicPr/>
                  </pic:nvPicPr>
                  <pic:blipFill>
                    <a:blip r:embed="rId28"/>
                    <a:stretch>
                      <a:fillRect/>
                    </a:stretch>
                  </pic:blipFill>
                  <pic:spPr>
                    <a:xfrm>
                      <a:off x="0" y="0"/>
                      <a:ext cx="4321787" cy="1660870"/>
                    </a:xfrm>
                    <a:prstGeom prst="rect">
                      <a:avLst/>
                    </a:prstGeom>
                  </pic:spPr>
                </pic:pic>
              </a:graphicData>
            </a:graphic>
          </wp:inline>
        </w:drawing>
      </w:r>
    </w:p>
    <w:p w14:paraId="6DB6D43E" w14:textId="4B634940" w:rsidR="00BC6E08" w:rsidRDefault="00873F72" w:rsidP="00873F72">
      <w:pPr>
        <w:pStyle w:val="Titulek"/>
      </w:pPr>
      <w:bookmarkStart w:id="72" w:name="_Toc191228654"/>
      <w:r>
        <w:t xml:space="preserve">Obrázek </w:t>
      </w:r>
      <w:fldSimple w:instr=" SEQ Obrázek \* ARABIC ">
        <w:r w:rsidR="00394289">
          <w:rPr>
            <w:noProof/>
          </w:rPr>
          <w:t>18</w:t>
        </w:r>
      </w:fldSimple>
      <w:r>
        <w:t xml:space="preserve"> - Verze firmware TP-Link AX23</w:t>
      </w:r>
      <w:bookmarkEnd w:id="72"/>
    </w:p>
    <w:p w14:paraId="4D174C69" w14:textId="77777777" w:rsidR="00BC6E08" w:rsidRDefault="00BC6E08">
      <w:pPr>
        <w:spacing w:line="240" w:lineRule="auto"/>
        <w:ind w:firstLine="0"/>
        <w:jc w:val="left"/>
        <w:rPr>
          <w:b/>
          <w:bCs/>
          <w:sz w:val="20"/>
          <w:szCs w:val="20"/>
        </w:rPr>
      </w:pPr>
      <w:r>
        <w:br w:type="page"/>
      </w:r>
    </w:p>
    <w:p w14:paraId="16A41177" w14:textId="10480280" w:rsidR="00290D20" w:rsidRDefault="00290D20" w:rsidP="00F8056E">
      <w:pPr>
        <w:pStyle w:val="Nadpis2"/>
      </w:pPr>
      <w:bookmarkStart w:id="73" w:name="_Toc191228606"/>
      <w:r w:rsidRPr="00290D20">
        <w:lastRenderedPageBreak/>
        <w:t>TP-Link WR740N</w:t>
      </w:r>
      <w:bookmarkEnd w:id="73"/>
    </w:p>
    <w:p w14:paraId="4E370BC3" w14:textId="3BE1E1CF" w:rsidR="004C31ED" w:rsidRDefault="00EA746F" w:rsidP="000D49C2">
      <w:r>
        <w:t>Posledním</w:t>
      </w:r>
      <w:r>
        <w:rPr>
          <w:lang w:val="en-US"/>
        </w:rPr>
        <w:t xml:space="preserve"> v</w:t>
      </w:r>
      <w:proofErr w:type="spellStart"/>
      <w:r>
        <w:t>yužitým</w:t>
      </w:r>
      <w:proofErr w:type="spellEnd"/>
      <w:r>
        <w:t xml:space="preserve"> routerem</w:t>
      </w:r>
      <w:r w:rsidR="006159BA">
        <w:t xml:space="preserve"> je TP-Link starší generace</w:t>
      </w:r>
      <w:r w:rsidR="0027738E">
        <w:t>,</w:t>
      </w:r>
      <w:r w:rsidR="00CA231B">
        <w:t xml:space="preserve"> konkrétně</w:t>
      </w:r>
      <w:r w:rsidR="005A3D9D">
        <w:t xml:space="preserve"> se jedná o</w:t>
      </w:r>
      <w:r w:rsidR="0027738E">
        <w:t xml:space="preserve"> model</w:t>
      </w:r>
      <w:r w:rsidR="006159BA">
        <w:t xml:space="preserve"> </w:t>
      </w:r>
      <w:r w:rsidR="006159BA" w:rsidRPr="006159BA">
        <w:t>WR740N</w:t>
      </w:r>
      <w:r w:rsidR="00B23DF9">
        <w:t>.</w:t>
      </w:r>
      <w:r w:rsidR="0086373C">
        <w:t xml:space="preserve"> Tento router poslouží pro další testování provedených útoků</w:t>
      </w:r>
      <w:r w:rsidR="006B6B61">
        <w:t xml:space="preserve"> na starším hardwaru</w:t>
      </w:r>
      <w:r w:rsidR="0086373C">
        <w:t>.</w:t>
      </w:r>
    </w:p>
    <w:p w14:paraId="2BDC520A" w14:textId="77777777" w:rsidR="00246C1D" w:rsidRDefault="00246C1D" w:rsidP="000D49C2"/>
    <w:p w14:paraId="3CF134CE" w14:textId="338A837D" w:rsidR="00D83E8A" w:rsidRDefault="00D70DC4" w:rsidP="00246C1D">
      <w:pPr>
        <w:ind w:firstLine="0"/>
        <w:jc w:val="center"/>
      </w:pPr>
      <w:r>
        <w:rPr>
          <w:noProof/>
        </w:rPr>
        <w:drawing>
          <wp:inline distT="0" distB="0" distL="0" distR="0" wp14:anchorId="20193564" wp14:editId="67CF2B7C">
            <wp:extent cx="1901840" cy="2472538"/>
            <wp:effectExtent l="0" t="0" r="3175" b="4445"/>
            <wp:docPr id="588923649" name="Obrázek 3" descr="Obsah obrázku router,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3649" name="Obrázek 3" descr="Obsah obrázku router, interiér&#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1840" cy="2472538"/>
                    </a:xfrm>
                    <a:prstGeom prst="rect">
                      <a:avLst/>
                    </a:prstGeom>
                  </pic:spPr>
                </pic:pic>
              </a:graphicData>
            </a:graphic>
          </wp:inline>
        </w:drawing>
      </w:r>
    </w:p>
    <w:p w14:paraId="0F7D41EC" w14:textId="6298E282" w:rsidR="00166B5D" w:rsidRDefault="00EE230D" w:rsidP="00EE230D">
      <w:pPr>
        <w:pStyle w:val="Titulek"/>
      </w:pPr>
      <w:bookmarkStart w:id="74" w:name="_Toc191228655"/>
      <w:r>
        <w:t xml:space="preserve">Obrázek </w:t>
      </w:r>
      <w:fldSimple w:instr=" SEQ Obrázek \* ARABIC ">
        <w:r w:rsidR="00394289">
          <w:rPr>
            <w:noProof/>
          </w:rPr>
          <w:t>19</w:t>
        </w:r>
      </w:fldSimple>
      <w:r>
        <w:t xml:space="preserve"> - Snímek TP-Link WR740N</w:t>
      </w:r>
      <w:bookmarkEnd w:id="74"/>
    </w:p>
    <w:p w14:paraId="31D74F23" w14:textId="77777777" w:rsidR="00246C1D" w:rsidRPr="00246C1D" w:rsidRDefault="00246C1D" w:rsidP="00246C1D"/>
    <w:p w14:paraId="7307EE61" w14:textId="2C03BA9F" w:rsidR="00B47592" w:rsidRDefault="00D70DC4" w:rsidP="00246C1D">
      <w:pPr>
        <w:jc w:val="center"/>
      </w:pPr>
      <w:r w:rsidRPr="00B47592">
        <w:rPr>
          <w:noProof/>
        </w:rPr>
        <w:drawing>
          <wp:inline distT="0" distB="0" distL="0" distR="0" wp14:anchorId="2F4B34A8" wp14:editId="149559E1">
            <wp:extent cx="3989625" cy="1565453"/>
            <wp:effectExtent l="0" t="0" r="0" b="0"/>
            <wp:docPr id="9144956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5651" name=""/>
                    <pic:cNvPicPr/>
                  </pic:nvPicPr>
                  <pic:blipFill>
                    <a:blip r:embed="rId30">
                      <a:extLst>
                        <a:ext uri="{28A0092B-C50C-407E-A947-70E740481C1C}">
                          <a14:useLocalDpi xmlns:a14="http://schemas.microsoft.com/office/drawing/2010/main" val="0"/>
                        </a:ext>
                      </a:extLst>
                    </a:blip>
                    <a:stretch>
                      <a:fillRect/>
                    </a:stretch>
                  </pic:blipFill>
                  <pic:spPr>
                    <a:xfrm>
                      <a:off x="0" y="0"/>
                      <a:ext cx="3989625" cy="1565453"/>
                    </a:xfrm>
                    <a:prstGeom prst="rect">
                      <a:avLst/>
                    </a:prstGeom>
                  </pic:spPr>
                </pic:pic>
              </a:graphicData>
            </a:graphic>
          </wp:inline>
        </w:drawing>
      </w:r>
    </w:p>
    <w:p w14:paraId="25C2F833" w14:textId="5DD8E6EA" w:rsidR="006F3034" w:rsidRDefault="008722B6" w:rsidP="008722B6">
      <w:pPr>
        <w:pStyle w:val="Titulek"/>
      </w:pPr>
      <w:bookmarkStart w:id="75" w:name="_Toc191228656"/>
      <w:r>
        <w:t xml:space="preserve">Obrázek </w:t>
      </w:r>
      <w:fldSimple w:instr=" SEQ Obrázek \* ARABIC ">
        <w:r w:rsidR="00394289">
          <w:rPr>
            <w:noProof/>
          </w:rPr>
          <w:t>20</w:t>
        </w:r>
      </w:fldSimple>
      <w:r>
        <w:t xml:space="preserve"> - Verze firmware TP-L</w:t>
      </w:r>
      <w:r w:rsidR="00A3115C">
        <w:t>ink</w:t>
      </w:r>
      <w:r>
        <w:t xml:space="preserve"> WR740N</w:t>
      </w:r>
      <w:bookmarkEnd w:id="75"/>
    </w:p>
    <w:p w14:paraId="55EE47D8" w14:textId="559B6F72" w:rsidR="000160C6" w:rsidRPr="006F3034" w:rsidRDefault="006F3034" w:rsidP="006F3034">
      <w:pPr>
        <w:spacing w:line="240" w:lineRule="auto"/>
        <w:ind w:firstLine="0"/>
        <w:jc w:val="left"/>
        <w:rPr>
          <w:b/>
          <w:bCs/>
          <w:sz w:val="20"/>
          <w:szCs w:val="20"/>
        </w:rPr>
      </w:pPr>
      <w:r>
        <w:br w:type="page"/>
      </w:r>
    </w:p>
    <w:p w14:paraId="764057F8" w14:textId="60EF9795" w:rsidR="00223136" w:rsidRDefault="00374AC4" w:rsidP="007C6E2C">
      <w:pPr>
        <w:pStyle w:val="Nadpis1"/>
      </w:pPr>
      <w:bookmarkStart w:id="76" w:name="_Toc191228607"/>
      <w:r>
        <w:lastRenderedPageBreak/>
        <w:t>Konfigurace vývojového prostředí</w:t>
      </w:r>
      <w:bookmarkEnd w:id="76"/>
    </w:p>
    <w:p w14:paraId="22BCAB77" w14:textId="576E53B7" w:rsidR="00530C70" w:rsidRDefault="002A35A8" w:rsidP="004D2E74">
      <w:r>
        <w:t>Nástroj je napsán v jazyku python</w:t>
      </w:r>
      <w:r w:rsidR="00880AF9">
        <w:t xml:space="preserve"> kvůli jeho </w:t>
      </w:r>
      <w:r w:rsidR="0031489F">
        <w:t>rozšiřitelnosti</w:t>
      </w:r>
      <w:r w:rsidR="00836416">
        <w:t>. K</w:t>
      </w:r>
      <w:r w:rsidR="00A41D22">
        <w:t>e spuštění využívá virtuální prostředí</w:t>
      </w:r>
      <w:r w:rsidR="00C22043">
        <w:t xml:space="preserve"> python</w:t>
      </w:r>
      <w:r w:rsidR="00F80ABA">
        <w:t>u</w:t>
      </w:r>
      <w:r w:rsidR="00C22043">
        <w:t>, které slouží jako</w:t>
      </w:r>
      <w:r w:rsidR="00CA250C">
        <w:t xml:space="preserve"> </w:t>
      </w:r>
      <w:r w:rsidR="00C22043" w:rsidRPr="00C22043">
        <w:t>samostatný izolovaný prostor pro balíčky</w:t>
      </w:r>
      <w:r w:rsidR="007A1925">
        <w:t xml:space="preserve"> neboli knihovny</w:t>
      </w:r>
      <w:r w:rsidR="00D367EA">
        <w:t xml:space="preserve"> </w:t>
      </w:r>
      <w:r w:rsidR="00C22043" w:rsidRPr="00C22043">
        <w:t xml:space="preserve">nezbytné </w:t>
      </w:r>
      <w:r w:rsidR="006B47EB">
        <w:t>k</w:t>
      </w:r>
      <w:r w:rsidR="004F7777">
        <w:t> </w:t>
      </w:r>
      <w:r w:rsidR="00C22043" w:rsidRPr="00C22043">
        <w:t>chodu</w:t>
      </w:r>
      <w:r w:rsidR="004F7777">
        <w:t xml:space="preserve"> nástroje</w:t>
      </w:r>
      <w:r w:rsidR="00C22043" w:rsidRPr="00C22043">
        <w:t>. To předchází konfliktním situacím</w:t>
      </w:r>
      <w:r w:rsidR="00A44944">
        <w:t xml:space="preserve"> a </w:t>
      </w:r>
      <w:r w:rsidR="001A460D">
        <w:t>špatnému</w:t>
      </w:r>
      <w:r w:rsidR="00E304F6">
        <w:t xml:space="preserve"> </w:t>
      </w:r>
      <w:r w:rsidR="00A44944">
        <w:t>verzování</w:t>
      </w:r>
      <w:r w:rsidR="00C22043" w:rsidRPr="00C22043">
        <w:t xml:space="preserve"> </w:t>
      </w:r>
      <w:r w:rsidR="002D795E">
        <w:t>v</w:t>
      </w:r>
      <w:r w:rsidR="000B602E">
        <w:t> </w:t>
      </w:r>
      <w:r w:rsidR="002D795E">
        <w:t>případě</w:t>
      </w:r>
      <w:r w:rsidR="000B602E">
        <w:t>,</w:t>
      </w:r>
      <w:r w:rsidR="002D795E">
        <w:t xml:space="preserve"> že má uživatel více</w:t>
      </w:r>
      <w:r w:rsidR="00CC7064">
        <w:t xml:space="preserve"> p</w:t>
      </w:r>
      <w:r w:rsidR="0090386D">
        <w:t>y</w:t>
      </w:r>
      <w:r w:rsidR="00CC7064">
        <w:t>thon</w:t>
      </w:r>
      <w:r w:rsidR="00C22043" w:rsidRPr="00C22043">
        <w:t xml:space="preserve"> projektů na jednom systému</w:t>
      </w:r>
      <w:r w:rsidR="00C5541B">
        <w:t xml:space="preserve">. </w:t>
      </w:r>
      <w:r w:rsidR="009A5CEA">
        <w:t>Toto</w:t>
      </w:r>
      <w:r w:rsidR="009D65E4">
        <w:t xml:space="preserve"> prostředí obsahuje</w:t>
      </w:r>
      <w:r w:rsidR="00AD7784">
        <w:t xml:space="preserve"> </w:t>
      </w:r>
      <w:r w:rsidR="002B1633">
        <w:t>potřebn</w:t>
      </w:r>
      <w:r w:rsidR="00BE079D">
        <w:t>é</w:t>
      </w:r>
      <w:r w:rsidR="0030525D">
        <w:t xml:space="preserve"> </w:t>
      </w:r>
      <w:r w:rsidR="0030525D" w:rsidRPr="0030525D">
        <w:t>doinstalovan</w:t>
      </w:r>
      <w:r w:rsidR="0030525D">
        <w:t>é</w:t>
      </w:r>
      <w:r w:rsidR="00E05184">
        <w:t xml:space="preserve"> moduly</w:t>
      </w:r>
      <w:r w:rsidR="00820539">
        <w:t xml:space="preserve"> neboli balíčky</w:t>
      </w:r>
      <w:r w:rsidR="00FA0245">
        <w:t>,</w:t>
      </w:r>
      <w:r w:rsidR="00820539">
        <w:t xml:space="preserve"> rozšiřující základní python</w:t>
      </w:r>
      <w:r w:rsidR="00643D1D">
        <w:t xml:space="preserve"> o další funkce</w:t>
      </w:r>
      <w:r w:rsidR="007945DA">
        <w:t>.</w:t>
      </w:r>
      <w:r w:rsidR="005607CE">
        <w:t xml:space="preserve"> </w:t>
      </w:r>
      <w:r w:rsidR="007A74E5">
        <w:t>WiFighter</w:t>
      </w:r>
      <w:r w:rsidR="005607CE">
        <w:t xml:space="preserve"> také využívá určité nástroj</w:t>
      </w:r>
      <w:r w:rsidR="00836A94">
        <w:t>e</w:t>
      </w:r>
      <w:r w:rsidR="005607CE">
        <w:t xml:space="preserve"> </w:t>
      </w:r>
      <w:r w:rsidR="00874378">
        <w:t>k automatizaci útoků</w:t>
      </w:r>
      <w:r w:rsidR="005607CE">
        <w:t>.</w:t>
      </w:r>
      <w:r w:rsidR="00725C32">
        <w:t xml:space="preserve"> Toto </w:t>
      </w:r>
      <w:r w:rsidR="00371D8C">
        <w:t>vše</w:t>
      </w:r>
      <w:r w:rsidR="00725C32">
        <w:t xml:space="preserve"> si dále popíšeme v této kapitole</w:t>
      </w:r>
      <w:r w:rsidR="005D7A6A">
        <w:t>.</w:t>
      </w:r>
    </w:p>
    <w:p w14:paraId="72A95B1B" w14:textId="77777777" w:rsidR="009B1085" w:rsidRDefault="009B1085" w:rsidP="004D2E74"/>
    <w:p w14:paraId="127C6376" w14:textId="77777777" w:rsidR="008A04F1" w:rsidRDefault="003744CE" w:rsidP="003B55CE">
      <w:pPr>
        <w:spacing w:line="240" w:lineRule="auto"/>
        <w:ind w:firstLine="0"/>
        <w:jc w:val="center"/>
      </w:pPr>
      <w:r>
        <w:rPr>
          <w:noProof/>
        </w:rPr>
        <w:drawing>
          <wp:inline distT="0" distB="0" distL="0" distR="0" wp14:anchorId="77DA72CE" wp14:editId="6CFECF96">
            <wp:extent cx="3956957" cy="3557958"/>
            <wp:effectExtent l="0" t="0" r="5715" b="4445"/>
            <wp:docPr id="1090235277" name="Obrázek 4"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5277" name="Obrázek 4" descr="Obsah obrázku text, snímek obrazovky, diagram, Písmo&#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3966833" cy="3566838"/>
                    </a:xfrm>
                    <a:prstGeom prst="rect">
                      <a:avLst/>
                    </a:prstGeom>
                  </pic:spPr>
                </pic:pic>
              </a:graphicData>
            </a:graphic>
          </wp:inline>
        </w:drawing>
      </w:r>
    </w:p>
    <w:p w14:paraId="33730807" w14:textId="78EA5480" w:rsidR="00530C70" w:rsidRDefault="00FC5CFF" w:rsidP="00FC5CFF">
      <w:pPr>
        <w:pStyle w:val="Titulek"/>
        <w:rPr>
          <w:b w:val="0"/>
          <w:bCs w:val="0"/>
        </w:rPr>
      </w:pPr>
      <w:bookmarkStart w:id="77" w:name="_Toc191228657"/>
      <w:r>
        <w:t xml:space="preserve">Obrázek </w:t>
      </w:r>
      <w:fldSimple w:instr=" SEQ Obrázek \* ARABIC ">
        <w:r w:rsidR="00394289">
          <w:rPr>
            <w:noProof/>
          </w:rPr>
          <w:t>21</w:t>
        </w:r>
      </w:fldSimple>
      <w:r>
        <w:t xml:space="preserve"> - Schéma vývojového prostředí</w:t>
      </w:r>
      <w:bookmarkEnd w:id="77"/>
      <w:r w:rsidR="00530C70">
        <w:br w:type="page"/>
      </w:r>
    </w:p>
    <w:p w14:paraId="5EACB4A6" w14:textId="071F0058" w:rsidR="00672806" w:rsidRDefault="00DA247F" w:rsidP="001801F5">
      <w:pPr>
        <w:pStyle w:val="Nadpis2"/>
      </w:pPr>
      <w:bookmarkStart w:id="78" w:name="_Toc191228608"/>
      <w:r>
        <w:lastRenderedPageBreak/>
        <w:t>Využívané s</w:t>
      </w:r>
      <w:r w:rsidR="00C56571">
        <w:t>ystémov</w:t>
      </w:r>
      <w:r w:rsidR="009863B0">
        <w:t>é balíčky</w:t>
      </w:r>
      <w:bookmarkEnd w:id="78"/>
    </w:p>
    <w:p w14:paraId="3E0F6F6E" w14:textId="093870D5" w:rsidR="00013C1A" w:rsidRDefault="00944FB3" w:rsidP="005C0334">
      <w:r>
        <w:t>WiFighter</w:t>
      </w:r>
      <w:r w:rsidR="00834A5F">
        <w:t xml:space="preserve"> využívá</w:t>
      </w:r>
      <w:r w:rsidR="001A008C">
        <w:t xml:space="preserve"> několik</w:t>
      </w:r>
      <w:r w:rsidR="0066092B">
        <w:t xml:space="preserve"> ná</w:t>
      </w:r>
      <w:r w:rsidR="00013134">
        <w:t>strojů ke svému fungování</w:t>
      </w:r>
      <w:r w:rsidR="00B559AB">
        <w:t xml:space="preserve"> a instalaci</w:t>
      </w:r>
      <w:r w:rsidR="005F2E16">
        <w:t>.</w:t>
      </w:r>
      <w:r w:rsidR="007C07A3">
        <w:t xml:space="preserve"> Tyto nástroje jsou součástí </w:t>
      </w:r>
      <w:r w:rsidR="00485A79">
        <w:t xml:space="preserve">takzvaných </w:t>
      </w:r>
      <w:r w:rsidR="007C07A3">
        <w:t>balíčků.</w:t>
      </w:r>
      <w:r w:rsidR="003764B9">
        <w:t xml:space="preserve"> Tyto balíčky jsou dostupné pouze pro </w:t>
      </w:r>
      <w:r w:rsidR="00D7416B">
        <w:t xml:space="preserve">distribuce </w:t>
      </w:r>
      <w:r w:rsidR="003764B9">
        <w:t>openSUSE</w:t>
      </w:r>
      <w:r w:rsidR="00BC38A5">
        <w:t xml:space="preserve"> a jsou instalovány pomocí správce balíčků</w:t>
      </w:r>
      <w:r w:rsidR="002B55D7">
        <w:t xml:space="preserve"> „zypper“</w:t>
      </w:r>
      <w:r w:rsidR="002155A6">
        <w:t xml:space="preserve">, který je součástí </w:t>
      </w:r>
      <w:r w:rsidR="00FB74E4">
        <w:t>openSUSE</w:t>
      </w:r>
      <w:r w:rsidR="00D346E9">
        <w:t xml:space="preserve"> distribucí</w:t>
      </w:r>
      <w:r w:rsidR="00F375C3">
        <w:t xml:space="preserve">. </w:t>
      </w:r>
      <w:r w:rsidR="008E0167">
        <w:t>N</w:t>
      </w:r>
      <w:r w:rsidR="003764B9">
        <w:t xml:space="preserve">a </w:t>
      </w:r>
      <w:r w:rsidR="00B2485A">
        <w:t xml:space="preserve">jiných </w:t>
      </w:r>
      <w:r w:rsidR="003D0138">
        <w:t>L</w:t>
      </w:r>
      <w:r w:rsidR="00B2485A">
        <w:t>inuxových</w:t>
      </w:r>
      <w:r w:rsidR="009A0614">
        <w:t xml:space="preserve"> </w:t>
      </w:r>
      <w:r w:rsidR="003764B9">
        <w:t>distribu</w:t>
      </w:r>
      <w:r w:rsidR="00927E80">
        <w:t>cí</w:t>
      </w:r>
      <w:r w:rsidR="00B10244">
        <w:t>ch</w:t>
      </w:r>
      <w:r w:rsidR="00C8332A">
        <w:t xml:space="preserve"> </w:t>
      </w:r>
      <w:r w:rsidR="003764B9">
        <w:t>se mohou</w:t>
      </w:r>
      <w:r w:rsidR="00131822">
        <w:t xml:space="preserve"> </w:t>
      </w:r>
      <w:r w:rsidR="00474FDA">
        <w:t xml:space="preserve">nástroje nacházet v jiných balíčcích </w:t>
      </w:r>
      <w:r w:rsidR="00A2604B">
        <w:t>nebo</w:t>
      </w:r>
      <w:r w:rsidR="00923B19">
        <w:t xml:space="preserve"> se jmenovat jinak</w:t>
      </w:r>
      <w:r w:rsidR="00FF29F9">
        <w:t>.</w:t>
      </w:r>
    </w:p>
    <w:p w14:paraId="117DF43C" w14:textId="77777777" w:rsidR="005C0334" w:rsidRDefault="005C0334" w:rsidP="005C0334"/>
    <w:p w14:paraId="3B3A55EF" w14:textId="573AA3C1" w:rsidR="008718BD" w:rsidRDefault="00C14F0F" w:rsidP="00406FFF">
      <w:r>
        <w:t xml:space="preserve"> </w:t>
      </w:r>
      <w:r w:rsidR="004D28A6">
        <w:t>P</w:t>
      </w:r>
      <w:r w:rsidR="00B72CFA">
        <w:t xml:space="preserve">otřebné </w:t>
      </w:r>
      <w:r w:rsidR="0015645F">
        <w:t xml:space="preserve">balíčky </w:t>
      </w:r>
      <w:r w:rsidR="00563DD2">
        <w:t>se instalují</w:t>
      </w:r>
      <w:r w:rsidR="001245A1">
        <w:t xml:space="preserve"> následujícím příkazem v</w:t>
      </w:r>
      <w:r w:rsidR="002B592D">
        <w:t> </w:t>
      </w:r>
      <w:r w:rsidR="001245A1">
        <w:t>terminálu</w:t>
      </w:r>
      <w:r w:rsidR="002B592D">
        <w:t>:</w:t>
      </w:r>
    </w:p>
    <w:p w14:paraId="0F683BD1" w14:textId="291A2E63" w:rsidR="00084447" w:rsidRPr="00084447" w:rsidRDefault="00262B26" w:rsidP="00262B26">
      <w:pPr>
        <w:jc w:val="center"/>
      </w:pPr>
      <w:r w:rsidRPr="00262B26">
        <w:rPr>
          <w:noProof/>
        </w:rPr>
        <w:drawing>
          <wp:inline distT="0" distB="0" distL="0" distR="0" wp14:anchorId="6C724535" wp14:editId="5C2123FC">
            <wp:extent cx="5760085" cy="1086485"/>
            <wp:effectExtent l="0" t="0" r="0" b="0"/>
            <wp:docPr id="252607509"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7509" name="Obrázek 1" descr="Obsah obrázku text, Písmo, snímek obrazovky&#10;&#10;Obsah vygenerovaný umělou inteligencí může být nesprávný."/>
                    <pic:cNvPicPr/>
                  </pic:nvPicPr>
                  <pic:blipFill>
                    <a:blip r:embed="rId32"/>
                    <a:stretch>
                      <a:fillRect/>
                    </a:stretch>
                  </pic:blipFill>
                  <pic:spPr>
                    <a:xfrm>
                      <a:off x="0" y="0"/>
                      <a:ext cx="5760085" cy="1086485"/>
                    </a:xfrm>
                    <a:prstGeom prst="rect">
                      <a:avLst/>
                    </a:prstGeom>
                  </pic:spPr>
                </pic:pic>
              </a:graphicData>
            </a:graphic>
          </wp:inline>
        </w:drawing>
      </w:r>
    </w:p>
    <w:p w14:paraId="5D5BDE88" w14:textId="24456B39" w:rsidR="004D1FCB" w:rsidRDefault="008C1625" w:rsidP="00BA0F0A">
      <w:pPr>
        <w:pStyle w:val="Titulek"/>
      </w:pPr>
      <w:bookmarkStart w:id="79" w:name="_Toc191228658"/>
      <w:r>
        <w:t xml:space="preserve">Obrázek </w:t>
      </w:r>
      <w:fldSimple w:instr=" SEQ Obrázek \* ARABIC ">
        <w:r w:rsidR="00394289">
          <w:rPr>
            <w:noProof/>
          </w:rPr>
          <w:t>22</w:t>
        </w:r>
      </w:fldSimple>
      <w:r>
        <w:t xml:space="preserve"> - Instalace potřebných systémových balíčků</w:t>
      </w:r>
      <w:bookmarkEnd w:id="79"/>
    </w:p>
    <w:p w14:paraId="3511439A" w14:textId="77777777" w:rsidR="00D42308" w:rsidRPr="00D42308" w:rsidRDefault="00D42308" w:rsidP="00D42308"/>
    <w:p w14:paraId="4C5562E8" w14:textId="44F67755" w:rsidR="00CD51AD" w:rsidRDefault="00CD51AD" w:rsidP="00CD51AD">
      <w:r>
        <w:t>Jednotlivé balíčky si nyní představíme a popíšeme</w:t>
      </w:r>
      <w:r w:rsidR="007521A9">
        <w:t>…</w:t>
      </w:r>
    </w:p>
    <w:p w14:paraId="677D4416" w14:textId="584855AD" w:rsidR="0042023D" w:rsidRDefault="008B4980" w:rsidP="00B52837">
      <w:pPr>
        <w:pStyle w:val="Nadpis3"/>
      </w:pPr>
      <w:bookmarkStart w:id="80" w:name="_Toc191228609"/>
      <w:r>
        <w:t>Make</w:t>
      </w:r>
      <w:bookmarkEnd w:id="80"/>
    </w:p>
    <w:p w14:paraId="5D3550B6" w14:textId="51748DC2" w:rsidR="008B4980" w:rsidRDefault="008B4980" w:rsidP="000E46BE">
      <w:r>
        <w:t xml:space="preserve">Nástroj make je </w:t>
      </w:r>
      <w:r w:rsidR="00AD664D">
        <w:t>využíván</w:t>
      </w:r>
      <w:r>
        <w:t xml:space="preserve"> pro </w:t>
      </w:r>
      <w:r w:rsidR="00182949">
        <w:t>automatizaci kompilace</w:t>
      </w:r>
      <w:r w:rsidR="00780FCC">
        <w:t xml:space="preserve"> a instalac</w:t>
      </w:r>
      <w:r w:rsidR="00182949">
        <w:t>e</w:t>
      </w:r>
      <w:r w:rsidR="00780FCC">
        <w:t xml:space="preserve"> potřebných nástrojů v instalačním skriptu</w:t>
      </w:r>
      <w:r w:rsidR="00814B08">
        <w:t xml:space="preserve"> na základě takzvané </w:t>
      </w:r>
      <w:r w:rsidR="00E230B5">
        <w:t>„</w:t>
      </w:r>
      <w:r w:rsidR="00814B08">
        <w:t>makefile</w:t>
      </w:r>
      <w:r w:rsidR="00E230B5">
        <w:t>“</w:t>
      </w:r>
      <w:r w:rsidR="00780FCC">
        <w:t>.</w:t>
      </w:r>
    </w:p>
    <w:p w14:paraId="61137C67" w14:textId="07890B95" w:rsidR="00095852" w:rsidRDefault="00001383" w:rsidP="00D11192">
      <w:pPr>
        <w:pStyle w:val="Nadpis3"/>
      </w:pPr>
      <w:bookmarkStart w:id="81" w:name="_Toc191228610"/>
      <w:r>
        <w:t>Gawk</w:t>
      </w:r>
      <w:bookmarkEnd w:id="81"/>
    </w:p>
    <w:p w14:paraId="29A643F4" w14:textId="2A478D98" w:rsidR="006A265C" w:rsidRDefault="00373606" w:rsidP="006A265C">
      <w:r>
        <w:t>Tento balíček obsahuje potřebný nástroj zvaný „awk“</w:t>
      </w:r>
      <w:r w:rsidR="009322D1">
        <w:t>. Ten</w:t>
      </w:r>
      <w:r w:rsidR="00F60C7C">
        <w:t xml:space="preserve"> je</w:t>
      </w:r>
      <w:r>
        <w:t xml:space="preserve"> </w:t>
      </w:r>
      <w:r w:rsidR="00571F86">
        <w:t>po</w:t>
      </w:r>
      <w:r w:rsidR="004B316E">
        <w:t>užívaný</w:t>
      </w:r>
      <w:r>
        <w:t xml:space="preserve"> k filtraci dat</w:t>
      </w:r>
      <w:r w:rsidR="00676B2A">
        <w:t xml:space="preserve"> z textových řetězců</w:t>
      </w:r>
      <w:r w:rsidR="00B368E9">
        <w:t>.</w:t>
      </w:r>
    </w:p>
    <w:p w14:paraId="47909025" w14:textId="386F874C" w:rsidR="00DB7E0C" w:rsidRPr="00001383" w:rsidRDefault="00A17A7C" w:rsidP="006A265C">
      <w:pPr>
        <w:pStyle w:val="Nadpis3"/>
      </w:pPr>
      <w:bookmarkStart w:id="82" w:name="_Toc191228611"/>
      <w:r>
        <w:t>Sed</w:t>
      </w:r>
      <w:bookmarkEnd w:id="82"/>
    </w:p>
    <w:p w14:paraId="13BA2389" w14:textId="4DBCC410" w:rsidR="006A265C" w:rsidRDefault="002D1DB2" w:rsidP="006A265C">
      <w:r>
        <w:t xml:space="preserve">Nástroj pro textové úpravy souborů. </w:t>
      </w:r>
      <w:r w:rsidR="006A265C">
        <w:t>V instalačním skriptu je pomocí něj nastavován interpretační řádek python skriptu, specifikující, jaký interpretační program má být použít k jeho spuštění.</w:t>
      </w:r>
    </w:p>
    <w:p w14:paraId="210B9326" w14:textId="785032E3" w:rsidR="00AF79E7" w:rsidRDefault="00C93B9F" w:rsidP="00EB303A">
      <w:pPr>
        <w:pStyle w:val="Nadpis3"/>
      </w:pPr>
      <w:bookmarkStart w:id="83" w:name="_Toc191228612"/>
      <w:r>
        <w:t>Iputils</w:t>
      </w:r>
      <w:bookmarkEnd w:id="83"/>
    </w:p>
    <w:p w14:paraId="712158E3" w14:textId="784FC443" w:rsidR="00314101" w:rsidRDefault="00E4705A" w:rsidP="00462302">
      <w:r>
        <w:t>Sada nástrojů pro práci s</w:t>
      </w:r>
      <w:r w:rsidR="00F50229">
        <w:t xml:space="preserve">e </w:t>
      </w:r>
      <w:r>
        <w:t>sítěmi</w:t>
      </w:r>
      <w:r w:rsidR="00890D11">
        <w:t>. Jeho součástí je potřebný nástroj „ping“</w:t>
      </w:r>
      <w:r w:rsidR="006E15BF">
        <w:t>, který</w:t>
      </w:r>
      <w:r w:rsidR="00890D11">
        <w:t xml:space="preserve"> </w:t>
      </w:r>
      <w:r w:rsidR="006A66F7">
        <w:t>testuj</w:t>
      </w:r>
      <w:r w:rsidR="006E15BF">
        <w:t>e</w:t>
      </w:r>
      <w:r w:rsidR="00890D11">
        <w:t xml:space="preserve"> dostupnost</w:t>
      </w:r>
      <w:r w:rsidR="0085529B">
        <w:t xml:space="preserve"> a latenci</w:t>
      </w:r>
      <w:r w:rsidR="0037405F">
        <w:t xml:space="preserve"> komunikace mezi</w:t>
      </w:r>
      <w:r w:rsidR="000B6CDE">
        <w:t xml:space="preserve"> síťový</w:t>
      </w:r>
      <w:r w:rsidR="00261FAC">
        <w:t>mi</w:t>
      </w:r>
      <w:r w:rsidR="000B6CDE">
        <w:t xml:space="preserve"> </w:t>
      </w:r>
      <w:r w:rsidR="00125D16">
        <w:t>zařízení</w:t>
      </w:r>
      <w:r w:rsidR="00411EE2">
        <w:t>mi</w:t>
      </w:r>
      <w:r w:rsidR="000B6CDE">
        <w:t>.</w:t>
      </w:r>
    </w:p>
    <w:p w14:paraId="0F806593" w14:textId="75F56D51" w:rsidR="00045FE7" w:rsidRDefault="005F6E76" w:rsidP="005F6E76">
      <w:pPr>
        <w:pStyle w:val="Nadpis3"/>
      </w:pPr>
      <w:bookmarkStart w:id="84" w:name="_Toc191228613"/>
      <w:r>
        <w:lastRenderedPageBreak/>
        <w:t>Iproute2</w:t>
      </w:r>
      <w:bookmarkEnd w:id="84"/>
    </w:p>
    <w:p w14:paraId="71755888" w14:textId="62E2E927" w:rsidR="00015794" w:rsidRDefault="00E23B9C" w:rsidP="00015794">
      <w:r w:rsidRPr="00E23B9C">
        <w:t xml:space="preserve">Sada nástrojů pro správu síťových </w:t>
      </w:r>
      <w:r w:rsidR="00113452">
        <w:t>rozhraní</w:t>
      </w:r>
      <w:r w:rsidRPr="00E23B9C">
        <w:t xml:space="preserve"> nahrazující balíček </w:t>
      </w:r>
      <w:r w:rsidR="00BA63B5">
        <w:t>„</w:t>
      </w:r>
      <w:r w:rsidRPr="00E23B9C">
        <w:t>net-tools</w:t>
      </w:r>
      <w:r w:rsidR="00BA63B5">
        <w:t>“</w:t>
      </w:r>
      <w:r w:rsidR="00D91636">
        <w:t>.</w:t>
      </w:r>
      <w:r w:rsidR="00AE4CB1">
        <w:t xml:space="preserve"> Potřebným</w:t>
      </w:r>
      <w:r w:rsidR="00B36E9F">
        <w:t xml:space="preserve"> nástrojem z této sady je „ip“, který </w:t>
      </w:r>
      <w:r w:rsidR="00BB011F">
        <w:t>ulehčuje správu</w:t>
      </w:r>
      <w:r w:rsidR="00B36E9F">
        <w:t xml:space="preserve"> síťov</w:t>
      </w:r>
      <w:r w:rsidR="00E702E5">
        <w:t>ých</w:t>
      </w:r>
      <w:r w:rsidR="00B36E9F">
        <w:t xml:space="preserve"> rozhraní</w:t>
      </w:r>
      <w:r w:rsidR="00C14E5B">
        <w:t>.</w:t>
      </w:r>
    </w:p>
    <w:p w14:paraId="6E6B9EBE" w14:textId="418C628C" w:rsidR="00D20CDC" w:rsidRDefault="004C3CAA" w:rsidP="004C3CAA">
      <w:pPr>
        <w:pStyle w:val="Nadpis3"/>
      </w:pPr>
      <w:bookmarkStart w:id="85" w:name="_Toc191228614"/>
      <w:r>
        <w:t>Iw</w:t>
      </w:r>
      <w:bookmarkEnd w:id="85"/>
    </w:p>
    <w:p w14:paraId="36263312" w14:textId="41736A6B" w:rsidR="004C3CAA" w:rsidRDefault="004C3CAA" w:rsidP="004C3CAA">
      <w:r>
        <w:t>Nástroj „</w:t>
      </w:r>
      <w:proofErr w:type="spellStart"/>
      <w:r>
        <w:t>iw</w:t>
      </w:r>
      <w:proofErr w:type="spellEnd"/>
      <w:r>
        <w:t>“ umožňuje zobrazení informací a správu bezdrátových síťových rozhraní.</w:t>
      </w:r>
      <w:r w:rsidR="00AF2BC7">
        <w:t xml:space="preserve"> Také je pomocí něj možné získat informace o okolních dostupných</w:t>
      </w:r>
      <w:r w:rsidR="00C44085">
        <w:t xml:space="preserve"> přístupových bodech.</w:t>
      </w:r>
    </w:p>
    <w:p w14:paraId="29152A1A" w14:textId="4ECCAA55" w:rsidR="00CF0E6E" w:rsidRPr="004C3CAA" w:rsidRDefault="00574C84" w:rsidP="00574C84">
      <w:pPr>
        <w:pStyle w:val="Nadpis3"/>
      </w:pPr>
      <w:bookmarkStart w:id="86" w:name="_Toc191228615"/>
      <w:r>
        <w:t>Python311</w:t>
      </w:r>
      <w:bookmarkEnd w:id="86"/>
    </w:p>
    <w:p w14:paraId="1FF4E99C" w14:textId="79F4E6B1" w:rsidR="002255D2" w:rsidRDefault="007506CF" w:rsidP="00AE0722">
      <w:r>
        <w:t>Python 3</w:t>
      </w:r>
      <w:r w:rsidR="00574C84">
        <w:t xml:space="preserve"> </w:t>
      </w:r>
      <w:r w:rsidR="001C6253">
        <w:t>balíček pro OpenSUSE distribuce.</w:t>
      </w:r>
    </w:p>
    <w:p w14:paraId="42C00DE5" w14:textId="3A95A5A5" w:rsidR="007E7118" w:rsidRDefault="007E7118" w:rsidP="00E27686">
      <w:pPr>
        <w:jc w:val="center"/>
      </w:pPr>
      <w:r>
        <w:rPr>
          <w:noProof/>
        </w:rPr>
        <w:drawing>
          <wp:inline distT="0" distB="0" distL="0" distR="0" wp14:anchorId="1A00915F" wp14:editId="22D5A89A">
            <wp:extent cx="3619500" cy="335974"/>
            <wp:effectExtent l="0" t="0" r="0" b="6985"/>
            <wp:docPr id="18402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51826" name="Obrázek 1840251826"/>
                    <pic:cNvPicPr/>
                  </pic:nvPicPr>
                  <pic:blipFill>
                    <a:blip r:embed="rId33">
                      <a:extLst>
                        <a:ext uri="{28A0092B-C50C-407E-A947-70E740481C1C}">
                          <a14:useLocalDpi xmlns:a14="http://schemas.microsoft.com/office/drawing/2010/main" val="0"/>
                        </a:ext>
                      </a:extLst>
                    </a:blip>
                    <a:stretch>
                      <a:fillRect/>
                    </a:stretch>
                  </pic:blipFill>
                  <pic:spPr>
                    <a:xfrm>
                      <a:off x="0" y="0"/>
                      <a:ext cx="3853060" cy="357654"/>
                    </a:xfrm>
                    <a:prstGeom prst="rect">
                      <a:avLst/>
                    </a:prstGeom>
                  </pic:spPr>
                </pic:pic>
              </a:graphicData>
            </a:graphic>
          </wp:inline>
        </w:drawing>
      </w:r>
    </w:p>
    <w:p w14:paraId="37C611D9" w14:textId="46656452" w:rsidR="00BD2687" w:rsidRDefault="00BD2687" w:rsidP="00BD2687">
      <w:pPr>
        <w:pStyle w:val="Titulek"/>
      </w:pPr>
      <w:bookmarkStart w:id="87" w:name="_Toc191228659"/>
      <w:r>
        <w:t xml:space="preserve">Obrázek </w:t>
      </w:r>
      <w:fldSimple w:instr=" SEQ Obrázek \* ARABIC ">
        <w:r w:rsidR="00394289">
          <w:rPr>
            <w:noProof/>
          </w:rPr>
          <w:t>23</w:t>
        </w:r>
      </w:fldSimple>
      <w:r>
        <w:t xml:space="preserve"> - Verze Python3</w:t>
      </w:r>
      <w:bookmarkEnd w:id="87"/>
    </w:p>
    <w:p w14:paraId="00A29E94" w14:textId="036A9FB4" w:rsidR="000D2D72" w:rsidRDefault="001555C2" w:rsidP="00D160A8">
      <w:pPr>
        <w:pStyle w:val="Nadpis3"/>
      </w:pPr>
      <w:bookmarkStart w:id="88" w:name="_Toc191228616"/>
      <w:r>
        <w:t>Aircrack-ng</w:t>
      </w:r>
      <w:bookmarkEnd w:id="88"/>
    </w:p>
    <w:p w14:paraId="5126818D" w14:textId="7B8B36CE" w:rsidR="00DB5D24" w:rsidRDefault="00BE7058" w:rsidP="00DB5D24">
      <w:r w:rsidRPr="00BE7058">
        <w:t>Sada nástrojů pro</w:t>
      </w:r>
      <w:r w:rsidR="00DF279A">
        <w:t xml:space="preserve"> </w:t>
      </w:r>
      <w:r w:rsidR="00086465">
        <w:t>penetrační testován</w:t>
      </w:r>
      <w:r w:rsidR="00DF279A">
        <w:t>í</w:t>
      </w:r>
      <w:r w:rsidRPr="00BE7058">
        <w:t xml:space="preserve"> </w:t>
      </w:r>
      <w:r w:rsidR="008763C8">
        <w:t>wifi</w:t>
      </w:r>
      <w:r w:rsidRPr="00BE7058">
        <w:t xml:space="preserve"> sít</w:t>
      </w:r>
      <w:r w:rsidR="004031CC">
        <w:t>í</w:t>
      </w:r>
      <w:r w:rsidR="00DD22D7">
        <w:t>.</w:t>
      </w:r>
      <w:r w:rsidR="00AA4124">
        <w:t xml:space="preserve"> </w:t>
      </w:r>
      <w:r w:rsidR="00585E11">
        <w:t xml:space="preserve">Využívána k deautentifikaci klientů přístupového bodu, zachytávání </w:t>
      </w:r>
      <w:r w:rsidR="00C72DD7">
        <w:t>komunikace</w:t>
      </w:r>
      <w:r w:rsidR="00364BB2">
        <w:t xml:space="preserve"> při navazování spojení</w:t>
      </w:r>
      <w:r w:rsidR="00E55AD7">
        <w:t xml:space="preserve"> klientů s přístupovým bodem</w:t>
      </w:r>
      <w:r w:rsidR="00364BB2">
        <w:t xml:space="preserve"> a </w:t>
      </w:r>
      <w:r w:rsidR="00752C05">
        <w:t>útok</w:t>
      </w:r>
      <w:r w:rsidR="00B76A6A">
        <w:t>ům</w:t>
      </w:r>
      <w:r w:rsidR="002768DA">
        <w:t xml:space="preserve"> </w:t>
      </w:r>
      <w:r w:rsidR="00291289">
        <w:t>na hesla</w:t>
      </w:r>
      <w:r w:rsidR="00364BB2">
        <w:t>.</w:t>
      </w:r>
    </w:p>
    <w:p w14:paraId="0D14E9B9" w14:textId="3E4FE9C8" w:rsidR="006400C7" w:rsidRDefault="003D1F73" w:rsidP="003D1F73">
      <w:pPr>
        <w:jc w:val="center"/>
      </w:pPr>
      <w:r>
        <w:rPr>
          <w:noProof/>
        </w:rPr>
        <w:drawing>
          <wp:inline distT="0" distB="0" distL="0" distR="0" wp14:anchorId="1AC8776C" wp14:editId="3044C047">
            <wp:extent cx="3251200" cy="686010"/>
            <wp:effectExtent l="0" t="0" r="6350" b="0"/>
            <wp:docPr id="129792358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3584" name="Obrázek 1297923584"/>
                    <pic:cNvPicPr/>
                  </pic:nvPicPr>
                  <pic:blipFill>
                    <a:blip r:embed="rId34">
                      <a:extLst>
                        <a:ext uri="{28A0092B-C50C-407E-A947-70E740481C1C}">
                          <a14:useLocalDpi xmlns:a14="http://schemas.microsoft.com/office/drawing/2010/main" val="0"/>
                        </a:ext>
                      </a:extLst>
                    </a:blip>
                    <a:stretch>
                      <a:fillRect/>
                    </a:stretch>
                  </pic:blipFill>
                  <pic:spPr>
                    <a:xfrm>
                      <a:off x="0" y="0"/>
                      <a:ext cx="3326848" cy="701972"/>
                    </a:xfrm>
                    <a:prstGeom prst="rect">
                      <a:avLst/>
                    </a:prstGeom>
                  </pic:spPr>
                </pic:pic>
              </a:graphicData>
            </a:graphic>
          </wp:inline>
        </w:drawing>
      </w:r>
    </w:p>
    <w:p w14:paraId="62574C31" w14:textId="3BC762A6" w:rsidR="00DC248D" w:rsidRDefault="00695816" w:rsidP="00695816">
      <w:pPr>
        <w:pStyle w:val="Titulek"/>
      </w:pPr>
      <w:bookmarkStart w:id="89" w:name="_Toc191228660"/>
      <w:r>
        <w:t xml:space="preserve">Obrázek </w:t>
      </w:r>
      <w:fldSimple w:instr=" SEQ Obrázek \* ARABIC ">
        <w:r w:rsidR="00394289">
          <w:rPr>
            <w:noProof/>
          </w:rPr>
          <w:t>24</w:t>
        </w:r>
      </w:fldSimple>
      <w:r>
        <w:t xml:space="preserve"> - Verze Aircrack-ng</w:t>
      </w:r>
      <w:bookmarkEnd w:id="89"/>
    </w:p>
    <w:p w14:paraId="0BCE72AE" w14:textId="0D1E2DFD" w:rsidR="00910F64" w:rsidRDefault="00910F64" w:rsidP="00910F64">
      <w:pPr>
        <w:pStyle w:val="Nadpis3"/>
      </w:pPr>
      <w:bookmarkStart w:id="90" w:name="_Toc191228617"/>
      <w:r>
        <w:t>Hashcat</w:t>
      </w:r>
      <w:bookmarkEnd w:id="90"/>
    </w:p>
    <w:p w14:paraId="24867EDB" w14:textId="28242368" w:rsidR="00910F64" w:rsidRDefault="001C098D" w:rsidP="00910F64">
      <w:r>
        <w:t xml:space="preserve">Výkonný nástroj pro prolamování hashovaných řetězců. Podporuje </w:t>
      </w:r>
      <w:r w:rsidR="004D3DF8">
        <w:t>různé</w:t>
      </w:r>
      <w:r>
        <w:t xml:space="preserve"> hashovací algoritmy</w:t>
      </w:r>
      <w:r w:rsidR="00473580">
        <w:t>. U</w:t>
      </w:r>
      <w:r>
        <w:t>možňuje hardwarovou akceleraci</w:t>
      </w:r>
      <w:r w:rsidR="00436A33">
        <w:t xml:space="preserve">, </w:t>
      </w:r>
      <w:r>
        <w:t>rozdělení zátěže</w:t>
      </w:r>
      <w:r w:rsidR="0084414B">
        <w:t xml:space="preserve"> mezi grafickou kartu a procesor a paralelní zpracovaní procesů.</w:t>
      </w:r>
    </w:p>
    <w:p w14:paraId="77BFC641" w14:textId="17D00213" w:rsidR="00840701" w:rsidRDefault="004C6DFB" w:rsidP="004C6DFB">
      <w:pPr>
        <w:jc w:val="center"/>
      </w:pPr>
      <w:r>
        <w:rPr>
          <w:noProof/>
        </w:rPr>
        <w:drawing>
          <wp:inline distT="0" distB="0" distL="0" distR="0" wp14:anchorId="21EC50DF" wp14:editId="693923EC">
            <wp:extent cx="2365095" cy="349250"/>
            <wp:effectExtent l="0" t="0" r="0" b="0"/>
            <wp:docPr id="13281523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2326" name="Obrázek 1328152326"/>
                    <pic:cNvPicPr/>
                  </pic:nvPicPr>
                  <pic:blipFill>
                    <a:blip r:embed="rId35">
                      <a:extLst>
                        <a:ext uri="{28A0092B-C50C-407E-A947-70E740481C1C}">
                          <a14:useLocalDpi xmlns:a14="http://schemas.microsoft.com/office/drawing/2010/main" val="0"/>
                        </a:ext>
                      </a:extLst>
                    </a:blip>
                    <a:stretch>
                      <a:fillRect/>
                    </a:stretch>
                  </pic:blipFill>
                  <pic:spPr>
                    <a:xfrm>
                      <a:off x="0" y="0"/>
                      <a:ext cx="2459866" cy="363245"/>
                    </a:xfrm>
                    <a:prstGeom prst="rect">
                      <a:avLst/>
                    </a:prstGeom>
                  </pic:spPr>
                </pic:pic>
              </a:graphicData>
            </a:graphic>
          </wp:inline>
        </w:drawing>
      </w:r>
    </w:p>
    <w:p w14:paraId="35B8ECEA" w14:textId="4180E82D" w:rsidR="00AB2941" w:rsidRDefault="00AE0689" w:rsidP="00AE0689">
      <w:pPr>
        <w:pStyle w:val="Titulek"/>
      </w:pPr>
      <w:bookmarkStart w:id="91" w:name="_Toc191228661"/>
      <w:r>
        <w:t xml:space="preserve">Obrázek </w:t>
      </w:r>
      <w:fldSimple w:instr=" SEQ Obrázek \* ARABIC ">
        <w:r w:rsidR="00394289">
          <w:rPr>
            <w:noProof/>
          </w:rPr>
          <w:t>25</w:t>
        </w:r>
      </w:fldSimple>
      <w:r>
        <w:t xml:space="preserve"> - Verze Hashcat</w:t>
      </w:r>
      <w:bookmarkEnd w:id="91"/>
    </w:p>
    <w:p w14:paraId="3078965F" w14:textId="31FF9488" w:rsidR="000072B5" w:rsidRDefault="001C20C6" w:rsidP="001C20C6">
      <w:pPr>
        <w:pStyle w:val="Nadpis3"/>
      </w:pPr>
      <w:bookmarkStart w:id="92" w:name="_Toc191228618"/>
      <w:r>
        <w:lastRenderedPageBreak/>
        <w:t>Pocl</w:t>
      </w:r>
      <w:bookmarkEnd w:id="92"/>
    </w:p>
    <w:p w14:paraId="015A2598" w14:textId="1D5896F9" w:rsidR="00FD0292" w:rsidRDefault="00A665BF" w:rsidP="00A665BF">
      <w:r>
        <w:t>Implementace OpenCL</w:t>
      </w:r>
      <w:r w:rsidR="00FA10BA">
        <w:t xml:space="preserve"> (</w:t>
      </w:r>
      <w:r w:rsidR="00FA10BA" w:rsidRPr="00FA10BA">
        <w:t>standard pro paralelní programování</w:t>
      </w:r>
      <w:r w:rsidR="00FA10BA">
        <w:t>)</w:t>
      </w:r>
      <w:r>
        <w:t xml:space="preserve">, která </w:t>
      </w:r>
      <w:r w:rsidR="00FA10BA">
        <w:t>umožňuje</w:t>
      </w:r>
      <w:r>
        <w:t xml:space="preserve"> spuštění OpenCL programů na různých platformách.</w:t>
      </w:r>
      <w:r w:rsidR="006010CB">
        <w:t xml:space="preserve"> Tento balíček je potřeba pro funkčnost nástroje hashcat.</w:t>
      </w:r>
    </w:p>
    <w:p w14:paraId="1B25E066" w14:textId="3FFE3D0D" w:rsidR="003136FD" w:rsidRDefault="007604CF" w:rsidP="00F51A56">
      <w:pPr>
        <w:pStyle w:val="Nadpis3"/>
        <w:rPr>
          <w:lang w:val="en-US"/>
        </w:rPr>
      </w:pPr>
      <w:bookmarkStart w:id="93" w:name="_Toc191228619"/>
      <w:r>
        <w:rPr>
          <w:lang w:val="en-US"/>
        </w:rPr>
        <w:t>Hostapd</w:t>
      </w:r>
      <w:bookmarkEnd w:id="93"/>
    </w:p>
    <w:p w14:paraId="71972FE5" w14:textId="45031EEC" w:rsidR="00CA5DF7" w:rsidRDefault="008A5B68" w:rsidP="00D24523">
      <w:r>
        <w:rPr>
          <w:lang w:val="en-US"/>
        </w:rPr>
        <w:t xml:space="preserve">Software </w:t>
      </w:r>
      <w:proofErr w:type="spellStart"/>
      <w:r>
        <w:rPr>
          <w:lang w:val="en-US"/>
        </w:rPr>
        <w:t>umo</w:t>
      </w:r>
      <w:r>
        <w:t>ž</w:t>
      </w:r>
      <w:r w:rsidR="006224A4">
        <w:t>ň</w:t>
      </w:r>
      <w:r>
        <w:t>ují</w:t>
      </w:r>
      <w:r w:rsidR="00DD0FC8">
        <w:t>cí</w:t>
      </w:r>
      <w:proofErr w:type="spellEnd"/>
      <w:r>
        <w:t xml:space="preserve"> vytvoření vlastní bezdrátové sítě na </w:t>
      </w:r>
      <w:r w:rsidR="003D0138">
        <w:t>L</w:t>
      </w:r>
      <w:r>
        <w:t>inuxovém zařízení</w:t>
      </w:r>
      <w:r w:rsidR="00BC29BB">
        <w:t>.</w:t>
      </w:r>
    </w:p>
    <w:p w14:paraId="3E759702" w14:textId="28C626D2" w:rsidR="00811713" w:rsidRDefault="00B606E1" w:rsidP="00B606E1">
      <w:pPr>
        <w:jc w:val="center"/>
      </w:pPr>
      <w:r>
        <w:rPr>
          <w:noProof/>
        </w:rPr>
        <w:drawing>
          <wp:inline distT="0" distB="0" distL="0" distR="0" wp14:anchorId="54CC002C" wp14:editId="3FFC12ED">
            <wp:extent cx="3943350" cy="886830"/>
            <wp:effectExtent l="0" t="0" r="0" b="8890"/>
            <wp:docPr id="825098006"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8006" name="Obrázek 2" descr="Obsah obrázku text, snímek obrazovky, Písm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3998159" cy="899156"/>
                    </a:xfrm>
                    <a:prstGeom prst="rect">
                      <a:avLst/>
                    </a:prstGeom>
                  </pic:spPr>
                </pic:pic>
              </a:graphicData>
            </a:graphic>
          </wp:inline>
        </w:drawing>
      </w:r>
    </w:p>
    <w:p w14:paraId="706B06C8" w14:textId="3B9E656C" w:rsidR="00A23C65" w:rsidRDefault="00E519DE" w:rsidP="00E519DE">
      <w:pPr>
        <w:pStyle w:val="Titulek"/>
      </w:pPr>
      <w:bookmarkStart w:id="94" w:name="_Toc191228662"/>
      <w:r>
        <w:t xml:space="preserve">Obrázek </w:t>
      </w:r>
      <w:fldSimple w:instr=" SEQ Obrázek \* ARABIC ">
        <w:r w:rsidR="00394289">
          <w:rPr>
            <w:noProof/>
          </w:rPr>
          <w:t>26</w:t>
        </w:r>
      </w:fldSimple>
      <w:r>
        <w:t xml:space="preserve"> - Verze Hostapd</w:t>
      </w:r>
      <w:bookmarkEnd w:id="94"/>
    </w:p>
    <w:p w14:paraId="28726BE1" w14:textId="44C84ACF" w:rsidR="008A5B68" w:rsidRDefault="009A5C5B" w:rsidP="009A5C5B">
      <w:pPr>
        <w:pStyle w:val="Nadpis3"/>
      </w:pPr>
      <w:bookmarkStart w:id="95" w:name="_Toc191228620"/>
      <w:r>
        <w:t>Dhcp-server</w:t>
      </w:r>
      <w:bookmarkEnd w:id="95"/>
    </w:p>
    <w:p w14:paraId="7408B324" w14:textId="2FE74466" w:rsidR="0005051A" w:rsidRDefault="0005051A" w:rsidP="0005051A">
      <w:r>
        <w:t>Tento software umožňuje nakonfigurovat a spustit vlastní server pro dynamické přidělování IP adres.</w:t>
      </w:r>
    </w:p>
    <w:p w14:paraId="7A9E8F74" w14:textId="2ACEC49A" w:rsidR="0083720C" w:rsidRDefault="00987C04" w:rsidP="00987C04">
      <w:pPr>
        <w:pStyle w:val="Nadpis3"/>
      </w:pPr>
      <w:bookmarkStart w:id="96" w:name="_Toc191228621"/>
      <w:r>
        <w:t>Iptables</w:t>
      </w:r>
      <w:bookmarkEnd w:id="96"/>
    </w:p>
    <w:p w14:paraId="4B60AE78" w14:textId="221C23C4" w:rsidR="00987C04" w:rsidRDefault="00987C04" w:rsidP="00987C04">
      <w:r>
        <w:t>Nástroj pro správu firewallových pravidel zařízení.</w:t>
      </w:r>
    </w:p>
    <w:p w14:paraId="49ECE518" w14:textId="55375358" w:rsidR="004823CB" w:rsidRDefault="004823CB" w:rsidP="004823CB">
      <w:pPr>
        <w:pStyle w:val="Nadpis3"/>
      </w:pPr>
      <w:bookmarkStart w:id="97" w:name="_Toc191228622"/>
      <w:r>
        <w:t>Coreutils</w:t>
      </w:r>
      <w:bookmarkEnd w:id="97"/>
    </w:p>
    <w:p w14:paraId="014928DF" w14:textId="38CE5E6A" w:rsidR="00B84DE1" w:rsidRDefault="00FA1DB0" w:rsidP="004823CB">
      <w:r>
        <w:t>Balíček základních nástrojů potřebných pro práci s </w:t>
      </w:r>
      <w:r w:rsidR="00FD74B9">
        <w:t>Linuxem</w:t>
      </w:r>
      <w:r>
        <w:t>. Na většině distribucí je tento balíček instalován již při samotné instalaci operačního systému.</w:t>
      </w:r>
      <w:r w:rsidR="00AF43E6">
        <w:t xml:space="preserve"> Obsahuje nástroje jako je například „rm“, „cd“, „tee“, „mkdir“</w:t>
      </w:r>
      <w:r w:rsidR="008C31FD">
        <w:t xml:space="preserve"> a mnoho dalších</w:t>
      </w:r>
      <w:r w:rsidR="00AF43E6">
        <w:t>.</w:t>
      </w:r>
    </w:p>
    <w:p w14:paraId="6BEB3147" w14:textId="412D957C" w:rsidR="004823CB" w:rsidRPr="004823CB" w:rsidRDefault="00B84DE1" w:rsidP="00B1199D">
      <w:pPr>
        <w:spacing w:line="240" w:lineRule="auto"/>
        <w:ind w:firstLine="0"/>
        <w:jc w:val="left"/>
      </w:pPr>
      <w:r>
        <w:br w:type="page"/>
      </w:r>
    </w:p>
    <w:p w14:paraId="74917398" w14:textId="26FCB08D" w:rsidR="006F36CB" w:rsidRDefault="00D014C0" w:rsidP="00486E20">
      <w:pPr>
        <w:pStyle w:val="Nadpis2"/>
      </w:pPr>
      <w:bookmarkStart w:id="98" w:name="_Toc191228623"/>
      <w:r>
        <w:lastRenderedPageBreak/>
        <w:t>Využívané „</w:t>
      </w:r>
      <w:r w:rsidR="0066637F">
        <w:t>Hcxtools</w:t>
      </w:r>
      <w:r>
        <w:t>“</w:t>
      </w:r>
      <w:bookmarkEnd w:id="98"/>
    </w:p>
    <w:p w14:paraId="6A64124A" w14:textId="0702B937" w:rsidR="001A7308" w:rsidRDefault="008C21F8" w:rsidP="001A7308">
      <w:r>
        <w:t>Hcxtools je</w:t>
      </w:r>
      <w:r w:rsidR="00D12410">
        <w:t xml:space="preserve"> </w:t>
      </w:r>
      <w:r w:rsidR="009901FE">
        <w:t xml:space="preserve">sada </w:t>
      </w:r>
      <w:r w:rsidR="00D12410">
        <w:t xml:space="preserve">nástrojů </w:t>
      </w:r>
      <w:r w:rsidR="005C4CD5">
        <w:t>kam patří</w:t>
      </w:r>
      <w:r w:rsidR="00D629D2">
        <w:t xml:space="preserve"> </w:t>
      </w:r>
      <w:r w:rsidR="000936B4">
        <w:t xml:space="preserve">vyžadované </w:t>
      </w:r>
      <w:r w:rsidR="00285842">
        <w:t>nástroje</w:t>
      </w:r>
      <w:r w:rsidR="001A7308">
        <w:t xml:space="preserve"> „</w:t>
      </w:r>
      <w:proofErr w:type="spellStart"/>
      <w:r w:rsidR="001A7308">
        <w:t>hcxdumptool</w:t>
      </w:r>
      <w:proofErr w:type="spellEnd"/>
      <w:r w:rsidR="001A7308">
        <w:t>“</w:t>
      </w:r>
      <w:r w:rsidR="00EC0F85">
        <w:t xml:space="preserve"> verze </w:t>
      </w:r>
      <w:r w:rsidR="002D332A">
        <w:t>6.2.6</w:t>
      </w:r>
      <w:r w:rsidR="00EC0F85">
        <w:t xml:space="preserve"> </w:t>
      </w:r>
      <w:r w:rsidR="001A7308">
        <w:t>a „</w:t>
      </w:r>
      <w:proofErr w:type="spellStart"/>
      <w:r w:rsidR="001A7308">
        <w:t>hcxpcapngtool</w:t>
      </w:r>
      <w:proofErr w:type="spellEnd"/>
      <w:r w:rsidR="001A7308">
        <w:t>“</w:t>
      </w:r>
      <w:r w:rsidR="00E00798">
        <w:t xml:space="preserve">. Tyto nástroje </w:t>
      </w:r>
      <w:r w:rsidR="00285842">
        <w:t xml:space="preserve">nejsou </w:t>
      </w:r>
      <w:r w:rsidR="004B7B5C">
        <w:t xml:space="preserve">v základu </w:t>
      </w:r>
      <w:r w:rsidR="00285842">
        <w:t xml:space="preserve">dostupné v openSUSE </w:t>
      </w:r>
      <w:r w:rsidR="00B52243">
        <w:t>r</w:t>
      </w:r>
      <w:r w:rsidR="00285842">
        <w:t>epozitáři balíčků</w:t>
      </w:r>
      <w:r w:rsidR="000478D9">
        <w:t xml:space="preserve">. Tudíž </w:t>
      </w:r>
      <w:r w:rsidR="004F0876">
        <w:t>je</w:t>
      </w:r>
      <w:r w:rsidR="000478D9">
        <w:t xml:space="preserve"> </w:t>
      </w:r>
      <w:r w:rsidR="00642466">
        <w:t xml:space="preserve">potřeba </w:t>
      </w:r>
      <w:r w:rsidR="000478D9">
        <w:t xml:space="preserve">nainstalovat </w:t>
      </w:r>
      <w:r w:rsidR="00E7048E">
        <w:t xml:space="preserve">nástroje </w:t>
      </w:r>
      <w:r w:rsidR="000478D9">
        <w:t>manuálně z</w:t>
      </w:r>
      <w:r w:rsidR="009F70DE">
        <w:t xml:space="preserve"> </w:t>
      </w:r>
      <w:r w:rsidR="009F70DE" w:rsidRPr="009F70DE">
        <w:t>GitHubu, což je webová platforma pro hostování a správu kódu, kde vývojáři sdílejí své projekty a spolupracují na nich</w:t>
      </w:r>
      <w:r w:rsidR="009F70DE">
        <w:t>.</w:t>
      </w:r>
      <w:r w:rsidR="000F738F">
        <w:t xml:space="preserve"> </w:t>
      </w:r>
      <w:proofErr w:type="spellStart"/>
      <w:r w:rsidR="000F738F">
        <w:t>Hcxdumptool</w:t>
      </w:r>
      <w:proofErr w:type="spellEnd"/>
      <w:r w:rsidR="000F738F">
        <w:t xml:space="preserve"> je</w:t>
      </w:r>
      <w:r w:rsidR="00223DA0">
        <w:t xml:space="preserve"> </w:t>
      </w:r>
      <w:r w:rsidR="00B421F4">
        <w:t>WiFighterem</w:t>
      </w:r>
      <w:r w:rsidR="000F738F">
        <w:t xml:space="preserve"> </w:t>
      </w:r>
      <w:r w:rsidR="000B5992">
        <w:t>vyu</w:t>
      </w:r>
      <w:r w:rsidR="000F738F">
        <w:t xml:space="preserve">žíván pro </w:t>
      </w:r>
      <w:r w:rsidR="00C35B30">
        <w:t xml:space="preserve">vyžádaní a </w:t>
      </w:r>
      <w:r w:rsidR="000F738F">
        <w:t>zachycení PMKID řetězce</w:t>
      </w:r>
      <w:r w:rsidR="00F61EDE">
        <w:t xml:space="preserve"> od přístupového bodu</w:t>
      </w:r>
      <w:r w:rsidR="00FB72E2">
        <w:t xml:space="preserve">, v případě, že je oběť </w:t>
      </w:r>
      <w:r w:rsidR="0080675A">
        <w:t xml:space="preserve">na tento typ útoku náchylná. </w:t>
      </w:r>
      <w:proofErr w:type="spellStart"/>
      <w:r w:rsidR="0080675A">
        <w:t>Hcxpcapngtool</w:t>
      </w:r>
      <w:proofErr w:type="spellEnd"/>
      <w:r w:rsidR="0080675A">
        <w:t xml:space="preserve"> je</w:t>
      </w:r>
      <w:r w:rsidR="004E1424">
        <w:t xml:space="preserve"> poté</w:t>
      </w:r>
      <w:r w:rsidR="0080675A">
        <w:t xml:space="preserve"> následně použit pro konverzi záznamu </w:t>
      </w:r>
      <w:r w:rsidR="00F02BFB">
        <w:t xml:space="preserve">zachycené </w:t>
      </w:r>
      <w:r w:rsidR="0080675A">
        <w:t>komunikace</w:t>
      </w:r>
      <w:r w:rsidR="00E37BF0">
        <w:t xml:space="preserve"> </w:t>
      </w:r>
      <w:r w:rsidR="00647EAF">
        <w:t>(</w:t>
      </w:r>
      <w:r w:rsidR="00466831">
        <w:t>obsahující PMKID</w:t>
      </w:r>
      <w:r w:rsidR="00647EAF">
        <w:t>)</w:t>
      </w:r>
      <w:r w:rsidR="00466831">
        <w:t xml:space="preserve"> </w:t>
      </w:r>
      <w:r w:rsidR="00E032FB">
        <w:t>do</w:t>
      </w:r>
      <w:r w:rsidR="0080675A">
        <w:t xml:space="preserve"> hash formát</w:t>
      </w:r>
      <w:r w:rsidR="00B00B90">
        <w:t>u</w:t>
      </w:r>
      <w:r w:rsidR="0080675A">
        <w:t xml:space="preserve">, který je </w:t>
      </w:r>
      <w:r w:rsidR="00D76ADD">
        <w:t>čitelný pro</w:t>
      </w:r>
      <w:r w:rsidR="0080675A">
        <w:t xml:space="preserve"> nástroj </w:t>
      </w:r>
      <w:r w:rsidR="00CC44DE">
        <w:t>h</w:t>
      </w:r>
      <w:r w:rsidR="004C27BA">
        <w:t>ashcat</w:t>
      </w:r>
      <w:r w:rsidR="0080675A">
        <w:t>.</w:t>
      </w:r>
    </w:p>
    <w:p w14:paraId="59CCBC26" w14:textId="4C47B596" w:rsidR="0039272B" w:rsidRPr="0005051A" w:rsidRDefault="001A7308" w:rsidP="00E22B55">
      <w:r>
        <w:t>Postup instalace</w:t>
      </w:r>
      <w:r w:rsidR="00DE08F9">
        <w:t xml:space="preserve"> </w:t>
      </w:r>
      <w:r w:rsidR="005F4C21">
        <w:t>těchto nástrojů je násled</w:t>
      </w:r>
      <w:r w:rsidR="00DF264D">
        <w:t>ující:</w:t>
      </w:r>
    </w:p>
    <w:p w14:paraId="775B0F14" w14:textId="77777777" w:rsidR="0013087C" w:rsidRDefault="00D75628" w:rsidP="00214DD0">
      <w:pPr>
        <w:jc w:val="center"/>
      </w:pPr>
      <w:r w:rsidRPr="00BC3024">
        <w:rPr>
          <w:noProof/>
        </w:rPr>
        <w:drawing>
          <wp:inline distT="0" distB="0" distL="0" distR="0" wp14:anchorId="583D3379" wp14:editId="57FE7FE9">
            <wp:extent cx="4249615" cy="2087068"/>
            <wp:effectExtent l="0" t="0" r="0" b="8890"/>
            <wp:docPr id="1475327132"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132" name="Obrázek 1" descr="Obsah obrázku text, snímek obrazovky, Písm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4274380" cy="2099231"/>
                    </a:xfrm>
                    <a:prstGeom prst="rect">
                      <a:avLst/>
                    </a:prstGeom>
                  </pic:spPr>
                </pic:pic>
              </a:graphicData>
            </a:graphic>
          </wp:inline>
        </w:drawing>
      </w:r>
    </w:p>
    <w:p w14:paraId="12609EB7" w14:textId="1759601D" w:rsidR="002831B6" w:rsidRDefault="00C61C58" w:rsidP="00E2004E">
      <w:pPr>
        <w:pStyle w:val="Titulek"/>
      </w:pPr>
      <w:bookmarkStart w:id="99" w:name="_Toc191228663"/>
      <w:r>
        <w:t xml:space="preserve">Obrázek </w:t>
      </w:r>
      <w:fldSimple w:instr=" SEQ Obrázek \* ARABIC ">
        <w:r w:rsidR="00394289">
          <w:rPr>
            <w:noProof/>
          </w:rPr>
          <w:t>27</w:t>
        </w:r>
      </w:fldSimple>
      <w:r>
        <w:t xml:space="preserve"> - Instalace Hcxtools</w:t>
      </w:r>
      <w:bookmarkStart w:id="100" w:name="_Toc148890139"/>
      <w:bookmarkEnd w:id="99"/>
    </w:p>
    <w:p w14:paraId="1BBA3A6E" w14:textId="77777777" w:rsidR="00E2004E" w:rsidRPr="00E2004E" w:rsidRDefault="00E2004E" w:rsidP="00E2004E"/>
    <w:p w14:paraId="57759329" w14:textId="7400569A" w:rsidR="002970D4" w:rsidRDefault="00A30E46" w:rsidP="00656C47">
      <w:r>
        <w:t>Instalaci nástrojů ověříme spuštěním následujících příkazů:</w:t>
      </w:r>
    </w:p>
    <w:p w14:paraId="36350E78" w14:textId="77777777" w:rsidR="002970D4" w:rsidRDefault="009A29CF" w:rsidP="00F8030C">
      <w:pPr>
        <w:jc w:val="center"/>
      </w:pPr>
      <w:r w:rsidRPr="00E8122B">
        <w:rPr>
          <w:noProof/>
        </w:rPr>
        <w:drawing>
          <wp:inline distT="0" distB="0" distL="0" distR="0" wp14:anchorId="53C42E60" wp14:editId="24E706DD">
            <wp:extent cx="2207680" cy="1014046"/>
            <wp:effectExtent l="0" t="0" r="2540" b="0"/>
            <wp:docPr id="1093916024"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024" name="Obrázek 1" descr="Obsah obrázku text, snímek obrazovky, Písmo, Grafika&#10;&#10;Obsah vygenerovaný umělou inteligencí může být nesprávný."/>
                    <pic:cNvPicPr/>
                  </pic:nvPicPr>
                  <pic:blipFill>
                    <a:blip r:embed="rId38">
                      <a:extLst>
                        <a:ext uri="{28A0092B-C50C-407E-A947-70E740481C1C}">
                          <a14:useLocalDpi xmlns:a14="http://schemas.microsoft.com/office/drawing/2010/main" val="0"/>
                        </a:ext>
                      </a:extLst>
                    </a:blip>
                    <a:stretch>
                      <a:fillRect/>
                    </a:stretch>
                  </pic:blipFill>
                  <pic:spPr>
                    <a:xfrm>
                      <a:off x="0" y="0"/>
                      <a:ext cx="2212133" cy="1016091"/>
                    </a:xfrm>
                    <a:prstGeom prst="rect">
                      <a:avLst/>
                    </a:prstGeom>
                  </pic:spPr>
                </pic:pic>
              </a:graphicData>
            </a:graphic>
          </wp:inline>
        </w:drawing>
      </w:r>
    </w:p>
    <w:p w14:paraId="5ECC20A8" w14:textId="07841420" w:rsidR="00561BBD" w:rsidRDefault="002970D4" w:rsidP="009F6149">
      <w:pPr>
        <w:pStyle w:val="Titulek"/>
      </w:pPr>
      <w:bookmarkStart w:id="101" w:name="_Toc191228664"/>
      <w:r>
        <w:t xml:space="preserve">Obrázek </w:t>
      </w:r>
      <w:fldSimple w:instr=" SEQ Obrázek \* ARABIC ">
        <w:r w:rsidR="00394289">
          <w:rPr>
            <w:noProof/>
          </w:rPr>
          <w:t>28</w:t>
        </w:r>
      </w:fldSimple>
      <w:r>
        <w:t xml:space="preserve"> - Test instalace Hcxtools</w:t>
      </w:r>
      <w:bookmarkEnd w:id="101"/>
    </w:p>
    <w:p w14:paraId="067FFF0F" w14:textId="7D369720" w:rsidR="003011BB" w:rsidRPr="00541EEB" w:rsidRDefault="00561BBD" w:rsidP="00541EEB">
      <w:pPr>
        <w:spacing w:line="240" w:lineRule="auto"/>
        <w:ind w:firstLine="0"/>
        <w:jc w:val="left"/>
        <w:rPr>
          <w:b/>
          <w:bCs/>
          <w:sz w:val="20"/>
          <w:szCs w:val="20"/>
        </w:rPr>
      </w:pPr>
      <w:r>
        <w:br w:type="page"/>
      </w:r>
    </w:p>
    <w:p w14:paraId="76F80E4B" w14:textId="669399B1" w:rsidR="007A6047" w:rsidRDefault="00DA2682" w:rsidP="006D7F24">
      <w:pPr>
        <w:pStyle w:val="Nadpis2"/>
      </w:pPr>
      <w:bookmarkStart w:id="102" w:name="_Toc191228624"/>
      <w:r>
        <w:lastRenderedPageBreak/>
        <w:t xml:space="preserve">Příprava </w:t>
      </w:r>
      <w:r w:rsidR="00256740">
        <w:t>pythonu</w:t>
      </w:r>
      <w:bookmarkEnd w:id="102"/>
    </w:p>
    <w:p w14:paraId="2AEB078E" w14:textId="05DF62CA" w:rsidR="00922300" w:rsidRDefault="00E957C1" w:rsidP="003616B6">
      <w:r>
        <w:t xml:space="preserve">Prvním krokem </w:t>
      </w:r>
      <w:r w:rsidR="00513115">
        <w:t>je samostatná instalace pythonu. Distribuce openSUSE Tumbleweed již má python instalovaný v</w:t>
      </w:r>
      <w:r w:rsidR="00A53AF2">
        <w:t> </w:t>
      </w:r>
      <w:r w:rsidR="00513115">
        <w:t>základu</w:t>
      </w:r>
      <w:r w:rsidR="00A53AF2">
        <w:t>, ale v případě, že by tomu tak nebylo</w:t>
      </w:r>
      <w:r w:rsidR="00D81D1E">
        <w:t>,</w:t>
      </w:r>
      <w:r w:rsidR="009E6590">
        <w:t xml:space="preserve"> </w:t>
      </w:r>
      <w:r w:rsidR="00B370B4">
        <w:t>jeho instalace byla zahrnuta v minulé kapitole příkazem „sudo zypper in -y python311</w:t>
      </w:r>
      <w:r w:rsidR="00630AF2">
        <w:t>“</w:t>
      </w:r>
      <w:r w:rsidR="009607C8">
        <w:t>,</w:t>
      </w:r>
      <w:r w:rsidR="00B00911">
        <w:t xml:space="preserve"> kde „python311“ je název balíčku</w:t>
      </w:r>
      <w:r w:rsidR="00B32404">
        <w:t xml:space="preserve"> </w:t>
      </w:r>
      <w:r w:rsidR="001243DB">
        <w:t>obsahující</w:t>
      </w:r>
      <w:r w:rsidR="00B00911">
        <w:t xml:space="preserve"> python</w:t>
      </w:r>
      <w:r w:rsidR="007E3A94">
        <w:t>3</w:t>
      </w:r>
      <w:r w:rsidR="00B00911">
        <w:t>.</w:t>
      </w:r>
      <w:r w:rsidR="003616B6">
        <w:t xml:space="preserve"> Při vývoji byla použita následující verze:</w:t>
      </w:r>
    </w:p>
    <w:p w14:paraId="57BE0723" w14:textId="7D87D6CA" w:rsidR="00360FCE" w:rsidRDefault="00D06D91" w:rsidP="00D06D91">
      <w:pPr>
        <w:pStyle w:val="Nadpis3"/>
      </w:pPr>
      <w:bookmarkStart w:id="103" w:name="_Toc191228625"/>
      <w:r>
        <w:t>Virtuální prostředí</w:t>
      </w:r>
      <w:bookmarkEnd w:id="103"/>
    </w:p>
    <w:p w14:paraId="17D02708" w14:textId="38FBAD1D" w:rsidR="004F772B" w:rsidRDefault="007D73D9" w:rsidP="004F772B">
      <w:r>
        <w:t xml:space="preserve">Dále je potřeba vytvořit virtuální prostředí pythonu, do kterého budou instalovány potřebné </w:t>
      </w:r>
      <w:r w:rsidR="00C43508">
        <w:t>knihovny</w:t>
      </w:r>
      <w:r>
        <w:t xml:space="preserve"> pro </w:t>
      </w:r>
      <w:r w:rsidR="007B2279">
        <w:t>WiFighter.</w:t>
      </w:r>
      <w:r w:rsidR="004347D4">
        <w:t xml:space="preserve"> </w:t>
      </w:r>
    </w:p>
    <w:p w14:paraId="20501A76" w14:textId="633731E1" w:rsidR="00C60029" w:rsidRDefault="00666DBD" w:rsidP="004F772B">
      <w:r>
        <w:t>Tímto příkazem je vytvořeno prostředí „venv“ v</w:t>
      </w:r>
      <w:r w:rsidR="00216FBA">
        <w:t xml:space="preserve"> aktuálním </w:t>
      </w:r>
      <w:r w:rsidR="00666983">
        <w:t>adresáři</w:t>
      </w:r>
      <w:r w:rsidR="004347D4">
        <w:t>:</w:t>
      </w:r>
    </w:p>
    <w:p w14:paraId="7CB5A4E1" w14:textId="6E31052C" w:rsidR="005E094E" w:rsidRDefault="00E412F1" w:rsidP="00D030D4">
      <w:pPr>
        <w:jc w:val="center"/>
      </w:pPr>
      <w:r w:rsidRPr="00E412F1">
        <w:rPr>
          <w:noProof/>
        </w:rPr>
        <w:drawing>
          <wp:inline distT="0" distB="0" distL="0" distR="0" wp14:anchorId="69A067E9" wp14:editId="6B10E17C">
            <wp:extent cx="1818290" cy="729343"/>
            <wp:effectExtent l="0" t="0" r="0" b="0"/>
            <wp:docPr id="1931126761"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761" name="Obrázek 1" descr="Obsah obrázku snímek obrazovky, text, Písmo, Grafika&#10;&#10;Obsah vygenerovaný umělou inteligencí může být nesprávný."/>
                    <pic:cNvPicPr/>
                  </pic:nvPicPr>
                  <pic:blipFill>
                    <a:blip r:embed="rId39"/>
                    <a:stretch>
                      <a:fillRect/>
                    </a:stretch>
                  </pic:blipFill>
                  <pic:spPr>
                    <a:xfrm>
                      <a:off x="0" y="0"/>
                      <a:ext cx="1920880" cy="770493"/>
                    </a:xfrm>
                    <a:prstGeom prst="rect">
                      <a:avLst/>
                    </a:prstGeom>
                  </pic:spPr>
                </pic:pic>
              </a:graphicData>
            </a:graphic>
          </wp:inline>
        </w:drawing>
      </w:r>
    </w:p>
    <w:p w14:paraId="0373933E" w14:textId="3D1952F6" w:rsidR="00E632B2" w:rsidRDefault="00E632B2" w:rsidP="00E632B2">
      <w:pPr>
        <w:pStyle w:val="Titulek"/>
      </w:pPr>
      <w:bookmarkStart w:id="104" w:name="_Toc191228665"/>
      <w:r>
        <w:t xml:space="preserve">Obrázek </w:t>
      </w:r>
      <w:fldSimple w:instr=" SEQ Obrázek \* ARABIC ">
        <w:r w:rsidR="00394289">
          <w:rPr>
            <w:noProof/>
          </w:rPr>
          <w:t>29</w:t>
        </w:r>
      </w:fldSimple>
      <w:r>
        <w:t xml:space="preserve"> - </w:t>
      </w:r>
      <w:r w:rsidRPr="004C1487">
        <w:t>Tvorba virtuálního prostředí</w:t>
      </w:r>
      <w:bookmarkEnd w:id="104"/>
    </w:p>
    <w:p w14:paraId="5D197243" w14:textId="2D9A481F" w:rsidR="00F101CF" w:rsidRDefault="00062C70" w:rsidP="00062C70">
      <w:r>
        <w:t xml:space="preserve">Následně </w:t>
      </w:r>
      <w:proofErr w:type="spellStart"/>
      <w:r w:rsidR="00406A59">
        <w:rPr>
          <w:lang w:val="en-US"/>
        </w:rPr>
        <w:t>vytvo</w:t>
      </w:r>
      <w:r w:rsidR="00406A59">
        <w:t>řené</w:t>
      </w:r>
      <w:proofErr w:type="spellEnd"/>
      <w:r w:rsidR="00406A59">
        <w:t xml:space="preserve"> prostředí aktivujeme </w:t>
      </w:r>
      <w:r w:rsidR="00FA5F68">
        <w:t xml:space="preserve">(vstoupíme do něj), což </w:t>
      </w:r>
      <w:r w:rsidR="00FA5F68" w:rsidRPr="00FA5F68">
        <w:t>zahrnuje přesměrování cesty k Python interpretru a knihovnám, které jsou specifické pro toto virtuální prostředí</w:t>
      </w:r>
      <w:r w:rsidR="0001035C">
        <w:t>.</w:t>
      </w:r>
    </w:p>
    <w:p w14:paraId="41B9EE27" w14:textId="6A6D4129" w:rsidR="000E7678" w:rsidRDefault="00E11075" w:rsidP="00E27D08">
      <w:pPr>
        <w:jc w:val="center"/>
        <w:rPr>
          <w:lang w:val="en-US"/>
        </w:rPr>
      </w:pPr>
      <w:r w:rsidRPr="00E11075">
        <w:rPr>
          <w:noProof/>
          <w:lang w:val="en-US"/>
        </w:rPr>
        <w:drawing>
          <wp:inline distT="0" distB="0" distL="0" distR="0" wp14:anchorId="7C69B162" wp14:editId="1AF678B8">
            <wp:extent cx="2117272" cy="728895"/>
            <wp:effectExtent l="0" t="0" r="0" b="0"/>
            <wp:docPr id="1496693946"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3946" name="Obrázek 1" descr="Obsah obrázku text, snímek obrazovky, Písmo, Grafika&#10;&#10;Obsah vygenerovaný umělou inteligencí může být nesprávný."/>
                    <pic:cNvPicPr/>
                  </pic:nvPicPr>
                  <pic:blipFill>
                    <a:blip r:embed="rId40"/>
                    <a:stretch>
                      <a:fillRect/>
                    </a:stretch>
                  </pic:blipFill>
                  <pic:spPr>
                    <a:xfrm>
                      <a:off x="0" y="0"/>
                      <a:ext cx="2202397" cy="758200"/>
                    </a:xfrm>
                    <a:prstGeom prst="rect">
                      <a:avLst/>
                    </a:prstGeom>
                  </pic:spPr>
                </pic:pic>
              </a:graphicData>
            </a:graphic>
          </wp:inline>
        </w:drawing>
      </w:r>
    </w:p>
    <w:p w14:paraId="16455F79" w14:textId="406975C4" w:rsidR="00AA12D7" w:rsidRPr="00E11075" w:rsidRDefault="003C36CE" w:rsidP="003C36CE">
      <w:pPr>
        <w:pStyle w:val="Titulek"/>
        <w:rPr>
          <w:lang w:val="en-US"/>
        </w:rPr>
      </w:pPr>
      <w:bookmarkStart w:id="105" w:name="_Toc191228666"/>
      <w:r>
        <w:t xml:space="preserve">Obrázek </w:t>
      </w:r>
      <w:fldSimple w:instr=" SEQ Obrázek \* ARABIC ">
        <w:r w:rsidR="00394289">
          <w:rPr>
            <w:noProof/>
          </w:rPr>
          <w:t>30</w:t>
        </w:r>
      </w:fldSimple>
      <w:r>
        <w:t xml:space="preserve"> - Přesměrování do </w:t>
      </w:r>
      <w:r w:rsidR="000735D1">
        <w:t>virtuálního</w:t>
      </w:r>
      <w:r>
        <w:t xml:space="preserve"> prostředí</w:t>
      </w:r>
      <w:bookmarkEnd w:id="105"/>
    </w:p>
    <w:p w14:paraId="0BA98967" w14:textId="4EF3400E" w:rsidR="00A62DF4" w:rsidRDefault="00816E8A" w:rsidP="00062C70">
      <w:r>
        <w:t xml:space="preserve">To, že se nacházíme ve </w:t>
      </w:r>
      <w:r w:rsidR="00411A3B">
        <w:t>virtuálním</w:t>
      </w:r>
      <w:r>
        <w:t xml:space="preserve"> prostředí poznáme </w:t>
      </w:r>
      <w:r w:rsidR="00E04536">
        <w:t>tím,</w:t>
      </w:r>
      <w:r>
        <w:t xml:space="preserve"> že se před příkazový prompt vloží </w:t>
      </w:r>
      <w:r w:rsidR="00C50A11">
        <w:t>název virtuálního prostředí např.</w:t>
      </w:r>
      <w:r w:rsidR="003C36DB">
        <w:t>:</w:t>
      </w:r>
      <w:r>
        <w:t xml:space="preserve"> „(venv)“.</w:t>
      </w:r>
      <w:r w:rsidR="00905920">
        <w:t xml:space="preserve"> </w:t>
      </w:r>
      <w:r w:rsidR="00AE7A0B">
        <w:t>V tuto chvíli</w:t>
      </w:r>
      <w:r w:rsidR="000A0D9D">
        <w:t xml:space="preserve"> budou</w:t>
      </w:r>
      <w:r w:rsidR="00AE7A0B">
        <w:t xml:space="preserve"> jakékoliv příkazy související s</w:t>
      </w:r>
      <w:r w:rsidR="003B50EF">
        <w:t> </w:t>
      </w:r>
      <w:r w:rsidR="00AE7A0B">
        <w:t>pythonem</w:t>
      </w:r>
      <w:r w:rsidR="003B50EF">
        <w:t xml:space="preserve"> (</w:t>
      </w:r>
      <w:r w:rsidR="002963C1">
        <w:t>python3, pip3</w:t>
      </w:r>
      <w:r w:rsidR="003B50EF">
        <w:t>)</w:t>
      </w:r>
      <w:r w:rsidR="000A0D9D">
        <w:t xml:space="preserve"> </w:t>
      </w:r>
      <w:r w:rsidR="00AE7A0B">
        <w:t>volány binárními soubory ve virtuálním prostředí</w:t>
      </w:r>
      <w:r w:rsidR="00C62E97">
        <w:t xml:space="preserve"> a </w:t>
      </w:r>
      <w:r w:rsidR="00A72E7F">
        <w:t>knihovny</w:t>
      </w:r>
      <w:r w:rsidR="00C62E97">
        <w:t xml:space="preserve"> instalované</w:t>
      </w:r>
      <w:r w:rsidR="004E552F">
        <w:t xml:space="preserve"> </w:t>
      </w:r>
      <w:r w:rsidR="00C214C5">
        <w:t>balíčkový</w:t>
      </w:r>
      <w:r w:rsidR="00DB76A8">
        <w:t>m</w:t>
      </w:r>
      <w:r w:rsidR="00C214C5">
        <w:t xml:space="preserve"> správcem</w:t>
      </w:r>
      <w:r w:rsidR="004641DD">
        <w:t xml:space="preserve"> pythonu</w:t>
      </w:r>
      <w:r w:rsidR="00C214C5">
        <w:t xml:space="preserve"> „pip</w:t>
      </w:r>
      <w:r w:rsidR="00D55FE7">
        <w:t>3</w:t>
      </w:r>
      <w:r w:rsidR="00C214C5">
        <w:t>“ budou instalovány jen v rámci tohoto prostředí.</w:t>
      </w:r>
    </w:p>
    <w:p w14:paraId="1CA7F876" w14:textId="7912B545" w:rsidR="00617BDF" w:rsidRDefault="00E4146A" w:rsidP="00A62DF4">
      <w:pPr>
        <w:spacing w:line="240" w:lineRule="auto"/>
        <w:ind w:firstLine="0"/>
        <w:jc w:val="left"/>
      </w:pPr>
      <w:r>
        <w:t xml:space="preserve">Nyní můžeme nainstalovat potřebné </w:t>
      </w:r>
      <w:r w:rsidR="00A428F5">
        <w:t>knihovny</w:t>
      </w:r>
      <w:r>
        <w:t xml:space="preserve"> pro python</w:t>
      </w:r>
      <w:r w:rsidR="005F1450">
        <w:t>.</w:t>
      </w:r>
    </w:p>
    <w:p w14:paraId="05967BA9" w14:textId="75A232EB" w:rsidR="001229F4" w:rsidRDefault="00617BDF" w:rsidP="00A62DF4">
      <w:pPr>
        <w:spacing w:line="240" w:lineRule="auto"/>
        <w:ind w:firstLine="0"/>
        <w:jc w:val="left"/>
      </w:pPr>
      <w:r>
        <w:br w:type="page"/>
      </w:r>
    </w:p>
    <w:p w14:paraId="4D2A82AE" w14:textId="77777777" w:rsidR="00AC0A26" w:rsidRDefault="001229F4" w:rsidP="001229F4">
      <w:pPr>
        <w:pStyle w:val="Nadpis3"/>
      </w:pPr>
      <w:bookmarkStart w:id="106" w:name="_Toc191228626"/>
      <w:proofErr w:type="spellStart"/>
      <w:r>
        <w:lastRenderedPageBreak/>
        <w:t>Scapy</w:t>
      </w:r>
      <w:bookmarkEnd w:id="106"/>
      <w:proofErr w:type="spellEnd"/>
    </w:p>
    <w:p w14:paraId="30C456D3" w14:textId="15714DD6" w:rsidR="005E62E9" w:rsidRDefault="00002642" w:rsidP="0046023B">
      <w:r>
        <w:t>Knihovna umožňující práci s</w:t>
      </w:r>
      <w:r w:rsidR="00483342">
        <w:t> </w:t>
      </w:r>
      <w:r>
        <w:t>pakety</w:t>
      </w:r>
      <w:r w:rsidR="00483342">
        <w:t xml:space="preserve"> v pythonu.</w:t>
      </w:r>
      <w:r w:rsidR="0046023B">
        <w:t xml:space="preserve"> Při vývoji byla použita </w:t>
      </w:r>
      <w:r w:rsidR="000430DC">
        <w:t>následující verze:</w:t>
      </w:r>
    </w:p>
    <w:p w14:paraId="69D10C45" w14:textId="798BF595" w:rsidR="00B658EC" w:rsidRDefault="007B27AB" w:rsidP="00D459D6">
      <w:pPr>
        <w:jc w:val="center"/>
      </w:pPr>
      <w:r>
        <w:rPr>
          <w:noProof/>
        </w:rPr>
        <w:drawing>
          <wp:inline distT="0" distB="0" distL="0" distR="0" wp14:anchorId="09593F15" wp14:editId="12FBEFC3">
            <wp:extent cx="4261757" cy="1266640"/>
            <wp:effectExtent l="0" t="0" r="5715" b="0"/>
            <wp:docPr id="103403770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7705"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4304880" cy="1279457"/>
                    </a:xfrm>
                    <a:prstGeom prst="rect">
                      <a:avLst/>
                    </a:prstGeom>
                  </pic:spPr>
                </pic:pic>
              </a:graphicData>
            </a:graphic>
          </wp:inline>
        </w:drawing>
      </w:r>
    </w:p>
    <w:p w14:paraId="67C6E967" w14:textId="1AC28FC6" w:rsidR="00BB072A" w:rsidRDefault="0090568F" w:rsidP="0090568F">
      <w:pPr>
        <w:pStyle w:val="Titulek"/>
      </w:pPr>
      <w:bookmarkStart w:id="107" w:name="_Toc191228667"/>
      <w:r>
        <w:t xml:space="preserve">Obrázek </w:t>
      </w:r>
      <w:fldSimple w:instr=" SEQ Obrázek \* ARABIC ">
        <w:r w:rsidR="00394289">
          <w:rPr>
            <w:noProof/>
          </w:rPr>
          <w:t>31</w:t>
        </w:r>
      </w:fldSimple>
      <w:r>
        <w:t xml:space="preserve"> - Verze knihovny </w:t>
      </w:r>
      <w:proofErr w:type="spellStart"/>
      <w:r w:rsidR="00C961D0">
        <w:t>S</w:t>
      </w:r>
      <w:r>
        <w:t>capy</w:t>
      </w:r>
      <w:bookmarkEnd w:id="107"/>
      <w:proofErr w:type="spellEnd"/>
    </w:p>
    <w:p w14:paraId="2851E5EC" w14:textId="271D4BFF" w:rsidR="003B3FAA" w:rsidRDefault="003B3FAA" w:rsidP="003B3FAA">
      <w:r>
        <w:t>Instalace knihovny je provedena příkazem:</w:t>
      </w:r>
    </w:p>
    <w:p w14:paraId="535FBFCE" w14:textId="4B16C667" w:rsidR="00853713" w:rsidRDefault="005F19B4" w:rsidP="005F19B4">
      <w:pPr>
        <w:jc w:val="center"/>
      </w:pPr>
      <w:r w:rsidRPr="005F19B4">
        <w:rPr>
          <w:noProof/>
        </w:rPr>
        <w:drawing>
          <wp:inline distT="0" distB="0" distL="0" distR="0" wp14:anchorId="43C64711" wp14:editId="572FBAE3">
            <wp:extent cx="1583871" cy="738492"/>
            <wp:effectExtent l="0" t="0" r="0" b="5080"/>
            <wp:docPr id="1475090392" name="Obrázek 1" descr="Obsah obrázku text, snímek obrazovky,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0392" name="Obrázek 1" descr="Obsah obrázku text, snímek obrazovky, Písmo, Grafika&#10;&#10;Obsah vygenerovaný umělou inteligencí může být nesprávný."/>
                    <pic:cNvPicPr/>
                  </pic:nvPicPr>
                  <pic:blipFill>
                    <a:blip r:embed="rId42"/>
                    <a:stretch>
                      <a:fillRect/>
                    </a:stretch>
                  </pic:blipFill>
                  <pic:spPr>
                    <a:xfrm>
                      <a:off x="0" y="0"/>
                      <a:ext cx="1638425" cy="763928"/>
                    </a:xfrm>
                    <a:prstGeom prst="rect">
                      <a:avLst/>
                    </a:prstGeom>
                  </pic:spPr>
                </pic:pic>
              </a:graphicData>
            </a:graphic>
          </wp:inline>
        </w:drawing>
      </w:r>
    </w:p>
    <w:p w14:paraId="1910E73B" w14:textId="75A9AF21" w:rsidR="00210AE6" w:rsidRPr="003B3FAA" w:rsidRDefault="00EB0D86" w:rsidP="00EB0D86">
      <w:pPr>
        <w:pStyle w:val="Titulek"/>
      </w:pPr>
      <w:bookmarkStart w:id="108" w:name="_Toc191228668"/>
      <w:r>
        <w:t xml:space="preserve">Obrázek </w:t>
      </w:r>
      <w:fldSimple w:instr=" SEQ Obrázek \* ARABIC ">
        <w:r w:rsidR="00394289">
          <w:rPr>
            <w:noProof/>
          </w:rPr>
          <w:t>32</w:t>
        </w:r>
      </w:fldSimple>
      <w:r>
        <w:t xml:space="preserve"> - Instalace </w:t>
      </w:r>
      <w:proofErr w:type="spellStart"/>
      <w:r>
        <w:t>Scapy</w:t>
      </w:r>
      <w:proofErr w:type="spellEnd"/>
      <w:r>
        <w:t xml:space="preserve"> knihovny</w:t>
      </w:r>
      <w:bookmarkEnd w:id="108"/>
    </w:p>
    <w:p w14:paraId="36A0E50D" w14:textId="51CE533D" w:rsidR="00AC0A26" w:rsidRDefault="00AC0A26" w:rsidP="001229F4">
      <w:pPr>
        <w:pStyle w:val="Nadpis3"/>
      </w:pPr>
      <w:bookmarkStart w:id="109" w:name="_Toc191228627"/>
      <w:proofErr w:type="spellStart"/>
      <w:r>
        <w:t>Prettytable</w:t>
      </w:r>
      <w:bookmarkEnd w:id="109"/>
      <w:proofErr w:type="spellEnd"/>
    </w:p>
    <w:p w14:paraId="7DE83010" w14:textId="77777777" w:rsidR="007B27AB" w:rsidRDefault="002306EC" w:rsidP="007B27AB">
      <w:r w:rsidRPr="002306EC">
        <w:t xml:space="preserve">Python knihovna, která umožňuje snadné formátování a zobrazení tabulek </w:t>
      </w:r>
      <w:r>
        <w:t>v příkazovém řádku</w:t>
      </w:r>
      <w:r w:rsidRPr="002306EC">
        <w:t>.</w:t>
      </w:r>
      <w:r w:rsidR="004678FA">
        <w:t xml:space="preserve"> </w:t>
      </w:r>
      <w:r w:rsidR="00327C24">
        <w:t>Ideální</w:t>
      </w:r>
      <w:r w:rsidR="004678FA">
        <w:t xml:space="preserve"> pro zobrazení strukturovaných dat.</w:t>
      </w:r>
      <w:r w:rsidR="007B27AB">
        <w:t xml:space="preserve"> Při vývoji byla použita následující verze:</w:t>
      </w:r>
    </w:p>
    <w:p w14:paraId="5719C83F" w14:textId="0B989EBD" w:rsidR="00F53152" w:rsidRDefault="007B27AB" w:rsidP="00D459D6">
      <w:pPr>
        <w:jc w:val="center"/>
      </w:pPr>
      <w:r>
        <w:rPr>
          <w:noProof/>
        </w:rPr>
        <w:drawing>
          <wp:inline distT="0" distB="0" distL="0" distR="0" wp14:anchorId="790E71AD" wp14:editId="05D13DAA">
            <wp:extent cx="4565650" cy="1202944"/>
            <wp:effectExtent l="0" t="0" r="6350" b="0"/>
            <wp:docPr id="1997894535" name="Obrázek 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4535" name="Obrázek 2" descr="Obsah obrázku text, snímek obrazovky, Písmo&#10;&#10;Obsah vygenerovaný umělou inteligencí může být nesprávný."/>
                    <pic:cNvPicPr/>
                  </pic:nvPicPr>
                  <pic:blipFill>
                    <a:blip r:embed="rId43">
                      <a:extLst>
                        <a:ext uri="{28A0092B-C50C-407E-A947-70E740481C1C}">
                          <a14:useLocalDpi xmlns:a14="http://schemas.microsoft.com/office/drawing/2010/main" val="0"/>
                        </a:ext>
                      </a:extLst>
                    </a:blip>
                    <a:stretch>
                      <a:fillRect/>
                    </a:stretch>
                  </pic:blipFill>
                  <pic:spPr>
                    <a:xfrm>
                      <a:off x="0" y="0"/>
                      <a:ext cx="4628120" cy="1219403"/>
                    </a:xfrm>
                    <a:prstGeom prst="rect">
                      <a:avLst/>
                    </a:prstGeom>
                  </pic:spPr>
                </pic:pic>
              </a:graphicData>
            </a:graphic>
          </wp:inline>
        </w:drawing>
      </w:r>
    </w:p>
    <w:p w14:paraId="3D3116E1" w14:textId="02B5C030" w:rsidR="00390944" w:rsidRDefault="00390944" w:rsidP="00390944">
      <w:pPr>
        <w:pStyle w:val="Titulek"/>
      </w:pPr>
      <w:bookmarkStart w:id="110" w:name="_Toc191228669"/>
      <w:r>
        <w:t xml:space="preserve">Obrázek </w:t>
      </w:r>
      <w:fldSimple w:instr=" SEQ Obrázek \* ARABIC ">
        <w:r w:rsidR="00394289">
          <w:rPr>
            <w:noProof/>
          </w:rPr>
          <w:t>33</w:t>
        </w:r>
      </w:fldSimple>
      <w:r>
        <w:t xml:space="preserve"> - Verze knihovny </w:t>
      </w:r>
      <w:proofErr w:type="spellStart"/>
      <w:r>
        <w:t>Prettytable</w:t>
      </w:r>
      <w:bookmarkEnd w:id="110"/>
      <w:proofErr w:type="spellEnd"/>
    </w:p>
    <w:p w14:paraId="6767C137" w14:textId="77777777" w:rsidR="006E7E93" w:rsidRDefault="006E7E93" w:rsidP="006E7E93">
      <w:r>
        <w:t>Instalace knihovny je provedena příkazem:</w:t>
      </w:r>
    </w:p>
    <w:p w14:paraId="11C8B9DD" w14:textId="762F9598" w:rsidR="006E7E93" w:rsidRDefault="006E7E93" w:rsidP="006E7E93">
      <w:pPr>
        <w:jc w:val="center"/>
      </w:pPr>
      <w:r w:rsidRPr="006E7E93">
        <w:rPr>
          <w:noProof/>
        </w:rPr>
        <w:drawing>
          <wp:inline distT="0" distB="0" distL="0" distR="0" wp14:anchorId="1A8AE74D" wp14:editId="491EA32B">
            <wp:extent cx="1807029" cy="626493"/>
            <wp:effectExtent l="0" t="0" r="3175" b="2540"/>
            <wp:docPr id="1430440892" name="Obrázek 1" descr="Obsah obrázku Písmo, text,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0892" name="Obrázek 1" descr="Obsah obrázku Písmo, text, snímek obrazovky, Grafika&#10;&#10;Obsah vygenerovaný umělou inteligencí může být nesprávný."/>
                    <pic:cNvPicPr/>
                  </pic:nvPicPr>
                  <pic:blipFill>
                    <a:blip r:embed="rId44"/>
                    <a:stretch>
                      <a:fillRect/>
                    </a:stretch>
                  </pic:blipFill>
                  <pic:spPr>
                    <a:xfrm>
                      <a:off x="0" y="0"/>
                      <a:ext cx="1842156" cy="638671"/>
                    </a:xfrm>
                    <a:prstGeom prst="rect">
                      <a:avLst/>
                    </a:prstGeom>
                  </pic:spPr>
                </pic:pic>
              </a:graphicData>
            </a:graphic>
          </wp:inline>
        </w:drawing>
      </w:r>
    </w:p>
    <w:p w14:paraId="07A887A0" w14:textId="5404DA92" w:rsidR="00177810" w:rsidRDefault="005769D5" w:rsidP="00A225F6">
      <w:pPr>
        <w:pStyle w:val="Titulek"/>
      </w:pPr>
      <w:bookmarkStart w:id="111" w:name="_Toc191228670"/>
      <w:r>
        <w:t xml:space="preserve">Obrázek </w:t>
      </w:r>
      <w:fldSimple w:instr=" SEQ Obrázek \* ARABIC ">
        <w:r w:rsidR="00394289">
          <w:rPr>
            <w:noProof/>
          </w:rPr>
          <w:t>34</w:t>
        </w:r>
      </w:fldSimple>
      <w:r>
        <w:t xml:space="preserve"> - Instalace </w:t>
      </w:r>
      <w:proofErr w:type="spellStart"/>
      <w:r>
        <w:t>Prettytable</w:t>
      </w:r>
      <w:proofErr w:type="spellEnd"/>
      <w:r>
        <w:t xml:space="preserve"> knihovny</w:t>
      </w:r>
      <w:bookmarkEnd w:id="111"/>
    </w:p>
    <w:p w14:paraId="18CCCD46" w14:textId="57247BD8" w:rsidR="006E7E93" w:rsidRPr="00181DCF" w:rsidRDefault="00177810" w:rsidP="00181DCF">
      <w:pPr>
        <w:spacing w:line="240" w:lineRule="auto"/>
        <w:ind w:firstLine="0"/>
        <w:jc w:val="left"/>
        <w:rPr>
          <w:b/>
          <w:bCs/>
          <w:sz w:val="20"/>
          <w:szCs w:val="20"/>
        </w:rPr>
      </w:pPr>
      <w:r>
        <w:br w:type="page"/>
      </w:r>
    </w:p>
    <w:p w14:paraId="30CAC542" w14:textId="52FB134F" w:rsidR="00AC0A26" w:rsidRPr="00AC0A26" w:rsidRDefault="00AC0A26" w:rsidP="00AC0A26">
      <w:pPr>
        <w:pStyle w:val="Nadpis3"/>
      </w:pPr>
      <w:bookmarkStart w:id="112" w:name="_Toc191228628"/>
      <w:proofErr w:type="spellStart"/>
      <w:r>
        <w:lastRenderedPageBreak/>
        <w:t>Psutil</w:t>
      </w:r>
      <w:bookmarkEnd w:id="112"/>
      <w:proofErr w:type="spellEnd"/>
    </w:p>
    <w:p w14:paraId="3708B461" w14:textId="77777777" w:rsidR="007B27AB" w:rsidRDefault="005169E8" w:rsidP="007B27AB">
      <w:r>
        <w:t>Tato knihovna</w:t>
      </w:r>
      <w:r w:rsidR="002B09E8" w:rsidRPr="002B09E8">
        <w:t xml:space="preserve"> umožňuje přístup k informacím o běžících procesech</w:t>
      </w:r>
      <w:r w:rsidR="00106E84">
        <w:t>, jejich správu</w:t>
      </w:r>
      <w:r w:rsidR="002B09E8" w:rsidRPr="002B09E8">
        <w:t xml:space="preserve"> a </w:t>
      </w:r>
      <w:r w:rsidR="00B1424A">
        <w:t xml:space="preserve">informace o </w:t>
      </w:r>
      <w:r w:rsidR="002B09E8" w:rsidRPr="002B09E8">
        <w:t>využití systémových zdrojů.</w:t>
      </w:r>
      <w:r w:rsidR="007B27AB">
        <w:t xml:space="preserve"> Při vývoji byla použita následující verze:</w:t>
      </w:r>
    </w:p>
    <w:p w14:paraId="6015C136" w14:textId="77777777" w:rsidR="006E7E93" w:rsidRDefault="00D459D6" w:rsidP="00D459D6">
      <w:pPr>
        <w:jc w:val="center"/>
      </w:pPr>
      <w:r>
        <w:rPr>
          <w:noProof/>
        </w:rPr>
        <w:drawing>
          <wp:inline distT="0" distB="0" distL="0" distR="0" wp14:anchorId="033C685F" wp14:editId="039FD630">
            <wp:extent cx="4816928" cy="1271274"/>
            <wp:effectExtent l="0" t="0" r="3175" b="5080"/>
            <wp:docPr id="1484095059" name="Obrázek 3"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5059" name="Obrázek 3" descr="Obsah obrázku text, snímek obrazovky, Písmo&#10;&#10;Obsah vygenerovaný umělou inteligencí může být nesprávný."/>
                    <pic:cNvPicPr/>
                  </pic:nvPicPr>
                  <pic:blipFill>
                    <a:blip r:embed="rId45">
                      <a:extLst>
                        <a:ext uri="{28A0092B-C50C-407E-A947-70E740481C1C}">
                          <a14:useLocalDpi xmlns:a14="http://schemas.microsoft.com/office/drawing/2010/main" val="0"/>
                        </a:ext>
                      </a:extLst>
                    </a:blip>
                    <a:stretch>
                      <a:fillRect/>
                    </a:stretch>
                  </pic:blipFill>
                  <pic:spPr>
                    <a:xfrm>
                      <a:off x="0" y="0"/>
                      <a:ext cx="4850054" cy="1280017"/>
                    </a:xfrm>
                    <a:prstGeom prst="rect">
                      <a:avLst/>
                    </a:prstGeom>
                  </pic:spPr>
                </pic:pic>
              </a:graphicData>
            </a:graphic>
          </wp:inline>
        </w:drawing>
      </w:r>
    </w:p>
    <w:p w14:paraId="0200E4D0" w14:textId="5BAD53CA" w:rsidR="0004743D" w:rsidRDefault="00940635" w:rsidP="00940635">
      <w:pPr>
        <w:pStyle w:val="Titulek"/>
      </w:pPr>
      <w:bookmarkStart w:id="113" w:name="_Toc191228671"/>
      <w:r>
        <w:t xml:space="preserve">Obrázek </w:t>
      </w:r>
      <w:fldSimple w:instr=" SEQ Obrázek \* ARABIC ">
        <w:r w:rsidR="00394289">
          <w:rPr>
            <w:noProof/>
          </w:rPr>
          <w:t>35</w:t>
        </w:r>
      </w:fldSimple>
      <w:r>
        <w:t xml:space="preserve"> - Verze knihovny </w:t>
      </w:r>
      <w:proofErr w:type="spellStart"/>
      <w:r>
        <w:t>Psutil</w:t>
      </w:r>
      <w:bookmarkEnd w:id="113"/>
      <w:proofErr w:type="spellEnd"/>
    </w:p>
    <w:p w14:paraId="5C81FC12" w14:textId="1098DC2A" w:rsidR="009C4763" w:rsidRDefault="007F3337" w:rsidP="007F3337">
      <w:r>
        <w:t>Instalace knihovny je provedena příkazem:</w:t>
      </w:r>
    </w:p>
    <w:p w14:paraId="6B802237" w14:textId="4A4D47E9" w:rsidR="007F3337" w:rsidRDefault="007F3337" w:rsidP="00BD3002">
      <w:pPr>
        <w:jc w:val="center"/>
      </w:pPr>
      <w:r w:rsidRPr="007F3337">
        <w:rPr>
          <w:noProof/>
        </w:rPr>
        <w:drawing>
          <wp:inline distT="0" distB="0" distL="0" distR="0" wp14:anchorId="11CC981A" wp14:editId="5E0A6378">
            <wp:extent cx="1692729" cy="736605"/>
            <wp:effectExtent l="0" t="0" r="3175" b="6350"/>
            <wp:docPr id="1573597479" name="Obrázek 1" descr="Obsah obrázku text, Písmo,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7479" name="Obrázek 1" descr="Obsah obrázku text, Písmo, snímek obrazovky, Grafika&#10;&#10;Obsah vygenerovaný umělou inteligencí může být nesprávný."/>
                    <pic:cNvPicPr/>
                  </pic:nvPicPr>
                  <pic:blipFill>
                    <a:blip r:embed="rId46"/>
                    <a:stretch>
                      <a:fillRect/>
                    </a:stretch>
                  </pic:blipFill>
                  <pic:spPr>
                    <a:xfrm>
                      <a:off x="0" y="0"/>
                      <a:ext cx="1730737" cy="753145"/>
                    </a:xfrm>
                    <a:prstGeom prst="rect">
                      <a:avLst/>
                    </a:prstGeom>
                  </pic:spPr>
                </pic:pic>
              </a:graphicData>
            </a:graphic>
          </wp:inline>
        </w:drawing>
      </w:r>
    </w:p>
    <w:p w14:paraId="6BFEB883" w14:textId="32E25DF1" w:rsidR="00BD3002" w:rsidRPr="009C4763" w:rsidRDefault="00BD3002" w:rsidP="00BD3002">
      <w:pPr>
        <w:pStyle w:val="Titulek"/>
      </w:pPr>
      <w:bookmarkStart w:id="114" w:name="_Toc191228672"/>
      <w:r>
        <w:t xml:space="preserve">Obrázek </w:t>
      </w:r>
      <w:fldSimple w:instr=" SEQ Obrázek \* ARABIC ">
        <w:r w:rsidR="00394289">
          <w:rPr>
            <w:noProof/>
          </w:rPr>
          <w:t>36</w:t>
        </w:r>
      </w:fldSimple>
      <w:r>
        <w:t xml:space="preserve"> - Instalace </w:t>
      </w:r>
      <w:proofErr w:type="spellStart"/>
      <w:r>
        <w:t>Psutil</w:t>
      </w:r>
      <w:proofErr w:type="spellEnd"/>
      <w:r>
        <w:t xml:space="preserve"> knihovny</w:t>
      </w:r>
      <w:bookmarkEnd w:id="114"/>
    </w:p>
    <w:p w14:paraId="30CC9184" w14:textId="77777777" w:rsidR="00083DC4" w:rsidRDefault="006D7527" w:rsidP="006D7527">
      <w:pPr>
        <w:pStyle w:val="Nadpis1"/>
      </w:pPr>
      <w:bookmarkStart w:id="115" w:name="_Toc191228629"/>
      <w:r>
        <w:t>Mechanismy nástroje</w:t>
      </w:r>
      <w:r w:rsidR="004D6844">
        <w:t xml:space="preserve"> a instalačního skriptu</w:t>
      </w:r>
      <w:bookmarkEnd w:id="115"/>
    </w:p>
    <w:p w14:paraId="53070565" w14:textId="77777777" w:rsidR="00083DC4" w:rsidRDefault="00083DC4">
      <w:pPr>
        <w:spacing w:line="240" w:lineRule="auto"/>
        <w:ind w:firstLine="0"/>
        <w:jc w:val="left"/>
        <w:rPr>
          <w:b/>
          <w:bCs/>
          <w:kern w:val="32"/>
          <w:sz w:val="32"/>
          <w:szCs w:val="32"/>
        </w:rPr>
      </w:pPr>
      <w:r>
        <w:br w:type="page"/>
      </w:r>
    </w:p>
    <w:p w14:paraId="11954649" w14:textId="77777777" w:rsidR="005B0468" w:rsidRDefault="00800809" w:rsidP="006D7527">
      <w:pPr>
        <w:pStyle w:val="Nadpis1"/>
      </w:pPr>
      <w:bookmarkStart w:id="116" w:name="_Toc191228630"/>
      <w:r>
        <w:lastRenderedPageBreak/>
        <w:t>Instalace</w:t>
      </w:r>
      <w:r w:rsidR="00573824">
        <w:t xml:space="preserve"> </w:t>
      </w:r>
      <w:r w:rsidR="00145227">
        <w:t>WiFighteru</w:t>
      </w:r>
      <w:bookmarkEnd w:id="116"/>
    </w:p>
    <w:p w14:paraId="37E64342" w14:textId="765A6951" w:rsidR="00062C70" w:rsidRDefault="00E624C4" w:rsidP="00FD39E2">
      <w:r>
        <w:t xml:space="preserve">Detailní </w:t>
      </w:r>
      <w:r w:rsidR="00FD39E2">
        <w:t>kroky pro správnou přípravu prostředí pro nástroj</w:t>
      </w:r>
      <w:r w:rsidR="00C96C28">
        <w:t>,</w:t>
      </w:r>
      <w:r w:rsidR="00FD39E2">
        <w:t xml:space="preserve"> společně s</w:t>
      </w:r>
      <w:r w:rsidR="00193BA7">
        <w:t> </w:t>
      </w:r>
      <w:r w:rsidR="00FD39E2">
        <w:t>instalací</w:t>
      </w:r>
      <w:r w:rsidR="00193BA7">
        <w:t xml:space="preserve"> </w:t>
      </w:r>
      <w:r w:rsidR="00FD39E2">
        <w:t>potřebných balíčků jsme si popsali v</w:t>
      </w:r>
      <w:r w:rsidR="00826CFB">
        <w:t> </w:t>
      </w:r>
      <w:r w:rsidR="00FD39E2">
        <w:t>kapitole</w:t>
      </w:r>
      <w:r w:rsidR="00826CFB">
        <w:t xml:space="preserve"> s názvem</w:t>
      </w:r>
      <w:r w:rsidR="00E84D39">
        <w:t xml:space="preserve"> </w:t>
      </w:r>
      <w:commentRangeStart w:id="117"/>
      <w:r w:rsidR="00E84D39">
        <w:t>„</w:t>
      </w:r>
      <w:r w:rsidR="00E84D39" w:rsidRPr="00E84D39">
        <w:t>Konfigurace vývojového prostředí</w:t>
      </w:r>
      <w:r w:rsidR="00E84D39">
        <w:t>“</w:t>
      </w:r>
      <w:commentRangeEnd w:id="117"/>
      <w:r w:rsidR="00D83084">
        <w:rPr>
          <w:rStyle w:val="Odkaznakoment"/>
        </w:rPr>
        <w:commentReference w:id="117"/>
      </w:r>
      <w:r w:rsidR="00FD39E2">
        <w:t>.</w:t>
      </w:r>
      <w:r w:rsidR="00D343BB">
        <w:t xml:space="preserve"> </w:t>
      </w:r>
      <w:r w:rsidR="00A42035">
        <w:t xml:space="preserve">Veškeré </w:t>
      </w:r>
      <w:r w:rsidR="006A6591">
        <w:t xml:space="preserve">uvedené </w:t>
      </w:r>
      <w:r w:rsidR="00A42035">
        <w:t xml:space="preserve">kroky automatizuje a </w:t>
      </w:r>
      <w:r w:rsidR="002062B2">
        <w:t>usnadňuje</w:t>
      </w:r>
      <w:r w:rsidR="00D343BB">
        <w:t xml:space="preserve"> instalační </w:t>
      </w:r>
      <w:proofErr w:type="spellStart"/>
      <w:r w:rsidR="009103FD">
        <w:t>bash</w:t>
      </w:r>
      <w:proofErr w:type="spellEnd"/>
      <w:r w:rsidR="009103FD">
        <w:t xml:space="preserve"> </w:t>
      </w:r>
      <w:r w:rsidR="00D343BB">
        <w:t>skript</w:t>
      </w:r>
      <w:r w:rsidR="0082633C">
        <w:t xml:space="preserve"> přiložený k nástroji</w:t>
      </w:r>
      <w:r w:rsidR="004139FA">
        <w:t>, který je blíže popsán v předchozí kapitole.</w:t>
      </w:r>
      <w:r w:rsidR="0027084A">
        <w:t xml:space="preserve"> Tento instalační skript hraje klíčovou roli v</w:t>
      </w:r>
      <w:r w:rsidR="00602A7E">
        <w:t> </w:t>
      </w:r>
      <w:r w:rsidR="0027084A">
        <w:t>instalaci</w:t>
      </w:r>
      <w:r w:rsidR="00602A7E">
        <w:t xml:space="preserve"> a je nutno</w:t>
      </w:r>
      <w:r w:rsidR="0069241C">
        <w:t xml:space="preserve"> předem</w:t>
      </w:r>
      <w:r w:rsidR="00602A7E">
        <w:t xml:space="preserve"> </w:t>
      </w:r>
      <w:r w:rsidR="00183F96">
        <w:t>říct</w:t>
      </w:r>
      <w:r w:rsidR="00602A7E">
        <w:t xml:space="preserve">, že je </w:t>
      </w:r>
      <w:r w:rsidR="00B62A1C">
        <w:t>navržen</w:t>
      </w:r>
      <w:r w:rsidR="00602A7E">
        <w:t xml:space="preserve"> pouze pro distribuce openSUSE</w:t>
      </w:r>
      <w:r w:rsidR="00E52D4B">
        <w:t>.</w:t>
      </w:r>
      <w:r w:rsidR="00183F96">
        <w:t xml:space="preserve"> Na jiných distribucích se </w:t>
      </w:r>
      <w:r w:rsidR="006D6253">
        <w:t>totiž nenachází balíčkový správce „zypper“</w:t>
      </w:r>
      <w:r w:rsidR="00300BBC">
        <w:t>, který instalační skript využívá</w:t>
      </w:r>
      <w:r w:rsidR="006D6253">
        <w:t xml:space="preserve"> a balíčky</w:t>
      </w:r>
      <w:r w:rsidR="00133ADC">
        <w:t xml:space="preserve"> můžou být</w:t>
      </w:r>
      <w:r w:rsidR="006D6253">
        <w:t xml:space="preserve"> jinak </w:t>
      </w:r>
      <w:r w:rsidR="000D6A5F">
        <w:t>pojmenovány</w:t>
      </w:r>
      <w:r w:rsidR="005B0528">
        <w:t>.</w:t>
      </w:r>
      <w:r w:rsidR="00B108BE">
        <w:t xml:space="preserve"> </w:t>
      </w:r>
      <w:r w:rsidR="00B108BE" w:rsidRPr="00757F39">
        <w:t>Systém, na který je WiFighter instalován musí také disponovat</w:t>
      </w:r>
      <w:r w:rsidR="00907E70" w:rsidRPr="00757F39">
        <w:t xml:space="preserve"> </w:t>
      </w:r>
      <w:r w:rsidR="00F04C77" w:rsidRPr="00757F39">
        <w:t>zaváděcím</w:t>
      </w:r>
      <w:r w:rsidR="00907E70" w:rsidRPr="00757F39">
        <w:t xml:space="preserve"> </w:t>
      </w:r>
      <w:r w:rsidR="00F04C77" w:rsidRPr="00757F39">
        <w:t>systémem „systemd“, kterého nástroj „systemctl“ využívá WiFighter ke svému fungování.</w:t>
      </w:r>
      <w:r w:rsidR="005D61FB">
        <w:t xml:space="preserve"> </w:t>
      </w:r>
      <w:r w:rsidR="009423E9">
        <w:t>Postup instalace je také uveden na GitHub stránce nástroje.</w:t>
      </w:r>
    </w:p>
    <w:p w14:paraId="7D8FABCF" w14:textId="217A5E91" w:rsidR="00D862F2" w:rsidRPr="00864989" w:rsidRDefault="00791350" w:rsidP="00FD39E2">
      <w:pPr>
        <w:rPr>
          <w:lang w:val="en-US"/>
        </w:rPr>
      </w:pPr>
      <w:r>
        <w:t xml:space="preserve">První </w:t>
      </w:r>
      <w:r w:rsidR="00235BB4">
        <w:t>krokem</w:t>
      </w:r>
      <w:r w:rsidR="00202A79">
        <w:t xml:space="preserve"> instalace je stáhn</w:t>
      </w:r>
      <w:r w:rsidR="002E7D20">
        <w:t>u</w:t>
      </w:r>
      <w:r w:rsidR="00202A79">
        <w:t>t</w:t>
      </w:r>
      <w:r w:rsidR="002E7D20">
        <w:t>í</w:t>
      </w:r>
      <w:r w:rsidR="00202A79">
        <w:t xml:space="preserve"> </w:t>
      </w:r>
      <w:r w:rsidR="00A12F98">
        <w:t>repozitář</w:t>
      </w:r>
      <w:r w:rsidR="00355E07">
        <w:t>e</w:t>
      </w:r>
      <w:r w:rsidR="00A12F98">
        <w:t xml:space="preserve"> WiFighteru z</w:t>
      </w:r>
      <w:r w:rsidR="004D6AC3">
        <w:t> </w:t>
      </w:r>
      <w:r w:rsidR="00A12F98">
        <w:t>GitHubu</w:t>
      </w:r>
      <w:r w:rsidR="004D6AC3">
        <w:t xml:space="preserve">. </w:t>
      </w:r>
      <w:r w:rsidR="00CC2F39">
        <w:t>K</w:t>
      </w:r>
      <w:r w:rsidR="00B933AC">
        <w:t> </w:t>
      </w:r>
      <w:r w:rsidR="00CD4CA2">
        <w:t>úspěšnému</w:t>
      </w:r>
      <w:r w:rsidR="00B933AC">
        <w:t xml:space="preserve"> stažení</w:t>
      </w:r>
      <w:r w:rsidR="00CC2F39">
        <w:t xml:space="preserve"> musíme mít</w:t>
      </w:r>
      <w:r w:rsidR="00B933AC">
        <w:t xml:space="preserve"> nainstalovaný balíček </w:t>
      </w:r>
      <w:r w:rsidR="00F06ACD">
        <w:t>„</w:t>
      </w:r>
      <w:proofErr w:type="spellStart"/>
      <w:r w:rsidR="00B933AC">
        <w:t>git</w:t>
      </w:r>
      <w:proofErr w:type="spellEnd"/>
      <w:r w:rsidR="00F06ACD">
        <w:t>“</w:t>
      </w:r>
      <w:r w:rsidR="009A2DDF">
        <w:t>. V případě, že tomu tak není naistalujeme tento balíček příkazem:</w:t>
      </w:r>
    </w:p>
    <w:p w14:paraId="0B9B0FF0" w14:textId="70E53B43" w:rsidR="008A4F1B" w:rsidRDefault="00515112" w:rsidP="00515112">
      <w:pPr>
        <w:jc w:val="center"/>
      </w:pPr>
      <w:r w:rsidRPr="00515112">
        <w:rPr>
          <w:noProof/>
        </w:rPr>
        <w:drawing>
          <wp:inline distT="0" distB="0" distL="0" distR="0" wp14:anchorId="251F5A60" wp14:editId="502F982C">
            <wp:extent cx="1703614" cy="1144685"/>
            <wp:effectExtent l="0" t="0" r="0" b="0"/>
            <wp:docPr id="107422056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560" name="Obrázek 1" descr="Obsah obrázku text, snímek obrazovky, Písmo&#10;&#10;Obsah vygenerovaný umělou inteligencí může být nesprávný."/>
                    <pic:cNvPicPr/>
                  </pic:nvPicPr>
                  <pic:blipFill>
                    <a:blip r:embed="rId51"/>
                    <a:stretch>
                      <a:fillRect/>
                    </a:stretch>
                  </pic:blipFill>
                  <pic:spPr>
                    <a:xfrm>
                      <a:off x="0" y="0"/>
                      <a:ext cx="1716333" cy="1153231"/>
                    </a:xfrm>
                    <a:prstGeom prst="rect">
                      <a:avLst/>
                    </a:prstGeom>
                  </pic:spPr>
                </pic:pic>
              </a:graphicData>
            </a:graphic>
          </wp:inline>
        </w:drawing>
      </w:r>
    </w:p>
    <w:p w14:paraId="67C2E539" w14:textId="295D218E" w:rsidR="00FE5EA1" w:rsidRDefault="00A822F3" w:rsidP="005106CD">
      <w:pPr>
        <w:pStyle w:val="Titulek"/>
      </w:pPr>
      <w:bookmarkStart w:id="118" w:name="_Toc191228673"/>
      <w:r>
        <w:t xml:space="preserve">Obrázek </w:t>
      </w:r>
      <w:fldSimple w:instr=" SEQ Obrázek \* ARABIC ">
        <w:r w:rsidR="00394289">
          <w:rPr>
            <w:noProof/>
          </w:rPr>
          <w:t>37</w:t>
        </w:r>
      </w:fldSimple>
      <w:r>
        <w:t xml:space="preserve"> - Instalace Git balíčku</w:t>
      </w:r>
      <w:bookmarkEnd w:id="118"/>
    </w:p>
    <w:p w14:paraId="429001B3" w14:textId="3B19CE7C" w:rsidR="00DA102C" w:rsidRDefault="006013F9" w:rsidP="00DA102C">
      <w:r>
        <w:t xml:space="preserve">Poté stáhneme repozitář </w:t>
      </w:r>
      <w:r w:rsidR="00DF5D16">
        <w:t xml:space="preserve">do aktuálního adresáře </w:t>
      </w:r>
      <w:r>
        <w:t>následujícím příkazem:</w:t>
      </w:r>
    </w:p>
    <w:p w14:paraId="7C92FBD7" w14:textId="39F73EA7" w:rsidR="00251662" w:rsidRDefault="00251662" w:rsidP="00251662">
      <w:pPr>
        <w:jc w:val="center"/>
      </w:pPr>
      <w:r w:rsidRPr="00251662">
        <w:rPr>
          <w:noProof/>
        </w:rPr>
        <w:drawing>
          <wp:inline distT="0" distB="0" distL="0" distR="0" wp14:anchorId="5D2B64C8" wp14:editId="28685788">
            <wp:extent cx="4523014" cy="736467"/>
            <wp:effectExtent l="0" t="0" r="0" b="6985"/>
            <wp:docPr id="1198812022" name="Obrázek 1" descr="Obsah obrázku snímek obrazovky, text, Písmo,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2022" name="Obrázek 1" descr="Obsah obrázku snímek obrazovky, text, Písmo, Grafika&#10;&#10;Obsah vygenerovaný umělou inteligencí může být nesprávný."/>
                    <pic:cNvPicPr/>
                  </pic:nvPicPr>
                  <pic:blipFill>
                    <a:blip r:embed="rId52"/>
                    <a:stretch>
                      <a:fillRect/>
                    </a:stretch>
                  </pic:blipFill>
                  <pic:spPr>
                    <a:xfrm>
                      <a:off x="0" y="0"/>
                      <a:ext cx="4559575" cy="742420"/>
                    </a:xfrm>
                    <a:prstGeom prst="rect">
                      <a:avLst/>
                    </a:prstGeom>
                  </pic:spPr>
                </pic:pic>
              </a:graphicData>
            </a:graphic>
          </wp:inline>
        </w:drawing>
      </w:r>
    </w:p>
    <w:p w14:paraId="0AF06456" w14:textId="1ADA1D2B" w:rsidR="009B7F0D" w:rsidRDefault="00410AA7" w:rsidP="00410AA7">
      <w:pPr>
        <w:pStyle w:val="Titulek"/>
      </w:pPr>
      <w:bookmarkStart w:id="119" w:name="_Toc191228674"/>
      <w:r>
        <w:t xml:space="preserve">Obrázek </w:t>
      </w:r>
      <w:fldSimple w:instr=" SEQ Obrázek \* ARABIC ">
        <w:r w:rsidR="00394289">
          <w:rPr>
            <w:noProof/>
          </w:rPr>
          <w:t>38</w:t>
        </w:r>
      </w:fldSimple>
      <w:r>
        <w:t xml:space="preserve"> - Stažení WiFighter repozitáře</w:t>
      </w:r>
      <w:r w:rsidR="00636EFA">
        <w:t>¨</w:t>
      </w:r>
      <w:bookmarkEnd w:id="119"/>
    </w:p>
    <w:p w14:paraId="5F1DC238" w14:textId="49B1888D" w:rsidR="00636EFA" w:rsidRDefault="00F24ADA" w:rsidP="00636EFA">
      <w:r>
        <w:t>Po naklonování repozitáře se nám objeví nový adresář</w:t>
      </w:r>
      <w:r w:rsidR="00FB2A71">
        <w:t xml:space="preserve"> „WiFighter“</w:t>
      </w:r>
      <w:r w:rsidR="000B133B">
        <w:t xml:space="preserve"> do kterého se přesuneme pomocí příkazu „cd“</w:t>
      </w:r>
      <w:r w:rsidR="00325FD5">
        <w:t>.</w:t>
      </w:r>
    </w:p>
    <w:p w14:paraId="7952560C" w14:textId="2DC0B1CE" w:rsidR="00160051" w:rsidRDefault="006024B0" w:rsidP="00C773CC">
      <w:pPr>
        <w:jc w:val="center"/>
      </w:pPr>
      <w:r w:rsidRPr="006024B0">
        <w:rPr>
          <w:noProof/>
        </w:rPr>
        <w:drawing>
          <wp:inline distT="0" distB="0" distL="0" distR="0" wp14:anchorId="5471F377" wp14:editId="6E659A64">
            <wp:extent cx="1158104" cy="711200"/>
            <wp:effectExtent l="0" t="0" r="4445" b="0"/>
            <wp:docPr id="14762478" name="Obrázek 1" descr="Obsah obrázku text, snímek obrazovky, Písmo, k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8" name="Obrázek 1" descr="Obsah obrázku text, snímek obrazovky, Písmo, kruh&#10;&#10;Obsah vygenerovaný umělou inteligencí může být nesprávný."/>
                    <pic:cNvPicPr/>
                  </pic:nvPicPr>
                  <pic:blipFill>
                    <a:blip r:embed="rId53"/>
                    <a:stretch>
                      <a:fillRect/>
                    </a:stretch>
                  </pic:blipFill>
                  <pic:spPr>
                    <a:xfrm>
                      <a:off x="0" y="0"/>
                      <a:ext cx="1167962" cy="717254"/>
                    </a:xfrm>
                    <a:prstGeom prst="rect">
                      <a:avLst/>
                    </a:prstGeom>
                  </pic:spPr>
                </pic:pic>
              </a:graphicData>
            </a:graphic>
          </wp:inline>
        </w:drawing>
      </w:r>
    </w:p>
    <w:p w14:paraId="1F3CD559" w14:textId="7B57E2DC" w:rsidR="00256BE3" w:rsidRDefault="006C75DF" w:rsidP="006C75DF">
      <w:pPr>
        <w:pStyle w:val="Titulek"/>
      </w:pPr>
      <w:bookmarkStart w:id="120" w:name="_Toc191228675"/>
      <w:r>
        <w:t xml:space="preserve">Obrázek </w:t>
      </w:r>
      <w:fldSimple w:instr=" SEQ Obrázek \* ARABIC ">
        <w:r w:rsidR="00394289">
          <w:rPr>
            <w:noProof/>
          </w:rPr>
          <w:t>39</w:t>
        </w:r>
      </w:fldSimple>
      <w:r>
        <w:t xml:space="preserve"> - Přesunutí do WiFighter adresáře</w:t>
      </w:r>
      <w:bookmarkEnd w:id="120"/>
    </w:p>
    <w:p w14:paraId="0F8A518A" w14:textId="77777777" w:rsidR="00256BE3" w:rsidRDefault="00256BE3">
      <w:pPr>
        <w:spacing w:line="240" w:lineRule="auto"/>
        <w:ind w:firstLine="0"/>
        <w:jc w:val="left"/>
        <w:rPr>
          <w:b/>
          <w:bCs/>
          <w:sz w:val="20"/>
          <w:szCs w:val="20"/>
        </w:rPr>
      </w:pPr>
      <w:r>
        <w:br w:type="page"/>
      </w:r>
    </w:p>
    <w:p w14:paraId="5A9E51CB" w14:textId="4F93B40B" w:rsidR="006013F9" w:rsidRDefault="009F244E" w:rsidP="00C22288">
      <w:r>
        <w:lastRenderedPageBreak/>
        <w:t>V adresáři se nachází instalační skript pro WiFighter</w:t>
      </w:r>
      <w:r w:rsidR="00323F47">
        <w:t>. Přidáme mu potřebná oprávnění pro spuštění</w:t>
      </w:r>
      <w:r w:rsidR="00D03ABA">
        <w:t xml:space="preserve"> a spustíme ho pod uživatelem root</w:t>
      </w:r>
      <w:r w:rsidR="00790EE9">
        <w:t>. V případě, že nebude spuštěn pod uživatelem root</w:t>
      </w:r>
      <w:r w:rsidR="00D26C11">
        <w:t>,</w:t>
      </w:r>
      <w:r w:rsidR="009E0C03">
        <w:t xml:space="preserve"> </w:t>
      </w:r>
      <w:r w:rsidR="00974043">
        <w:t>skript</w:t>
      </w:r>
      <w:r w:rsidR="00F1566C">
        <w:t xml:space="preserve"> </w:t>
      </w:r>
      <w:r w:rsidR="004871A4">
        <w:t>zobrazí</w:t>
      </w:r>
      <w:r w:rsidR="00121333">
        <w:t xml:space="preserve"> chybo</w:t>
      </w:r>
      <w:r w:rsidR="00D460A9">
        <w:t>vou hlášku</w:t>
      </w:r>
      <w:r w:rsidR="001D180D">
        <w:t>.</w:t>
      </w:r>
    </w:p>
    <w:p w14:paraId="7C241143" w14:textId="2144683C" w:rsidR="00F10BD7" w:rsidRDefault="00CC44CC" w:rsidP="006777E3">
      <w:pPr>
        <w:jc w:val="center"/>
      </w:pPr>
      <w:r w:rsidRPr="00CC44CC">
        <w:rPr>
          <w:noProof/>
        </w:rPr>
        <w:drawing>
          <wp:inline distT="0" distB="0" distL="0" distR="0" wp14:anchorId="585F88B5" wp14:editId="3A10A630">
            <wp:extent cx="2166257" cy="1208196"/>
            <wp:effectExtent l="0" t="0" r="5715" b="0"/>
            <wp:docPr id="556365038"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038" name="Obrázek 1" descr="Obsah obrázku text, Písmo, snímek obrazovky&#10;&#10;Obsah vygenerovaný umělou inteligencí může být nesprávný."/>
                    <pic:cNvPicPr/>
                  </pic:nvPicPr>
                  <pic:blipFill>
                    <a:blip r:embed="rId54"/>
                    <a:stretch>
                      <a:fillRect/>
                    </a:stretch>
                  </pic:blipFill>
                  <pic:spPr>
                    <a:xfrm>
                      <a:off x="0" y="0"/>
                      <a:ext cx="2200014" cy="1227024"/>
                    </a:xfrm>
                    <a:prstGeom prst="rect">
                      <a:avLst/>
                    </a:prstGeom>
                  </pic:spPr>
                </pic:pic>
              </a:graphicData>
            </a:graphic>
          </wp:inline>
        </w:drawing>
      </w:r>
    </w:p>
    <w:p w14:paraId="0BCDF91E" w14:textId="108798B1" w:rsidR="00A449BA" w:rsidRPr="00A449BA" w:rsidRDefault="00A449BA" w:rsidP="00B570C5">
      <w:pPr>
        <w:pStyle w:val="Titulek"/>
      </w:pPr>
      <w:bookmarkStart w:id="121" w:name="_Toc191228676"/>
      <w:r>
        <w:t xml:space="preserve">Obrázek </w:t>
      </w:r>
      <w:fldSimple w:instr=" SEQ Obrázek \* ARABIC ">
        <w:r w:rsidR="00394289">
          <w:rPr>
            <w:noProof/>
          </w:rPr>
          <w:t>40</w:t>
        </w:r>
      </w:fldSimple>
      <w:r>
        <w:t xml:space="preserve"> - Spuštění instalačního skriptu</w:t>
      </w:r>
      <w:bookmarkEnd w:id="121"/>
    </w:p>
    <w:p w14:paraId="288D1D2F" w14:textId="0F8F4931" w:rsidR="007A0277" w:rsidRDefault="00D56B33" w:rsidP="007A0277">
      <w:proofErr w:type="spellStart"/>
      <w:r>
        <w:rPr>
          <w:lang w:val="en-US"/>
        </w:rPr>
        <w:t>S</w:t>
      </w:r>
      <w:r w:rsidR="00B32D75">
        <w:rPr>
          <w:lang w:val="en-US"/>
        </w:rPr>
        <w:t>k</w:t>
      </w:r>
      <w:r>
        <w:rPr>
          <w:lang w:val="en-US"/>
        </w:rPr>
        <w:t>ript</w:t>
      </w:r>
      <w:proofErr w:type="spellEnd"/>
      <w:r>
        <w:rPr>
          <w:lang w:val="en-US"/>
        </w:rPr>
        <w:t xml:space="preserve"> provede kroky zmíněné v kapitole</w:t>
      </w:r>
      <w:r w:rsidR="00311094">
        <w:rPr>
          <w:lang w:val="en-US"/>
        </w:rPr>
        <w:t xml:space="preserve"> </w:t>
      </w:r>
      <w:commentRangeStart w:id="122"/>
      <w:r w:rsidR="00BD0E2B">
        <w:t>„</w:t>
      </w:r>
      <w:r w:rsidR="00BD0E2B" w:rsidRPr="00E84D39">
        <w:t xml:space="preserve">Konfigurace vývojového </w:t>
      </w:r>
      <w:r w:rsidR="00D83084" w:rsidRPr="00E84D39">
        <w:t>prostředí</w:t>
      </w:r>
      <w:r w:rsidR="00D83084">
        <w:t>“</w:t>
      </w:r>
      <w:r w:rsidR="00A63B5D">
        <w:t>.</w:t>
      </w:r>
      <w:commentRangeEnd w:id="122"/>
      <w:r w:rsidR="00D83084">
        <w:rPr>
          <w:rStyle w:val="Odkaznakoment"/>
        </w:rPr>
        <w:commentReference w:id="122"/>
      </w:r>
      <w:r w:rsidR="005364D3">
        <w:t xml:space="preserve"> Pokud vše proběhne v</w:t>
      </w:r>
      <w:r w:rsidR="00ED498B">
        <w:t> </w:t>
      </w:r>
      <w:r w:rsidR="005364D3">
        <w:t>pořádk</w:t>
      </w:r>
      <w:r w:rsidR="00BE4DDD">
        <w:t>u,</w:t>
      </w:r>
      <w:r w:rsidR="005364D3">
        <w:t xml:space="preserve"> výsledný výstup </w:t>
      </w:r>
      <w:r w:rsidR="0092784D">
        <w:t>může</w:t>
      </w:r>
      <w:r w:rsidR="005364D3">
        <w:t xml:space="preserve"> vypadat takto:</w:t>
      </w:r>
    </w:p>
    <w:p w14:paraId="149DE739" w14:textId="0A53BBFF" w:rsidR="00D23700" w:rsidRDefault="00660476" w:rsidP="00AD606D">
      <w:r>
        <w:rPr>
          <w:noProof/>
        </w:rPr>
        <w:drawing>
          <wp:inline distT="0" distB="0" distL="0" distR="0" wp14:anchorId="495FEBD8" wp14:editId="010292B4">
            <wp:extent cx="5463459" cy="5029200"/>
            <wp:effectExtent l="0" t="0" r="4445" b="0"/>
            <wp:docPr id="79413621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6210" name="Obrázek 794136210"/>
                    <pic:cNvPicPr/>
                  </pic:nvPicPr>
                  <pic:blipFill>
                    <a:blip r:embed="rId55">
                      <a:extLst>
                        <a:ext uri="{28A0092B-C50C-407E-A947-70E740481C1C}">
                          <a14:useLocalDpi xmlns:a14="http://schemas.microsoft.com/office/drawing/2010/main" val="0"/>
                        </a:ext>
                      </a:extLst>
                    </a:blip>
                    <a:stretch>
                      <a:fillRect/>
                    </a:stretch>
                  </pic:blipFill>
                  <pic:spPr>
                    <a:xfrm>
                      <a:off x="0" y="0"/>
                      <a:ext cx="5477334" cy="5041973"/>
                    </a:xfrm>
                    <a:prstGeom prst="rect">
                      <a:avLst/>
                    </a:prstGeom>
                  </pic:spPr>
                </pic:pic>
              </a:graphicData>
            </a:graphic>
          </wp:inline>
        </w:drawing>
      </w:r>
    </w:p>
    <w:p w14:paraId="7D7B67DB" w14:textId="74833BDB" w:rsidR="008660C7" w:rsidRDefault="00E80C9F" w:rsidP="00E80C9F">
      <w:pPr>
        <w:pStyle w:val="Titulek"/>
      </w:pPr>
      <w:bookmarkStart w:id="123" w:name="_Toc191228677"/>
      <w:r>
        <w:t xml:space="preserve">Obrázek </w:t>
      </w:r>
      <w:fldSimple w:instr=" SEQ Obrázek \* ARABIC ">
        <w:r w:rsidR="00394289">
          <w:rPr>
            <w:noProof/>
          </w:rPr>
          <w:t>41</w:t>
        </w:r>
      </w:fldSimple>
      <w:r>
        <w:t xml:space="preserve"> - Výstup </w:t>
      </w:r>
      <w:r w:rsidR="00B13DDE">
        <w:t>úspěšného</w:t>
      </w:r>
      <w:r>
        <w:t xml:space="preserve"> provedení instalačního skriptu</w:t>
      </w:r>
      <w:bookmarkEnd w:id="123"/>
    </w:p>
    <w:p w14:paraId="41B6D65D" w14:textId="7B38A5AB" w:rsidR="00063BA6" w:rsidRDefault="003960E8" w:rsidP="002B5796">
      <w:pPr>
        <w:pStyle w:val="Nadpis1"/>
      </w:pPr>
      <w:bookmarkStart w:id="124" w:name="_Toc191228631"/>
      <w:r>
        <w:lastRenderedPageBreak/>
        <w:t xml:space="preserve">Použití </w:t>
      </w:r>
      <w:r w:rsidR="00FD0E5B">
        <w:t>WiFighteru</w:t>
      </w:r>
      <w:r>
        <w:t xml:space="preserve"> a jeho rozhraní</w:t>
      </w:r>
      <w:bookmarkEnd w:id="124"/>
    </w:p>
    <w:p w14:paraId="328B5EE9" w14:textId="61A776C5" w:rsidR="00595B80" w:rsidRDefault="00691CD1" w:rsidP="00AD606D">
      <w:r>
        <w:rPr>
          <w:lang w:val="en-US"/>
        </w:rPr>
        <w:t>V t</w:t>
      </w:r>
      <w:r>
        <w:t xml:space="preserve">éto kapitole </w:t>
      </w:r>
      <w:r w:rsidR="00EB3BA5">
        <w:t>si projdeme jak nástroj používat, jaké jsou možnosti pro jeho používání a jak vypadá jeho rozhraní.</w:t>
      </w:r>
      <w:r w:rsidR="002A3CEA">
        <w:t xml:space="preserve"> Je nutno dodat, že nástroj (všechny příkazy s ním spojeny) je potřeba spouštět pod uživatelem root. V opačném případě vrací chybovou hlášku podobně jako </w:t>
      </w:r>
      <w:r w:rsidR="004279F5">
        <w:t xml:space="preserve">tomu bylo </w:t>
      </w:r>
      <w:r w:rsidR="002A3CEA">
        <w:t>u instalačního skriptu</w:t>
      </w:r>
      <w:r w:rsidR="00380771">
        <w:t>.</w:t>
      </w:r>
    </w:p>
    <w:p w14:paraId="12F4A19A" w14:textId="2B6B6B75" w:rsidR="00F776E2" w:rsidRDefault="00F776E2" w:rsidP="00F776E2">
      <w:pPr>
        <w:pStyle w:val="Nadpis2"/>
      </w:pPr>
      <w:bookmarkStart w:id="125" w:name="_Toc191228632"/>
      <w:r>
        <w:t>Nápověda k nástroji</w:t>
      </w:r>
      <w:bookmarkEnd w:id="125"/>
    </w:p>
    <w:p w14:paraId="517867B1" w14:textId="2D47D608" w:rsidR="00327C38" w:rsidRDefault="00564EC3" w:rsidP="00E04C05">
      <w:r>
        <w:t>Pro zobrazení nápovědy pro použití nástroje použijeme tento příkaz:</w:t>
      </w:r>
    </w:p>
    <w:p w14:paraId="11E1F6FD" w14:textId="30640804" w:rsidR="00564EC3" w:rsidRDefault="00EF2AAC" w:rsidP="00EF2AAC">
      <w:pPr>
        <w:jc w:val="center"/>
      </w:pPr>
      <w:r>
        <w:rPr>
          <w:noProof/>
        </w:rPr>
        <w:drawing>
          <wp:inline distT="0" distB="0" distL="0" distR="0" wp14:anchorId="08944EEF" wp14:editId="505B16D6">
            <wp:extent cx="5760085" cy="2487930"/>
            <wp:effectExtent l="0" t="0" r="0" b="7620"/>
            <wp:docPr id="171852554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5547" name="Obrázek 1" descr="Obsah obrázku text, snímek obrazovky&#10;&#10;Obsah vygenerovaný umělou inteligencí může být nesprávný."/>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87930"/>
                    </a:xfrm>
                    <a:prstGeom prst="rect">
                      <a:avLst/>
                    </a:prstGeom>
                  </pic:spPr>
                </pic:pic>
              </a:graphicData>
            </a:graphic>
          </wp:inline>
        </w:drawing>
      </w:r>
    </w:p>
    <w:p w14:paraId="6F91A5DA" w14:textId="7A43F1EC" w:rsidR="000C2A37" w:rsidRDefault="000E2106" w:rsidP="000E2106">
      <w:pPr>
        <w:pStyle w:val="Titulek"/>
      </w:pPr>
      <w:bookmarkStart w:id="126" w:name="_Toc191228678"/>
      <w:r>
        <w:t xml:space="preserve">Obrázek </w:t>
      </w:r>
      <w:fldSimple w:instr=" SEQ Obrázek \* ARABIC ">
        <w:r w:rsidR="00394289">
          <w:rPr>
            <w:noProof/>
          </w:rPr>
          <w:t>42</w:t>
        </w:r>
      </w:fldSimple>
      <w:r>
        <w:t xml:space="preserve"> - Nápověda k</w:t>
      </w:r>
      <w:r w:rsidR="000C2A37">
        <w:t> </w:t>
      </w:r>
      <w:r w:rsidR="009B0AC9">
        <w:t>WiFighteru</w:t>
      </w:r>
      <w:bookmarkEnd w:id="126"/>
    </w:p>
    <w:p w14:paraId="66D1BEA6" w14:textId="356C339B" w:rsidR="00EF2AAC" w:rsidRPr="008A332B" w:rsidRDefault="000C2A37" w:rsidP="008A332B">
      <w:pPr>
        <w:spacing w:line="240" w:lineRule="auto"/>
        <w:ind w:firstLine="0"/>
        <w:jc w:val="left"/>
        <w:rPr>
          <w:b/>
          <w:bCs/>
          <w:sz w:val="20"/>
          <w:szCs w:val="20"/>
        </w:rPr>
      </w:pPr>
      <w:r>
        <w:br w:type="page"/>
      </w:r>
    </w:p>
    <w:p w14:paraId="60393F2B" w14:textId="79FC0578" w:rsidR="00FA2A66" w:rsidRDefault="0042386C" w:rsidP="006B550D">
      <w:pPr>
        <w:pStyle w:val="Nadpis2"/>
      </w:pPr>
      <w:bookmarkStart w:id="127" w:name="_Toc191228633"/>
      <w:r>
        <w:lastRenderedPageBreak/>
        <w:t>Podpříkazy nást</w:t>
      </w:r>
      <w:r w:rsidR="00DE2BB5">
        <w:t>r</w:t>
      </w:r>
      <w:r>
        <w:t>oje</w:t>
      </w:r>
      <w:bookmarkEnd w:id="127"/>
    </w:p>
    <w:p w14:paraId="7E7A8AD4" w14:textId="48597864" w:rsidR="00DB7DCA" w:rsidRDefault="00C024BF" w:rsidP="00AD606D">
      <w:r>
        <w:t>Jak je z předchozího snímku zřejmé, nástroj</w:t>
      </w:r>
      <w:r w:rsidR="001F75E9">
        <w:t xml:space="preserve"> má několik „podpříkazů“</w:t>
      </w:r>
      <w:r w:rsidR="0090159B">
        <w:t>,</w:t>
      </w:r>
      <w:r w:rsidR="00BA341C">
        <w:t xml:space="preserve"> ty</w:t>
      </w:r>
      <w:r w:rsidR="004378DE">
        <w:t xml:space="preserve"> umožňují uživateli provádět akce, které by mohl v souvislosti s</w:t>
      </w:r>
      <w:r w:rsidR="00E10BD0">
        <w:t> </w:t>
      </w:r>
      <w:r w:rsidR="004378DE">
        <w:t>nástrojem</w:t>
      </w:r>
      <w:r w:rsidR="00E10BD0">
        <w:t xml:space="preserve"> potřebovat</w:t>
      </w:r>
      <w:r w:rsidR="00AD32B5">
        <w:t>. Mezi tyto příkazy patří</w:t>
      </w:r>
      <w:r w:rsidR="00841E58">
        <w:t>:</w:t>
      </w:r>
    </w:p>
    <w:p w14:paraId="27048405" w14:textId="35BAEBD3" w:rsidR="0025375F" w:rsidRPr="00DE33A3" w:rsidRDefault="00AA4AF0" w:rsidP="00DE33A3">
      <w:pPr>
        <w:rPr>
          <w:b/>
          <w:bCs/>
          <w:i/>
          <w:iCs/>
        </w:rPr>
      </w:pPr>
      <w:proofErr w:type="spellStart"/>
      <w:r w:rsidRPr="008215F3">
        <w:rPr>
          <w:b/>
          <w:bCs/>
          <w:i/>
          <w:iCs/>
        </w:rPr>
        <w:t>wifighter</w:t>
      </w:r>
      <w:proofErr w:type="spellEnd"/>
      <w:r w:rsidRPr="008215F3">
        <w:rPr>
          <w:b/>
          <w:bCs/>
          <w:i/>
          <w:iCs/>
        </w:rPr>
        <w:t xml:space="preserve"> -h, --</w:t>
      </w:r>
      <w:proofErr w:type="spellStart"/>
      <w:r w:rsidRPr="008215F3">
        <w:rPr>
          <w:b/>
          <w:bCs/>
          <w:i/>
          <w:iCs/>
        </w:rPr>
        <w:t>help</w:t>
      </w:r>
      <w:proofErr w:type="spellEnd"/>
      <w:r w:rsidR="00DE33A3">
        <w:rPr>
          <w:b/>
          <w:bCs/>
          <w:i/>
          <w:iCs/>
        </w:rPr>
        <w:t xml:space="preserve"> </w:t>
      </w:r>
      <w:r w:rsidR="00DE33A3" w:rsidRPr="00DE33A3">
        <w:t xml:space="preserve">- </w:t>
      </w:r>
      <w:r w:rsidR="00E70A93">
        <w:t>z</w:t>
      </w:r>
      <w:r w:rsidR="00E92D4B">
        <w:t>obrazení nápovědy</w:t>
      </w:r>
    </w:p>
    <w:p w14:paraId="38015B81" w14:textId="1F0607FC" w:rsidR="004601E8" w:rsidRPr="00146AE6" w:rsidRDefault="00AA4AF0" w:rsidP="00146AE6">
      <w:proofErr w:type="spellStart"/>
      <w:r w:rsidRPr="008215F3">
        <w:rPr>
          <w:b/>
          <w:bCs/>
          <w:i/>
          <w:iCs/>
        </w:rPr>
        <w:t>wifighter</w:t>
      </w:r>
      <w:proofErr w:type="spellEnd"/>
      <w:r w:rsidRPr="008215F3">
        <w:rPr>
          <w:b/>
          <w:bCs/>
          <w:i/>
          <w:iCs/>
        </w:rPr>
        <w:t xml:space="preserve"> -i, --list</w:t>
      </w:r>
      <w:r w:rsidR="00A32753">
        <w:rPr>
          <w:b/>
          <w:bCs/>
          <w:i/>
          <w:iCs/>
        </w:rPr>
        <w:t xml:space="preserve"> </w:t>
      </w:r>
      <w:r w:rsidR="00A32753">
        <w:t>– výpis</w:t>
      </w:r>
      <w:r w:rsidR="00190DD5">
        <w:t xml:space="preserve"> názvů</w:t>
      </w:r>
      <w:r w:rsidR="00A32753">
        <w:t xml:space="preserve"> </w:t>
      </w:r>
      <w:r w:rsidR="00442035">
        <w:t>dostupných bezdrátových rozhraní</w:t>
      </w:r>
    </w:p>
    <w:p w14:paraId="668B7C01" w14:textId="3DB0DAC4" w:rsidR="00AA4AF0" w:rsidRPr="00837C7F" w:rsidRDefault="00AA4AF0" w:rsidP="00AA4AF0">
      <w:proofErr w:type="spellStart"/>
      <w:r w:rsidRPr="008215F3">
        <w:rPr>
          <w:b/>
          <w:bCs/>
          <w:i/>
          <w:iCs/>
        </w:rPr>
        <w:t>wifighter</w:t>
      </w:r>
      <w:proofErr w:type="spellEnd"/>
      <w:r w:rsidRPr="008215F3">
        <w:rPr>
          <w:b/>
          <w:bCs/>
          <w:i/>
          <w:iCs/>
        </w:rPr>
        <w:t xml:space="preserve"> -s, --status &lt;interface</w:t>
      </w:r>
      <w:r w:rsidRPr="008215F3">
        <w:rPr>
          <w:b/>
          <w:bCs/>
          <w:i/>
          <w:iCs/>
          <w:lang w:val="en-US"/>
        </w:rPr>
        <w:t>&gt;</w:t>
      </w:r>
      <w:r w:rsidR="00837C7F">
        <w:rPr>
          <w:lang w:val="en-US"/>
        </w:rPr>
        <w:t xml:space="preserve"> - zobrazení </w:t>
      </w:r>
      <w:proofErr w:type="spellStart"/>
      <w:r w:rsidR="00837C7F">
        <w:rPr>
          <w:lang w:val="en-US"/>
        </w:rPr>
        <w:t>módu</w:t>
      </w:r>
      <w:proofErr w:type="spellEnd"/>
      <w:r w:rsidR="00D70AAA">
        <w:rPr>
          <w:lang w:val="en-US"/>
        </w:rPr>
        <w:t xml:space="preserve"> (Managed/</w:t>
      </w:r>
      <w:r w:rsidR="00D70AAA">
        <w:t>Monitor</w:t>
      </w:r>
      <w:r w:rsidR="00D70AAA">
        <w:rPr>
          <w:lang w:val="en-US"/>
        </w:rPr>
        <w:t>)</w:t>
      </w:r>
      <w:r w:rsidR="00B06683">
        <w:rPr>
          <w:lang w:val="en-US"/>
        </w:rPr>
        <w:t xml:space="preserve"> v </w:t>
      </w:r>
      <w:proofErr w:type="spellStart"/>
      <w:r w:rsidR="00B06683">
        <w:rPr>
          <w:lang w:val="en-US"/>
        </w:rPr>
        <w:t>jakém</w:t>
      </w:r>
      <w:proofErr w:type="spellEnd"/>
      <w:r w:rsidR="00837C7F">
        <w:rPr>
          <w:lang w:val="en-US"/>
        </w:rPr>
        <w:t xml:space="preserve"> se </w:t>
      </w:r>
      <w:proofErr w:type="spellStart"/>
      <w:r w:rsidR="00837C7F">
        <w:rPr>
          <w:lang w:val="en-US"/>
        </w:rPr>
        <w:t>nachazí</w:t>
      </w:r>
      <w:proofErr w:type="spellEnd"/>
      <w:r w:rsidR="00837C7F">
        <w:rPr>
          <w:lang w:val="en-US"/>
        </w:rPr>
        <w:t xml:space="preserve"> </w:t>
      </w:r>
      <w:proofErr w:type="spellStart"/>
      <w:r w:rsidR="00837C7F">
        <w:rPr>
          <w:lang w:val="en-US"/>
        </w:rPr>
        <w:t>dané</w:t>
      </w:r>
      <w:proofErr w:type="spellEnd"/>
      <w:r w:rsidR="00837C7F">
        <w:rPr>
          <w:lang w:val="en-US"/>
        </w:rPr>
        <w:t xml:space="preserve"> </w:t>
      </w:r>
      <w:proofErr w:type="spellStart"/>
      <w:r w:rsidR="00D749C3">
        <w:rPr>
          <w:lang w:val="en-US"/>
        </w:rPr>
        <w:t>bezdrátové</w:t>
      </w:r>
      <w:proofErr w:type="spellEnd"/>
      <w:r w:rsidR="00D70AAA">
        <w:rPr>
          <w:lang w:val="en-US"/>
        </w:rPr>
        <w:t xml:space="preserve"> </w:t>
      </w:r>
      <w:proofErr w:type="spellStart"/>
      <w:r w:rsidR="00837C7F">
        <w:rPr>
          <w:lang w:val="en-US"/>
        </w:rPr>
        <w:t>rozhraní</w:t>
      </w:r>
      <w:proofErr w:type="spellEnd"/>
    </w:p>
    <w:p w14:paraId="10212B27" w14:textId="6FEABC03" w:rsidR="00AA4AF0" w:rsidRPr="00FA4AC4" w:rsidRDefault="00AA4AF0" w:rsidP="00AA4AF0">
      <w:proofErr w:type="spellStart"/>
      <w:r w:rsidRPr="008215F3">
        <w:rPr>
          <w:b/>
          <w:bCs/>
          <w:i/>
          <w:iCs/>
        </w:rPr>
        <w:t>wifighter</w:t>
      </w:r>
      <w:proofErr w:type="spellEnd"/>
      <w:r w:rsidRPr="008215F3">
        <w:rPr>
          <w:b/>
          <w:bCs/>
          <w:i/>
          <w:iCs/>
        </w:rPr>
        <w:t xml:space="preserve"> -u, --start &lt;interface&gt;</w:t>
      </w:r>
      <w:r w:rsidR="00FA4AC4">
        <w:rPr>
          <w:b/>
          <w:bCs/>
          <w:i/>
          <w:iCs/>
        </w:rPr>
        <w:t xml:space="preserve"> </w:t>
      </w:r>
      <w:r w:rsidR="00FA4AC4">
        <w:t xml:space="preserve">- přepnutí daného bezdrátového rozhraní do módu </w:t>
      </w:r>
      <w:r w:rsidR="0083074C">
        <w:t>„</w:t>
      </w:r>
      <w:r w:rsidR="00FA4AC4">
        <w:t>Monitor</w:t>
      </w:r>
      <w:r w:rsidR="0083074C">
        <w:t>“</w:t>
      </w:r>
      <w:r w:rsidR="00467E69">
        <w:t xml:space="preserve"> </w:t>
      </w:r>
      <w:r w:rsidR="009275D4">
        <w:t xml:space="preserve">a </w:t>
      </w:r>
      <w:bookmarkStart w:id="128" w:name="_Hlk191128429"/>
      <w:r w:rsidR="009275D4">
        <w:t xml:space="preserve">vypnutí </w:t>
      </w:r>
      <w:r w:rsidR="00FF5FA3">
        <w:t>služeb, které by mohli interferovat</w:t>
      </w:r>
      <w:r w:rsidR="00BB0CA2">
        <w:t xml:space="preserve"> (</w:t>
      </w:r>
      <w:proofErr w:type="spellStart"/>
      <w:r w:rsidR="00BB0CA2">
        <w:t>NetworkManager</w:t>
      </w:r>
      <w:proofErr w:type="spellEnd"/>
      <w:r w:rsidR="009E7343">
        <w:t xml:space="preserve">, </w:t>
      </w:r>
      <w:proofErr w:type="spellStart"/>
      <w:r w:rsidR="009E7343">
        <w:t>wpa</w:t>
      </w:r>
      <w:proofErr w:type="spellEnd"/>
      <w:r w:rsidR="009E7343">
        <w:rPr>
          <w:lang w:val="en-US"/>
        </w:rPr>
        <w:t>_supplicant</w:t>
      </w:r>
      <w:r w:rsidR="00BB0CA2">
        <w:t>)</w:t>
      </w:r>
      <w:bookmarkEnd w:id="128"/>
    </w:p>
    <w:p w14:paraId="63812326" w14:textId="7F850336" w:rsidR="00AA4AF0" w:rsidRPr="006701CE" w:rsidRDefault="00575806" w:rsidP="00AA4AF0">
      <w:proofErr w:type="spellStart"/>
      <w:r w:rsidRPr="008215F3">
        <w:rPr>
          <w:b/>
          <w:bCs/>
          <w:i/>
          <w:iCs/>
        </w:rPr>
        <w:t>wifighter</w:t>
      </w:r>
      <w:proofErr w:type="spellEnd"/>
      <w:r w:rsidRPr="008215F3">
        <w:rPr>
          <w:b/>
          <w:bCs/>
          <w:i/>
          <w:iCs/>
        </w:rPr>
        <w:t xml:space="preserve"> -u, --start &lt;interface&gt;</w:t>
      </w:r>
      <w:r w:rsidR="00AA4AF0" w:rsidRPr="008215F3">
        <w:rPr>
          <w:b/>
          <w:bCs/>
          <w:i/>
          <w:iCs/>
        </w:rPr>
        <w:t xml:space="preserve"> -l</w:t>
      </w:r>
      <w:r w:rsidR="00116B4C">
        <w:rPr>
          <w:b/>
          <w:bCs/>
          <w:i/>
          <w:iCs/>
        </w:rPr>
        <w:t xml:space="preserve">, </w:t>
      </w:r>
      <w:r w:rsidR="00AA4AF0" w:rsidRPr="008215F3">
        <w:rPr>
          <w:b/>
          <w:bCs/>
          <w:i/>
          <w:iCs/>
        </w:rPr>
        <w:t>--listen &lt;</w:t>
      </w:r>
      <w:proofErr w:type="spellStart"/>
      <w:r w:rsidR="00AA4AF0" w:rsidRPr="008215F3">
        <w:rPr>
          <w:b/>
          <w:bCs/>
          <w:i/>
          <w:iCs/>
        </w:rPr>
        <w:t>channel</w:t>
      </w:r>
      <w:proofErr w:type="spellEnd"/>
      <w:r w:rsidR="00AA4AF0" w:rsidRPr="008215F3">
        <w:rPr>
          <w:b/>
          <w:bCs/>
          <w:i/>
          <w:iCs/>
        </w:rPr>
        <w:t>&gt;</w:t>
      </w:r>
      <w:r w:rsidR="00A34447">
        <w:rPr>
          <w:b/>
          <w:bCs/>
          <w:i/>
          <w:iCs/>
        </w:rPr>
        <w:t xml:space="preserve"> </w:t>
      </w:r>
      <w:r w:rsidR="006701CE">
        <w:t>- dodatečně k předchozímu příkazu je bezdrátové rozhraní navíc nastaveno pro poslech na specifickém kanále.</w:t>
      </w:r>
    </w:p>
    <w:p w14:paraId="6C2E5A8B" w14:textId="0C347DC8" w:rsidR="00AA4AF0" w:rsidRPr="008215F3" w:rsidRDefault="00AA4AF0" w:rsidP="00AA4AF0">
      <w:pPr>
        <w:rPr>
          <w:b/>
          <w:bCs/>
          <w:i/>
          <w:iCs/>
        </w:rPr>
      </w:pPr>
      <w:proofErr w:type="spellStart"/>
      <w:r w:rsidRPr="008215F3">
        <w:rPr>
          <w:b/>
          <w:bCs/>
          <w:i/>
          <w:iCs/>
        </w:rPr>
        <w:t>wifighter</w:t>
      </w:r>
      <w:proofErr w:type="spellEnd"/>
      <w:r w:rsidRPr="008215F3">
        <w:rPr>
          <w:b/>
          <w:bCs/>
          <w:i/>
          <w:iCs/>
        </w:rPr>
        <w:t xml:space="preserve"> -d, --stop &lt;interface&gt;</w:t>
      </w:r>
      <w:r w:rsidR="00A030BE">
        <w:rPr>
          <w:b/>
          <w:bCs/>
          <w:i/>
          <w:iCs/>
        </w:rPr>
        <w:t xml:space="preserve"> </w:t>
      </w:r>
      <w:r w:rsidR="00A030BE">
        <w:t>- přepnutí daného bezdrátového rozhraní do módu „</w:t>
      </w:r>
      <w:r w:rsidR="00671204">
        <w:t>Managed</w:t>
      </w:r>
      <w:r w:rsidR="00A030BE">
        <w:t xml:space="preserve">“ a </w:t>
      </w:r>
      <w:r w:rsidR="006630F9">
        <w:t>zapnutí</w:t>
      </w:r>
      <w:r w:rsidR="00A030BE">
        <w:t xml:space="preserve"> služeb</w:t>
      </w:r>
      <w:r w:rsidR="006F0ED7">
        <w:t xml:space="preserve"> </w:t>
      </w:r>
      <w:proofErr w:type="spellStart"/>
      <w:r w:rsidR="00A030BE">
        <w:t>NetworkManager</w:t>
      </w:r>
      <w:proofErr w:type="spellEnd"/>
      <w:r w:rsidR="00A030BE">
        <w:t xml:space="preserve">, </w:t>
      </w:r>
      <w:proofErr w:type="spellStart"/>
      <w:r w:rsidR="00A030BE">
        <w:t>wpa</w:t>
      </w:r>
      <w:proofErr w:type="spellEnd"/>
      <w:r w:rsidR="00A030BE">
        <w:rPr>
          <w:lang w:val="en-US"/>
        </w:rPr>
        <w:t>_supplicant</w:t>
      </w:r>
    </w:p>
    <w:p w14:paraId="49547C5C" w14:textId="63FB5C32" w:rsidR="00AA4AF0" w:rsidRPr="00D91ECA" w:rsidRDefault="00AA4AF0" w:rsidP="00AA4AF0">
      <w:proofErr w:type="spellStart"/>
      <w:r w:rsidRPr="008215F3">
        <w:rPr>
          <w:b/>
          <w:bCs/>
          <w:i/>
          <w:iCs/>
        </w:rPr>
        <w:t>wifighter</w:t>
      </w:r>
      <w:proofErr w:type="spellEnd"/>
      <w:r w:rsidRPr="008215F3">
        <w:rPr>
          <w:b/>
          <w:bCs/>
          <w:i/>
          <w:iCs/>
        </w:rPr>
        <w:t xml:space="preserve"> -k, --</w:t>
      </w:r>
      <w:proofErr w:type="spellStart"/>
      <w:r w:rsidRPr="008215F3">
        <w:rPr>
          <w:b/>
          <w:bCs/>
          <w:i/>
          <w:iCs/>
        </w:rPr>
        <w:t>kill</w:t>
      </w:r>
      <w:proofErr w:type="spellEnd"/>
      <w:r w:rsidRPr="008215F3">
        <w:rPr>
          <w:b/>
          <w:bCs/>
          <w:i/>
          <w:iCs/>
        </w:rPr>
        <w:t xml:space="preserve"> </w:t>
      </w:r>
      <w:r w:rsidR="00D91ECA">
        <w:t>- vypnutí služeb, které by mohli interferovat (</w:t>
      </w:r>
      <w:proofErr w:type="spellStart"/>
      <w:r w:rsidR="00D91ECA">
        <w:t>NetworkManager</w:t>
      </w:r>
      <w:proofErr w:type="spellEnd"/>
      <w:r w:rsidR="00D91ECA">
        <w:t xml:space="preserve">, </w:t>
      </w:r>
      <w:proofErr w:type="spellStart"/>
      <w:r w:rsidR="00D91ECA">
        <w:t>wpa</w:t>
      </w:r>
      <w:proofErr w:type="spellEnd"/>
      <w:r w:rsidR="00D91ECA">
        <w:rPr>
          <w:lang w:val="en-US"/>
        </w:rPr>
        <w:t>_supplicant</w:t>
      </w:r>
      <w:r w:rsidR="00D91ECA">
        <w:t>)</w:t>
      </w:r>
    </w:p>
    <w:p w14:paraId="5199F1AB" w14:textId="5EB66A26" w:rsidR="009C231B" w:rsidRDefault="00AA4AF0" w:rsidP="009C231B">
      <w:pPr>
        <w:rPr>
          <w:lang w:val="en-US"/>
        </w:rPr>
      </w:pPr>
      <w:proofErr w:type="spellStart"/>
      <w:r w:rsidRPr="008215F3">
        <w:rPr>
          <w:b/>
          <w:bCs/>
          <w:i/>
          <w:iCs/>
        </w:rPr>
        <w:t>wifighter</w:t>
      </w:r>
      <w:proofErr w:type="spellEnd"/>
      <w:r w:rsidR="00DA3987" w:rsidRPr="008215F3">
        <w:rPr>
          <w:b/>
          <w:bCs/>
          <w:i/>
          <w:iCs/>
        </w:rPr>
        <w:t xml:space="preserve"> </w:t>
      </w:r>
      <w:r w:rsidRPr="008215F3">
        <w:rPr>
          <w:b/>
          <w:bCs/>
          <w:i/>
          <w:iCs/>
        </w:rPr>
        <w:t>-w, --</w:t>
      </w:r>
      <w:proofErr w:type="spellStart"/>
      <w:r w:rsidRPr="008215F3">
        <w:rPr>
          <w:b/>
          <w:bCs/>
          <w:i/>
          <w:iCs/>
        </w:rPr>
        <w:t>wake</w:t>
      </w:r>
      <w:proofErr w:type="spellEnd"/>
      <w:r w:rsidR="00A31445">
        <w:rPr>
          <w:b/>
          <w:bCs/>
          <w:i/>
          <w:iCs/>
        </w:rPr>
        <w:t xml:space="preserve"> </w:t>
      </w:r>
      <w:r w:rsidR="00A31445">
        <w:t xml:space="preserve">- zapnutí služeb </w:t>
      </w:r>
      <w:proofErr w:type="spellStart"/>
      <w:r w:rsidR="00A31445">
        <w:t>NetworkManager</w:t>
      </w:r>
      <w:proofErr w:type="spellEnd"/>
      <w:r w:rsidR="00A31445">
        <w:t xml:space="preserve">, </w:t>
      </w:r>
      <w:proofErr w:type="spellStart"/>
      <w:r w:rsidR="00A31445">
        <w:t>wpa</w:t>
      </w:r>
      <w:proofErr w:type="spellEnd"/>
      <w:r w:rsidR="00A31445">
        <w:rPr>
          <w:lang w:val="en-US"/>
        </w:rPr>
        <w:t>_supplicant</w:t>
      </w:r>
    </w:p>
    <w:p w14:paraId="5F60C05D" w14:textId="69205998" w:rsidR="004B07EB" w:rsidRPr="004B07EB" w:rsidRDefault="000B2160" w:rsidP="009C231B">
      <w:pPr>
        <w:pStyle w:val="Nadpis2"/>
      </w:pPr>
      <w:bookmarkStart w:id="129" w:name="_Toc191228634"/>
      <w:r>
        <w:t>Rozhraní nástroje</w:t>
      </w:r>
      <w:bookmarkEnd w:id="129"/>
    </w:p>
    <w:p w14:paraId="60CBC265" w14:textId="7A1F20B3" w:rsidR="00D8094B" w:rsidRDefault="009C231B" w:rsidP="00D04CB5">
      <w:pPr>
        <w:ind w:firstLine="0"/>
      </w:pPr>
      <w:r>
        <w:t xml:space="preserve">Samotný nástroj </w:t>
      </w:r>
      <w:r w:rsidR="001C000C">
        <w:t>je spouštěn</w:t>
      </w:r>
      <w:r>
        <w:t xml:space="preserve"> příkazem </w:t>
      </w:r>
      <w:r w:rsidR="008B7CAE">
        <w:t>„</w:t>
      </w:r>
      <w:r w:rsidRPr="000A31D3">
        <w:rPr>
          <w:b/>
          <w:bCs/>
          <w:i/>
          <w:iCs/>
        </w:rPr>
        <w:t xml:space="preserve">sudo </w:t>
      </w:r>
      <w:proofErr w:type="spellStart"/>
      <w:r w:rsidRPr="000A31D3">
        <w:rPr>
          <w:b/>
          <w:bCs/>
          <w:i/>
          <w:iCs/>
        </w:rPr>
        <w:t>wifighter</w:t>
      </w:r>
      <w:proofErr w:type="spellEnd"/>
      <w:r w:rsidR="008B7CAE">
        <w:rPr>
          <w:b/>
          <w:bCs/>
          <w:i/>
          <w:iCs/>
        </w:rPr>
        <w:t>“</w:t>
      </w:r>
      <w:r w:rsidR="003E1E6B">
        <w:t>.</w:t>
      </w:r>
      <w:r w:rsidR="0028663A">
        <w:t xml:space="preserve"> Po spu</w:t>
      </w:r>
      <w:r w:rsidR="005276EF">
        <w:t>štění</w:t>
      </w:r>
      <w:r w:rsidR="008B189B">
        <w:t xml:space="preserve"> nástroje se zobrazí výběr dostupných bezdrátových rozhraních. Vybrané rozhraní používá nástroj pro jednotlivé útoky a skenování okolních AP</w:t>
      </w:r>
      <w:r w:rsidR="00F76917">
        <w:t>.</w:t>
      </w:r>
    </w:p>
    <w:p w14:paraId="1BFE5B12" w14:textId="1AC590BF" w:rsidR="00BE3FA5" w:rsidRDefault="00936997" w:rsidP="009F32C8">
      <w:pPr>
        <w:ind w:firstLine="0"/>
        <w:jc w:val="center"/>
        <w:rPr>
          <w:lang w:val="en-US"/>
        </w:rPr>
      </w:pPr>
      <w:r>
        <w:rPr>
          <w:noProof/>
          <w:lang w:val="en-US"/>
        </w:rPr>
        <w:drawing>
          <wp:inline distT="0" distB="0" distL="0" distR="0" wp14:anchorId="284EB7EB" wp14:editId="5C34FDF6">
            <wp:extent cx="2928257" cy="2060529"/>
            <wp:effectExtent l="0" t="0" r="5715" b="0"/>
            <wp:docPr id="1028604234" name="Obrázek 2"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4234" name="Obrázek 2" descr="Obsah obrázku text, snímek obrazovky, Písmo,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527" cy="2077607"/>
                    </a:xfrm>
                    <a:prstGeom prst="rect">
                      <a:avLst/>
                    </a:prstGeom>
                  </pic:spPr>
                </pic:pic>
              </a:graphicData>
            </a:graphic>
          </wp:inline>
        </w:drawing>
      </w:r>
    </w:p>
    <w:p w14:paraId="0E48A001" w14:textId="3AE4A208" w:rsidR="007D2613" w:rsidRDefault="00EB2DFA" w:rsidP="00EB2DFA">
      <w:pPr>
        <w:pStyle w:val="Titulek"/>
        <w:rPr>
          <w:lang w:val="en-US"/>
        </w:rPr>
      </w:pPr>
      <w:bookmarkStart w:id="130" w:name="_Toc191228679"/>
      <w:r>
        <w:t xml:space="preserve">Obrázek </w:t>
      </w:r>
      <w:fldSimple w:instr=" SEQ Obrázek \* ARABIC ">
        <w:r w:rsidR="00394289">
          <w:rPr>
            <w:noProof/>
          </w:rPr>
          <w:t>43</w:t>
        </w:r>
      </w:fldSimple>
      <w:r>
        <w:t xml:space="preserve"> - </w:t>
      </w:r>
      <w:r w:rsidR="00EA7EF9">
        <w:t>WiFighter v</w:t>
      </w:r>
      <w:r>
        <w:t>ýběr bezdrátových rozhraní</w:t>
      </w:r>
      <w:bookmarkEnd w:id="130"/>
    </w:p>
    <w:p w14:paraId="52AFC85B" w14:textId="61437CBF" w:rsidR="008B26BF" w:rsidRDefault="00110684" w:rsidP="00E218C8">
      <w:r>
        <w:rPr>
          <w:lang w:val="en-US"/>
        </w:rPr>
        <w:lastRenderedPageBreak/>
        <w:t>Pot</w:t>
      </w:r>
      <w:r>
        <w:t>é se ověří zda je vybrané rozhraní v módu „</w:t>
      </w:r>
      <w:r w:rsidR="00E26186">
        <w:t>Managed“ a</w:t>
      </w:r>
      <w:r w:rsidR="00D81BBB">
        <w:t xml:space="preserve"> případně je přenastaveno. </w:t>
      </w:r>
      <w:r w:rsidR="00AA3AFA">
        <w:t>P</w:t>
      </w:r>
      <w:r>
        <w:t>o</w:t>
      </w:r>
      <w:r w:rsidR="00AA3AFA">
        <w:t xml:space="preserve"> </w:t>
      </w:r>
      <w:r>
        <w:t xml:space="preserve">chvíli načítaní zobrazí dostupné </w:t>
      </w:r>
      <w:r w:rsidR="002B5943">
        <w:t>wifi sítě</w:t>
      </w:r>
      <w:r w:rsidR="00441897">
        <w:t xml:space="preserve"> a jejich získané parametry</w:t>
      </w:r>
      <w:r w:rsidR="004F5AAA">
        <w:t>.</w:t>
      </w:r>
      <w:r w:rsidR="001A3957">
        <w:t xml:space="preserve"> Tyto výsledky jsou </w:t>
      </w:r>
      <w:r w:rsidR="004968C6">
        <w:t>periodicky</w:t>
      </w:r>
      <w:r w:rsidR="001A3957">
        <w:t xml:space="preserve"> obnovovány</w:t>
      </w:r>
      <w:r w:rsidR="00EB15DF">
        <w:t xml:space="preserve"> a případě, že chce uživatel přejít k výběru cílové wifi</w:t>
      </w:r>
      <w:r w:rsidR="000B0ACC">
        <w:t xml:space="preserve">, musí skenování zastavit pomocí klávesové zkratky Ctrl </w:t>
      </w:r>
      <w:r w:rsidR="000B0ACC">
        <w:rPr>
          <w:lang w:val="en-US"/>
        </w:rPr>
        <w:t>+</w:t>
      </w:r>
      <w:r w:rsidR="000B0ACC">
        <w:t xml:space="preserve"> C a vybere cíl</w:t>
      </w:r>
      <w:r w:rsidR="00A74A4E">
        <w:t>.</w:t>
      </w:r>
    </w:p>
    <w:p w14:paraId="411F25E0" w14:textId="2B68E610" w:rsidR="00F31D87" w:rsidRDefault="008B26BF" w:rsidP="009000C8">
      <w:pPr>
        <w:jc w:val="center"/>
      </w:pPr>
      <w:r>
        <w:rPr>
          <w:noProof/>
        </w:rPr>
        <w:drawing>
          <wp:inline distT="0" distB="0" distL="0" distR="0" wp14:anchorId="724EB3A6" wp14:editId="487A8BDB">
            <wp:extent cx="5040086" cy="3479887"/>
            <wp:effectExtent l="0" t="0" r="8255" b="6350"/>
            <wp:docPr id="1587658121" name="Obrázek 3"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8121" name="Obrázek 3" descr="Obsah obrázku text, snímek obrazovky&#10;&#10;Obsah vygenerovaný umělou inteligencí může být nesprávný."/>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9109" cy="3486117"/>
                    </a:xfrm>
                    <a:prstGeom prst="rect">
                      <a:avLst/>
                    </a:prstGeom>
                  </pic:spPr>
                </pic:pic>
              </a:graphicData>
            </a:graphic>
          </wp:inline>
        </w:drawing>
      </w:r>
    </w:p>
    <w:p w14:paraId="6E5A7E2F" w14:textId="2DC0BDD0" w:rsidR="009000C8" w:rsidRDefault="00F14744" w:rsidP="00F14744">
      <w:pPr>
        <w:pStyle w:val="Titulek"/>
      </w:pPr>
      <w:bookmarkStart w:id="131" w:name="_Toc191228680"/>
      <w:r>
        <w:t xml:space="preserve">Obrázek </w:t>
      </w:r>
      <w:fldSimple w:instr=" SEQ Obrázek \* ARABIC ">
        <w:r w:rsidR="00394289">
          <w:rPr>
            <w:noProof/>
          </w:rPr>
          <w:t>44</w:t>
        </w:r>
      </w:fldSimple>
      <w:r>
        <w:t xml:space="preserve"> - WiFighter výsledky skenování wifi</w:t>
      </w:r>
      <w:bookmarkEnd w:id="131"/>
    </w:p>
    <w:p w14:paraId="66E05081" w14:textId="1371B21E" w:rsidR="001706A4" w:rsidRDefault="001C000C" w:rsidP="001706A4">
      <w:r>
        <w:t xml:space="preserve">Po výběru cílové wifi </w:t>
      </w:r>
      <w:r w:rsidR="008A06A0">
        <w:t>je uživatel přesměrován do výběru útoků, které má blíže popsány</w:t>
      </w:r>
      <w:r w:rsidR="00580C25">
        <w:t xml:space="preserve"> a také je</w:t>
      </w:r>
      <w:r w:rsidR="00F146FA">
        <w:t xml:space="preserve"> znovu</w:t>
      </w:r>
      <w:r w:rsidR="00580C25">
        <w:t xml:space="preserve"> zobrazeno </w:t>
      </w:r>
      <w:commentRangeStart w:id="132"/>
      <w:r w:rsidR="00580C25">
        <w:t>SSID</w:t>
      </w:r>
      <w:r w:rsidR="00CC6F7F">
        <w:t xml:space="preserve"> a MAC </w:t>
      </w:r>
      <w:commentRangeEnd w:id="132"/>
      <w:r w:rsidR="005112E6">
        <w:rPr>
          <w:rStyle w:val="Odkaznakoment"/>
        </w:rPr>
        <w:commentReference w:id="132"/>
      </w:r>
      <w:r w:rsidR="00CC6F7F">
        <w:t>adresa vybrané wifi</w:t>
      </w:r>
      <w:r w:rsidR="00CE23A1">
        <w:t>.</w:t>
      </w:r>
    </w:p>
    <w:p w14:paraId="59AA79A2" w14:textId="711E274F" w:rsidR="003B3FBC" w:rsidRDefault="00A413F2" w:rsidP="00A9671F">
      <w:pPr>
        <w:jc w:val="center"/>
      </w:pPr>
      <w:r>
        <w:rPr>
          <w:noProof/>
        </w:rPr>
        <w:drawing>
          <wp:inline distT="0" distB="0" distL="0" distR="0" wp14:anchorId="2CD70713" wp14:editId="7EE272CD">
            <wp:extent cx="3907972" cy="2470755"/>
            <wp:effectExtent l="0" t="0" r="0" b="6350"/>
            <wp:docPr id="494422884" name="Obrázek 4"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2884" name="Obrázek 4" descr="Obsah obrázku text, snímek obrazovky, Písmo, design&#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6293" cy="2501305"/>
                    </a:xfrm>
                    <a:prstGeom prst="rect">
                      <a:avLst/>
                    </a:prstGeom>
                  </pic:spPr>
                </pic:pic>
              </a:graphicData>
            </a:graphic>
          </wp:inline>
        </w:drawing>
      </w:r>
    </w:p>
    <w:p w14:paraId="3EBB34E8" w14:textId="6C6FE20B" w:rsidR="00C676F6" w:rsidRPr="001706A4" w:rsidRDefault="001A13DA" w:rsidP="001A13DA">
      <w:pPr>
        <w:pStyle w:val="Titulek"/>
      </w:pPr>
      <w:bookmarkStart w:id="133" w:name="_Toc191228681"/>
      <w:r>
        <w:t xml:space="preserve">Obrázek </w:t>
      </w:r>
      <w:fldSimple w:instr=" SEQ Obrázek \* ARABIC ">
        <w:r w:rsidR="00394289">
          <w:rPr>
            <w:noProof/>
          </w:rPr>
          <w:t>45</w:t>
        </w:r>
      </w:fldSimple>
      <w:r>
        <w:t xml:space="preserve"> - WiFighter výběr útoků</w:t>
      </w:r>
      <w:bookmarkEnd w:id="133"/>
    </w:p>
    <w:p w14:paraId="08607B36" w14:textId="00EA7A9B" w:rsidR="00E149B7" w:rsidRDefault="00A33FDF" w:rsidP="00202545">
      <w:pPr>
        <w:rPr>
          <w:noProof/>
        </w:rPr>
      </w:pPr>
      <w:r w:rsidRPr="00E149B7">
        <w:lastRenderedPageBreak/>
        <w:t xml:space="preserve">Každý útok poté může mít </w:t>
      </w:r>
      <w:r w:rsidR="00563DD7" w:rsidRPr="00E149B7">
        <w:t>své</w:t>
      </w:r>
      <w:r w:rsidRPr="00E149B7">
        <w:t xml:space="preserve"> </w:t>
      </w:r>
      <w:r w:rsidR="001355B0" w:rsidRPr="00E149B7">
        <w:t>další možnos</w:t>
      </w:r>
      <w:r w:rsidR="00236B03" w:rsidRPr="00E149B7">
        <w:t>ti</w:t>
      </w:r>
      <w:r w:rsidR="0045636A" w:rsidRPr="00E149B7">
        <w:t>, které jsou popsány a</w:t>
      </w:r>
      <w:r w:rsidR="00D27C96" w:rsidRPr="00E149B7">
        <w:t xml:space="preserve"> </w:t>
      </w:r>
      <w:r w:rsidR="00E17E4F" w:rsidRPr="00E149B7">
        <w:t>vybírán</w:t>
      </w:r>
      <w:r w:rsidR="006C5824" w:rsidRPr="00E149B7">
        <w:t>y</w:t>
      </w:r>
      <w:r w:rsidR="0045636A" w:rsidRPr="00E149B7">
        <w:t xml:space="preserve"> uživatel</w:t>
      </w:r>
      <w:r w:rsidR="006C5824" w:rsidRPr="00E149B7">
        <w:t>em</w:t>
      </w:r>
      <w:r w:rsidR="002F78DE" w:rsidRPr="00E149B7">
        <w:t>.</w:t>
      </w:r>
    </w:p>
    <w:p w14:paraId="5C80EA44" w14:textId="00FFED50" w:rsidR="00F366FD" w:rsidRDefault="003D3E35" w:rsidP="00E219C6">
      <w:pPr>
        <w:pStyle w:val="NormlnBEZODSAZEN"/>
        <w:jc w:val="center"/>
      </w:pPr>
      <w:r>
        <w:rPr>
          <w:noProof/>
        </w:rPr>
        <w:drawing>
          <wp:inline distT="0" distB="0" distL="0" distR="0" wp14:anchorId="05A0DC5E" wp14:editId="17014F77">
            <wp:extent cx="4479471" cy="2026650"/>
            <wp:effectExtent l="0" t="0" r="0" b="0"/>
            <wp:docPr id="1075018783" name="Obrázek 5"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8783" name="Obrázek 5" descr="Obsah obrázku text, snímek obrazovky, Písmo, design&#10;&#10;Obsah vygenerovaný umělou inteligencí může být nesprávný."/>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5161" cy="2047322"/>
                    </a:xfrm>
                    <a:prstGeom prst="rect">
                      <a:avLst/>
                    </a:prstGeom>
                  </pic:spPr>
                </pic:pic>
              </a:graphicData>
            </a:graphic>
          </wp:inline>
        </w:drawing>
      </w:r>
    </w:p>
    <w:p w14:paraId="40591F47" w14:textId="38659F8D" w:rsidR="00CE7BDB" w:rsidRDefault="00CA657A" w:rsidP="00CA657A">
      <w:pPr>
        <w:pStyle w:val="Titulek"/>
      </w:pPr>
      <w:bookmarkStart w:id="134" w:name="_Toc191228682"/>
      <w:r>
        <w:t xml:space="preserve">Obrázek </w:t>
      </w:r>
      <w:fldSimple w:instr=" SEQ Obrázek \* ARABIC ">
        <w:r w:rsidR="00394289">
          <w:rPr>
            <w:noProof/>
          </w:rPr>
          <w:t>46</w:t>
        </w:r>
      </w:fldSimple>
      <w:r>
        <w:t xml:space="preserve"> -- WiFighter možnosti </w:t>
      </w:r>
      <w:r w:rsidR="00805F20">
        <w:t>„</w:t>
      </w:r>
      <w:proofErr w:type="spellStart"/>
      <w:r>
        <w:t>Handshake</w:t>
      </w:r>
      <w:proofErr w:type="spellEnd"/>
      <w:r>
        <w:t xml:space="preserve"> </w:t>
      </w:r>
      <w:proofErr w:type="spellStart"/>
      <w:r>
        <w:t>Crack</w:t>
      </w:r>
      <w:proofErr w:type="spellEnd"/>
      <w:r w:rsidR="00805F20">
        <w:t>“</w:t>
      </w:r>
      <w:r>
        <w:t xml:space="preserve"> útoku</w:t>
      </w:r>
      <w:bookmarkEnd w:id="134"/>
    </w:p>
    <w:p w14:paraId="03BFAC3F" w14:textId="77777777" w:rsidR="00182CC4" w:rsidRPr="00182CC4" w:rsidRDefault="00182CC4" w:rsidP="00182CC4"/>
    <w:p w14:paraId="45EC60D2" w14:textId="77777777" w:rsidR="00DF16BA" w:rsidRDefault="003D3E35" w:rsidP="00DB1685">
      <w:pPr>
        <w:jc w:val="center"/>
      </w:pPr>
      <w:r>
        <w:rPr>
          <w:noProof/>
        </w:rPr>
        <w:drawing>
          <wp:inline distT="0" distB="0" distL="0" distR="0" wp14:anchorId="221E2C42" wp14:editId="3B8881A5">
            <wp:extent cx="3227614" cy="2000047"/>
            <wp:effectExtent l="0" t="0" r="0" b="635"/>
            <wp:docPr id="1158374931" name="Obrázek 6"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4931" name="Obrázek 6" descr="Obsah obrázku text, snímek obrazovky, Písmo, design&#10;&#10;Obsah vygenerovaný umělou inteligencí může být nesprávný."/>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53697" cy="2016209"/>
                    </a:xfrm>
                    <a:prstGeom prst="rect">
                      <a:avLst/>
                    </a:prstGeom>
                  </pic:spPr>
                </pic:pic>
              </a:graphicData>
            </a:graphic>
          </wp:inline>
        </w:drawing>
      </w:r>
    </w:p>
    <w:p w14:paraId="155C49DB" w14:textId="26310E3F" w:rsidR="00DF16BA" w:rsidRDefault="00A5172B" w:rsidP="00A5172B">
      <w:pPr>
        <w:pStyle w:val="Titulek"/>
      </w:pPr>
      <w:bookmarkStart w:id="135" w:name="_Toc191228683"/>
      <w:r>
        <w:t xml:space="preserve">Obrázek </w:t>
      </w:r>
      <w:fldSimple w:instr=" SEQ Obrázek \* ARABIC ">
        <w:r w:rsidR="00394289">
          <w:rPr>
            <w:noProof/>
          </w:rPr>
          <w:t>47</w:t>
        </w:r>
      </w:fldSimple>
      <w:r>
        <w:t xml:space="preserve"> - WiFighter možnosti "</w:t>
      </w:r>
      <w:proofErr w:type="spellStart"/>
      <w:r>
        <w:t>Jamming</w:t>
      </w:r>
      <w:proofErr w:type="spellEnd"/>
      <w:r>
        <w:t>" útoku</w:t>
      </w:r>
      <w:bookmarkEnd w:id="135"/>
    </w:p>
    <w:p w14:paraId="13C27F94" w14:textId="77777777" w:rsidR="00182CC4" w:rsidRPr="00182CC4" w:rsidRDefault="00182CC4" w:rsidP="00182CC4"/>
    <w:p w14:paraId="4FB8D59D" w14:textId="77777777" w:rsidR="00581181" w:rsidRDefault="003D3E35" w:rsidP="00E219C6">
      <w:pPr>
        <w:jc w:val="center"/>
      </w:pPr>
      <w:r>
        <w:rPr>
          <w:noProof/>
        </w:rPr>
        <w:drawing>
          <wp:inline distT="0" distB="0" distL="0" distR="0" wp14:anchorId="2066542C" wp14:editId="6F1B764B">
            <wp:extent cx="5214257" cy="1830250"/>
            <wp:effectExtent l="0" t="0" r="5715" b="0"/>
            <wp:docPr id="356356648" name="Obrázek 7" descr="Obsah obrázku snímek obrazovky,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6648" name="Obrázek 7" descr="Obsah obrázku snímek obrazovky, text&#10;&#10;Obsah vygenerovaný umělou inteligencí může být nesprávný."/>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3332" cy="1836946"/>
                    </a:xfrm>
                    <a:prstGeom prst="rect">
                      <a:avLst/>
                    </a:prstGeom>
                  </pic:spPr>
                </pic:pic>
              </a:graphicData>
            </a:graphic>
          </wp:inline>
        </w:drawing>
      </w:r>
    </w:p>
    <w:p w14:paraId="48A7F980" w14:textId="77777777" w:rsidR="003559F4" w:rsidRDefault="00394289" w:rsidP="00394289">
      <w:pPr>
        <w:pStyle w:val="Titulek"/>
      </w:pPr>
      <w:bookmarkStart w:id="136" w:name="_Toc191228684"/>
      <w:r>
        <w:t xml:space="preserve">Obrázek </w:t>
      </w:r>
      <w:fldSimple w:instr=" SEQ Obrázek \* ARABIC ">
        <w:r>
          <w:rPr>
            <w:noProof/>
          </w:rPr>
          <w:t>48</w:t>
        </w:r>
      </w:fldSimple>
      <w:r>
        <w:t xml:space="preserve"> - WiFighter možnosti "</w:t>
      </w:r>
      <w:proofErr w:type="spellStart"/>
      <w:r>
        <w:t>Evil</w:t>
      </w:r>
      <w:proofErr w:type="spellEnd"/>
      <w:r>
        <w:t xml:space="preserve"> </w:t>
      </w:r>
      <w:proofErr w:type="spellStart"/>
      <w:r>
        <w:t>Twin</w:t>
      </w:r>
      <w:proofErr w:type="spellEnd"/>
      <w:r>
        <w:t>" útoku</w:t>
      </w:r>
      <w:bookmarkEnd w:id="136"/>
    </w:p>
    <w:p w14:paraId="5CE6CA25" w14:textId="27B02F7A" w:rsidR="00952D45" w:rsidRDefault="00B21599" w:rsidP="00D2250E">
      <w:r>
        <w:t>Následně</w:t>
      </w:r>
      <w:r w:rsidR="00D2250E">
        <w:t xml:space="preserve"> je spuštěn</w:t>
      </w:r>
      <w:r w:rsidR="000F34E9">
        <w:t xml:space="preserve"> </w:t>
      </w:r>
      <w:r w:rsidR="00332A2B">
        <w:t xml:space="preserve">útok </w:t>
      </w:r>
      <w:r w:rsidR="007077F9">
        <w:t>dle</w:t>
      </w:r>
      <w:r w:rsidR="00332A2B">
        <w:t xml:space="preserve"> vybraných možností</w:t>
      </w:r>
      <w:r w:rsidR="008543D5">
        <w:t xml:space="preserve"> a uživatel je případně dále naveden nástroje</w:t>
      </w:r>
      <w:r w:rsidR="007077F9">
        <w:t>m.</w:t>
      </w:r>
    </w:p>
    <w:p w14:paraId="2C0486A3" w14:textId="4709C567" w:rsidR="0095335F" w:rsidRDefault="003B4DEA" w:rsidP="00C84FB1">
      <w:pPr>
        <w:pStyle w:val="NzevVLEVO"/>
      </w:pPr>
      <w:bookmarkStart w:id="137" w:name="_Toc191228635"/>
      <w:r>
        <w:lastRenderedPageBreak/>
        <w:t>ZDROJ</w:t>
      </w:r>
      <w:bookmarkEnd w:id="100"/>
      <w:r w:rsidR="00454C90">
        <w:t>E</w:t>
      </w:r>
      <w:bookmarkEnd w:id="137"/>
    </w:p>
    <w:p w14:paraId="39070649" w14:textId="77777777" w:rsidR="002360BB" w:rsidRDefault="0095335F" w:rsidP="002360BB">
      <w:pPr>
        <w:pStyle w:val="Bibliografie"/>
        <w:rPr>
          <w:noProof/>
        </w:rPr>
      </w:pPr>
      <w:r>
        <w:fldChar w:fldCharType="begin"/>
      </w:r>
      <w:r>
        <w:instrText xml:space="preserve"> BIBLIOGRAPHY  \l 1029 </w:instrText>
      </w:r>
      <w:r>
        <w:fldChar w:fldCharType="separate"/>
      </w:r>
      <w:r w:rsidR="002360BB">
        <w:rPr>
          <w:noProof/>
        </w:rPr>
        <w:t xml:space="preserve">1. </w:t>
      </w:r>
      <w:r w:rsidR="002360BB">
        <w:rPr>
          <w:b/>
          <w:bCs/>
          <w:noProof/>
        </w:rPr>
        <w:t>Nextcomp.</w:t>
      </w:r>
      <w:r w:rsidR="002360BB">
        <w:rPr>
          <w:noProof/>
        </w:rPr>
        <w:t xml:space="preserve"> Jak vybrat wifi router? </w:t>
      </w:r>
      <w:r w:rsidR="002360BB">
        <w:rPr>
          <w:i/>
          <w:iCs/>
          <w:noProof/>
        </w:rPr>
        <w:t xml:space="preserve">nextcomp.cz. </w:t>
      </w:r>
      <w:r w:rsidR="002360BB">
        <w:rPr>
          <w:noProof/>
        </w:rPr>
        <w:t>[Online] [Citace: 3. 12 2024.] https://www.nextcomp.cz/articles/105620.</w:t>
      </w:r>
    </w:p>
    <w:p w14:paraId="5D88EDCB" w14:textId="77777777" w:rsidR="002360BB" w:rsidRDefault="002360BB" w:rsidP="002360BB">
      <w:pPr>
        <w:pStyle w:val="Bibliografie"/>
        <w:rPr>
          <w:noProof/>
        </w:rPr>
      </w:pPr>
      <w:r>
        <w:rPr>
          <w:noProof/>
        </w:rPr>
        <w:t xml:space="preserve">2. </w:t>
      </w:r>
      <w:r>
        <w:rPr>
          <w:b/>
          <w:bCs/>
          <w:noProof/>
        </w:rPr>
        <w:t>NetworkLessons.</w:t>
      </w:r>
      <w:r>
        <w:rPr>
          <w:noProof/>
        </w:rPr>
        <w:t xml:space="preserve"> WPA and WPA2 4-Way Handshake. </w:t>
      </w:r>
      <w:r>
        <w:rPr>
          <w:i/>
          <w:iCs/>
          <w:noProof/>
        </w:rPr>
        <w:t xml:space="preserve">networklessons.com. </w:t>
      </w:r>
      <w:r>
        <w:rPr>
          <w:noProof/>
        </w:rPr>
        <w:t>[Online] NetworkLessons. [Citace: 3. 12 2024.] https://networklessons.com/cisco/ccnp-encor-350-401/wpa-and-wpa2-4-way-handshake.</w:t>
      </w:r>
    </w:p>
    <w:p w14:paraId="69176554" w14:textId="77777777" w:rsidR="002360BB" w:rsidRDefault="002360BB" w:rsidP="002360BB">
      <w:pPr>
        <w:pStyle w:val="Bibliografie"/>
        <w:rPr>
          <w:noProof/>
        </w:rPr>
      </w:pPr>
      <w:r>
        <w:rPr>
          <w:noProof/>
        </w:rPr>
        <w:t xml:space="preserve">3. </w:t>
      </w:r>
      <w:r>
        <w:rPr>
          <w:b/>
          <w:bCs/>
          <w:noProof/>
        </w:rPr>
        <w:t>Howdle, Dan.</w:t>
      </w:r>
      <w:r>
        <w:rPr>
          <w:noProof/>
        </w:rPr>
        <w:t xml:space="preserve"> Securing your Wi-Fi router: Protect your home network. </w:t>
      </w:r>
      <w:r>
        <w:rPr>
          <w:i/>
          <w:iCs/>
          <w:noProof/>
        </w:rPr>
        <w:t xml:space="preserve">cable.co.uk. </w:t>
      </w:r>
      <w:r>
        <w:rPr>
          <w:noProof/>
        </w:rPr>
        <w:t>[Online] [Citace: 3. 12 2024.] https://www.cable.co.uk/broadband/guides/router-security/.</w:t>
      </w:r>
    </w:p>
    <w:p w14:paraId="41972686" w14:textId="77777777" w:rsidR="002360BB" w:rsidRDefault="002360BB" w:rsidP="002360BB">
      <w:pPr>
        <w:pStyle w:val="Bibliografie"/>
        <w:rPr>
          <w:noProof/>
        </w:rPr>
      </w:pPr>
      <w:r>
        <w:rPr>
          <w:noProof/>
        </w:rPr>
        <w:t xml:space="preserve">4. </w:t>
      </w:r>
      <w:r>
        <w:rPr>
          <w:b/>
          <w:bCs/>
          <w:noProof/>
        </w:rPr>
        <w:t>Cisco.</w:t>
      </w:r>
      <w:r>
        <w:rPr>
          <w:noProof/>
        </w:rPr>
        <w:t xml:space="preserve"> Configure Multiple SSIDs on a Network. </w:t>
      </w:r>
      <w:r>
        <w:rPr>
          <w:i/>
          <w:iCs/>
          <w:noProof/>
        </w:rPr>
        <w:t xml:space="preserve">cisco.com. </w:t>
      </w:r>
      <w:r>
        <w:rPr>
          <w:noProof/>
        </w:rPr>
        <w:t>[Online] Cisco. [Citace: 3. 12 2024.] https://www.cisco.com/c/en/us/support/docs/smb/routers/cisco-rv-series-small-business-routers/smb5652-configure-multiple-ssids-on-a-network.html.</w:t>
      </w:r>
    </w:p>
    <w:p w14:paraId="5EADC8CE" w14:textId="77777777" w:rsidR="002360BB" w:rsidRDefault="002360BB" w:rsidP="002360BB">
      <w:pPr>
        <w:pStyle w:val="Bibliografie"/>
        <w:rPr>
          <w:noProof/>
        </w:rPr>
      </w:pPr>
      <w:r>
        <w:rPr>
          <w:noProof/>
        </w:rPr>
        <w:t xml:space="preserve">5. </w:t>
      </w:r>
      <w:r>
        <w:rPr>
          <w:b/>
          <w:bCs/>
          <w:noProof/>
        </w:rPr>
        <w:t>teamques10.</w:t>
      </w:r>
      <w:r>
        <w:rPr>
          <w:noProof/>
        </w:rPr>
        <w:t xml:space="preserve"> Explain WEP in detail. </w:t>
      </w:r>
      <w:r>
        <w:rPr>
          <w:i/>
          <w:iCs/>
          <w:noProof/>
        </w:rPr>
        <w:t xml:space="preserve">ques10.com. </w:t>
      </w:r>
      <w:r>
        <w:rPr>
          <w:noProof/>
        </w:rPr>
        <w:t>[Online] [Citace: 3. 12 2024.] https://www.ques10.com/p/14141/explain-wep-in-detail/.</w:t>
      </w:r>
    </w:p>
    <w:p w14:paraId="4BFD76C7" w14:textId="77777777" w:rsidR="002360BB" w:rsidRDefault="002360BB" w:rsidP="002360BB">
      <w:pPr>
        <w:pStyle w:val="Bibliografie"/>
        <w:rPr>
          <w:noProof/>
        </w:rPr>
      </w:pPr>
      <w:r>
        <w:rPr>
          <w:noProof/>
        </w:rPr>
        <w:t xml:space="preserve">6. </w:t>
      </w:r>
      <w:r>
        <w:rPr>
          <w:b/>
          <w:bCs/>
          <w:noProof/>
        </w:rPr>
        <w:t>WiFi Professionals.</w:t>
      </w:r>
      <w:r>
        <w:rPr>
          <w:noProof/>
        </w:rPr>
        <w:t xml:space="preserve"> 4-Way Handshake. </w:t>
      </w:r>
      <w:r>
        <w:rPr>
          <w:i/>
          <w:iCs/>
          <w:noProof/>
        </w:rPr>
        <w:t xml:space="preserve">wifi-professionals.com. </w:t>
      </w:r>
      <w:r>
        <w:rPr>
          <w:noProof/>
        </w:rPr>
        <w:t>[Online] WiFi Professionals. [Citace: 3. 12 2024.] https://www.wifi-professionals.com/2019/01/4-way-handshake.</w:t>
      </w:r>
    </w:p>
    <w:p w14:paraId="55C2985E" w14:textId="77777777" w:rsidR="002360BB" w:rsidRDefault="002360BB" w:rsidP="002360BB">
      <w:pPr>
        <w:pStyle w:val="Bibliografie"/>
        <w:rPr>
          <w:noProof/>
        </w:rPr>
      </w:pPr>
      <w:r>
        <w:rPr>
          <w:noProof/>
        </w:rPr>
        <w:t xml:space="preserve">7. </w:t>
      </w:r>
      <w:r>
        <w:rPr>
          <w:b/>
          <w:bCs/>
          <w:noProof/>
        </w:rPr>
        <w:t>Stepanov, Mykhailo.</w:t>
      </w:r>
      <w:r>
        <w:rPr>
          <w:noProof/>
        </w:rPr>
        <w:t xml:space="preserve"> [Part 2] How to Hack Into Wi-Fi – WPS Pixie Dust. </w:t>
      </w:r>
      <w:r>
        <w:rPr>
          <w:i/>
          <w:iCs/>
          <w:noProof/>
        </w:rPr>
        <w:t xml:space="preserve">hackenproof. </w:t>
      </w:r>
      <w:r>
        <w:rPr>
          <w:noProof/>
        </w:rPr>
        <w:t>[Online] [Citace: 4. listopad 2024.] https://hackenproof.com/blog/for-hackers/how-to-hack-wifi-wps-pixie-dust.</w:t>
      </w:r>
    </w:p>
    <w:p w14:paraId="255C3374" w14:textId="77777777" w:rsidR="002360BB" w:rsidRDefault="002360BB" w:rsidP="002360BB">
      <w:pPr>
        <w:pStyle w:val="Bibliografie"/>
        <w:rPr>
          <w:noProof/>
        </w:rPr>
      </w:pPr>
      <w:r>
        <w:rPr>
          <w:noProof/>
        </w:rPr>
        <w:t xml:space="preserve">8. </w:t>
      </w:r>
      <w:r>
        <w:rPr>
          <w:b/>
          <w:bCs/>
          <w:noProof/>
        </w:rPr>
        <w:t>Hoorvitch, Ido.</w:t>
      </w:r>
      <w:r>
        <w:rPr>
          <w:noProof/>
        </w:rPr>
        <w:t xml:space="preserve"> Cracking WiFi at Scale with One Simple Trick. </w:t>
      </w:r>
      <w:r>
        <w:rPr>
          <w:i/>
          <w:iCs/>
          <w:noProof/>
        </w:rPr>
        <w:t xml:space="preserve">cyberark. </w:t>
      </w:r>
      <w:r>
        <w:rPr>
          <w:noProof/>
        </w:rPr>
        <w:t>[Online] [Citace: 4. listopad 2024.] https://www.cyberark.com/resources/threat-research-blog/cracking-wifi-at-scale-with-one-simple-trick.</w:t>
      </w:r>
    </w:p>
    <w:p w14:paraId="5D2EB2CB" w14:textId="77777777" w:rsidR="002360BB" w:rsidRDefault="002360BB" w:rsidP="002360BB">
      <w:pPr>
        <w:pStyle w:val="Bibliografie"/>
        <w:rPr>
          <w:noProof/>
        </w:rPr>
      </w:pPr>
      <w:r>
        <w:rPr>
          <w:noProof/>
        </w:rPr>
        <w:t xml:space="preserve">9. </w:t>
      </w:r>
      <w:r>
        <w:rPr>
          <w:b/>
          <w:bCs/>
          <w:noProof/>
        </w:rPr>
        <w:t>Khan Academy.</w:t>
      </w:r>
      <w:r>
        <w:rPr>
          <w:noProof/>
        </w:rPr>
        <w:t xml:space="preserve"> Rogue access points. </w:t>
      </w:r>
      <w:r>
        <w:rPr>
          <w:i/>
          <w:iCs/>
          <w:noProof/>
        </w:rPr>
        <w:t xml:space="preserve">khanacademy.org. </w:t>
      </w:r>
      <w:r>
        <w:rPr>
          <w:noProof/>
        </w:rPr>
        <w:t>[Online] Khan Academy. [Citace: 3. 12 2024.] https://www.khanacademy.org/computing/computers-and-internet/xcae6f4a7ff015e7d:online-data-security/xcae6f4a7ff015e7d:cyber-attacks/a/rogue-access-points-mitm-attacks.</w:t>
      </w:r>
    </w:p>
    <w:p w14:paraId="638E04CA" w14:textId="77777777" w:rsidR="002360BB" w:rsidRDefault="002360BB" w:rsidP="002360BB">
      <w:pPr>
        <w:pStyle w:val="Bibliografie"/>
        <w:rPr>
          <w:noProof/>
        </w:rPr>
      </w:pPr>
      <w:r>
        <w:rPr>
          <w:noProof/>
        </w:rPr>
        <w:t xml:space="preserve">10. </w:t>
      </w:r>
      <w:r>
        <w:rPr>
          <w:b/>
          <w:bCs/>
          <w:noProof/>
        </w:rPr>
        <w:t>Accessagility.</w:t>
      </w:r>
      <w:r>
        <w:rPr>
          <w:noProof/>
        </w:rPr>
        <w:t xml:space="preserve"> Rogue Access Points. </w:t>
      </w:r>
      <w:r>
        <w:rPr>
          <w:i/>
          <w:iCs/>
          <w:noProof/>
        </w:rPr>
        <w:t xml:space="preserve">accessagility.com . </w:t>
      </w:r>
      <w:r>
        <w:rPr>
          <w:noProof/>
        </w:rPr>
        <w:t>[Online] [Citace: 3. 12 2024.] https://www.accessagility.com/rogue-wifi-wireless-access-point-ap.</w:t>
      </w:r>
    </w:p>
    <w:p w14:paraId="5A5A9A90" w14:textId="77777777" w:rsidR="002360BB" w:rsidRDefault="002360BB" w:rsidP="002360BB">
      <w:pPr>
        <w:pStyle w:val="Bibliografie"/>
        <w:rPr>
          <w:noProof/>
        </w:rPr>
      </w:pPr>
      <w:r>
        <w:rPr>
          <w:noProof/>
        </w:rPr>
        <w:t xml:space="preserve">11. </w:t>
      </w:r>
      <w:r>
        <w:rPr>
          <w:b/>
          <w:bCs/>
          <w:noProof/>
        </w:rPr>
        <w:t>Vyas, Radhika.</w:t>
      </w:r>
      <w:r>
        <w:rPr>
          <w:noProof/>
        </w:rPr>
        <w:t xml:space="preserve"> What is WEP Security? </w:t>
      </w:r>
      <w:r>
        <w:rPr>
          <w:i/>
          <w:iCs/>
          <w:noProof/>
        </w:rPr>
        <w:t xml:space="preserve">securew2. </w:t>
      </w:r>
      <w:r>
        <w:rPr>
          <w:noProof/>
        </w:rPr>
        <w:t>[Online] [Citace: 15. říjen 2024.] https://www.securew2.com/blog/what-is-wep-security.</w:t>
      </w:r>
    </w:p>
    <w:p w14:paraId="60E876B4" w14:textId="77777777" w:rsidR="002360BB" w:rsidRDefault="002360BB" w:rsidP="002360BB">
      <w:pPr>
        <w:pStyle w:val="Bibliografie"/>
        <w:rPr>
          <w:noProof/>
        </w:rPr>
      </w:pPr>
      <w:r>
        <w:rPr>
          <w:noProof/>
        </w:rPr>
        <w:lastRenderedPageBreak/>
        <w:t xml:space="preserve">12. </w:t>
      </w:r>
      <w:r>
        <w:rPr>
          <w:b/>
          <w:bCs/>
          <w:noProof/>
        </w:rPr>
        <w:t>Kinzer, Kelsey.</w:t>
      </w:r>
      <w:r>
        <w:rPr>
          <w:noProof/>
        </w:rPr>
        <w:t xml:space="preserve"> How Does RADIUS Improve WiFi Security? </w:t>
      </w:r>
      <w:r>
        <w:rPr>
          <w:i/>
          <w:iCs/>
          <w:noProof/>
        </w:rPr>
        <w:t xml:space="preserve">jumpcloud. </w:t>
      </w:r>
      <w:r>
        <w:rPr>
          <w:noProof/>
        </w:rPr>
        <w:t>[Online] [Citace: 16. říjen 2024.] https://jumpcloud.com/blog/radius-improve-wifi-security.</w:t>
      </w:r>
    </w:p>
    <w:p w14:paraId="511EC2E9" w14:textId="77777777" w:rsidR="002360BB" w:rsidRDefault="002360BB" w:rsidP="002360BB">
      <w:pPr>
        <w:pStyle w:val="Bibliografie"/>
        <w:rPr>
          <w:noProof/>
        </w:rPr>
      </w:pPr>
      <w:r>
        <w:rPr>
          <w:noProof/>
        </w:rPr>
        <w:t xml:space="preserve">13. </w:t>
      </w:r>
      <w:r>
        <w:rPr>
          <w:b/>
          <w:bCs/>
          <w:noProof/>
        </w:rPr>
        <w:t>Ikechukwu, Linda.</w:t>
      </w:r>
      <w:r>
        <w:rPr>
          <w:noProof/>
        </w:rPr>
        <w:t xml:space="preserve"> Everything You Should Know About Wi-Fi Security. </w:t>
      </w:r>
      <w:r>
        <w:rPr>
          <w:i/>
          <w:iCs/>
          <w:noProof/>
        </w:rPr>
        <w:t xml:space="preserve">smallstep. </w:t>
      </w:r>
      <w:r>
        <w:rPr>
          <w:noProof/>
        </w:rPr>
        <w:t>[Online] [Citace: 15. Říjen 2024.] https://smallstep.com/blog/everything-wifi-security/.</w:t>
      </w:r>
    </w:p>
    <w:p w14:paraId="24285796" w14:textId="77777777" w:rsidR="002360BB" w:rsidRDefault="002360BB" w:rsidP="002360BB">
      <w:pPr>
        <w:pStyle w:val="Bibliografie"/>
        <w:rPr>
          <w:noProof/>
        </w:rPr>
      </w:pPr>
      <w:r>
        <w:rPr>
          <w:noProof/>
        </w:rPr>
        <w:t xml:space="preserve">14. </w:t>
      </w:r>
      <w:r>
        <w:rPr>
          <w:b/>
          <w:bCs/>
          <w:noProof/>
        </w:rPr>
        <w:t>Charlie Bromberg, Joker2a.</w:t>
      </w:r>
      <w:r>
        <w:rPr>
          <w:noProof/>
        </w:rPr>
        <w:t xml:space="preserve"> WPS. </w:t>
      </w:r>
      <w:r>
        <w:rPr>
          <w:i/>
          <w:iCs/>
          <w:noProof/>
        </w:rPr>
        <w:t xml:space="preserve">thehacker. </w:t>
      </w:r>
      <w:r>
        <w:rPr>
          <w:noProof/>
        </w:rPr>
        <w:t>[Online] [Citace: 4. listopad 2024.] https://www.thehacker.recipes/radio/wi-fi/wps/.</w:t>
      </w:r>
    </w:p>
    <w:p w14:paraId="3AB4E165" w14:textId="77777777" w:rsidR="002360BB" w:rsidRDefault="002360BB" w:rsidP="002360BB">
      <w:pPr>
        <w:pStyle w:val="Bibliografie"/>
        <w:rPr>
          <w:noProof/>
        </w:rPr>
      </w:pPr>
      <w:r>
        <w:rPr>
          <w:noProof/>
        </w:rPr>
        <w:t xml:space="preserve">15. </w:t>
      </w:r>
      <w:r>
        <w:rPr>
          <w:b/>
          <w:bCs/>
          <w:noProof/>
        </w:rPr>
        <w:t>Chandel, Raj.</w:t>
      </w:r>
      <w:r>
        <w:rPr>
          <w:noProof/>
        </w:rPr>
        <w:t xml:space="preserve"> Wireless Penetration Testing: PMKID Attack. </w:t>
      </w:r>
      <w:r>
        <w:rPr>
          <w:i/>
          <w:iCs/>
          <w:noProof/>
        </w:rPr>
        <w:t xml:space="preserve">hackingarticles. </w:t>
      </w:r>
      <w:r>
        <w:rPr>
          <w:noProof/>
        </w:rPr>
        <w:t>[Online] [Citace: 4. listopad 2024.] https://www.hackingarticles.in/wireless-penetration-testing-pmkid-attack/.</w:t>
      </w:r>
    </w:p>
    <w:p w14:paraId="4837B99B" w14:textId="77777777" w:rsidR="002360BB" w:rsidRDefault="002360BB" w:rsidP="002360BB">
      <w:pPr>
        <w:pStyle w:val="Bibliografie"/>
        <w:rPr>
          <w:noProof/>
        </w:rPr>
      </w:pPr>
      <w:r>
        <w:rPr>
          <w:noProof/>
        </w:rPr>
        <w:t xml:space="preserve">16. </w:t>
      </w:r>
      <w:r>
        <w:rPr>
          <w:b/>
          <w:bCs/>
          <w:noProof/>
        </w:rPr>
        <w:t>Gillis, Alexander S.</w:t>
      </w:r>
      <w:r>
        <w:rPr>
          <w:noProof/>
        </w:rPr>
        <w:t xml:space="preserve"> Wi-Fi Protected Access (WPA). </w:t>
      </w:r>
      <w:r>
        <w:rPr>
          <w:i/>
          <w:iCs/>
          <w:noProof/>
        </w:rPr>
        <w:t xml:space="preserve">techtarget. </w:t>
      </w:r>
      <w:r>
        <w:rPr>
          <w:noProof/>
        </w:rPr>
        <w:t>[Online] [Citace: 15. říjen 2024.] https://www.techtarget.com/searchmobilecomputing/definition/Wi-Fi-Protected-Access.</w:t>
      </w:r>
    </w:p>
    <w:p w14:paraId="1CD847F4" w14:textId="77777777" w:rsidR="002360BB" w:rsidRDefault="002360BB" w:rsidP="002360BB">
      <w:pPr>
        <w:pStyle w:val="Bibliografie"/>
        <w:rPr>
          <w:noProof/>
        </w:rPr>
      </w:pPr>
      <w:r>
        <w:rPr>
          <w:noProof/>
        </w:rPr>
        <w:t xml:space="preserve">17. </w:t>
      </w:r>
      <w:r>
        <w:rPr>
          <w:b/>
          <w:bCs/>
          <w:noProof/>
        </w:rPr>
        <w:t>Gargan, Richard.</w:t>
      </w:r>
      <w:r>
        <w:rPr>
          <w:noProof/>
        </w:rPr>
        <w:t xml:space="preserve"> Network Access With DPP (Device Provisioning Protocol). </w:t>
      </w:r>
      <w:r>
        <w:rPr>
          <w:i/>
          <w:iCs/>
          <w:noProof/>
        </w:rPr>
        <w:t xml:space="preserve">netmaker. </w:t>
      </w:r>
      <w:r>
        <w:rPr>
          <w:noProof/>
        </w:rPr>
        <w:t>[Online] [Citace: 16. říjen 2024.] https://www.netmaker.io/resources/device-provisioning-protocol-dpp.</w:t>
      </w:r>
    </w:p>
    <w:p w14:paraId="304D0A8C" w14:textId="77777777" w:rsidR="002360BB" w:rsidRDefault="002360BB" w:rsidP="002360BB">
      <w:pPr>
        <w:pStyle w:val="Bibliografie"/>
        <w:rPr>
          <w:noProof/>
        </w:rPr>
      </w:pPr>
      <w:r>
        <w:rPr>
          <w:noProof/>
        </w:rPr>
        <w:t xml:space="preserve">18. </w:t>
      </w:r>
      <w:r>
        <w:rPr>
          <w:b/>
          <w:bCs/>
          <w:noProof/>
        </w:rPr>
        <w:t>Garakh, Iliya.</w:t>
      </w:r>
      <w:r>
        <w:rPr>
          <w:noProof/>
        </w:rPr>
        <w:t xml:space="preserve"> WPS – What is it, and how does it work? </w:t>
      </w:r>
      <w:r>
        <w:rPr>
          <w:i/>
          <w:iCs/>
          <w:noProof/>
        </w:rPr>
        <w:t xml:space="preserve">passwork. </w:t>
      </w:r>
      <w:r>
        <w:rPr>
          <w:noProof/>
        </w:rPr>
        <w:t>[Online] [Citace: 16. říjen 2024.] https://passwork.pro/blog/what-is-wps/.</w:t>
      </w:r>
    </w:p>
    <w:p w14:paraId="169A6B76" w14:textId="77777777" w:rsidR="002360BB" w:rsidRDefault="002360BB" w:rsidP="002360BB">
      <w:pPr>
        <w:pStyle w:val="Bibliografie"/>
        <w:rPr>
          <w:noProof/>
        </w:rPr>
      </w:pPr>
      <w:r>
        <w:rPr>
          <w:noProof/>
        </w:rPr>
        <w:t xml:space="preserve">19. </w:t>
      </w:r>
      <w:r>
        <w:rPr>
          <w:b/>
          <w:bCs/>
          <w:noProof/>
        </w:rPr>
        <w:t>Bouška, Petr.</w:t>
      </w:r>
      <w:r>
        <w:rPr>
          <w:noProof/>
        </w:rPr>
        <w:t xml:space="preserve"> Cisco WiFi - základní principy a protokoly. </w:t>
      </w:r>
      <w:r>
        <w:rPr>
          <w:i/>
          <w:iCs/>
          <w:noProof/>
        </w:rPr>
        <w:t xml:space="preserve">samuraj-cz. </w:t>
      </w:r>
      <w:r>
        <w:rPr>
          <w:noProof/>
        </w:rPr>
        <w:t>[Online] [Citace: 14. Říjen 2024.] https://www.samuraj-cz.com/clanek/cisco-wifi-zakladni-principy-a-protokoly/.</w:t>
      </w:r>
    </w:p>
    <w:p w14:paraId="3D195619" w14:textId="77777777" w:rsidR="002360BB" w:rsidRDefault="002360BB" w:rsidP="002360BB">
      <w:pPr>
        <w:pStyle w:val="Bibliografie"/>
        <w:rPr>
          <w:noProof/>
        </w:rPr>
      </w:pPr>
      <w:r>
        <w:rPr>
          <w:noProof/>
        </w:rPr>
        <w:t xml:space="preserve">20. </w:t>
      </w:r>
      <w:r>
        <w:rPr>
          <w:b/>
          <w:bCs/>
          <w:noProof/>
        </w:rPr>
        <w:t>Cybersecura.</w:t>
      </w:r>
      <w:r>
        <w:rPr>
          <w:noProof/>
        </w:rPr>
        <w:t xml:space="preserve"> WPA/WPA2 cracking, PMKID, Evil Twin... Overview of attacks and threats to Wi-Fi in 2022. </w:t>
      </w:r>
      <w:r>
        <w:rPr>
          <w:i/>
          <w:iCs/>
          <w:noProof/>
        </w:rPr>
        <w:t xml:space="preserve">cybersecura. </w:t>
      </w:r>
      <w:r>
        <w:rPr>
          <w:noProof/>
        </w:rPr>
        <w:t>[Online] Cybersecura. [Citace: 3. listopad 2024.] https://www.cybersecura.com/en/post/overview-of-attacks-and-threats-to-wifi-in-2022.</w:t>
      </w:r>
    </w:p>
    <w:p w14:paraId="1008DAD2" w14:textId="77777777" w:rsidR="002360BB" w:rsidRDefault="002360BB" w:rsidP="002360BB">
      <w:pPr>
        <w:pStyle w:val="Bibliografie"/>
        <w:rPr>
          <w:noProof/>
        </w:rPr>
      </w:pPr>
      <w:r>
        <w:rPr>
          <w:noProof/>
        </w:rPr>
        <w:t xml:space="preserve">21. </w:t>
      </w:r>
      <w:r>
        <w:rPr>
          <w:b/>
          <w:bCs/>
          <w:noProof/>
        </w:rPr>
        <w:t>Ebbecke, Philipp.</w:t>
      </w:r>
      <w:r>
        <w:rPr>
          <w:noProof/>
        </w:rPr>
        <w:t xml:space="preserve"> Protected Management Frames enhance Wi-Fi® network security. </w:t>
      </w:r>
      <w:r>
        <w:rPr>
          <w:i/>
          <w:iCs/>
          <w:noProof/>
        </w:rPr>
        <w:t xml:space="preserve">wi-fi.org. </w:t>
      </w:r>
      <w:r>
        <w:rPr>
          <w:noProof/>
        </w:rPr>
        <w:t>[Online] [Citace: 13. 1 2025.] https://www.wi-fi.org/beacon/philipp-ebbecke/protected-management-frames-enhance-wi-fi-network-security.</w:t>
      </w:r>
    </w:p>
    <w:p w14:paraId="3EBF66AF" w14:textId="77777777" w:rsidR="002360BB" w:rsidRDefault="002360BB" w:rsidP="002360BB">
      <w:pPr>
        <w:pStyle w:val="Bibliografie"/>
        <w:rPr>
          <w:noProof/>
        </w:rPr>
      </w:pPr>
      <w:r>
        <w:rPr>
          <w:noProof/>
        </w:rPr>
        <w:t xml:space="preserve">22. </w:t>
      </w:r>
      <w:r>
        <w:rPr>
          <w:b/>
          <w:bCs/>
          <w:noProof/>
        </w:rPr>
        <w:t>NetworkLessons.</w:t>
      </w:r>
      <w:r>
        <w:rPr>
          <w:noProof/>
        </w:rPr>
        <w:t xml:space="preserve"> Introduction to WPA Key Hierarchy. </w:t>
      </w:r>
      <w:r>
        <w:rPr>
          <w:i/>
          <w:iCs/>
          <w:noProof/>
        </w:rPr>
        <w:t xml:space="preserve">networklessons.com. </w:t>
      </w:r>
      <w:r>
        <w:rPr>
          <w:noProof/>
        </w:rPr>
        <w:t>[Online] NetworkLessons. [Citace: 11. 1 2025.] https://networklessons.com/cisco/ccnp-encor-350-401/introduction-to-wpa-key-hierarchy.</w:t>
      </w:r>
    </w:p>
    <w:p w14:paraId="4FD30A7C" w14:textId="77777777" w:rsidR="002360BB" w:rsidRDefault="002360BB" w:rsidP="002360BB">
      <w:pPr>
        <w:pStyle w:val="Bibliografie"/>
        <w:rPr>
          <w:noProof/>
        </w:rPr>
      </w:pPr>
      <w:r>
        <w:rPr>
          <w:noProof/>
        </w:rPr>
        <w:lastRenderedPageBreak/>
        <w:t xml:space="preserve">23. </w:t>
      </w:r>
      <w:r>
        <w:rPr>
          <w:b/>
          <w:bCs/>
          <w:noProof/>
        </w:rPr>
        <w:t>NordVPN.</w:t>
      </w:r>
      <w:r>
        <w:rPr>
          <w:noProof/>
        </w:rPr>
        <w:t xml:space="preserve"> WEP crack. </w:t>
      </w:r>
      <w:r>
        <w:rPr>
          <w:i/>
          <w:iCs/>
          <w:noProof/>
        </w:rPr>
        <w:t xml:space="preserve">nordvpn.com. </w:t>
      </w:r>
      <w:r>
        <w:rPr>
          <w:noProof/>
        </w:rPr>
        <w:t>[Online] NordVPN. [Citace: 12. 1 2025.] https://nordvpn.com/cybersecurity/glossary/wep-crack/.</w:t>
      </w:r>
    </w:p>
    <w:p w14:paraId="6E4618C0" w14:textId="77777777" w:rsidR="002360BB" w:rsidRDefault="002360BB" w:rsidP="002360BB">
      <w:pPr>
        <w:pStyle w:val="Bibliografie"/>
        <w:rPr>
          <w:noProof/>
        </w:rPr>
      </w:pPr>
      <w:r>
        <w:rPr>
          <w:noProof/>
        </w:rPr>
        <w:t xml:space="preserve">24. </w:t>
      </w:r>
      <w:r>
        <w:rPr>
          <w:b/>
          <w:bCs/>
          <w:noProof/>
        </w:rPr>
        <w:t>Kerslager, Milan.</w:t>
      </w:r>
      <w:r>
        <w:rPr>
          <w:noProof/>
        </w:rPr>
        <w:t xml:space="preserve"> Prolomení WEP. </w:t>
      </w:r>
      <w:r>
        <w:rPr>
          <w:i/>
          <w:iCs/>
          <w:noProof/>
        </w:rPr>
        <w:t xml:space="preserve">pslib.cz. </w:t>
      </w:r>
      <w:r>
        <w:rPr>
          <w:noProof/>
        </w:rPr>
        <w:t>[Online] [Citace: 12. 1 2025.] https://www.pslib.cz/milan.kerslager/Prolomen%C3%AD_WEP.</w:t>
      </w:r>
    </w:p>
    <w:p w14:paraId="12307890" w14:textId="77777777" w:rsidR="002360BB" w:rsidRDefault="002360BB" w:rsidP="002360BB">
      <w:pPr>
        <w:pStyle w:val="Bibliografie"/>
        <w:rPr>
          <w:noProof/>
        </w:rPr>
      </w:pPr>
      <w:r>
        <w:rPr>
          <w:noProof/>
        </w:rPr>
        <w:t xml:space="preserve">25. </w:t>
      </w:r>
      <w:r>
        <w:rPr>
          <w:b/>
          <w:bCs/>
          <w:noProof/>
        </w:rPr>
        <w:t>ayusharma0698.</w:t>
      </w:r>
      <w:r>
        <w:rPr>
          <w:noProof/>
        </w:rPr>
        <w:t xml:space="preserve"> Wifi Protected Access (WPA). </w:t>
      </w:r>
      <w:r>
        <w:rPr>
          <w:i/>
          <w:iCs/>
          <w:noProof/>
        </w:rPr>
        <w:t xml:space="preserve">geeksforgeeks. </w:t>
      </w:r>
      <w:r>
        <w:rPr>
          <w:noProof/>
        </w:rPr>
        <w:t>[Online] [Citace: 14. říjen 2024.] https://www.geeksforgeeks.org/wifi-protected-access-wpa/.</w:t>
      </w:r>
    </w:p>
    <w:p w14:paraId="688DD4B2" w14:textId="77777777" w:rsidR="002360BB" w:rsidRDefault="002360BB" w:rsidP="002360BB">
      <w:pPr>
        <w:pStyle w:val="Bibliografie"/>
        <w:rPr>
          <w:noProof/>
        </w:rPr>
      </w:pPr>
      <w:r>
        <w:rPr>
          <w:noProof/>
        </w:rPr>
        <w:t xml:space="preserve">26. </w:t>
      </w:r>
      <w:r>
        <w:rPr>
          <w:b/>
          <w:bCs/>
          <w:noProof/>
        </w:rPr>
        <w:t>PODA.</w:t>
      </w:r>
      <w:r>
        <w:rPr>
          <w:noProof/>
        </w:rPr>
        <w:t xml:space="preserve"> Jak funguje domácí Wi-Fi. </w:t>
      </w:r>
      <w:r>
        <w:rPr>
          <w:i/>
          <w:iCs/>
          <w:noProof/>
        </w:rPr>
        <w:t xml:space="preserve">https://www.poda.cz/. </w:t>
      </w:r>
      <w:r>
        <w:rPr>
          <w:noProof/>
        </w:rPr>
        <w:t>[Online] PODA. [Citace: 14. Říjen 2024.] https://www.poda.cz/novinky/jak-funguje-domaci-wi-fi/.</w:t>
      </w:r>
    </w:p>
    <w:p w14:paraId="2425AD32" w14:textId="77777777" w:rsidR="002360BB" w:rsidRDefault="002360BB" w:rsidP="002360BB">
      <w:pPr>
        <w:pStyle w:val="Bibliografie"/>
        <w:rPr>
          <w:noProof/>
        </w:rPr>
      </w:pPr>
      <w:r>
        <w:rPr>
          <w:noProof/>
        </w:rPr>
        <w:t xml:space="preserve">27. </w:t>
      </w:r>
      <w:r>
        <w:rPr>
          <w:b/>
          <w:bCs/>
          <w:noProof/>
        </w:rPr>
        <w:t>ZIMPERIUM.</w:t>
      </w:r>
      <w:r>
        <w:rPr>
          <w:noProof/>
        </w:rPr>
        <w:t xml:space="preserve"> Rogue Access Point. </w:t>
      </w:r>
      <w:r>
        <w:rPr>
          <w:i/>
          <w:iCs/>
          <w:noProof/>
        </w:rPr>
        <w:t xml:space="preserve">https://www.zimperium.com/. </w:t>
      </w:r>
      <w:r>
        <w:rPr>
          <w:noProof/>
        </w:rPr>
        <w:t>[Online] ZIMPERIUM. [Citace: 11. 1 2025.] https://www.zimperium.com/glossary/rogue-access-point/.</w:t>
      </w:r>
    </w:p>
    <w:p w14:paraId="5B964AA6" w14:textId="551C40E7" w:rsidR="00454C90" w:rsidRDefault="0095335F" w:rsidP="002360BB">
      <w:pPr>
        <w:pStyle w:val="NzevVLEVO"/>
      </w:pPr>
      <w:r>
        <w:fldChar w:fldCharType="end"/>
      </w:r>
    </w:p>
    <w:p w14:paraId="701EE907" w14:textId="600A73E1" w:rsidR="00E07788" w:rsidRDefault="009B4519" w:rsidP="00E07788">
      <w:pPr>
        <w:pStyle w:val="NzevVLEVO"/>
      </w:pPr>
      <w:r>
        <w:br w:type="page"/>
      </w:r>
    </w:p>
    <w:p w14:paraId="257F1681" w14:textId="76953D65" w:rsidR="00E07788" w:rsidRDefault="00E07788" w:rsidP="00E07788">
      <w:pPr>
        <w:pStyle w:val="NzevVLEVO"/>
      </w:pPr>
      <w:bookmarkStart w:id="138" w:name="_Toc191228636"/>
      <w:r>
        <w:lastRenderedPageBreak/>
        <w:t>SEZNAM OBRÁZKŮ</w:t>
      </w:r>
      <w:bookmarkEnd w:id="138"/>
    </w:p>
    <w:p w14:paraId="1D279ED1" w14:textId="094A19D1" w:rsidR="00DB2A06" w:rsidRDefault="00E07788">
      <w:pPr>
        <w:pStyle w:val="Seznamobrzk"/>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91228637" w:history="1">
        <w:r w:rsidR="00DB2A06" w:rsidRPr="00931536">
          <w:rPr>
            <w:rStyle w:val="Hypertextovodkaz"/>
            <w:noProof/>
          </w:rPr>
          <w:t>Obrázek 1 - Wifi standardy</w:t>
        </w:r>
        <w:r w:rsidR="00DB2A06">
          <w:rPr>
            <w:noProof/>
            <w:webHidden/>
          </w:rPr>
          <w:tab/>
        </w:r>
        <w:r w:rsidR="00DB2A06">
          <w:rPr>
            <w:noProof/>
            <w:webHidden/>
          </w:rPr>
          <w:fldChar w:fldCharType="begin"/>
        </w:r>
        <w:r w:rsidR="00DB2A06">
          <w:rPr>
            <w:noProof/>
            <w:webHidden/>
          </w:rPr>
          <w:instrText xml:space="preserve"> PAGEREF _Toc191228637 \h </w:instrText>
        </w:r>
        <w:r w:rsidR="00DB2A06">
          <w:rPr>
            <w:noProof/>
            <w:webHidden/>
          </w:rPr>
        </w:r>
        <w:r w:rsidR="00DB2A06">
          <w:rPr>
            <w:noProof/>
            <w:webHidden/>
          </w:rPr>
          <w:fldChar w:fldCharType="separate"/>
        </w:r>
        <w:r w:rsidR="00DB2A06">
          <w:rPr>
            <w:noProof/>
            <w:webHidden/>
          </w:rPr>
          <w:t>10</w:t>
        </w:r>
        <w:r w:rsidR="00DB2A06">
          <w:rPr>
            <w:noProof/>
            <w:webHidden/>
          </w:rPr>
          <w:fldChar w:fldCharType="end"/>
        </w:r>
      </w:hyperlink>
    </w:p>
    <w:p w14:paraId="14048016" w14:textId="3971E8E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38" w:history="1">
        <w:r w:rsidRPr="00931536">
          <w:rPr>
            <w:rStyle w:val="Hypertextovodkaz"/>
            <w:noProof/>
          </w:rPr>
          <w:t>Obrázek 2 - 4-Way handshake</w:t>
        </w:r>
        <w:r>
          <w:rPr>
            <w:noProof/>
            <w:webHidden/>
          </w:rPr>
          <w:tab/>
        </w:r>
        <w:r>
          <w:rPr>
            <w:noProof/>
            <w:webHidden/>
          </w:rPr>
          <w:fldChar w:fldCharType="begin"/>
        </w:r>
        <w:r>
          <w:rPr>
            <w:noProof/>
            <w:webHidden/>
          </w:rPr>
          <w:instrText xml:space="preserve"> PAGEREF _Toc191228638 \h </w:instrText>
        </w:r>
        <w:r>
          <w:rPr>
            <w:noProof/>
            <w:webHidden/>
          </w:rPr>
        </w:r>
        <w:r>
          <w:rPr>
            <w:noProof/>
            <w:webHidden/>
          </w:rPr>
          <w:fldChar w:fldCharType="separate"/>
        </w:r>
        <w:r>
          <w:rPr>
            <w:noProof/>
            <w:webHidden/>
          </w:rPr>
          <w:t>12</w:t>
        </w:r>
        <w:r>
          <w:rPr>
            <w:noProof/>
            <w:webHidden/>
          </w:rPr>
          <w:fldChar w:fldCharType="end"/>
        </w:r>
      </w:hyperlink>
    </w:p>
    <w:p w14:paraId="0BB27C66" w14:textId="386A971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39" w:history="1">
        <w:r w:rsidRPr="00931536">
          <w:rPr>
            <w:rStyle w:val="Hypertextovodkaz"/>
            <w:noProof/>
          </w:rPr>
          <w:t>Obrázek 3 - Detail WPS tlačítka</w:t>
        </w:r>
        <w:r>
          <w:rPr>
            <w:noProof/>
            <w:webHidden/>
          </w:rPr>
          <w:tab/>
        </w:r>
        <w:r>
          <w:rPr>
            <w:noProof/>
            <w:webHidden/>
          </w:rPr>
          <w:fldChar w:fldCharType="begin"/>
        </w:r>
        <w:r>
          <w:rPr>
            <w:noProof/>
            <w:webHidden/>
          </w:rPr>
          <w:instrText xml:space="preserve"> PAGEREF _Toc191228639 \h </w:instrText>
        </w:r>
        <w:r>
          <w:rPr>
            <w:noProof/>
            <w:webHidden/>
          </w:rPr>
        </w:r>
        <w:r>
          <w:rPr>
            <w:noProof/>
            <w:webHidden/>
          </w:rPr>
          <w:fldChar w:fldCharType="separate"/>
        </w:r>
        <w:r>
          <w:rPr>
            <w:noProof/>
            <w:webHidden/>
          </w:rPr>
          <w:t>15</w:t>
        </w:r>
        <w:r>
          <w:rPr>
            <w:noProof/>
            <w:webHidden/>
          </w:rPr>
          <w:fldChar w:fldCharType="end"/>
        </w:r>
      </w:hyperlink>
    </w:p>
    <w:p w14:paraId="595B1591" w14:textId="30AB9D15"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0" w:history="1">
        <w:r w:rsidRPr="00931536">
          <w:rPr>
            <w:rStyle w:val="Hypertextovodkaz"/>
            <w:noProof/>
          </w:rPr>
          <w:t>Obrázek 4 - Schéma wifi VLAN</w:t>
        </w:r>
        <w:r>
          <w:rPr>
            <w:noProof/>
            <w:webHidden/>
          </w:rPr>
          <w:tab/>
        </w:r>
        <w:r>
          <w:rPr>
            <w:noProof/>
            <w:webHidden/>
          </w:rPr>
          <w:fldChar w:fldCharType="begin"/>
        </w:r>
        <w:r>
          <w:rPr>
            <w:noProof/>
            <w:webHidden/>
          </w:rPr>
          <w:instrText xml:space="preserve"> PAGEREF _Toc191228640 \h </w:instrText>
        </w:r>
        <w:r>
          <w:rPr>
            <w:noProof/>
            <w:webHidden/>
          </w:rPr>
        </w:r>
        <w:r>
          <w:rPr>
            <w:noProof/>
            <w:webHidden/>
          </w:rPr>
          <w:fldChar w:fldCharType="separate"/>
        </w:r>
        <w:r>
          <w:rPr>
            <w:noProof/>
            <w:webHidden/>
          </w:rPr>
          <w:t>16</w:t>
        </w:r>
        <w:r>
          <w:rPr>
            <w:noProof/>
            <w:webHidden/>
          </w:rPr>
          <w:fldChar w:fldCharType="end"/>
        </w:r>
      </w:hyperlink>
    </w:p>
    <w:p w14:paraId="16574494" w14:textId="2173F63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1" w:history="1">
        <w:r w:rsidRPr="00931536">
          <w:rPr>
            <w:rStyle w:val="Hypertextovodkaz"/>
            <w:noProof/>
          </w:rPr>
          <w:t>Obrázek 5 - Šifrování WEP</w:t>
        </w:r>
        <w:r>
          <w:rPr>
            <w:noProof/>
            <w:webHidden/>
          </w:rPr>
          <w:tab/>
        </w:r>
        <w:r>
          <w:rPr>
            <w:noProof/>
            <w:webHidden/>
          </w:rPr>
          <w:fldChar w:fldCharType="begin"/>
        </w:r>
        <w:r>
          <w:rPr>
            <w:noProof/>
            <w:webHidden/>
          </w:rPr>
          <w:instrText xml:space="preserve"> PAGEREF _Toc191228641 \h </w:instrText>
        </w:r>
        <w:r>
          <w:rPr>
            <w:noProof/>
            <w:webHidden/>
          </w:rPr>
        </w:r>
        <w:r>
          <w:rPr>
            <w:noProof/>
            <w:webHidden/>
          </w:rPr>
          <w:fldChar w:fldCharType="separate"/>
        </w:r>
        <w:r>
          <w:rPr>
            <w:noProof/>
            <w:webHidden/>
          </w:rPr>
          <w:t>17</w:t>
        </w:r>
        <w:r>
          <w:rPr>
            <w:noProof/>
            <w:webHidden/>
          </w:rPr>
          <w:fldChar w:fldCharType="end"/>
        </w:r>
      </w:hyperlink>
    </w:p>
    <w:p w14:paraId="2CEEA0A2" w14:textId="72917B4D"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2" w:history="1">
        <w:r w:rsidRPr="00931536">
          <w:rPr>
            <w:rStyle w:val="Hypertextovodkaz"/>
            <w:noProof/>
          </w:rPr>
          <w:t>Obrázek 6 - Vyjednání šifrovacích klíčů</w:t>
        </w:r>
        <w:r>
          <w:rPr>
            <w:noProof/>
            <w:webHidden/>
          </w:rPr>
          <w:tab/>
        </w:r>
        <w:r>
          <w:rPr>
            <w:noProof/>
            <w:webHidden/>
          </w:rPr>
          <w:fldChar w:fldCharType="begin"/>
        </w:r>
        <w:r>
          <w:rPr>
            <w:noProof/>
            <w:webHidden/>
          </w:rPr>
          <w:instrText xml:space="preserve"> PAGEREF _Toc191228642 \h </w:instrText>
        </w:r>
        <w:r>
          <w:rPr>
            <w:noProof/>
            <w:webHidden/>
          </w:rPr>
        </w:r>
        <w:r>
          <w:rPr>
            <w:noProof/>
            <w:webHidden/>
          </w:rPr>
          <w:fldChar w:fldCharType="separate"/>
        </w:r>
        <w:r>
          <w:rPr>
            <w:noProof/>
            <w:webHidden/>
          </w:rPr>
          <w:t>19</w:t>
        </w:r>
        <w:r>
          <w:rPr>
            <w:noProof/>
            <w:webHidden/>
          </w:rPr>
          <w:fldChar w:fldCharType="end"/>
        </w:r>
      </w:hyperlink>
    </w:p>
    <w:p w14:paraId="59952989" w14:textId="1BF8791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3" w:history="1">
        <w:r w:rsidRPr="00931536">
          <w:rPr>
            <w:rStyle w:val="Hypertextovodkaz"/>
            <w:noProof/>
          </w:rPr>
          <w:t>Obrázek 7 - Autentizační sekvence WPS</w:t>
        </w:r>
        <w:r>
          <w:rPr>
            <w:noProof/>
            <w:webHidden/>
          </w:rPr>
          <w:tab/>
        </w:r>
        <w:r>
          <w:rPr>
            <w:noProof/>
            <w:webHidden/>
          </w:rPr>
          <w:fldChar w:fldCharType="begin"/>
        </w:r>
        <w:r>
          <w:rPr>
            <w:noProof/>
            <w:webHidden/>
          </w:rPr>
          <w:instrText xml:space="preserve"> PAGEREF _Toc191228643 \h </w:instrText>
        </w:r>
        <w:r>
          <w:rPr>
            <w:noProof/>
            <w:webHidden/>
          </w:rPr>
        </w:r>
        <w:r>
          <w:rPr>
            <w:noProof/>
            <w:webHidden/>
          </w:rPr>
          <w:fldChar w:fldCharType="separate"/>
        </w:r>
        <w:r>
          <w:rPr>
            <w:noProof/>
            <w:webHidden/>
          </w:rPr>
          <w:t>20</w:t>
        </w:r>
        <w:r>
          <w:rPr>
            <w:noProof/>
            <w:webHidden/>
          </w:rPr>
          <w:fldChar w:fldCharType="end"/>
        </w:r>
      </w:hyperlink>
    </w:p>
    <w:p w14:paraId="4A675FEF" w14:textId="79B41581"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4" w:history="1">
        <w:r w:rsidRPr="00931536">
          <w:rPr>
            <w:rStyle w:val="Hypertextovodkaz"/>
            <w:noProof/>
          </w:rPr>
          <w:t>Obrázek 8 - Detail PMKID</w:t>
        </w:r>
        <w:r>
          <w:rPr>
            <w:noProof/>
            <w:webHidden/>
          </w:rPr>
          <w:tab/>
        </w:r>
        <w:r>
          <w:rPr>
            <w:noProof/>
            <w:webHidden/>
          </w:rPr>
          <w:fldChar w:fldCharType="begin"/>
        </w:r>
        <w:r>
          <w:rPr>
            <w:noProof/>
            <w:webHidden/>
          </w:rPr>
          <w:instrText xml:space="preserve"> PAGEREF _Toc191228644 \h </w:instrText>
        </w:r>
        <w:r>
          <w:rPr>
            <w:noProof/>
            <w:webHidden/>
          </w:rPr>
        </w:r>
        <w:r>
          <w:rPr>
            <w:noProof/>
            <w:webHidden/>
          </w:rPr>
          <w:fldChar w:fldCharType="separate"/>
        </w:r>
        <w:r>
          <w:rPr>
            <w:noProof/>
            <w:webHidden/>
          </w:rPr>
          <w:t>21</w:t>
        </w:r>
        <w:r>
          <w:rPr>
            <w:noProof/>
            <w:webHidden/>
          </w:rPr>
          <w:fldChar w:fldCharType="end"/>
        </w:r>
      </w:hyperlink>
    </w:p>
    <w:p w14:paraId="7AD834A1" w14:textId="19C75894"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5" w:history="1">
        <w:r w:rsidRPr="00931536">
          <w:rPr>
            <w:rStyle w:val="Hypertextovodkaz"/>
            <w:noProof/>
          </w:rPr>
          <w:t>Obrázek 9 - Evil Twin</w:t>
        </w:r>
        <w:r>
          <w:rPr>
            <w:noProof/>
            <w:webHidden/>
          </w:rPr>
          <w:tab/>
        </w:r>
        <w:r>
          <w:rPr>
            <w:noProof/>
            <w:webHidden/>
          </w:rPr>
          <w:fldChar w:fldCharType="begin"/>
        </w:r>
        <w:r>
          <w:rPr>
            <w:noProof/>
            <w:webHidden/>
          </w:rPr>
          <w:instrText xml:space="preserve"> PAGEREF _Toc191228645 \h </w:instrText>
        </w:r>
        <w:r>
          <w:rPr>
            <w:noProof/>
            <w:webHidden/>
          </w:rPr>
        </w:r>
        <w:r>
          <w:rPr>
            <w:noProof/>
            <w:webHidden/>
          </w:rPr>
          <w:fldChar w:fldCharType="separate"/>
        </w:r>
        <w:r>
          <w:rPr>
            <w:noProof/>
            <w:webHidden/>
          </w:rPr>
          <w:t>22</w:t>
        </w:r>
        <w:r>
          <w:rPr>
            <w:noProof/>
            <w:webHidden/>
          </w:rPr>
          <w:fldChar w:fldCharType="end"/>
        </w:r>
      </w:hyperlink>
    </w:p>
    <w:p w14:paraId="5367F867" w14:textId="3FB8956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6" w:history="1">
        <w:r w:rsidRPr="00931536">
          <w:rPr>
            <w:rStyle w:val="Hypertextovodkaz"/>
            <w:noProof/>
          </w:rPr>
          <w:t>Obrázek 10 - Rogue AP</w:t>
        </w:r>
        <w:r>
          <w:rPr>
            <w:noProof/>
            <w:webHidden/>
          </w:rPr>
          <w:tab/>
        </w:r>
        <w:r>
          <w:rPr>
            <w:noProof/>
            <w:webHidden/>
          </w:rPr>
          <w:fldChar w:fldCharType="begin"/>
        </w:r>
        <w:r>
          <w:rPr>
            <w:noProof/>
            <w:webHidden/>
          </w:rPr>
          <w:instrText xml:space="preserve"> PAGEREF _Toc191228646 \h </w:instrText>
        </w:r>
        <w:r>
          <w:rPr>
            <w:noProof/>
            <w:webHidden/>
          </w:rPr>
        </w:r>
        <w:r>
          <w:rPr>
            <w:noProof/>
            <w:webHidden/>
          </w:rPr>
          <w:fldChar w:fldCharType="separate"/>
        </w:r>
        <w:r>
          <w:rPr>
            <w:noProof/>
            <w:webHidden/>
          </w:rPr>
          <w:t>23</w:t>
        </w:r>
        <w:r>
          <w:rPr>
            <w:noProof/>
            <w:webHidden/>
          </w:rPr>
          <w:fldChar w:fldCharType="end"/>
        </w:r>
      </w:hyperlink>
    </w:p>
    <w:p w14:paraId="56B16142" w14:textId="18DB039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7" w:history="1">
        <w:r w:rsidRPr="00931536">
          <w:rPr>
            <w:rStyle w:val="Hypertextovodkaz"/>
            <w:noProof/>
          </w:rPr>
          <w:t>Obrázek 11 - Informace o systému</w:t>
        </w:r>
        <w:r>
          <w:rPr>
            <w:noProof/>
            <w:webHidden/>
          </w:rPr>
          <w:tab/>
        </w:r>
        <w:r>
          <w:rPr>
            <w:noProof/>
            <w:webHidden/>
          </w:rPr>
          <w:fldChar w:fldCharType="begin"/>
        </w:r>
        <w:r>
          <w:rPr>
            <w:noProof/>
            <w:webHidden/>
          </w:rPr>
          <w:instrText xml:space="preserve"> PAGEREF _Toc191228647 \h </w:instrText>
        </w:r>
        <w:r>
          <w:rPr>
            <w:noProof/>
            <w:webHidden/>
          </w:rPr>
        </w:r>
        <w:r>
          <w:rPr>
            <w:noProof/>
            <w:webHidden/>
          </w:rPr>
          <w:fldChar w:fldCharType="separate"/>
        </w:r>
        <w:r>
          <w:rPr>
            <w:noProof/>
            <w:webHidden/>
          </w:rPr>
          <w:t>24</w:t>
        </w:r>
        <w:r>
          <w:rPr>
            <w:noProof/>
            <w:webHidden/>
          </w:rPr>
          <w:fldChar w:fldCharType="end"/>
        </w:r>
      </w:hyperlink>
    </w:p>
    <w:p w14:paraId="6DECF2A5" w14:textId="01A5D557"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8" w:history="1">
        <w:r w:rsidRPr="00931536">
          <w:rPr>
            <w:rStyle w:val="Hypertextovodkaz"/>
            <w:noProof/>
          </w:rPr>
          <w:t>Obrázek 12 - Verze Linuxového jádra</w:t>
        </w:r>
        <w:r>
          <w:rPr>
            <w:noProof/>
            <w:webHidden/>
          </w:rPr>
          <w:tab/>
        </w:r>
        <w:r>
          <w:rPr>
            <w:noProof/>
            <w:webHidden/>
          </w:rPr>
          <w:fldChar w:fldCharType="begin"/>
        </w:r>
        <w:r>
          <w:rPr>
            <w:noProof/>
            <w:webHidden/>
          </w:rPr>
          <w:instrText xml:space="preserve"> PAGEREF _Toc191228648 \h </w:instrText>
        </w:r>
        <w:r>
          <w:rPr>
            <w:noProof/>
            <w:webHidden/>
          </w:rPr>
        </w:r>
        <w:r>
          <w:rPr>
            <w:noProof/>
            <w:webHidden/>
          </w:rPr>
          <w:fldChar w:fldCharType="separate"/>
        </w:r>
        <w:r>
          <w:rPr>
            <w:noProof/>
            <w:webHidden/>
          </w:rPr>
          <w:t>24</w:t>
        </w:r>
        <w:r>
          <w:rPr>
            <w:noProof/>
            <w:webHidden/>
          </w:rPr>
          <w:fldChar w:fldCharType="end"/>
        </w:r>
      </w:hyperlink>
    </w:p>
    <w:p w14:paraId="3625A3B2" w14:textId="543BDBD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49" w:history="1">
        <w:r w:rsidRPr="00931536">
          <w:rPr>
            <w:rStyle w:val="Hypertextovodkaz"/>
            <w:noProof/>
          </w:rPr>
          <w:t>Obrázek 13 - Wifi adaptér Tenda U10</w:t>
        </w:r>
        <w:r>
          <w:rPr>
            <w:noProof/>
            <w:webHidden/>
          </w:rPr>
          <w:tab/>
        </w:r>
        <w:r>
          <w:rPr>
            <w:noProof/>
            <w:webHidden/>
          </w:rPr>
          <w:fldChar w:fldCharType="begin"/>
        </w:r>
        <w:r>
          <w:rPr>
            <w:noProof/>
            <w:webHidden/>
          </w:rPr>
          <w:instrText xml:space="preserve"> PAGEREF _Toc191228649 \h </w:instrText>
        </w:r>
        <w:r>
          <w:rPr>
            <w:noProof/>
            <w:webHidden/>
          </w:rPr>
        </w:r>
        <w:r>
          <w:rPr>
            <w:noProof/>
            <w:webHidden/>
          </w:rPr>
          <w:fldChar w:fldCharType="separate"/>
        </w:r>
        <w:r>
          <w:rPr>
            <w:noProof/>
            <w:webHidden/>
          </w:rPr>
          <w:t>25</w:t>
        </w:r>
        <w:r>
          <w:rPr>
            <w:noProof/>
            <w:webHidden/>
          </w:rPr>
          <w:fldChar w:fldCharType="end"/>
        </w:r>
      </w:hyperlink>
    </w:p>
    <w:p w14:paraId="5D05B1F6" w14:textId="02C01B8F"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0" w:history="1">
        <w:r w:rsidRPr="00931536">
          <w:rPr>
            <w:rStyle w:val="Hypertextovodkaz"/>
            <w:noProof/>
          </w:rPr>
          <w:t>Obrázek 14 - Wifi modul Mediatek MT7922</w:t>
        </w:r>
        <w:r>
          <w:rPr>
            <w:noProof/>
            <w:webHidden/>
          </w:rPr>
          <w:tab/>
        </w:r>
        <w:r>
          <w:rPr>
            <w:noProof/>
            <w:webHidden/>
          </w:rPr>
          <w:fldChar w:fldCharType="begin"/>
        </w:r>
        <w:r>
          <w:rPr>
            <w:noProof/>
            <w:webHidden/>
          </w:rPr>
          <w:instrText xml:space="preserve"> PAGEREF _Toc191228650 \h </w:instrText>
        </w:r>
        <w:r>
          <w:rPr>
            <w:noProof/>
            <w:webHidden/>
          </w:rPr>
        </w:r>
        <w:r>
          <w:rPr>
            <w:noProof/>
            <w:webHidden/>
          </w:rPr>
          <w:fldChar w:fldCharType="separate"/>
        </w:r>
        <w:r>
          <w:rPr>
            <w:noProof/>
            <w:webHidden/>
          </w:rPr>
          <w:t>25</w:t>
        </w:r>
        <w:r>
          <w:rPr>
            <w:noProof/>
            <w:webHidden/>
          </w:rPr>
          <w:fldChar w:fldCharType="end"/>
        </w:r>
      </w:hyperlink>
    </w:p>
    <w:p w14:paraId="3E892374" w14:textId="0A86706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1" w:history="1">
        <w:r w:rsidRPr="00931536">
          <w:rPr>
            <w:rStyle w:val="Hypertextovodkaz"/>
            <w:noProof/>
          </w:rPr>
          <w:t>Obrázek 15 - Snímek Mikrotik RB941-2nDs</w:t>
        </w:r>
        <w:r>
          <w:rPr>
            <w:noProof/>
            <w:webHidden/>
          </w:rPr>
          <w:tab/>
        </w:r>
        <w:r>
          <w:rPr>
            <w:noProof/>
            <w:webHidden/>
          </w:rPr>
          <w:fldChar w:fldCharType="begin"/>
        </w:r>
        <w:r>
          <w:rPr>
            <w:noProof/>
            <w:webHidden/>
          </w:rPr>
          <w:instrText xml:space="preserve"> PAGEREF _Toc191228651 \h </w:instrText>
        </w:r>
        <w:r>
          <w:rPr>
            <w:noProof/>
            <w:webHidden/>
          </w:rPr>
        </w:r>
        <w:r>
          <w:rPr>
            <w:noProof/>
            <w:webHidden/>
          </w:rPr>
          <w:fldChar w:fldCharType="separate"/>
        </w:r>
        <w:r>
          <w:rPr>
            <w:noProof/>
            <w:webHidden/>
          </w:rPr>
          <w:t>26</w:t>
        </w:r>
        <w:r>
          <w:rPr>
            <w:noProof/>
            <w:webHidden/>
          </w:rPr>
          <w:fldChar w:fldCharType="end"/>
        </w:r>
      </w:hyperlink>
    </w:p>
    <w:p w14:paraId="2E21E100" w14:textId="309D0FD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2" w:history="1">
        <w:r w:rsidRPr="00931536">
          <w:rPr>
            <w:rStyle w:val="Hypertextovodkaz"/>
            <w:noProof/>
          </w:rPr>
          <w:t>Obrázek 16 - Systémové informace Mikrotik RB941-2nDs</w:t>
        </w:r>
        <w:r>
          <w:rPr>
            <w:noProof/>
            <w:webHidden/>
          </w:rPr>
          <w:tab/>
        </w:r>
        <w:r>
          <w:rPr>
            <w:noProof/>
            <w:webHidden/>
          </w:rPr>
          <w:fldChar w:fldCharType="begin"/>
        </w:r>
        <w:r>
          <w:rPr>
            <w:noProof/>
            <w:webHidden/>
          </w:rPr>
          <w:instrText xml:space="preserve"> PAGEREF _Toc191228652 \h </w:instrText>
        </w:r>
        <w:r>
          <w:rPr>
            <w:noProof/>
            <w:webHidden/>
          </w:rPr>
        </w:r>
        <w:r>
          <w:rPr>
            <w:noProof/>
            <w:webHidden/>
          </w:rPr>
          <w:fldChar w:fldCharType="separate"/>
        </w:r>
        <w:r>
          <w:rPr>
            <w:noProof/>
            <w:webHidden/>
          </w:rPr>
          <w:t>26</w:t>
        </w:r>
        <w:r>
          <w:rPr>
            <w:noProof/>
            <w:webHidden/>
          </w:rPr>
          <w:fldChar w:fldCharType="end"/>
        </w:r>
      </w:hyperlink>
    </w:p>
    <w:p w14:paraId="64C177E4" w14:textId="50CA380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3" w:history="1">
        <w:r w:rsidRPr="00931536">
          <w:rPr>
            <w:rStyle w:val="Hypertextovodkaz"/>
            <w:noProof/>
          </w:rPr>
          <w:t>Obrázek 17 - Snímek TP-Link AX23</w:t>
        </w:r>
        <w:r>
          <w:rPr>
            <w:noProof/>
            <w:webHidden/>
          </w:rPr>
          <w:tab/>
        </w:r>
        <w:r>
          <w:rPr>
            <w:noProof/>
            <w:webHidden/>
          </w:rPr>
          <w:fldChar w:fldCharType="begin"/>
        </w:r>
        <w:r>
          <w:rPr>
            <w:noProof/>
            <w:webHidden/>
          </w:rPr>
          <w:instrText xml:space="preserve"> PAGEREF _Toc191228653 \h </w:instrText>
        </w:r>
        <w:r>
          <w:rPr>
            <w:noProof/>
            <w:webHidden/>
          </w:rPr>
        </w:r>
        <w:r>
          <w:rPr>
            <w:noProof/>
            <w:webHidden/>
          </w:rPr>
          <w:fldChar w:fldCharType="separate"/>
        </w:r>
        <w:r>
          <w:rPr>
            <w:noProof/>
            <w:webHidden/>
          </w:rPr>
          <w:t>27</w:t>
        </w:r>
        <w:r>
          <w:rPr>
            <w:noProof/>
            <w:webHidden/>
          </w:rPr>
          <w:fldChar w:fldCharType="end"/>
        </w:r>
      </w:hyperlink>
    </w:p>
    <w:p w14:paraId="6D215D30" w14:textId="547BD87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4" w:history="1">
        <w:r w:rsidRPr="00931536">
          <w:rPr>
            <w:rStyle w:val="Hypertextovodkaz"/>
            <w:noProof/>
          </w:rPr>
          <w:t>Obrázek 18 - Verze firmware TP-Link AX23</w:t>
        </w:r>
        <w:r>
          <w:rPr>
            <w:noProof/>
            <w:webHidden/>
          </w:rPr>
          <w:tab/>
        </w:r>
        <w:r>
          <w:rPr>
            <w:noProof/>
            <w:webHidden/>
          </w:rPr>
          <w:fldChar w:fldCharType="begin"/>
        </w:r>
        <w:r>
          <w:rPr>
            <w:noProof/>
            <w:webHidden/>
          </w:rPr>
          <w:instrText xml:space="preserve"> PAGEREF _Toc191228654 \h </w:instrText>
        </w:r>
        <w:r>
          <w:rPr>
            <w:noProof/>
            <w:webHidden/>
          </w:rPr>
        </w:r>
        <w:r>
          <w:rPr>
            <w:noProof/>
            <w:webHidden/>
          </w:rPr>
          <w:fldChar w:fldCharType="separate"/>
        </w:r>
        <w:r>
          <w:rPr>
            <w:noProof/>
            <w:webHidden/>
          </w:rPr>
          <w:t>27</w:t>
        </w:r>
        <w:r>
          <w:rPr>
            <w:noProof/>
            <w:webHidden/>
          </w:rPr>
          <w:fldChar w:fldCharType="end"/>
        </w:r>
      </w:hyperlink>
    </w:p>
    <w:p w14:paraId="3400E1D7" w14:textId="734DEF4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5" w:history="1">
        <w:r w:rsidRPr="00931536">
          <w:rPr>
            <w:rStyle w:val="Hypertextovodkaz"/>
            <w:noProof/>
          </w:rPr>
          <w:t>Obrázek 19 - Snímek TP-Link WR740N</w:t>
        </w:r>
        <w:r>
          <w:rPr>
            <w:noProof/>
            <w:webHidden/>
          </w:rPr>
          <w:tab/>
        </w:r>
        <w:r>
          <w:rPr>
            <w:noProof/>
            <w:webHidden/>
          </w:rPr>
          <w:fldChar w:fldCharType="begin"/>
        </w:r>
        <w:r>
          <w:rPr>
            <w:noProof/>
            <w:webHidden/>
          </w:rPr>
          <w:instrText xml:space="preserve"> PAGEREF _Toc191228655 \h </w:instrText>
        </w:r>
        <w:r>
          <w:rPr>
            <w:noProof/>
            <w:webHidden/>
          </w:rPr>
        </w:r>
        <w:r>
          <w:rPr>
            <w:noProof/>
            <w:webHidden/>
          </w:rPr>
          <w:fldChar w:fldCharType="separate"/>
        </w:r>
        <w:r>
          <w:rPr>
            <w:noProof/>
            <w:webHidden/>
          </w:rPr>
          <w:t>28</w:t>
        </w:r>
        <w:r>
          <w:rPr>
            <w:noProof/>
            <w:webHidden/>
          </w:rPr>
          <w:fldChar w:fldCharType="end"/>
        </w:r>
      </w:hyperlink>
    </w:p>
    <w:p w14:paraId="20E4C20F" w14:textId="7842486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6" w:history="1">
        <w:r w:rsidRPr="00931536">
          <w:rPr>
            <w:rStyle w:val="Hypertextovodkaz"/>
            <w:noProof/>
          </w:rPr>
          <w:t>Obrázek 20 - Verze firmware TP-Link WR740N</w:t>
        </w:r>
        <w:r>
          <w:rPr>
            <w:noProof/>
            <w:webHidden/>
          </w:rPr>
          <w:tab/>
        </w:r>
        <w:r>
          <w:rPr>
            <w:noProof/>
            <w:webHidden/>
          </w:rPr>
          <w:fldChar w:fldCharType="begin"/>
        </w:r>
        <w:r>
          <w:rPr>
            <w:noProof/>
            <w:webHidden/>
          </w:rPr>
          <w:instrText xml:space="preserve"> PAGEREF _Toc191228656 \h </w:instrText>
        </w:r>
        <w:r>
          <w:rPr>
            <w:noProof/>
            <w:webHidden/>
          </w:rPr>
        </w:r>
        <w:r>
          <w:rPr>
            <w:noProof/>
            <w:webHidden/>
          </w:rPr>
          <w:fldChar w:fldCharType="separate"/>
        </w:r>
        <w:r>
          <w:rPr>
            <w:noProof/>
            <w:webHidden/>
          </w:rPr>
          <w:t>28</w:t>
        </w:r>
        <w:r>
          <w:rPr>
            <w:noProof/>
            <w:webHidden/>
          </w:rPr>
          <w:fldChar w:fldCharType="end"/>
        </w:r>
      </w:hyperlink>
    </w:p>
    <w:p w14:paraId="02F581D6" w14:textId="72FFC2E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7" w:history="1">
        <w:r w:rsidRPr="00931536">
          <w:rPr>
            <w:rStyle w:val="Hypertextovodkaz"/>
            <w:noProof/>
          </w:rPr>
          <w:t>Obrázek 21 - Schéma vývojového prostředí</w:t>
        </w:r>
        <w:r>
          <w:rPr>
            <w:noProof/>
            <w:webHidden/>
          </w:rPr>
          <w:tab/>
        </w:r>
        <w:r>
          <w:rPr>
            <w:noProof/>
            <w:webHidden/>
          </w:rPr>
          <w:fldChar w:fldCharType="begin"/>
        </w:r>
        <w:r>
          <w:rPr>
            <w:noProof/>
            <w:webHidden/>
          </w:rPr>
          <w:instrText xml:space="preserve"> PAGEREF _Toc191228657 \h </w:instrText>
        </w:r>
        <w:r>
          <w:rPr>
            <w:noProof/>
            <w:webHidden/>
          </w:rPr>
        </w:r>
        <w:r>
          <w:rPr>
            <w:noProof/>
            <w:webHidden/>
          </w:rPr>
          <w:fldChar w:fldCharType="separate"/>
        </w:r>
        <w:r>
          <w:rPr>
            <w:noProof/>
            <w:webHidden/>
          </w:rPr>
          <w:t>29</w:t>
        </w:r>
        <w:r>
          <w:rPr>
            <w:noProof/>
            <w:webHidden/>
          </w:rPr>
          <w:fldChar w:fldCharType="end"/>
        </w:r>
      </w:hyperlink>
    </w:p>
    <w:p w14:paraId="1F828DB1" w14:textId="2E93986A"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8" w:history="1">
        <w:r w:rsidRPr="00931536">
          <w:rPr>
            <w:rStyle w:val="Hypertextovodkaz"/>
            <w:noProof/>
          </w:rPr>
          <w:t>Obrázek 22 - Instalace potřebných systémových balíčků</w:t>
        </w:r>
        <w:r>
          <w:rPr>
            <w:noProof/>
            <w:webHidden/>
          </w:rPr>
          <w:tab/>
        </w:r>
        <w:r>
          <w:rPr>
            <w:noProof/>
            <w:webHidden/>
          </w:rPr>
          <w:fldChar w:fldCharType="begin"/>
        </w:r>
        <w:r>
          <w:rPr>
            <w:noProof/>
            <w:webHidden/>
          </w:rPr>
          <w:instrText xml:space="preserve"> PAGEREF _Toc191228658 \h </w:instrText>
        </w:r>
        <w:r>
          <w:rPr>
            <w:noProof/>
            <w:webHidden/>
          </w:rPr>
        </w:r>
        <w:r>
          <w:rPr>
            <w:noProof/>
            <w:webHidden/>
          </w:rPr>
          <w:fldChar w:fldCharType="separate"/>
        </w:r>
        <w:r>
          <w:rPr>
            <w:noProof/>
            <w:webHidden/>
          </w:rPr>
          <w:t>30</w:t>
        </w:r>
        <w:r>
          <w:rPr>
            <w:noProof/>
            <w:webHidden/>
          </w:rPr>
          <w:fldChar w:fldCharType="end"/>
        </w:r>
      </w:hyperlink>
    </w:p>
    <w:p w14:paraId="6E827373" w14:textId="5C93AC36"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59" w:history="1">
        <w:r w:rsidRPr="00931536">
          <w:rPr>
            <w:rStyle w:val="Hypertextovodkaz"/>
            <w:noProof/>
          </w:rPr>
          <w:t>Obrázek 23 - Verze Python3</w:t>
        </w:r>
        <w:r>
          <w:rPr>
            <w:noProof/>
            <w:webHidden/>
          </w:rPr>
          <w:tab/>
        </w:r>
        <w:r>
          <w:rPr>
            <w:noProof/>
            <w:webHidden/>
          </w:rPr>
          <w:fldChar w:fldCharType="begin"/>
        </w:r>
        <w:r>
          <w:rPr>
            <w:noProof/>
            <w:webHidden/>
          </w:rPr>
          <w:instrText xml:space="preserve"> PAGEREF _Toc191228659 \h </w:instrText>
        </w:r>
        <w:r>
          <w:rPr>
            <w:noProof/>
            <w:webHidden/>
          </w:rPr>
        </w:r>
        <w:r>
          <w:rPr>
            <w:noProof/>
            <w:webHidden/>
          </w:rPr>
          <w:fldChar w:fldCharType="separate"/>
        </w:r>
        <w:r>
          <w:rPr>
            <w:noProof/>
            <w:webHidden/>
          </w:rPr>
          <w:t>31</w:t>
        </w:r>
        <w:r>
          <w:rPr>
            <w:noProof/>
            <w:webHidden/>
          </w:rPr>
          <w:fldChar w:fldCharType="end"/>
        </w:r>
      </w:hyperlink>
    </w:p>
    <w:p w14:paraId="1D9403CE" w14:textId="26EC4AE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0" w:history="1">
        <w:r w:rsidRPr="00931536">
          <w:rPr>
            <w:rStyle w:val="Hypertextovodkaz"/>
            <w:noProof/>
          </w:rPr>
          <w:t>Obrázek 24 - Verze Aircrack-ng</w:t>
        </w:r>
        <w:r>
          <w:rPr>
            <w:noProof/>
            <w:webHidden/>
          </w:rPr>
          <w:tab/>
        </w:r>
        <w:r>
          <w:rPr>
            <w:noProof/>
            <w:webHidden/>
          </w:rPr>
          <w:fldChar w:fldCharType="begin"/>
        </w:r>
        <w:r>
          <w:rPr>
            <w:noProof/>
            <w:webHidden/>
          </w:rPr>
          <w:instrText xml:space="preserve"> PAGEREF _Toc191228660 \h </w:instrText>
        </w:r>
        <w:r>
          <w:rPr>
            <w:noProof/>
            <w:webHidden/>
          </w:rPr>
        </w:r>
        <w:r>
          <w:rPr>
            <w:noProof/>
            <w:webHidden/>
          </w:rPr>
          <w:fldChar w:fldCharType="separate"/>
        </w:r>
        <w:r>
          <w:rPr>
            <w:noProof/>
            <w:webHidden/>
          </w:rPr>
          <w:t>31</w:t>
        </w:r>
        <w:r>
          <w:rPr>
            <w:noProof/>
            <w:webHidden/>
          </w:rPr>
          <w:fldChar w:fldCharType="end"/>
        </w:r>
      </w:hyperlink>
    </w:p>
    <w:p w14:paraId="5262C795" w14:textId="1EDFD01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1" w:history="1">
        <w:r w:rsidRPr="00931536">
          <w:rPr>
            <w:rStyle w:val="Hypertextovodkaz"/>
            <w:noProof/>
          </w:rPr>
          <w:t>Obrázek 25 - Verze Hashcat</w:t>
        </w:r>
        <w:r>
          <w:rPr>
            <w:noProof/>
            <w:webHidden/>
          </w:rPr>
          <w:tab/>
        </w:r>
        <w:r>
          <w:rPr>
            <w:noProof/>
            <w:webHidden/>
          </w:rPr>
          <w:fldChar w:fldCharType="begin"/>
        </w:r>
        <w:r>
          <w:rPr>
            <w:noProof/>
            <w:webHidden/>
          </w:rPr>
          <w:instrText xml:space="preserve"> PAGEREF _Toc191228661 \h </w:instrText>
        </w:r>
        <w:r>
          <w:rPr>
            <w:noProof/>
            <w:webHidden/>
          </w:rPr>
        </w:r>
        <w:r>
          <w:rPr>
            <w:noProof/>
            <w:webHidden/>
          </w:rPr>
          <w:fldChar w:fldCharType="separate"/>
        </w:r>
        <w:r>
          <w:rPr>
            <w:noProof/>
            <w:webHidden/>
          </w:rPr>
          <w:t>31</w:t>
        </w:r>
        <w:r>
          <w:rPr>
            <w:noProof/>
            <w:webHidden/>
          </w:rPr>
          <w:fldChar w:fldCharType="end"/>
        </w:r>
      </w:hyperlink>
    </w:p>
    <w:p w14:paraId="328F7F7D" w14:textId="07FFA40E"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2" w:history="1">
        <w:r w:rsidRPr="00931536">
          <w:rPr>
            <w:rStyle w:val="Hypertextovodkaz"/>
            <w:noProof/>
          </w:rPr>
          <w:t>Obrázek 26 - Verze Hostapd</w:t>
        </w:r>
        <w:r>
          <w:rPr>
            <w:noProof/>
            <w:webHidden/>
          </w:rPr>
          <w:tab/>
        </w:r>
        <w:r>
          <w:rPr>
            <w:noProof/>
            <w:webHidden/>
          </w:rPr>
          <w:fldChar w:fldCharType="begin"/>
        </w:r>
        <w:r>
          <w:rPr>
            <w:noProof/>
            <w:webHidden/>
          </w:rPr>
          <w:instrText xml:space="preserve"> PAGEREF _Toc191228662 \h </w:instrText>
        </w:r>
        <w:r>
          <w:rPr>
            <w:noProof/>
            <w:webHidden/>
          </w:rPr>
        </w:r>
        <w:r>
          <w:rPr>
            <w:noProof/>
            <w:webHidden/>
          </w:rPr>
          <w:fldChar w:fldCharType="separate"/>
        </w:r>
        <w:r>
          <w:rPr>
            <w:noProof/>
            <w:webHidden/>
          </w:rPr>
          <w:t>32</w:t>
        </w:r>
        <w:r>
          <w:rPr>
            <w:noProof/>
            <w:webHidden/>
          </w:rPr>
          <w:fldChar w:fldCharType="end"/>
        </w:r>
      </w:hyperlink>
    </w:p>
    <w:p w14:paraId="461AA884" w14:textId="72CA8AF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3" w:history="1">
        <w:r w:rsidRPr="00931536">
          <w:rPr>
            <w:rStyle w:val="Hypertextovodkaz"/>
            <w:noProof/>
          </w:rPr>
          <w:t>Obrázek 27 - Instalace Hcxtools</w:t>
        </w:r>
        <w:r>
          <w:rPr>
            <w:noProof/>
            <w:webHidden/>
          </w:rPr>
          <w:tab/>
        </w:r>
        <w:r>
          <w:rPr>
            <w:noProof/>
            <w:webHidden/>
          </w:rPr>
          <w:fldChar w:fldCharType="begin"/>
        </w:r>
        <w:r>
          <w:rPr>
            <w:noProof/>
            <w:webHidden/>
          </w:rPr>
          <w:instrText xml:space="preserve"> PAGEREF _Toc191228663 \h </w:instrText>
        </w:r>
        <w:r>
          <w:rPr>
            <w:noProof/>
            <w:webHidden/>
          </w:rPr>
        </w:r>
        <w:r>
          <w:rPr>
            <w:noProof/>
            <w:webHidden/>
          </w:rPr>
          <w:fldChar w:fldCharType="separate"/>
        </w:r>
        <w:r>
          <w:rPr>
            <w:noProof/>
            <w:webHidden/>
          </w:rPr>
          <w:t>33</w:t>
        </w:r>
        <w:r>
          <w:rPr>
            <w:noProof/>
            <w:webHidden/>
          </w:rPr>
          <w:fldChar w:fldCharType="end"/>
        </w:r>
      </w:hyperlink>
    </w:p>
    <w:p w14:paraId="07BF9C16" w14:textId="7748BC6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4" w:history="1">
        <w:r w:rsidRPr="00931536">
          <w:rPr>
            <w:rStyle w:val="Hypertextovodkaz"/>
            <w:noProof/>
          </w:rPr>
          <w:t>Obrázek 28 - Test instalace Hcxtools</w:t>
        </w:r>
        <w:r>
          <w:rPr>
            <w:noProof/>
            <w:webHidden/>
          </w:rPr>
          <w:tab/>
        </w:r>
        <w:r>
          <w:rPr>
            <w:noProof/>
            <w:webHidden/>
          </w:rPr>
          <w:fldChar w:fldCharType="begin"/>
        </w:r>
        <w:r>
          <w:rPr>
            <w:noProof/>
            <w:webHidden/>
          </w:rPr>
          <w:instrText xml:space="preserve"> PAGEREF _Toc191228664 \h </w:instrText>
        </w:r>
        <w:r>
          <w:rPr>
            <w:noProof/>
            <w:webHidden/>
          </w:rPr>
        </w:r>
        <w:r>
          <w:rPr>
            <w:noProof/>
            <w:webHidden/>
          </w:rPr>
          <w:fldChar w:fldCharType="separate"/>
        </w:r>
        <w:r>
          <w:rPr>
            <w:noProof/>
            <w:webHidden/>
          </w:rPr>
          <w:t>33</w:t>
        </w:r>
        <w:r>
          <w:rPr>
            <w:noProof/>
            <w:webHidden/>
          </w:rPr>
          <w:fldChar w:fldCharType="end"/>
        </w:r>
      </w:hyperlink>
    </w:p>
    <w:p w14:paraId="5CD39A15" w14:textId="43AF0F24"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5" w:history="1">
        <w:r w:rsidRPr="00931536">
          <w:rPr>
            <w:rStyle w:val="Hypertextovodkaz"/>
            <w:noProof/>
          </w:rPr>
          <w:t>Obrázek 29 - Tvorba virtuálního prostředí</w:t>
        </w:r>
        <w:r>
          <w:rPr>
            <w:noProof/>
            <w:webHidden/>
          </w:rPr>
          <w:tab/>
        </w:r>
        <w:r>
          <w:rPr>
            <w:noProof/>
            <w:webHidden/>
          </w:rPr>
          <w:fldChar w:fldCharType="begin"/>
        </w:r>
        <w:r>
          <w:rPr>
            <w:noProof/>
            <w:webHidden/>
          </w:rPr>
          <w:instrText xml:space="preserve"> PAGEREF _Toc191228665 \h </w:instrText>
        </w:r>
        <w:r>
          <w:rPr>
            <w:noProof/>
            <w:webHidden/>
          </w:rPr>
        </w:r>
        <w:r>
          <w:rPr>
            <w:noProof/>
            <w:webHidden/>
          </w:rPr>
          <w:fldChar w:fldCharType="separate"/>
        </w:r>
        <w:r>
          <w:rPr>
            <w:noProof/>
            <w:webHidden/>
          </w:rPr>
          <w:t>34</w:t>
        </w:r>
        <w:r>
          <w:rPr>
            <w:noProof/>
            <w:webHidden/>
          </w:rPr>
          <w:fldChar w:fldCharType="end"/>
        </w:r>
      </w:hyperlink>
    </w:p>
    <w:p w14:paraId="3CCB0A45" w14:textId="1144DE0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6" w:history="1">
        <w:r w:rsidRPr="00931536">
          <w:rPr>
            <w:rStyle w:val="Hypertextovodkaz"/>
            <w:noProof/>
          </w:rPr>
          <w:t>Obrázek 30 - Přesměrování do virtuálního prostředí</w:t>
        </w:r>
        <w:r>
          <w:rPr>
            <w:noProof/>
            <w:webHidden/>
          </w:rPr>
          <w:tab/>
        </w:r>
        <w:r>
          <w:rPr>
            <w:noProof/>
            <w:webHidden/>
          </w:rPr>
          <w:fldChar w:fldCharType="begin"/>
        </w:r>
        <w:r>
          <w:rPr>
            <w:noProof/>
            <w:webHidden/>
          </w:rPr>
          <w:instrText xml:space="preserve"> PAGEREF _Toc191228666 \h </w:instrText>
        </w:r>
        <w:r>
          <w:rPr>
            <w:noProof/>
            <w:webHidden/>
          </w:rPr>
        </w:r>
        <w:r>
          <w:rPr>
            <w:noProof/>
            <w:webHidden/>
          </w:rPr>
          <w:fldChar w:fldCharType="separate"/>
        </w:r>
        <w:r>
          <w:rPr>
            <w:noProof/>
            <w:webHidden/>
          </w:rPr>
          <w:t>34</w:t>
        </w:r>
        <w:r>
          <w:rPr>
            <w:noProof/>
            <w:webHidden/>
          </w:rPr>
          <w:fldChar w:fldCharType="end"/>
        </w:r>
      </w:hyperlink>
    </w:p>
    <w:p w14:paraId="5455CF75" w14:textId="68BF85C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7" w:history="1">
        <w:r w:rsidRPr="00931536">
          <w:rPr>
            <w:rStyle w:val="Hypertextovodkaz"/>
            <w:noProof/>
          </w:rPr>
          <w:t>Obrázek 31 - Verze knihovny Scapy</w:t>
        </w:r>
        <w:r>
          <w:rPr>
            <w:noProof/>
            <w:webHidden/>
          </w:rPr>
          <w:tab/>
        </w:r>
        <w:r>
          <w:rPr>
            <w:noProof/>
            <w:webHidden/>
          </w:rPr>
          <w:fldChar w:fldCharType="begin"/>
        </w:r>
        <w:r>
          <w:rPr>
            <w:noProof/>
            <w:webHidden/>
          </w:rPr>
          <w:instrText xml:space="preserve"> PAGEREF _Toc191228667 \h </w:instrText>
        </w:r>
        <w:r>
          <w:rPr>
            <w:noProof/>
            <w:webHidden/>
          </w:rPr>
        </w:r>
        <w:r>
          <w:rPr>
            <w:noProof/>
            <w:webHidden/>
          </w:rPr>
          <w:fldChar w:fldCharType="separate"/>
        </w:r>
        <w:r>
          <w:rPr>
            <w:noProof/>
            <w:webHidden/>
          </w:rPr>
          <w:t>35</w:t>
        </w:r>
        <w:r>
          <w:rPr>
            <w:noProof/>
            <w:webHidden/>
          </w:rPr>
          <w:fldChar w:fldCharType="end"/>
        </w:r>
      </w:hyperlink>
    </w:p>
    <w:p w14:paraId="7B04A5E6" w14:textId="19877FF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8" w:history="1">
        <w:r w:rsidRPr="00931536">
          <w:rPr>
            <w:rStyle w:val="Hypertextovodkaz"/>
            <w:noProof/>
          </w:rPr>
          <w:t>Obrázek 32 - Instalace Scapy knihovny</w:t>
        </w:r>
        <w:r>
          <w:rPr>
            <w:noProof/>
            <w:webHidden/>
          </w:rPr>
          <w:tab/>
        </w:r>
        <w:r>
          <w:rPr>
            <w:noProof/>
            <w:webHidden/>
          </w:rPr>
          <w:fldChar w:fldCharType="begin"/>
        </w:r>
        <w:r>
          <w:rPr>
            <w:noProof/>
            <w:webHidden/>
          </w:rPr>
          <w:instrText xml:space="preserve"> PAGEREF _Toc191228668 \h </w:instrText>
        </w:r>
        <w:r>
          <w:rPr>
            <w:noProof/>
            <w:webHidden/>
          </w:rPr>
        </w:r>
        <w:r>
          <w:rPr>
            <w:noProof/>
            <w:webHidden/>
          </w:rPr>
          <w:fldChar w:fldCharType="separate"/>
        </w:r>
        <w:r>
          <w:rPr>
            <w:noProof/>
            <w:webHidden/>
          </w:rPr>
          <w:t>35</w:t>
        </w:r>
        <w:r>
          <w:rPr>
            <w:noProof/>
            <w:webHidden/>
          </w:rPr>
          <w:fldChar w:fldCharType="end"/>
        </w:r>
      </w:hyperlink>
    </w:p>
    <w:p w14:paraId="7C5D660E" w14:textId="0376032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69" w:history="1">
        <w:r w:rsidRPr="00931536">
          <w:rPr>
            <w:rStyle w:val="Hypertextovodkaz"/>
            <w:noProof/>
          </w:rPr>
          <w:t>Obrázek 33 - Verze knihovny Prettytable</w:t>
        </w:r>
        <w:r>
          <w:rPr>
            <w:noProof/>
            <w:webHidden/>
          </w:rPr>
          <w:tab/>
        </w:r>
        <w:r>
          <w:rPr>
            <w:noProof/>
            <w:webHidden/>
          </w:rPr>
          <w:fldChar w:fldCharType="begin"/>
        </w:r>
        <w:r>
          <w:rPr>
            <w:noProof/>
            <w:webHidden/>
          </w:rPr>
          <w:instrText xml:space="preserve"> PAGEREF _Toc191228669 \h </w:instrText>
        </w:r>
        <w:r>
          <w:rPr>
            <w:noProof/>
            <w:webHidden/>
          </w:rPr>
        </w:r>
        <w:r>
          <w:rPr>
            <w:noProof/>
            <w:webHidden/>
          </w:rPr>
          <w:fldChar w:fldCharType="separate"/>
        </w:r>
        <w:r>
          <w:rPr>
            <w:noProof/>
            <w:webHidden/>
          </w:rPr>
          <w:t>35</w:t>
        </w:r>
        <w:r>
          <w:rPr>
            <w:noProof/>
            <w:webHidden/>
          </w:rPr>
          <w:fldChar w:fldCharType="end"/>
        </w:r>
      </w:hyperlink>
    </w:p>
    <w:p w14:paraId="262130E2" w14:textId="2909A4A7"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0" w:history="1">
        <w:r w:rsidRPr="00931536">
          <w:rPr>
            <w:rStyle w:val="Hypertextovodkaz"/>
            <w:noProof/>
          </w:rPr>
          <w:t>Obrázek 34 - Instalace Prettytable knihovny</w:t>
        </w:r>
        <w:r>
          <w:rPr>
            <w:noProof/>
            <w:webHidden/>
          </w:rPr>
          <w:tab/>
        </w:r>
        <w:r>
          <w:rPr>
            <w:noProof/>
            <w:webHidden/>
          </w:rPr>
          <w:fldChar w:fldCharType="begin"/>
        </w:r>
        <w:r>
          <w:rPr>
            <w:noProof/>
            <w:webHidden/>
          </w:rPr>
          <w:instrText xml:space="preserve"> PAGEREF _Toc191228670 \h </w:instrText>
        </w:r>
        <w:r>
          <w:rPr>
            <w:noProof/>
            <w:webHidden/>
          </w:rPr>
        </w:r>
        <w:r>
          <w:rPr>
            <w:noProof/>
            <w:webHidden/>
          </w:rPr>
          <w:fldChar w:fldCharType="separate"/>
        </w:r>
        <w:r>
          <w:rPr>
            <w:noProof/>
            <w:webHidden/>
          </w:rPr>
          <w:t>35</w:t>
        </w:r>
        <w:r>
          <w:rPr>
            <w:noProof/>
            <w:webHidden/>
          </w:rPr>
          <w:fldChar w:fldCharType="end"/>
        </w:r>
      </w:hyperlink>
    </w:p>
    <w:p w14:paraId="625D0313" w14:textId="70C4939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1" w:history="1">
        <w:r w:rsidRPr="00931536">
          <w:rPr>
            <w:rStyle w:val="Hypertextovodkaz"/>
            <w:noProof/>
          </w:rPr>
          <w:t>Obrázek 35 - Verze knihovny Psutil</w:t>
        </w:r>
        <w:r>
          <w:rPr>
            <w:noProof/>
            <w:webHidden/>
          </w:rPr>
          <w:tab/>
        </w:r>
        <w:r>
          <w:rPr>
            <w:noProof/>
            <w:webHidden/>
          </w:rPr>
          <w:fldChar w:fldCharType="begin"/>
        </w:r>
        <w:r>
          <w:rPr>
            <w:noProof/>
            <w:webHidden/>
          </w:rPr>
          <w:instrText xml:space="preserve"> PAGEREF _Toc191228671 \h </w:instrText>
        </w:r>
        <w:r>
          <w:rPr>
            <w:noProof/>
            <w:webHidden/>
          </w:rPr>
        </w:r>
        <w:r>
          <w:rPr>
            <w:noProof/>
            <w:webHidden/>
          </w:rPr>
          <w:fldChar w:fldCharType="separate"/>
        </w:r>
        <w:r>
          <w:rPr>
            <w:noProof/>
            <w:webHidden/>
          </w:rPr>
          <w:t>36</w:t>
        </w:r>
        <w:r>
          <w:rPr>
            <w:noProof/>
            <w:webHidden/>
          </w:rPr>
          <w:fldChar w:fldCharType="end"/>
        </w:r>
      </w:hyperlink>
    </w:p>
    <w:p w14:paraId="254BD9DA" w14:textId="105803A3"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2" w:history="1">
        <w:r w:rsidRPr="00931536">
          <w:rPr>
            <w:rStyle w:val="Hypertextovodkaz"/>
            <w:noProof/>
          </w:rPr>
          <w:t>Obrázek 36 - Instalace Psutil knihovny</w:t>
        </w:r>
        <w:r>
          <w:rPr>
            <w:noProof/>
            <w:webHidden/>
          </w:rPr>
          <w:tab/>
        </w:r>
        <w:r>
          <w:rPr>
            <w:noProof/>
            <w:webHidden/>
          </w:rPr>
          <w:fldChar w:fldCharType="begin"/>
        </w:r>
        <w:r>
          <w:rPr>
            <w:noProof/>
            <w:webHidden/>
          </w:rPr>
          <w:instrText xml:space="preserve"> PAGEREF _Toc191228672 \h </w:instrText>
        </w:r>
        <w:r>
          <w:rPr>
            <w:noProof/>
            <w:webHidden/>
          </w:rPr>
        </w:r>
        <w:r>
          <w:rPr>
            <w:noProof/>
            <w:webHidden/>
          </w:rPr>
          <w:fldChar w:fldCharType="separate"/>
        </w:r>
        <w:r>
          <w:rPr>
            <w:noProof/>
            <w:webHidden/>
          </w:rPr>
          <w:t>36</w:t>
        </w:r>
        <w:r>
          <w:rPr>
            <w:noProof/>
            <w:webHidden/>
          </w:rPr>
          <w:fldChar w:fldCharType="end"/>
        </w:r>
      </w:hyperlink>
    </w:p>
    <w:p w14:paraId="69F153E3" w14:textId="5D33200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3" w:history="1">
        <w:r w:rsidRPr="00931536">
          <w:rPr>
            <w:rStyle w:val="Hypertextovodkaz"/>
            <w:noProof/>
          </w:rPr>
          <w:t>Obrázek 37 - Instalace Git balíčku</w:t>
        </w:r>
        <w:r>
          <w:rPr>
            <w:noProof/>
            <w:webHidden/>
          </w:rPr>
          <w:tab/>
        </w:r>
        <w:r>
          <w:rPr>
            <w:noProof/>
            <w:webHidden/>
          </w:rPr>
          <w:fldChar w:fldCharType="begin"/>
        </w:r>
        <w:r>
          <w:rPr>
            <w:noProof/>
            <w:webHidden/>
          </w:rPr>
          <w:instrText xml:space="preserve"> PAGEREF _Toc191228673 \h </w:instrText>
        </w:r>
        <w:r>
          <w:rPr>
            <w:noProof/>
            <w:webHidden/>
          </w:rPr>
        </w:r>
        <w:r>
          <w:rPr>
            <w:noProof/>
            <w:webHidden/>
          </w:rPr>
          <w:fldChar w:fldCharType="separate"/>
        </w:r>
        <w:r>
          <w:rPr>
            <w:noProof/>
            <w:webHidden/>
          </w:rPr>
          <w:t>37</w:t>
        </w:r>
        <w:r>
          <w:rPr>
            <w:noProof/>
            <w:webHidden/>
          </w:rPr>
          <w:fldChar w:fldCharType="end"/>
        </w:r>
      </w:hyperlink>
    </w:p>
    <w:p w14:paraId="6A2C278B" w14:textId="3D287979"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4" w:history="1">
        <w:r w:rsidRPr="00931536">
          <w:rPr>
            <w:rStyle w:val="Hypertextovodkaz"/>
            <w:noProof/>
          </w:rPr>
          <w:t>Obrázek 38 - Stažení WiFighter repozitáře¨</w:t>
        </w:r>
        <w:r>
          <w:rPr>
            <w:noProof/>
            <w:webHidden/>
          </w:rPr>
          <w:tab/>
        </w:r>
        <w:r>
          <w:rPr>
            <w:noProof/>
            <w:webHidden/>
          </w:rPr>
          <w:fldChar w:fldCharType="begin"/>
        </w:r>
        <w:r>
          <w:rPr>
            <w:noProof/>
            <w:webHidden/>
          </w:rPr>
          <w:instrText xml:space="preserve"> PAGEREF _Toc191228674 \h </w:instrText>
        </w:r>
        <w:r>
          <w:rPr>
            <w:noProof/>
            <w:webHidden/>
          </w:rPr>
        </w:r>
        <w:r>
          <w:rPr>
            <w:noProof/>
            <w:webHidden/>
          </w:rPr>
          <w:fldChar w:fldCharType="separate"/>
        </w:r>
        <w:r>
          <w:rPr>
            <w:noProof/>
            <w:webHidden/>
          </w:rPr>
          <w:t>37</w:t>
        </w:r>
        <w:r>
          <w:rPr>
            <w:noProof/>
            <w:webHidden/>
          </w:rPr>
          <w:fldChar w:fldCharType="end"/>
        </w:r>
      </w:hyperlink>
    </w:p>
    <w:p w14:paraId="3AF5F7E8" w14:textId="7D5FD2AA"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5" w:history="1">
        <w:r w:rsidRPr="00931536">
          <w:rPr>
            <w:rStyle w:val="Hypertextovodkaz"/>
            <w:noProof/>
          </w:rPr>
          <w:t>Obrázek 39 - Přesunutí do WiFighter adresáře</w:t>
        </w:r>
        <w:r>
          <w:rPr>
            <w:noProof/>
            <w:webHidden/>
          </w:rPr>
          <w:tab/>
        </w:r>
        <w:r>
          <w:rPr>
            <w:noProof/>
            <w:webHidden/>
          </w:rPr>
          <w:fldChar w:fldCharType="begin"/>
        </w:r>
        <w:r>
          <w:rPr>
            <w:noProof/>
            <w:webHidden/>
          </w:rPr>
          <w:instrText xml:space="preserve"> PAGEREF _Toc191228675 \h </w:instrText>
        </w:r>
        <w:r>
          <w:rPr>
            <w:noProof/>
            <w:webHidden/>
          </w:rPr>
        </w:r>
        <w:r>
          <w:rPr>
            <w:noProof/>
            <w:webHidden/>
          </w:rPr>
          <w:fldChar w:fldCharType="separate"/>
        </w:r>
        <w:r>
          <w:rPr>
            <w:noProof/>
            <w:webHidden/>
          </w:rPr>
          <w:t>37</w:t>
        </w:r>
        <w:r>
          <w:rPr>
            <w:noProof/>
            <w:webHidden/>
          </w:rPr>
          <w:fldChar w:fldCharType="end"/>
        </w:r>
      </w:hyperlink>
    </w:p>
    <w:p w14:paraId="09345527" w14:textId="7FB9B21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6" w:history="1">
        <w:r w:rsidRPr="00931536">
          <w:rPr>
            <w:rStyle w:val="Hypertextovodkaz"/>
            <w:noProof/>
          </w:rPr>
          <w:t>Obrázek 40 - Spuštění instalačního skriptu</w:t>
        </w:r>
        <w:r>
          <w:rPr>
            <w:noProof/>
            <w:webHidden/>
          </w:rPr>
          <w:tab/>
        </w:r>
        <w:r>
          <w:rPr>
            <w:noProof/>
            <w:webHidden/>
          </w:rPr>
          <w:fldChar w:fldCharType="begin"/>
        </w:r>
        <w:r>
          <w:rPr>
            <w:noProof/>
            <w:webHidden/>
          </w:rPr>
          <w:instrText xml:space="preserve"> PAGEREF _Toc191228676 \h </w:instrText>
        </w:r>
        <w:r>
          <w:rPr>
            <w:noProof/>
            <w:webHidden/>
          </w:rPr>
        </w:r>
        <w:r>
          <w:rPr>
            <w:noProof/>
            <w:webHidden/>
          </w:rPr>
          <w:fldChar w:fldCharType="separate"/>
        </w:r>
        <w:r>
          <w:rPr>
            <w:noProof/>
            <w:webHidden/>
          </w:rPr>
          <w:t>38</w:t>
        </w:r>
        <w:r>
          <w:rPr>
            <w:noProof/>
            <w:webHidden/>
          </w:rPr>
          <w:fldChar w:fldCharType="end"/>
        </w:r>
      </w:hyperlink>
    </w:p>
    <w:p w14:paraId="37B372CA" w14:textId="5696366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7" w:history="1">
        <w:r w:rsidRPr="00931536">
          <w:rPr>
            <w:rStyle w:val="Hypertextovodkaz"/>
            <w:noProof/>
          </w:rPr>
          <w:t>Obrázek 41 - Výstup úspěšného provedení instalačního skriptu</w:t>
        </w:r>
        <w:r>
          <w:rPr>
            <w:noProof/>
            <w:webHidden/>
          </w:rPr>
          <w:tab/>
        </w:r>
        <w:r>
          <w:rPr>
            <w:noProof/>
            <w:webHidden/>
          </w:rPr>
          <w:fldChar w:fldCharType="begin"/>
        </w:r>
        <w:r>
          <w:rPr>
            <w:noProof/>
            <w:webHidden/>
          </w:rPr>
          <w:instrText xml:space="preserve"> PAGEREF _Toc191228677 \h </w:instrText>
        </w:r>
        <w:r>
          <w:rPr>
            <w:noProof/>
            <w:webHidden/>
          </w:rPr>
        </w:r>
        <w:r>
          <w:rPr>
            <w:noProof/>
            <w:webHidden/>
          </w:rPr>
          <w:fldChar w:fldCharType="separate"/>
        </w:r>
        <w:r>
          <w:rPr>
            <w:noProof/>
            <w:webHidden/>
          </w:rPr>
          <w:t>38</w:t>
        </w:r>
        <w:r>
          <w:rPr>
            <w:noProof/>
            <w:webHidden/>
          </w:rPr>
          <w:fldChar w:fldCharType="end"/>
        </w:r>
      </w:hyperlink>
    </w:p>
    <w:p w14:paraId="7A477D01" w14:textId="6BA6E848"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8" w:history="1">
        <w:r w:rsidRPr="00931536">
          <w:rPr>
            <w:rStyle w:val="Hypertextovodkaz"/>
            <w:noProof/>
          </w:rPr>
          <w:t>Obrázek 42 - Nápověda k WiFighteru</w:t>
        </w:r>
        <w:r>
          <w:rPr>
            <w:noProof/>
            <w:webHidden/>
          </w:rPr>
          <w:tab/>
        </w:r>
        <w:r>
          <w:rPr>
            <w:noProof/>
            <w:webHidden/>
          </w:rPr>
          <w:fldChar w:fldCharType="begin"/>
        </w:r>
        <w:r>
          <w:rPr>
            <w:noProof/>
            <w:webHidden/>
          </w:rPr>
          <w:instrText xml:space="preserve"> PAGEREF _Toc191228678 \h </w:instrText>
        </w:r>
        <w:r>
          <w:rPr>
            <w:noProof/>
            <w:webHidden/>
          </w:rPr>
        </w:r>
        <w:r>
          <w:rPr>
            <w:noProof/>
            <w:webHidden/>
          </w:rPr>
          <w:fldChar w:fldCharType="separate"/>
        </w:r>
        <w:r>
          <w:rPr>
            <w:noProof/>
            <w:webHidden/>
          </w:rPr>
          <w:t>39</w:t>
        </w:r>
        <w:r>
          <w:rPr>
            <w:noProof/>
            <w:webHidden/>
          </w:rPr>
          <w:fldChar w:fldCharType="end"/>
        </w:r>
      </w:hyperlink>
    </w:p>
    <w:p w14:paraId="23939676" w14:textId="3DED9792"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79" w:history="1">
        <w:r w:rsidRPr="00931536">
          <w:rPr>
            <w:rStyle w:val="Hypertextovodkaz"/>
            <w:noProof/>
          </w:rPr>
          <w:t>Obrázek 43 - WiFighter výběr bezdrátových rozhraní</w:t>
        </w:r>
        <w:r>
          <w:rPr>
            <w:noProof/>
            <w:webHidden/>
          </w:rPr>
          <w:tab/>
        </w:r>
        <w:r>
          <w:rPr>
            <w:noProof/>
            <w:webHidden/>
          </w:rPr>
          <w:fldChar w:fldCharType="begin"/>
        </w:r>
        <w:r>
          <w:rPr>
            <w:noProof/>
            <w:webHidden/>
          </w:rPr>
          <w:instrText xml:space="preserve"> PAGEREF _Toc191228679 \h </w:instrText>
        </w:r>
        <w:r>
          <w:rPr>
            <w:noProof/>
            <w:webHidden/>
          </w:rPr>
        </w:r>
        <w:r>
          <w:rPr>
            <w:noProof/>
            <w:webHidden/>
          </w:rPr>
          <w:fldChar w:fldCharType="separate"/>
        </w:r>
        <w:r>
          <w:rPr>
            <w:noProof/>
            <w:webHidden/>
          </w:rPr>
          <w:t>40</w:t>
        </w:r>
        <w:r>
          <w:rPr>
            <w:noProof/>
            <w:webHidden/>
          </w:rPr>
          <w:fldChar w:fldCharType="end"/>
        </w:r>
      </w:hyperlink>
    </w:p>
    <w:p w14:paraId="6FFFF386" w14:textId="1EAC0045"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0" w:history="1">
        <w:r w:rsidRPr="00931536">
          <w:rPr>
            <w:rStyle w:val="Hypertextovodkaz"/>
            <w:noProof/>
          </w:rPr>
          <w:t>Obrázek 44 - WiFighter výsledky skenování wifi</w:t>
        </w:r>
        <w:r>
          <w:rPr>
            <w:noProof/>
            <w:webHidden/>
          </w:rPr>
          <w:tab/>
        </w:r>
        <w:r>
          <w:rPr>
            <w:noProof/>
            <w:webHidden/>
          </w:rPr>
          <w:fldChar w:fldCharType="begin"/>
        </w:r>
        <w:r>
          <w:rPr>
            <w:noProof/>
            <w:webHidden/>
          </w:rPr>
          <w:instrText xml:space="preserve"> PAGEREF _Toc191228680 \h </w:instrText>
        </w:r>
        <w:r>
          <w:rPr>
            <w:noProof/>
            <w:webHidden/>
          </w:rPr>
        </w:r>
        <w:r>
          <w:rPr>
            <w:noProof/>
            <w:webHidden/>
          </w:rPr>
          <w:fldChar w:fldCharType="separate"/>
        </w:r>
        <w:r>
          <w:rPr>
            <w:noProof/>
            <w:webHidden/>
          </w:rPr>
          <w:t>41</w:t>
        </w:r>
        <w:r>
          <w:rPr>
            <w:noProof/>
            <w:webHidden/>
          </w:rPr>
          <w:fldChar w:fldCharType="end"/>
        </w:r>
      </w:hyperlink>
    </w:p>
    <w:p w14:paraId="492E4088" w14:textId="1B9569A6"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1" w:history="1">
        <w:r w:rsidRPr="00931536">
          <w:rPr>
            <w:rStyle w:val="Hypertextovodkaz"/>
            <w:noProof/>
          </w:rPr>
          <w:t>Obrázek 45 - WiFighter výběr útoků</w:t>
        </w:r>
        <w:r>
          <w:rPr>
            <w:noProof/>
            <w:webHidden/>
          </w:rPr>
          <w:tab/>
        </w:r>
        <w:r>
          <w:rPr>
            <w:noProof/>
            <w:webHidden/>
          </w:rPr>
          <w:fldChar w:fldCharType="begin"/>
        </w:r>
        <w:r>
          <w:rPr>
            <w:noProof/>
            <w:webHidden/>
          </w:rPr>
          <w:instrText xml:space="preserve"> PAGEREF _Toc191228681 \h </w:instrText>
        </w:r>
        <w:r>
          <w:rPr>
            <w:noProof/>
            <w:webHidden/>
          </w:rPr>
        </w:r>
        <w:r>
          <w:rPr>
            <w:noProof/>
            <w:webHidden/>
          </w:rPr>
          <w:fldChar w:fldCharType="separate"/>
        </w:r>
        <w:r>
          <w:rPr>
            <w:noProof/>
            <w:webHidden/>
          </w:rPr>
          <w:t>41</w:t>
        </w:r>
        <w:r>
          <w:rPr>
            <w:noProof/>
            <w:webHidden/>
          </w:rPr>
          <w:fldChar w:fldCharType="end"/>
        </w:r>
      </w:hyperlink>
    </w:p>
    <w:p w14:paraId="0E6E8E21" w14:textId="1CA7D7E0"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2" w:history="1">
        <w:r w:rsidRPr="00931536">
          <w:rPr>
            <w:rStyle w:val="Hypertextovodkaz"/>
            <w:noProof/>
          </w:rPr>
          <w:t>Obrázek 46 -- WiFighter možnosti „Handshake Crack“ útoku</w:t>
        </w:r>
        <w:r>
          <w:rPr>
            <w:noProof/>
            <w:webHidden/>
          </w:rPr>
          <w:tab/>
        </w:r>
        <w:r>
          <w:rPr>
            <w:noProof/>
            <w:webHidden/>
          </w:rPr>
          <w:fldChar w:fldCharType="begin"/>
        </w:r>
        <w:r>
          <w:rPr>
            <w:noProof/>
            <w:webHidden/>
          </w:rPr>
          <w:instrText xml:space="preserve"> PAGEREF _Toc191228682 \h </w:instrText>
        </w:r>
        <w:r>
          <w:rPr>
            <w:noProof/>
            <w:webHidden/>
          </w:rPr>
        </w:r>
        <w:r>
          <w:rPr>
            <w:noProof/>
            <w:webHidden/>
          </w:rPr>
          <w:fldChar w:fldCharType="separate"/>
        </w:r>
        <w:r>
          <w:rPr>
            <w:noProof/>
            <w:webHidden/>
          </w:rPr>
          <w:t>42</w:t>
        </w:r>
        <w:r>
          <w:rPr>
            <w:noProof/>
            <w:webHidden/>
          </w:rPr>
          <w:fldChar w:fldCharType="end"/>
        </w:r>
      </w:hyperlink>
    </w:p>
    <w:p w14:paraId="424F50F8" w14:textId="5E5331EB"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3" w:history="1">
        <w:r w:rsidRPr="00931536">
          <w:rPr>
            <w:rStyle w:val="Hypertextovodkaz"/>
            <w:noProof/>
          </w:rPr>
          <w:t>Obrázek 47 - WiFighter možnosti "Jamming" útoku</w:t>
        </w:r>
        <w:r>
          <w:rPr>
            <w:noProof/>
            <w:webHidden/>
          </w:rPr>
          <w:tab/>
        </w:r>
        <w:r>
          <w:rPr>
            <w:noProof/>
            <w:webHidden/>
          </w:rPr>
          <w:fldChar w:fldCharType="begin"/>
        </w:r>
        <w:r>
          <w:rPr>
            <w:noProof/>
            <w:webHidden/>
          </w:rPr>
          <w:instrText xml:space="preserve"> PAGEREF _Toc191228683 \h </w:instrText>
        </w:r>
        <w:r>
          <w:rPr>
            <w:noProof/>
            <w:webHidden/>
          </w:rPr>
        </w:r>
        <w:r>
          <w:rPr>
            <w:noProof/>
            <w:webHidden/>
          </w:rPr>
          <w:fldChar w:fldCharType="separate"/>
        </w:r>
        <w:r>
          <w:rPr>
            <w:noProof/>
            <w:webHidden/>
          </w:rPr>
          <w:t>42</w:t>
        </w:r>
        <w:r>
          <w:rPr>
            <w:noProof/>
            <w:webHidden/>
          </w:rPr>
          <w:fldChar w:fldCharType="end"/>
        </w:r>
      </w:hyperlink>
    </w:p>
    <w:p w14:paraId="77E210C8" w14:textId="0BF5E20D" w:rsidR="00DB2A06" w:rsidRDefault="00DB2A06">
      <w:pPr>
        <w:pStyle w:val="Seznamobrzk"/>
        <w:tabs>
          <w:tab w:val="right" w:leader="dot" w:pos="9061"/>
        </w:tabs>
        <w:rPr>
          <w:rFonts w:asciiTheme="minorHAnsi" w:eastAsiaTheme="minorEastAsia" w:hAnsiTheme="minorHAnsi" w:cstheme="minorBidi"/>
          <w:noProof/>
          <w:kern w:val="2"/>
          <w14:ligatures w14:val="standardContextual"/>
        </w:rPr>
      </w:pPr>
      <w:hyperlink w:anchor="_Toc191228684" w:history="1">
        <w:r w:rsidRPr="00931536">
          <w:rPr>
            <w:rStyle w:val="Hypertextovodkaz"/>
            <w:noProof/>
          </w:rPr>
          <w:t>Obrázek 48 - WiFighter možnosti "Evil Twin" útoku</w:t>
        </w:r>
        <w:r>
          <w:rPr>
            <w:noProof/>
            <w:webHidden/>
          </w:rPr>
          <w:tab/>
        </w:r>
        <w:r>
          <w:rPr>
            <w:noProof/>
            <w:webHidden/>
          </w:rPr>
          <w:fldChar w:fldCharType="begin"/>
        </w:r>
        <w:r>
          <w:rPr>
            <w:noProof/>
            <w:webHidden/>
          </w:rPr>
          <w:instrText xml:space="preserve"> PAGEREF _Toc191228684 \h </w:instrText>
        </w:r>
        <w:r>
          <w:rPr>
            <w:noProof/>
            <w:webHidden/>
          </w:rPr>
        </w:r>
        <w:r>
          <w:rPr>
            <w:noProof/>
            <w:webHidden/>
          </w:rPr>
          <w:fldChar w:fldCharType="separate"/>
        </w:r>
        <w:r>
          <w:rPr>
            <w:noProof/>
            <w:webHidden/>
          </w:rPr>
          <w:t>42</w:t>
        </w:r>
        <w:r>
          <w:rPr>
            <w:noProof/>
            <w:webHidden/>
          </w:rPr>
          <w:fldChar w:fldCharType="end"/>
        </w:r>
      </w:hyperlink>
    </w:p>
    <w:p w14:paraId="6CDEA275" w14:textId="36AACEEE" w:rsidR="006E1A16" w:rsidRDefault="00E07788" w:rsidP="006A40C2">
      <w:r>
        <w:fldChar w:fldCharType="end"/>
      </w:r>
      <w:r w:rsidR="00B141DE">
        <w:t xml:space="preserve"> </w:t>
      </w:r>
    </w:p>
    <w:p w14:paraId="1385AAB1" w14:textId="77777777" w:rsidR="006E1A16" w:rsidRDefault="006E1A16">
      <w:pPr>
        <w:spacing w:line="240" w:lineRule="auto"/>
        <w:ind w:firstLine="0"/>
        <w:jc w:val="left"/>
      </w:pPr>
      <w:r>
        <w:br w:type="page"/>
      </w:r>
    </w:p>
    <w:p w14:paraId="09F20812" w14:textId="77777777" w:rsidR="006E1A16" w:rsidRDefault="006E1A16" w:rsidP="00DB2A06">
      <w:pPr>
        <w:pStyle w:val="NzevVLEVO"/>
      </w:pPr>
      <w:r>
        <w:lastRenderedPageBreak/>
        <w:t>SEZNAM ZKRATEK</w:t>
      </w:r>
    </w:p>
    <w:p w14:paraId="252C4942" w14:textId="77777777" w:rsidR="006E1A16" w:rsidRDefault="006E1A16" w:rsidP="006E1A16">
      <w:pPr>
        <w:spacing w:line="240" w:lineRule="auto"/>
        <w:ind w:firstLine="0"/>
        <w:jc w:val="left"/>
      </w:pPr>
    </w:p>
    <w:p w14:paraId="2F033957" w14:textId="77777777" w:rsidR="006E1A16" w:rsidRDefault="006E1A16" w:rsidP="006E1A16">
      <w:pPr>
        <w:spacing w:line="240" w:lineRule="auto"/>
        <w:ind w:firstLine="0"/>
        <w:jc w:val="left"/>
      </w:pPr>
      <w:proofErr w:type="spellStart"/>
      <w:r>
        <w:t>WiFi</w:t>
      </w:r>
      <w:proofErr w:type="spellEnd"/>
      <w:r>
        <w:t xml:space="preserve">, wifi, </w:t>
      </w:r>
      <w:proofErr w:type="spellStart"/>
      <w:r>
        <w:t>wi-fi</w:t>
      </w:r>
      <w:proofErr w:type="spellEnd"/>
      <w:r>
        <w:t xml:space="preserve"> – populární bezdrátová komunikační technologie</w:t>
      </w:r>
    </w:p>
    <w:p w14:paraId="29BB7DF6" w14:textId="77777777" w:rsidR="006E1A16" w:rsidRDefault="006E1A16" w:rsidP="006E1A16">
      <w:pPr>
        <w:spacing w:line="240" w:lineRule="auto"/>
        <w:ind w:firstLine="0"/>
        <w:jc w:val="left"/>
      </w:pPr>
      <w:r>
        <w:t>IEEE 802.11 – sada standardů pro wifi</w:t>
      </w:r>
    </w:p>
    <w:p w14:paraId="18DBFCCE" w14:textId="77777777" w:rsidR="006E1A16" w:rsidRDefault="006E1A16" w:rsidP="006E1A16">
      <w:pPr>
        <w:spacing w:line="240" w:lineRule="auto"/>
        <w:ind w:firstLine="0"/>
        <w:jc w:val="left"/>
      </w:pPr>
      <w:r>
        <w:t>AP – přístupový bod pomocí kterého se mohou zařízení připojit do wifi sítě</w:t>
      </w:r>
    </w:p>
    <w:p w14:paraId="4A7E3008" w14:textId="77777777" w:rsidR="006E1A16" w:rsidRDefault="006E1A16" w:rsidP="006E1A16">
      <w:pPr>
        <w:spacing w:line="240" w:lineRule="auto"/>
        <w:ind w:firstLine="0"/>
        <w:jc w:val="left"/>
      </w:pPr>
      <w:r>
        <w:t>WEP – zastaralý bezpečnostní algoritmus wifi</w:t>
      </w:r>
    </w:p>
    <w:p w14:paraId="66058626" w14:textId="77777777" w:rsidR="006E1A16" w:rsidRDefault="006E1A16" w:rsidP="006E1A16">
      <w:pPr>
        <w:spacing w:line="240" w:lineRule="auto"/>
        <w:ind w:firstLine="0"/>
        <w:jc w:val="left"/>
      </w:pPr>
      <w:r>
        <w:t>WPA – již nepoužívaný bezpečnostní algoritmus wifi</w:t>
      </w:r>
    </w:p>
    <w:p w14:paraId="7CF83CDD" w14:textId="77777777" w:rsidR="006E1A16" w:rsidRDefault="006E1A16" w:rsidP="006E1A16">
      <w:pPr>
        <w:spacing w:line="240" w:lineRule="auto"/>
        <w:ind w:firstLine="0"/>
        <w:jc w:val="left"/>
      </w:pPr>
      <w:r>
        <w:t>WPA2 – bezpečnostní algoritmus wifi</w:t>
      </w:r>
    </w:p>
    <w:p w14:paraId="5A43DB0D" w14:textId="77777777" w:rsidR="006E1A16" w:rsidRDefault="006E1A16" w:rsidP="006E1A16">
      <w:pPr>
        <w:spacing w:line="240" w:lineRule="auto"/>
        <w:ind w:firstLine="0"/>
        <w:jc w:val="left"/>
      </w:pPr>
      <w:r>
        <w:t>WPA3 – nejnovější bezpečnostní algoritmus wifi</w:t>
      </w:r>
    </w:p>
    <w:p w14:paraId="783769CC" w14:textId="77777777" w:rsidR="006E1A16" w:rsidRDefault="006E1A16" w:rsidP="006E1A16">
      <w:pPr>
        <w:spacing w:line="240" w:lineRule="auto"/>
        <w:ind w:firstLine="0"/>
        <w:jc w:val="left"/>
      </w:pPr>
      <w:r>
        <w:t>CRC-32 – hashovací algoritmus používaný pro kontrolu integrity dat</w:t>
      </w:r>
    </w:p>
    <w:p w14:paraId="00E29C6B" w14:textId="77777777" w:rsidR="006E1A16" w:rsidRDefault="006E1A16" w:rsidP="006E1A16">
      <w:pPr>
        <w:spacing w:line="240" w:lineRule="auto"/>
        <w:ind w:firstLine="0"/>
        <w:jc w:val="left"/>
      </w:pPr>
      <w:r>
        <w:t>RC4 – kryptografický algoritmus používaný pro WEP</w:t>
      </w:r>
    </w:p>
    <w:p w14:paraId="1097582A" w14:textId="77777777" w:rsidR="006E1A16" w:rsidRDefault="006E1A16" w:rsidP="006E1A16">
      <w:pPr>
        <w:spacing w:line="240" w:lineRule="auto"/>
        <w:ind w:firstLine="0"/>
        <w:jc w:val="left"/>
      </w:pPr>
      <w:r>
        <w:t>TKIP – kryptografický algoritmus používaný pro WPA</w:t>
      </w:r>
    </w:p>
    <w:p w14:paraId="191E0BF1" w14:textId="77777777" w:rsidR="006E1A16" w:rsidRDefault="006E1A16" w:rsidP="006E1A16">
      <w:pPr>
        <w:spacing w:line="240" w:lineRule="auto"/>
        <w:ind w:firstLine="0"/>
        <w:jc w:val="left"/>
      </w:pPr>
      <w:r>
        <w:t>MIC – hashovací algoritmus používaný pro kontrolu integrity dat</w:t>
      </w:r>
    </w:p>
    <w:p w14:paraId="30BCE2DF" w14:textId="77777777" w:rsidR="006E1A16" w:rsidRDefault="006E1A16" w:rsidP="006E1A16">
      <w:pPr>
        <w:spacing w:line="240" w:lineRule="auto"/>
        <w:ind w:firstLine="0"/>
        <w:jc w:val="left"/>
      </w:pPr>
      <w:r>
        <w:t xml:space="preserve">PSK – </w:t>
      </w:r>
      <w:proofErr w:type="spellStart"/>
      <w:r>
        <w:t>předsdílený</w:t>
      </w:r>
      <w:proofErr w:type="spellEnd"/>
      <w:r>
        <w:t xml:space="preserve"> klíč používaný v WPA 4way </w:t>
      </w:r>
      <w:proofErr w:type="spellStart"/>
      <w:r>
        <w:t>handshake</w:t>
      </w:r>
      <w:proofErr w:type="spellEnd"/>
    </w:p>
    <w:p w14:paraId="59585DB0" w14:textId="77777777" w:rsidR="006E1A16" w:rsidRDefault="006E1A16" w:rsidP="006E1A16">
      <w:pPr>
        <w:spacing w:line="240" w:lineRule="auto"/>
        <w:ind w:firstLine="0"/>
        <w:jc w:val="left"/>
      </w:pPr>
      <w:r>
        <w:t>PTK – klíč používaný zařízeními na WPA wifi sítích k šifrování komunikace</w:t>
      </w:r>
    </w:p>
    <w:p w14:paraId="2E0F14E0" w14:textId="77777777" w:rsidR="006E1A16" w:rsidRDefault="006E1A16" w:rsidP="006E1A16">
      <w:pPr>
        <w:spacing w:line="240" w:lineRule="auto"/>
        <w:ind w:firstLine="0"/>
        <w:jc w:val="left"/>
      </w:pPr>
      <w:r>
        <w:t xml:space="preserve">GTK – klíč šifrující </w:t>
      </w:r>
      <w:proofErr w:type="spellStart"/>
      <w:r>
        <w:t>multicast</w:t>
      </w:r>
      <w:proofErr w:type="spellEnd"/>
      <w:r>
        <w:t xml:space="preserve"> a </w:t>
      </w:r>
      <w:proofErr w:type="spellStart"/>
      <w:r>
        <w:t>broadcast</w:t>
      </w:r>
      <w:proofErr w:type="spellEnd"/>
      <w:r>
        <w:t xml:space="preserve"> komunikaci na WPA wifi sítích</w:t>
      </w:r>
    </w:p>
    <w:p w14:paraId="13A08EC6" w14:textId="77777777" w:rsidR="006E1A16" w:rsidRDefault="006E1A16" w:rsidP="006E1A16">
      <w:pPr>
        <w:spacing w:line="240" w:lineRule="auto"/>
        <w:ind w:firstLine="0"/>
        <w:jc w:val="left"/>
      </w:pPr>
      <w:r>
        <w:t>PMK – klíč generovaný z PTK, je používán k následnému odvození PTK</w:t>
      </w:r>
    </w:p>
    <w:p w14:paraId="1191FAA7" w14:textId="77777777" w:rsidR="006E1A16" w:rsidRDefault="006E1A16" w:rsidP="006E1A16">
      <w:pPr>
        <w:spacing w:line="240" w:lineRule="auto"/>
        <w:ind w:firstLine="0"/>
        <w:jc w:val="left"/>
      </w:pPr>
      <w:r>
        <w:t>CCMP – kryptografický algoritmus používaný pro WPA2</w:t>
      </w:r>
    </w:p>
    <w:p w14:paraId="28499F67" w14:textId="77777777" w:rsidR="006E1A16" w:rsidRDefault="006E1A16" w:rsidP="006E1A16">
      <w:pPr>
        <w:spacing w:line="240" w:lineRule="auto"/>
        <w:ind w:firstLine="0"/>
        <w:jc w:val="left"/>
      </w:pPr>
      <w:r>
        <w:t>AES – standardizovaný algoritmus pro symetrické šifrování dat</w:t>
      </w:r>
    </w:p>
    <w:p w14:paraId="2B74F7E1" w14:textId="77777777" w:rsidR="006E1A16" w:rsidRDefault="006E1A16" w:rsidP="006E1A16">
      <w:pPr>
        <w:spacing w:line="240" w:lineRule="auto"/>
        <w:ind w:firstLine="0"/>
        <w:jc w:val="left"/>
      </w:pPr>
      <w:r>
        <w:t xml:space="preserve">PAKE – metoda bezpečného vyjednání šifrované komunikace pro WPA3 </w:t>
      </w:r>
    </w:p>
    <w:p w14:paraId="415634D3" w14:textId="77777777" w:rsidR="006E1A16" w:rsidRDefault="006E1A16" w:rsidP="006E1A16">
      <w:pPr>
        <w:spacing w:line="240" w:lineRule="auto"/>
        <w:ind w:firstLine="0"/>
        <w:jc w:val="left"/>
      </w:pPr>
      <w:r>
        <w:t xml:space="preserve">SAE – nahrazuje autentizaci </w:t>
      </w:r>
      <w:proofErr w:type="spellStart"/>
      <w:r>
        <w:t>předsdíleným</w:t>
      </w:r>
      <w:proofErr w:type="spellEnd"/>
      <w:r>
        <w:t xml:space="preserve"> klíčem, je používán u WPA3</w:t>
      </w:r>
    </w:p>
    <w:p w14:paraId="23356470" w14:textId="77777777" w:rsidR="006E1A16" w:rsidRDefault="006E1A16" w:rsidP="006E1A16">
      <w:pPr>
        <w:spacing w:line="240" w:lineRule="auto"/>
        <w:ind w:firstLine="0"/>
        <w:jc w:val="left"/>
      </w:pPr>
      <w:r>
        <w:t>CNSA – sada kryptografických algoritmů standardizovaných Národním bezpečnostní úřadem</w:t>
      </w:r>
    </w:p>
    <w:p w14:paraId="525AD1BC" w14:textId="77777777" w:rsidR="006E1A16" w:rsidRDefault="006E1A16" w:rsidP="006E1A16">
      <w:pPr>
        <w:spacing w:line="240" w:lineRule="auto"/>
        <w:ind w:firstLine="0"/>
        <w:jc w:val="left"/>
      </w:pPr>
      <w:r>
        <w:t>OWE – metoda zabezpečení a šifrovaní komunikace na otevřených sítích, zahrnuta ve WPA3</w:t>
      </w:r>
    </w:p>
    <w:p w14:paraId="012D0A38" w14:textId="77777777" w:rsidR="006E1A16" w:rsidRDefault="006E1A16" w:rsidP="006E1A16">
      <w:pPr>
        <w:spacing w:line="240" w:lineRule="auto"/>
        <w:ind w:firstLine="0"/>
        <w:jc w:val="left"/>
      </w:pPr>
      <w:r>
        <w:t>DPP – bezpečná a moderní metoda přidávání zařízení do sítě bez nutnosti hesla</w:t>
      </w:r>
    </w:p>
    <w:p w14:paraId="37EDAF8E" w14:textId="77777777" w:rsidR="006E1A16" w:rsidRDefault="006E1A16" w:rsidP="006E1A16">
      <w:pPr>
        <w:spacing w:line="240" w:lineRule="auto"/>
        <w:ind w:firstLine="0"/>
        <w:jc w:val="left"/>
      </w:pPr>
      <w:r>
        <w:t>WPS – zastaralá metoda přidávání zařízení do sítě bez nutnosti hesla</w:t>
      </w:r>
    </w:p>
    <w:p w14:paraId="3474B0AE" w14:textId="77777777" w:rsidR="006E1A16" w:rsidRDefault="006E1A16" w:rsidP="006E1A16">
      <w:pPr>
        <w:spacing w:line="240" w:lineRule="auto"/>
        <w:ind w:firstLine="0"/>
        <w:jc w:val="left"/>
      </w:pPr>
      <w:proofErr w:type="spellStart"/>
      <w:r>
        <w:t>IoT</w:t>
      </w:r>
      <w:proofErr w:type="spellEnd"/>
      <w:r>
        <w:t xml:space="preserve"> – síť propojených zařízení komunikujících přes internet, často kamery nebo senzory </w:t>
      </w:r>
    </w:p>
    <w:p w14:paraId="7BAADD32" w14:textId="77777777" w:rsidR="006E1A16" w:rsidRDefault="006E1A16" w:rsidP="006E1A16">
      <w:pPr>
        <w:spacing w:line="240" w:lineRule="auto"/>
        <w:ind w:firstLine="0"/>
        <w:jc w:val="left"/>
      </w:pPr>
      <w:r>
        <w:t>NFC – bezdrátová technologie umožňující rychlý přenos dat na velmi krátké vzdálenosti</w:t>
      </w:r>
    </w:p>
    <w:p w14:paraId="64F4CD22" w14:textId="77777777" w:rsidR="006E1A16" w:rsidRDefault="006E1A16" w:rsidP="006E1A16">
      <w:pPr>
        <w:spacing w:line="240" w:lineRule="auto"/>
        <w:ind w:firstLine="0"/>
        <w:jc w:val="left"/>
      </w:pPr>
      <w:r>
        <w:t>AD – adresářová databáze pro ověřovaní uživatelů a jejich oprávnění v doméně</w:t>
      </w:r>
    </w:p>
    <w:p w14:paraId="1E6E88DD" w14:textId="77777777" w:rsidR="006E1A16" w:rsidRDefault="006E1A16" w:rsidP="006E1A16">
      <w:pPr>
        <w:spacing w:line="240" w:lineRule="auto"/>
        <w:ind w:firstLine="0"/>
        <w:jc w:val="left"/>
      </w:pPr>
      <w:r>
        <w:t>MDM – služba pro správu mobilních koncových zařízení</w:t>
      </w:r>
    </w:p>
    <w:p w14:paraId="11855543" w14:textId="77777777" w:rsidR="006E1A16" w:rsidRDefault="006E1A16" w:rsidP="006E1A16">
      <w:pPr>
        <w:spacing w:line="240" w:lineRule="auto"/>
        <w:ind w:firstLine="0"/>
        <w:jc w:val="left"/>
      </w:pPr>
      <w:r>
        <w:t>VLAN – technologie umožňující rozdělení fyzické sítě na více virtuálních podsítí</w:t>
      </w:r>
    </w:p>
    <w:p w14:paraId="4324B00D" w14:textId="77777777" w:rsidR="006E1A16" w:rsidRDefault="006E1A16" w:rsidP="006E1A16">
      <w:pPr>
        <w:spacing w:line="240" w:lineRule="auto"/>
        <w:ind w:firstLine="0"/>
        <w:jc w:val="left"/>
      </w:pPr>
      <w:r>
        <w:t>PIN – osobní identifikační číslo používané k autentizaci</w:t>
      </w:r>
    </w:p>
    <w:p w14:paraId="7182ABDA" w14:textId="77777777" w:rsidR="006E1A16" w:rsidRDefault="006E1A16" w:rsidP="006E1A16">
      <w:pPr>
        <w:spacing w:line="240" w:lineRule="auto"/>
        <w:ind w:firstLine="0"/>
        <w:jc w:val="left"/>
      </w:pPr>
      <w:r>
        <w:t xml:space="preserve">ECDH – varianta protokolu </w:t>
      </w:r>
      <w:proofErr w:type="spellStart"/>
      <w:r>
        <w:t>Diffie</w:t>
      </w:r>
      <w:proofErr w:type="spellEnd"/>
      <w:r>
        <w:t xml:space="preserve"> Hellman pro výměnu klíčů</w:t>
      </w:r>
    </w:p>
    <w:p w14:paraId="3D07AED3" w14:textId="77777777" w:rsidR="006E1A16" w:rsidRDefault="006E1A16" w:rsidP="006E1A16">
      <w:pPr>
        <w:spacing w:line="240" w:lineRule="auto"/>
        <w:ind w:firstLine="0"/>
        <w:jc w:val="left"/>
      </w:pPr>
      <w:r>
        <w:t>URI – textový řetězec s definovanou strukturou využívaný převážně v internetu</w:t>
      </w:r>
    </w:p>
    <w:p w14:paraId="6ACAAC64" w14:textId="77777777" w:rsidR="006E1A16" w:rsidRDefault="006E1A16" w:rsidP="006E1A16">
      <w:pPr>
        <w:spacing w:line="240" w:lineRule="auto"/>
        <w:ind w:firstLine="0"/>
        <w:jc w:val="left"/>
      </w:pPr>
      <w:r>
        <w:t xml:space="preserve">SSID – identifikační název wifi sítě </w:t>
      </w:r>
    </w:p>
    <w:p w14:paraId="7C446D10" w14:textId="77777777" w:rsidR="006E1A16" w:rsidRDefault="006E1A16" w:rsidP="006E1A16">
      <w:pPr>
        <w:spacing w:line="240" w:lineRule="auto"/>
        <w:ind w:firstLine="0"/>
        <w:jc w:val="left"/>
      </w:pPr>
      <w:r>
        <w:t xml:space="preserve">BSSID – fyzická adresa přístupového bodu </w:t>
      </w:r>
    </w:p>
    <w:p w14:paraId="6818FF03" w14:textId="77777777" w:rsidR="006E1A16" w:rsidRDefault="006E1A16" w:rsidP="006E1A16">
      <w:pPr>
        <w:spacing w:line="240" w:lineRule="auto"/>
        <w:ind w:firstLine="0"/>
        <w:jc w:val="left"/>
      </w:pPr>
      <w:r>
        <w:t>EAPOL – standardizovaný sítový autentizační protokol</w:t>
      </w:r>
    </w:p>
    <w:p w14:paraId="21FC0E34" w14:textId="77777777" w:rsidR="006E1A16" w:rsidRDefault="006E1A16" w:rsidP="006E1A16">
      <w:pPr>
        <w:spacing w:line="240" w:lineRule="auto"/>
        <w:ind w:firstLine="0"/>
        <w:jc w:val="left"/>
      </w:pPr>
      <w:r>
        <w:t>MAC – unikátní identifikátor síťového adaptéru zařízení</w:t>
      </w:r>
    </w:p>
    <w:p w14:paraId="5DB99AE2" w14:textId="77777777" w:rsidR="006E1A16" w:rsidRDefault="006E1A16" w:rsidP="006E1A16">
      <w:pPr>
        <w:spacing w:line="240" w:lineRule="auto"/>
        <w:ind w:firstLine="0"/>
        <w:jc w:val="left"/>
      </w:pPr>
      <w:r>
        <w:t xml:space="preserve">PMKID – identifikátor využívaný wifi sítěmi s povolenou funkcí fast roaming  </w:t>
      </w:r>
    </w:p>
    <w:p w14:paraId="3477C092" w14:textId="77777777" w:rsidR="006E1A16" w:rsidRDefault="006E1A16" w:rsidP="006E1A16">
      <w:pPr>
        <w:spacing w:line="240" w:lineRule="auto"/>
        <w:ind w:firstLine="0"/>
        <w:jc w:val="left"/>
      </w:pPr>
      <w:r>
        <w:t>MITM – typ útoku, ve kterém útočník poslouchá či manipuluje s daty mezi dvěma zařízeními</w:t>
      </w:r>
    </w:p>
    <w:p w14:paraId="71236D2A" w14:textId="77777777" w:rsidR="006E1A16" w:rsidRDefault="006E1A16" w:rsidP="006E1A16">
      <w:pPr>
        <w:spacing w:line="240" w:lineRule="auto"/>
        <w:ind w:firstLine="0"/>
        <w:jc w:val="left"/>
      </w:pPr>
      <w:r>
        <w:t>HTTPS – šifrovaná komunikace určená pro zobrazování webových stránek</w:t>
      </w:r>
    </w:p>
    <w:p w14:paraId="0B601DA6" w14:textId="301712F6" w:rsidR="00C83EE3" w:rsidRDefault="006E1A16" w:rsidP="00056DD1">
      <w:pPr>
        <w:ind w:firstLine="0"/>
      </w:pPr>
      <w:r>
        <w:t>VPN – technologie umožňující vytvoření šifrovaného tunelu mezi dvěma sítěmi</w:t>
      </w:r>
    </w:p>
    <w:p w14:paraId="003F3838" w14:textId="77777777" w:rsidR="00C83EE3" w:rsidRDefault="00C83EE3">
      <w:pPr>
        <w:spacing w:line="240" w:lineRule="auto"/>
        <w:ind w:firstLine="0"/>
        <w:jc w:val="left"/>
      </w:pPr>
      <w:r>
        <w:br w:type="page"/>
      </w:r>
    </w:p>
    <w:p w14:paraId="6E363188" w14:textId="37305318" w:rsidR="00B141DE" w:rsidRPr="003F669D" w:rsidRDefault="00C83EE3" w:rsidP="00056DD1">
      <w:pPr>
        <w:ind w:firstLine="0"/>
        <w:rPr>
          <w:b/>
          <w:bCs/>
        </w:rPr>
      </w:pPr>
      <w:proofErr w:type="spellStart"/>
      <w:r w:rsidRPr="003F669D">
        <w:rPr>
          <w:b/>
          <w:bCs/>
        </w:rPr>
        <w:lastRenderedPageBreak/>
        <w:t>Obrazky</w:t>
      </w:r>
      <w:proofErr w:type="spellEnd"/>
      <w:r w:rsidRPr="003F669D">
        <w:rPr>
          <w:b/>
          <w:bCs/>
        </w:rPr>
        <w:t xml:space="preserve"> zdroje </w:t>
      </w:r>
      <w:proofErr w:type="spellStart"/>
      <w:r w:rsidRPr="003F669D">
        <w:rPr>
          <w:b/>
          <w:bCs/>
        </w:rPr>
        <w:t>plain</w:t>
      </w:r>
      <w:proofErr w:type="spellEnd"/>
    </w:p>
    <w:p w14:paraId="7A3A0EC0" w14:textId="2DE1D636" w:rsidR="003F669D" w:rsidRDefault="00B55F46" w:rsidP="003F669D">
      <w:pPr>
        <w:ind w:firstLine="0"/>
      </w:pPr>
      <w:hyperlink r:id="rId63" w:history="1">
        <w:r w:rsidR="003F669D" w:rsidRPr="00B55F46">
          <w:rPr>
            <w:rStyle w:val="Hypertextovodkaz"/>
          </w:rPr>
          <w:t>https://www.nextcomp.cz/articles/105620</w:t>
        </w:r>
      </w:hyperlink>
    </w:p>
    <w:p w14:paraId="2054DAFB" w14:textId="77777777" w:rsidR="003F669D" w:rsidRDefault="003F669D" w:rsidP="003F669D">
      <w:pPr>
        <w:ind w:firstLine="0"/>
      </w:pPr>
      <w:hyperlink r:id="rId64">
        <w:r>
          <w:rPr>
            <w:color w:val="0000FF"/>
            <w:u w:val="single"/>
          </w:rPr>
          <w:t>https://networklessons.com/cisco/ccnp-encor-350-401/wpa-and-wpa2-4-way-handshake</w:t>
        </w:r>
      </w:hyperlink>
    </w:p>
    <w:p w14:paraId="72619324" w14:textId="36981275" w:rsidR="003F669D" w:rsidRDefault="00B55F46" w:rsidP="003F669D">
      <w:pPr>
        <w:ind w:firstLine="0"/>
      </w:pPr>
      <w:hyperlink r:id="rId65" w:history="1">
        <w:r w:rsidR="003F669D" w:rsidRPr="00B55F46">
          <w:rPr>
            <w:rStyle w:val="Hypertextovodkaz"/>
          </w:rPr>
          <w:t>https://www.cable.co.uk/broadband/guides/router-security/</w:t>
        </w:r>
      </w:hyperlink>
    </w:p>
    <w:p w14:paraId="2456C29E" w14:textId="77777777" w:rsidR="003F669D" w:rsidRDefault="003F669D" w:rsidP="003F669D">
      <w:pPr>
        <w:ind w:firstLine="0"/>
        <w:rPr>
          <w:color w:val="0000FF"/>
          <w:u w:val="single"/>
        </w:rPr>
      </w:pPr>
      <w:hyperlink r:id="rId66">
        <w:r>
          <w:rPr>
            <w:color w:val="0000FF"/>
            <w:u w:val="single"/>
          </w:rPr>
          <w:t>https://www.cisco.com/c/en/us/support/docs/smb/routers/cisco-rv-series-small-business-routers/smb5652-configure-multiple-ssids-on-a-network.html</w:t>
        </w:r>
      </w:hyperlink>
    </w:p>
    <w:p w14:paraId="2F74E8AA" w14:textId="77777777" w:rsidR="003F669D" w:rsidRDefault="003F669D" w:rsidP="003F669D">
      <w:pPr>
        <w:ind w:firstLine="0"/>
      </w:pPr>
      <w:hyperlink r:id="rId67">
        <w:r>
          <w:rPr>
            <w:color w:val="0000FF"/>
            <w:u w:val="single"/>
          </w:rPr>
          <w:t>https://www.ques10.com/p/14141/explain-wep-in-detail/</w:t>
        </w:r>
      </w:hyperlink>
    </w:p>
    <w:p w14:paraId="330E7D41" w14:textId="77777777" w:rsidR="003F669D" w:rsidRDefault="003F669D" w:rsidP="003F669D">
      <w:pPr>
        <w:ind w:firstLine="0"/>
        <w:rPr>
          <w:color w:val="0000FF"/>
          <w:u w:val="single"/>
        </w:rPr>
      </w:pPr>
      <w:hyperlink r:id="rId68">
        <w:r>
          <w:rPr>
            <w:color w:val="0000FF"/>
            <w:u w:val="single"/>
          </w:rPr>
          <w:t>https://www.wifi-professionals.com/2019/01/4-way-handshake</w:t>
        </w:r>
      </w:hyperlink>
    </w:p>
    <w:p w14:paraId="4DE7E2A1" w14:textId="471163C2" w:rsidR="003F669D" w:rsidRDefault="00B55F46" w:rsidP="003F669D">
      <w:pPr>
        <w:ind w:firstLine="0"/>
      </w:pPr>
      <w:hyperlink r:id="rId69" w:history="1">
        <w:r w:rsidR="003F669D" w:rsidRPr="00B55F46">
          <w:rPr>
            <w:rStyle w:val="Hypertextovodkaz"/>
          </w:rPr>
          <w:t>https://hackenproof.com/blog/for-hackers/how-to-hack-wifi-wps-pixie-dust</w:t>
        </w:r>
      </w:hyperlink>
    </w:p>
    <w:p w14:paraId="53EE2749" w14:textId="77777777" w:rsidR="003F669D" w:rsidRDefault="003F669D" w:rsidP="003F669D">
      <w:pPr>
        <w:ind w:firstLine="0"/>
        <w:rPr>
          <w:color w:val="0000FF"/>
          <w:u w:val="single"/>
        </w:rPr>
      </w:pPr>
      <w:hyperlink r:id="rId70">
        <w:r>
          <w:rPr>
            <w:color w:val="0000FF"/>
            <w:u w:val="single"/>
          </w:rPr>
          <w:t>https://www.cyberark.com/resources/threat-research-blog/cracking-wifi-at-scale-with-one-simple-trick</w:t>
        </w:r>
      </w:hyperlink>
    </w:p>
    <w:p w14:paraId="7265EB77" w14:textId="77777777" w:rsidR="003F669D" w:rsidRDefault="003F669D" w:rsidP="003F669D">
      <w:pPr>
        <w:ind w:firstLine="0"/>
      </w:pPr>
      <w:hyperlink r:id="rId71">
        <w:r>
          <w:rPr>
            <w:color w:val="0000FF"/>
            <w:u w:val="single"/>
          </w:rPr>
          <w:t>https://www.khanacademy.org/computing/computers-and-internet/xcae6f4a7ff015e7d:online-data-security/xcae6f4a7ff015e7d:cyber-attacks/a/rogue-access-points-mitm-attacks</w:t>
        </w:r>
      </w:hyperlink>
    </w:p>
    <w:p w14:paraId="4B072D2A" w14:textId="125F6ECC" w:rsidR="003F669D" w:rsidRDefault="00B55F46" w:rsidP="003F669D">
      <w:pPr>
        <w:ind w:firstLine="0"/>
      </w:pPr>
      <w:hyperlink r:id="rId72" w:history="1">
        <w:r w:rsidR="003F669D" w:rsidRPr="00B55F46">
          <w:rPr>
            <w:rStyle w:val="Hypertextovodkaz"/>
          </w:rPr>
          <w:t>https://www.accessagility.com/rogue-wifi-wireless-access-point-ap</w:t>
        </w:r>
      </w:hyperlink>
    </w:p>
    <w:p w14:paraId="2C55FF90" w14:textId="77777777" w:rsidR="003F669D" w:rsidRDefault="003F669D" w:rsidP="00056DD1">
      <w:pPr>
        <w:ind w:firstLine="0"/>
      </w:pPr>
    </w:p>
    <w:sectPr w:rsidR="003F669D" w:rsidSect="008E56AF">
      <w:footerReference w:type="default" r:id="rId73"/>
      <w:pgSz w:w="11906" w:h="16838"/>
      <w:pgMar w:top="1418" w:right="1134" w:bottom="851" w:left="1701" w:header="709"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7" w:author="Filip (student)" w:date="2025-02-21T12:37:00Z" w:initials="FS">
    <w:p w14:paraId="28E7D59E" w14:textId="04C12C66" w:rsidR="00D83084" w:rsidRDefault="00D83084" w:rsidP="00D83084">
      <w:pPr>
        <w:pStyle w:val="Textkomente"/>
        <w:ind w:firstLine="0"/>
        <w:jc w:val="left"/>
      </w:pPr>
      <w:r>
        <w:rPr>
          <w:rStyle w:val="Odkaznakoment"/>
        </w:rPr>
        <w:annotationRef/>
      </w:r>
      <w:r>
        <w:t>Přidat link na kapirolu</w:t>
      </w:r>
    </w:p>
  </w:comment>
  <w:comment w:id="122" w:author="Filip (student)" w:date="2025-02-21T12:37:00Z" w:initials="FS">
    <w:p w14:paraId="154A3535" w14:textId="14286FAE" w:rsidR="00D83084" w:rsidRDefault="00D83084" w:rsidP="00D83084">
      <w:pPr>
        <w:pStyle w:val="Textkomente"/>
        <w:ind w:firstLine="0"/>
        <w:jc w:val="left"/>
      </w:pPr>
      <w:r>
        <w:rPr>
          <w:rStyle w:val="Odkaznakoment"/>
        </w:rPr>
        <w:annotationRef/>
      </w:r>
      <w:r>
        <w:t>Přidat link na kapirolu</w:t>
      </w:r>
    </w:p>
  </w:comment>
  <w:comment w:id="132" w:author="Filip (student)" w:date="2025-02-22T19:10:00Z" w:initials="FS">
    <w:p w14:paraId="34012044" w14:textId="77777777" w:rsidR="005112E6" w:rsidRDefault="005112E6" w:rsidP="005112E6">
      <w:pPr>
        <w:pStyle w:val="Textkomente"/>
        <w:ind w:firstLine="0"/>
        <w:jc w:val="left"/>
      </w:pPr>
      <w:r>
        <w:rPr>
          <w:rStyle w:val="Odkaznakoment"/>
        </w:rPr>
        <w:annotationRef/>
      </w:r>
      <w:r>
        <w:t>Seznam zkratek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E7D59E" w15:done="0"/>
  <w15:commentEx w15:paraId="154A3535" w15:done="0"/>
  <w15:commentEx w15:paraId="3401204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62EEB4" w16cex:dateUtc="2025-02-21T11:37:00Z"/>
  <w16cex:commentExtensible w16cex:durableId="10FD984A" w16cex:dateUtc="2025-02-21T11:37:00Z"/>
  <w16cex:commentExtensible w16cex:durableId="70B4081C" w16cex:dateUtc="2025-02-22T1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E7D59E" w16cid:durableId="5062EEB4"/>
  <w16cid:commentId w16cid:paraId="154A3535" w16cid:durableId="10FD984A"/>
  <w16cid:commentId w16cid:paraId="34012044" w16cid:durableId="70B408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F0D16" w14:textId="77777777" w:rsidR="00B462A4" w:rsidRDefault="00B462A4">
      <w:r>
        <w:separator/>
      </w:r>
    </w:p>
  </w:endnote>
  <w:endnote w:type="continuationSeparator" w:id="0">
    <w:p w14:paraId="49E9E48C" w14:textId="77777777" w:rsidR="00B462A4" w:rsidRDefault="00B46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E036B" w14:textId="77777777" w:rsidR="009244E5" w:rsidRDefault="009244E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6B12C" w14:textId="77777777" w:rsidR="008E56AF" w:rsidRDefault="008E56AF">
    <w:pPr>
      <w:pStyle w:val="Zpat"/>
      <w:jc w:val="center"/>
    </w:pPr>
    <w:r>
      <w:fldChar w:fldCharType="begin"/>
    </w:r>
    <w:r>
      <w:instrText>PAGE   \* MERGEFORMAT</w:instrText>
    </w:r>
    <w:r>
      <w:fldChar w:fldCharType="separate"/>
    </w:r>
    <w:r w:rsidR="00D17B24">
      <w:rPr>
        <w:noProof/>
      </w:rPr>
      <w:t>11</w:t>
    </w:r>
    <w:r>
      <w:fldChar w:fldCharType="end"/>
    </w:r>
  </w:p>
  <w:p w14:paraId="5447AA5E" w14:textId="77777777" w:rsidR="008E56AF" w:rsidRDefault="008E56A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55847" w14:textId="77777777" w:rsidR="00B462A4" w:rsidRDefault="00B462A4">
      <w:r>
        <w:separator/>
      </w:r>
    </w:p>
  </w:footnote>
  <w:footnote w:type="continuationSeparator" w:id="0">
    <w:p w14:paraId="30C2E97E" w14:textId="77777777" w:rsidR="00B462A4" w:rsidRDefault="00B462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F28AC" w14:textId="77777777" w:rsidR="00DA37A8" w:rsidRPr="00944738" w:rsidRDefault="00946566" w:rsidP="00E34B38">
    <w:pPr>
      <w:pStyle w:val="Zhlav"/>
      <w:tabs>
        <w:tab w:val="clear" w:pos="4536"/>
        <w:tab w:val="left" w:pos="4500"/>
        <w:tab w:val="center" w:pos="6120"/>
      </w:tabs>
      <w:rPr>
        <w:rFonts w:ascii="Lucida Sans" w:hAnsi="Lucida Sans"/>
        <w:color w:val="000080"/>
      </w:rPr>
    </w:pPr>
    <w:r>
      <w:rPr>
        <w:noProof/>
      </w:rPr>
      <w:drawing>
        <wp:anchor distT="0" distB="0" distL="114300" distR="114300" simplePos="0" relativeHeight="251658240" behindDoc="0" locked="0" layoutInCell="1" allowOverlap="1" wp14:anchorId="3030465E" wp14:editId="47085239">
          <wp:simplePos x="0" y="0"/>
          <wp:positionH relativeFrom="column">
            <wp:posOffset>967105</wp:posOffset>
          </wp:positionH>
          <wp:positionV relativeFrom="paragraph">
            <wp:posOffset>57785</wp:posOffset>
          </wp:positionV>
          <wp:extent cx="1849755" cy="683260"/>
          <wp:effectExtent l="0" t="0" r="0" b="0"/>
          <wp:wrapNone/>
          <wp:docPr id="1092525339" name="Obrázek 1092525339" descr="logo_bez_tex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bez_textu"/>
                  <pic:cNvPicPr>
                    <a:picLocks noChangeAspect="1" noChangeArrowheads="1"/>
                  </pic:cNvPicPr>
                </pic:nvPicPr>
                <pic:blipFill>
                  <a:blip r:embed="rId1">
                    <a:extLst>
                      <a:ext uri="{28A0092B-C50C-407E-A947-70E740481C1C}">
                        <a14:useLocalDpi xmlns:a14="http://schemas.microsoft.com/office/drawing/2010/main" val="0"/>
                      </a:ext>
                    </a:extLst>
                  </a:blip>
                  <a:srcRect t="31622" b="31458"/>
                  <a:stretch>
                    <a:fillRect/>
                  </a:stretch>
                </pic:blipFill>
                <pic:spPr bwMode="auto">
                  <a:xfrm>
                    <a:off x="0" y="0"/>
                    <a:ext cx="1849755"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254738E3" wp14:editId="385E30AF">
          <wp:simplePos x="0" y="0"/>
          <wp:positionH relativeFrom="column">
            <wp:posOffset>-4445</wp:posOffset>
          </wp:positionH>
          <wp:positionV relativeFrom="paragraph">
            <wp:align>bottom</wp:align>
          </wp:positionV>
          <wp:extent cx="838200" cy="838200"/>
          <wp:effectExtent l="0" t="0" r="0" b="0"/>
          <wp:wrapNone/>
          <wp:docPr id="987892142" name="Obrázek 987892142" descr="Pr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ah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A8" w:rsidRPr="00171E2D">
      <w:rPr>
        <w:color w:val="000080"/>
      </w:rPr>
      <w:t xml:space="preserve"> </w:t>
    </w:r>
  </w:p>
  <w:p w14:paraId="78684432" w14:textId="77777777" w:rsidR="00DA37A8" w:rsidRPr="005F1302" w:rsidRDefault="008A6911" w:rsidP="009E53EC">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Střední průmyslová škola na Proseku</w:t>
    </w:r>
  </w:p>
  <w:p w14:paraId="530D19B7" w14:textId="77777777" w:rsidR="00DA37A8" w:rsidRPr="005F1302" w:rsidRDefault="008A6911" w:rsidP="008833E1">
    <w:pPr>
      <w:pStyle w:val="Zhlav"/>
      <w:tabs>
        <w:tab w:val="clear" w:pos="4536"/>
        <w:tab w:val="left" w:pos="4500"/>
        <w:tab w:val="center" w:pos="6120"/>
      </w:tabs>
      <w:ind w:firstLine="4248"/>
      <w:jc w:val="center"/>
      <w:rPr>
        <w:rFonts w:cs="Arial"/>
        <w:b/>
        <w:color w:val="595959"/>
      </w:rPr>
    </w:pPr>
    <w:r>
      <w:rPr>
        <w:rFonts w:cs="Arial"/>
        <w:b/>
        <w:color w:val="595959"/>
      </w:rPr>
      <w:tab/>
    </w:r>
    <w:r w:rsidR="00DA37A8" w:rsidRPr="005F1302">
      <w:rPr>
        <w:rFonts w:cs="Arial"/>
        <w:b/>
        <w:color w:val="595959"/>
      </w:rPr>
      <w:t>190 00 Praha 9, Novoborská 2</w:t>
    </w:r>
  </w:p>
  <w:p w14:paraId="38A05C85"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p w14:paraId="7B0A2863" w14:textId="77777777" w:rsidR="00DA37A8" w:rsidRPr="00756075" w:rsidRDefault="00DA37A8" w:rsidP="00756075">
    <w:pPr>
      <w:pStyle w:val="Zhlav"/>
      <w:tabs>
        <w:tab w:val="clear" w:pos="4536"/>
        <w:tab w:val="left" w:pos="4500"/>
        <w:tab w:val="center" w:pos="6120"/>
      </w:tabs>
      <w:ind w:firstLine="4248"/>
      <w:rPr>
        <w:rFonts w:ascii="Century Schoolbook" w:hAnsi="Century Schoolbook" w:cs="Tahoma"/>
        <w:b/>
        <w:color w:val="0000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21786" w14:textId="77777777" w:rsidR="00EF65BD" w:rsidRPr="00EF65BD" w:rsidRDefault="00EF65BD" w:rsidP="00EF65BD">
    <w:pPr>
      <w:pStyle w:val="NormlnBEZODSAZEN"/>
      <w:pBdr>
        <w:bottom w:val="single" w:sz="12" w:space="1" w:color="auto"/>
      </w:pBdr>
    </w:pPr>
    <w:r w:rsidRPr="00EF65BD">
      <w:rPr>
        <w:color w:val="000080"/>
      </w:rPr>
      <w:t xml:space="preserve"> </w:t>
    </w:r>
    <w:r w:rsidRPr="00EF65BD">
      <w:t>Střední průmyslová škola na Proseku</w:t>
    </w:r>
    <w:r w:rsidRPr="00EF65BD">
      <w:tab/>
    </w:r>
    <w:r>
      <w:tab/>
    </w:r>
    <w:r w:rsidR="00643106">
      <w:t>18-20-</w:t>
    </w:r>
    <w:r w:rsidRPr="00EF65BD">
      <w:t>M/01</w:t>
    </w:r>
    <w:r w:rsidR="004C7F0B">
      <w:t xml:space="preserve"> </w:t>
    </w:r>
    <w:r w:rsidR="00643106">
      <w:t>Informační technologie</w:t>
    </w:r>
  </w:p>
  <w:p w14:paraId="0D4D306C" w14:textId="77777777" w:rsidR="00EF65BD" w:rsidRPr="00944738" w:rsidRDefault="00EF65BD" w:rsidP="00E34B38">
    <w:pPr>
      <w:pStyle w:val="Zhlav"/>
      <w:tabs>
        <w:tab w:val="clear" w:pos="4536"/>
        <w:tab w:val="left" w:pos="4500"/>
        <w:tab w:val="center" w:pos="6120"/>
      </w:tabs>
      <w:rPr>
        <w:rFonts w:ascii="Lucida Sans" w:hAnsi="Lucida Sans"/>
        <w:color w:val="000080"/>
      </w:rPr>
    </w:pPr>
  </w:p>
  <w:p w14:paraId="6547504F" w14:textId="77777777" w:rsidR="00EF65BD" w:rsidRPr="005F1302" w:rsidRDefault="00EF65BD" w:rsidP="00EF65BD">
    <w:pPr>
      <w:pStyle w:val="Zhlav"/>
      <w:tabs>
        <w:tab w:val="clear" w:pos="4536"/>
        <w:tab w:val="left" w:pos="4500"/>
        <w:tab w:val="center" w:pos="6120"/>
      </w:tabs>
      <w:ind w:firstLine="4248"/>
      <w:jc w:val="center"/>
      <w:rPr>
        <w:rFonts w:cs="Arial"/>
        <w:b/>
        <w:color w:val="595959"/>
      </w:rPr>
    </w:pPr>
    <w:r>
      <w:rPr>
        <w:rFonts w:cs="Arial"/>
        <w:b/>
        <w:color w:val="595959"/>
      </w:rPr>
      <w:tab/>
    </w:r>
  </w:p>
  <w:p w14:paraId="7BE0E5ED"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p w14:paraId="7DE19F45" w14:textId="77777777" w:rsidR="00EF65BD" w:rsidRPr="00756075" w:rsidRDefault="00EF65BD" w:rsidP="00756075">
    <w:pPr>
      <w:pStyle w:val="Zhlav"/>
      <w:tabs>
        <w:tab w:val="clear" w:pos="4536"/>
        <w:tab w:val="left" w:pos="4500"/>
        <w:tab w:val="center" w:pos="6120"/>
      </w:tabs>
      <w:ind w:firstLine="4248"/>
      <w:rPr>
        <w:rFonts w:ascii="Century Schoolbook" w:hAnsi="Century Schoolbook" w:cs="Tahoma"/>
        <w:b/>
        <w:color w:val="0000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34539B3"/>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147233471">
    <w:abstractNumId w:val="2"/>
  </w:num>
  <w:num w:numId="2" w16cid:durableId="479733512">
    <w:abstractNumId w:val="4"/>
  </w:num>
  <w:num w:numId="3" w16cid:durableId="1947156882">
    <w:abstractNumId w:val="1"/>
  </w:num>
  <w:num w:numId="4" w16cid:durableId="1744720281">
    <w:abstractNumId w:val="5"/>
  </w:num>
  <w:num w:numId="5" w16cid:durableId="1986229855">
    <w:abstractNumId w:val="3"/>
  </w:num>
  <w:num w:numId="6" w16cid:durableId="189014229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lip (student)">
    <w15:presenceInfo w15:providerId="AD" w15:userId="S::filip.struhar@xconsulting.cz::b8c66937-1f20-4d2e-8da8-a600f24b94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08B"/>
    <w:rsid w:val="00001383"/>
    <w:rsid w:val="000025E5"/>
    <w:rsid w:val="00002642"/>
    <w:rsid w:val="00004757"/>
    <w:rsid w:val="0000623D"/>
    <w:rsid w:val="000072B5"/>
    <w:rsid w:val="00007B24"/>
    <w:rsid w:val="0001035C"/>
    <w:rsid w:val="0001224E"/>
    <w:rsid w:val="00012606"/>
    <w:rsid w:val="00013134"/>
    <w:rsid w:val="00013C1A"/>
    <w:rsid w:val="00015794"/>
    <w:rsid w:val="000160C6"/>
    <w:rsid w:val="000204D8"/>
    <w:rsid w:val="000213FE"/>
    <w:rsid w:val="00021F25"/>
    <w:rsid w:val="00022D82"/>
    <w:rsid w:val="00023AE9"/>
    <w:rsid w:val="00023FD3"/>
    <w:rsid w:val="0002556B"/>
    <w:rsid w:val="00025C01"/>
    <w:rsid w:val="00026FC8"/>
    <w:rsid w:val="00027A53"/>
    <w:rsid w:val="000336AC"/>
    <w:rsid w:val="00036C93"/>
    <w:rsid w:val="00040BF4"/>
    <w:rsid w:val="00041809"/>
    <w:rsid w:val="000426D4"/>
    <w:rsid w:val="000430DC"/>
    <w:rsid w:val="0004356F"/>
    <w:rsid w:val="00043B1A"/>
    <w:rsid w:val="00044221"/>
    <w:rsid w:val="00045F4B"/>
    <w:rsid w:val="00045FE7"/>
    <w:rsid w:val="0004743D"/>
    <w:rsid w:val="0004767F"/>
    <w:rsid w:val="000478D9"/>
    <w:rsid w:val="0004796B"/>
    <w:rsid w:val="0005051A"/>
    <w:rsid w:val="00051CBB"/>
    <w:rsid w:val="000532E2"/>
    <w:rsid w:val="00053851"/>
    <w:rsid w:val="00056DD1"/>
    <w:rsid w:val="00060901"/>
    <w:rsid w:val="0006128B"/>
    <w:rsid w:val="00062C70"/>
    <w:rsid w:val="00063BA6"/>
    <w:rsid w:val="0006454B"/>
    <w:rsid w:val="0006533D"/>
    <w:rsid w:val="00065A63"/>
    <w:rsid w:val="00066230"/>
    <w:rsid w:val="000676E2"/>
    <w:rsid w:val="0006780B"/>
    <w:rsid w:val="00070D7E"/>
    <w:rsid w:val="0007344C"/>
    <w:rsid w:val="000735D1"/>
    <w:rsid w:val="00074685"/>
    <w:rsid w:val="00074A42"/>
    <w:rsid w:val="00080FF3"/>
    <w:rsid w:val="00081786"/>
    <w:rsid w:val="00082CA2"/>
    <w:rsid w:val="00083BA1"/>
    <w:rsid w:val="00083DC4"/>
    <w:rsid w:val="00084447"/>
    <w:rsid w:val="00086465"/>
    <w:rsid w:val="0009163D"/>
    <w:rsid w:val="00091773"/>
    <w:rsid w:val="0009303A"/>
    <w:rsid w:val="000936B4"/>
    <w:rsid w:val="0009412A"/>
    <w:rsid w:val="00094BF9"/>
    <w:rsid w:val="000952BC"/>
    <w:rsid w:val="00095852"/>
    <w:rsid w:val="0009594E"/>
    <w:rsid w:val="00095F35"/>
    <w:rsid w:val="000962D4"/>
    <w:rsid w:val="000963E7"/>
    <w:rsid w:val="00097E7D"/>
    <w:rsid w:val="000A0D9D"/>
    <w:rsid w:val="000A31D3"/>
    <w:rsid w:val="000A45E8"/>
    <w:rsid w:val="000A6C39"/>
    <w:rsid w:val="000A6CE4"/>
    <w:rsid w:val="000A73D8"/>
    <w:rsid w:val="000A7C09"/>
    <w:rsid w:val="000A7E0D"/>
    <w:rsid w:val="000B00D6"/>
    <w:rsid w:val="000B0ACC"/>
    <w:rsid w:val="000B133B"/>
    <w:rsid w:val="000B2160"/>
    <w:rsid w:val="000B4A02"/>
    <w:rsid w:val="000B5992"/>
    <w:rsid w:val="000B602E"/>
    <w:rsid w:val="000B63BC"/>
    <w:rsid w:val="000B686F"/>
    <w:rsid w:val="000B6CDE"/>
    <w:rsid w:val="000C062F"/>
    <w:rsid w:val="000C1197"/>
    <w:rsid w:val="000C2A16"/>
    <w:rsid w:val="000C2A37"/>
    <w:rsid w:val="000C3128"/>
    <w:rsid w:val="000C45CE"/>
    <w:rsid w:val="000C54D9"/>
    <w:rsid w:val="000D2D5A"/>
    <w:rsid w:val="000D2D72"/>
    <w:rsid w:val="000D3383"/>
    <w:rsid w:val="000D49C2"/>
    <w:rsid w:val="000D551A"/>
    <w:rsid w:val="000D6A5F"/>
    <w:rsid w:val="000D720B"/>
    <w:rsid w:val="000E10FF"/>
    <w:rsid w:val="000E1684"/>
    <w:rsid w:val="000E2106"/>
    <w:rsid w:val="000E2595"/>
    <w:rsid w:val="000E27D5"/>
    <w:rsid w:val="000E46BE"/>
    <w:rsid w:val="000E5EEF"/>
    <w:rsid w:val="000E7678"/>
    <w:rsid w:val="000F007A"/>
    <w:rsid w:val="000F0906"/>
    <w:rsid w:val="000F09ED"/>
    <w:rsid w:val="000F0B72"/>
    <w:rsid w:val="000F0EFF"/>
    <w:rsid w:val="000F1030"/>
    <w:rsid w:val="000F180D"/>
    <w:rsid w:val="000F222C"/>
    <w:rsid w:val="000F2676"/>
    <w:rsid w:val="000F26FC"/>
    <w:rsid w:val="000F2CF0"/>
    <w:rsid w:val="000F34E9"/>
    <w:rsid w:val="000F4B64"/>
    <w:rsid w:val="000F509F"/>
    <w:rsid w:val="000F5838"/>
    <w:rsid w:val="000F660F"/>
    <w:rsid w:val="000F738F"/>
    <w:rsid w:val="00100956"/>
    <w:rsid w:val="00100F5B"/>
    <w:rsid w:val="00103A44"/>
    <w:rsid w:val="00105440"/>
    <w:rsid w:val="00105AD4"/>
    <w:rsid w:val="00106E84"/>
    <w:rsid w:val="00110684"/>
    <w:rsid w:val="0011274F"/>
    <w:rsid w:val="00113452"/>
    <w:rsid w:val="00113E80"/>
    <w:rsid w:val="00116B4C"/>
    <w:rsid w:val="00121333"/>
    <w:rsid w:val="001229F4"/>
    <w:rsid w:val="00122A04"/>
    <w:rsid w:val="0012301E"/>
    <w:rsid w:val="001243DB"/>
    <w:rsid w:val="00124509"/>
    <w:rsid w:val="001245A1"/>
    <w:rsid w:val="001257A2"/>
    <w:rsid w:val="00125D16"/>
    <w:rsid w:val="00126EE8"/>
    <w:rsid w:val="0013087C"/>
    <w:rsid w:val="00130E5B"/>
    <w:rsid w:val="00131822"/>
    <w:rsid w:val="00132FCA"/>
    <w:rsid w:val="00133ADC"/>
    <w:rsid w:val="001355B0"/>
    <w:rsid w:val="00137E10"/>
    <w:rsid w:val="00140228"/>
    <w:rsid w:val="0014023A"/>
    <w:rsid w:val="00141F2A"/>
    <w:rsid w:val="001420D1"/>
    <w:rsid w:val="001432DD"/>
    <w:rsid w:val="00144799"/>
    <w:rsid w:val="00144811"/>
    <w:rsid w:val="00145227"/>
    <w:rsid w:val="00145BEF"/>
    <w:rsid w:val="00146AE6"/>
    <w:rsid w:val="00147122"/>
    <w:rsid w:val="001473FB"/>
    <w:rsid w:val="00151AA1"/>
    <w:rsid w:val="00153004"/>
    <w:rsid w:val="00153202"/>
    <w:rsid w:val="00153535"/>
    <w:rsid w:val="001546EF"/>
    <w:rsid w:val="001555C2"/>
    <w:rsid w:val="00155E29"/>
    <w:rsid w:val="0015645F"/>
    <w:rsid w:val="001573A5"/>
    <w:rsid w:val="00160051"/>
    <w:rsid w:val="001610DD"/>
    <w:rsid w:val="00161A5A"/>
    <w:rsid w:val="00162C9A"/>
    <w:rsid w:val="00163A06"/>
    <w:rsid w:val="00163FCA"/>
    <w:rsid w:val="001642AE"/>
    <w:rsid w:val="001643CE"/>
    <w:rsid w:val="00164A5B"/>
    <w:rsid w:val="00164AE9"/>
    <w:rsid w:val="00165710"/>
    <w:rsid w:val="00166B5D"/>
    <w:rsid w:val="00167936"/>
    <w:rsid w:val="001700F2"/>
    <w:rsid w:val="001706A4"/>
    <w:rsid w:val="00171DD5"/>
    <w:rsid w:val="00171E2D"/>
    <w:rsid w:val="00172C1D"/>
    <w:rsid w:val="001772EF"/>
    <w:rsid w:val="00177810"/>
    <w:rsid w:val="001801F5"/>
    <w:rsid w:val="00181DCF"/>
    <w:rsid w:val="001824E1"/>
    <w:rsid w:val="001826F9"/>
    <w:rsid w:val="00182949"/>
    <w:rsid w:val="00182CC4"/>
    <w:rsid w:val="00183F96"/>
    <w:rsid w:val="0018445C"/>
    <w:rsid w:val="00184D5A"/>
    <w:rsid w:val="001858C4"/>
    <w:rsid w:val="001859D1"/>
    <w:rsid w:val="00190DD5"/>
    <w:rsid w:val="00193BA7"/>
    <w:rsid w:val="001945ED"/>
    <w:rsid w:val="00197F61"/>
    <w:rsid w:val="001A008C"/>
    <w:rsid w:val="001A02A4"/>
    <w:rsid w:val="001A13DA"/>
    <w:rsid w:val="001A1C51"/>
    <w:rsid w:val="001A21FA"/>
    <w:rsid w:val="001A36A0"/>
    <w:rsid w:val="001A377E"/>
    <w:rsid w:val="001A3957"/>
    <w:rsid w:val="001A426E"/>
    <w:rsid w:val="001A460D"/>
    <w:rsid w:val="001A492C"/>
    <w:rsid w:val="001A4AB3"/>
    <w:rsid w:val="001A7308"/>
    <w:rsid w:val="001A79EA"/>
    <w:rsid w:val="001B0B0D"/>
    <w:rsid w:val="001B0BFD"/>
    <w:rsid w:val="001B31AC"/>
    <w:rsid w:val="001B3885"/>
    <w:rsid w:val="001B7C8B"/>
    <w:rsid w:val="001C000C"/>
    <w:rsid w:val="001C098D"/>
    <w:rsid w:val="001C1475"/>
    <w:rsid w:val="001C20C6"/>
    <w:rsid w:val="001C226C"/>
    <w:rsid w:val="001C36D7"/>
    <w:rsid w:val="001C4F9A"/>
    <w:rsid w:val="001C58B5"/>
    <w:rsid w:val="001C6253"/>
    <w:rsid w:val="001C777F"/>
    <w:rsid w:val="001D1098"/>
    <w:rsid w:val="001D180D"/>
    <w:rsid w:val="001D2D37"/>
    <w:rsid w:val="001D538D"/>
    <w:rsid w:val="001D5834"/>
    <w:rsid w:val="001E00DE"/>
    <w:rsid w:val="001E06FE"/>
    <w:rsid w:val="001E4B66"/>
    <w:rsid w:val="001F00A3"/>
    <w:rsid w:val="001F0721"/>
    <w:rsid w:val="001F2CD6"/>
    <w:rsid w:val="001F65D8"/>
    <w:rsid w:val="001F68B4"/>
    <w:rsid w:val="001F75E9"/>
    <w:rsid w:val="001F7953"/>
    <w:rsid w:val="002003C8"/>
    <w:rsid w:val="00202545"/>
    <w:rsid w:val="002028BB"/>
    <w:rsid w:val="00202A79"/>
    <w:rsid w:val="00203298"/>
    <w:rsid w:val="0020608B"/>
    <w:rsid w:val="002062B2"/>
    <w:rsid w:val="002066C3"/>
    <w:rsid w:val="00207F80"/>
    <w:rsid w:val="00207FAD"/>
    <w:rsid w:val="00210AE6"/>
    <w:rsid w:val="00212416"/>
    <w:rsid w:val="00213A07"/>
    <w:rsid w:val="00214DD0"/>
    <w:rsid w:val="002155A6"/>
    <w:rsid w:val="00215870"/>
    <w:rsid w:val="00215D5A"/>
    <w:rsid w:val="00215FCF"/>
    <w:rsid w:val="00216680"/>
    <w:rsid w:val="00216FBA"/>
    <w:rsid w:val="00217FD4"/>
    <w:rsid w:val="00220236"/>
    <w:rsid w:val="002209B0"/>
    <w:rsid w:val="00220DC9"/>
    <w:rsid w:val="0022126B"/>
    <w:rsid w:val="00223136"/>
    <w:rsid w:val="0022333C"/>
    <w:rsid w:val="00223DA0"/>
    <w:rsid w:val="00224A25"/>
    <w:rsid w:val="0022511A"/>
    <w:rsid w:val="002255D2"/>
    <w:rsid w:val="002306EC"/>
    <w:rsid w:val="0023096B"/>
    <w:rsid w:val="00234C64"/>
    <w:rsid w:val="00235BB4"/>
    <w:rsid w:val="002360BB"/>
    <w:rsid w:val="00236B03"/>
    <w:rsid w:val="002370B0"/>
    <w:rsid w:val="002379C1"/>
    <w:rsid w:val="0024231C"/>
    <w:rsid w:val="00243BEC"/>
    <w:rsid w:val="002443A3"/>
    <w:rsid w:val="0024563D"/>
    <w:rsid w:val="00246C1D"/>
    <w:rsid w:val="00246CAE"/>
    <w:rsid w:val="00247238"/>
    <w:rsid w:val="00251662"/>
    <w:rsid w:val="00251C7E"/>
    <w:rsid w:val="00251FE9"/>
    <w:rsid w:val="00253477"/>
    <w:rsid w:val="0025375F"/>
    <w:rsid w:val="002537F9"/>
    <w:rsid w:val="0025388F"/>
    <w:rsid w:val="00256740"/>
    <w:rsid w:val="00256BE3"/>
    <w:rsid w:val="00256EFD"/>
    <w:rsid w:val="0025709A"/>
    <w:rsid w:val="00261FAC"/>
    <w:rsid w:val="00262B26"/>
    <w:rsid w:val="00267BE5"/>
    <w:rsid w:val="0027084A"/>
    <w:rsid w:val="00270F43"/>
    <w:rsid w:val="00271D71"/>
    <w:rsid w:val="00273908"/>
    <w:rsid w:val="00274AB2"/>
    <w:rsid w:val="002753B3"/>
    <w:rsid w:val="00275506"/>
    <w:rsid w:val="0027567C"/>
    <w:rsid w:val="00276406"/>
    <w:rsid w:val="002768DA"/>
    <w:rsid w:val="00276C1F"/>
    <w:rsid w:val="00276FB3"/>
    <w:rsid w:val="0027738E"/>
    <w:rsid w:val="002831B6"/>
    <w:rsid w:val="00284B0D"/>
    <w:rsid w:val="0028500D"/>
    <w:rsid w:val="00285842"/>
    <w:rsid w:val="00285BD1"/>
    <w:rsid w:val="0028607D"/>
    <w:rsid w:val="0028663A"/>
    <w:rsid w:val="0028761D"/>
    <w:rsid w:val="00290D20"/>
    <w:rsid w:val="00291289"/>
    <w:rsid w:val="002924E5"/>
    <w:rsid w:val="00293EFD"/>
    <w:rsid w:val="0029474C"/>
    <w:rsid w:val="00295324"/>
    <w:rsid w:val="002955DF"/>
    <w:rsid w:val="002963C1"/>
    <w:rsid w:val="00296CFA"/>
    <w:rsid w:val="002970D4"/>
    <w:rsid w:val="002A1420"/>
    <w:rsid w:val="002A24A2"/>
    <w:rsid w:val="002A3352"/>
    <w:rsid w:val="002A35A8"/>
    <w:rsid w:val="002A3CEA"/>
    <w:rsid w:val="002A4855"/>
    <w:rsid w:val="002A5162"/>
    <w:rsid w:val="002A5541"/>
    <w:rsid w:val="002A5F4D"/>
    <w:rsid w:val="002A5F58"/>
    <w:rsid w:val="002A64E1"/>
    <w:rsid w:val="002A7318"/>
    <w:rsid w:val="002A7FFE"/>
    <w:rsid w:val="002B09E8"/>
    <w:rsid w:val="002B0BA1"/>
    <w:rsid w:val="002B1290"/>
    <w:rsid w:val="002B1633"/>
    <w:rsid w:val="002B1722"/>
    <w:rsid w:val="002B2116"/>
    <w:rsid w:val="002B31E5"/>
    <w:rsid w:val="002B40C9"/>
    <w:rsid w:val="002B55D7"/>
    <w:rsid w:val="002B5796"/>
    <w:rsid w:val="002B592D"/>
    <w:rsid w:val="002B5943"/>
    <w:rsid w:val="002B59F4"/>
    <w:rsid w:val="002C0F42"/>
    <w:rsid w:val="002C38E0"/>
    <w:rsid w:val="002C4125"/>
    <w:rsid w:val="002C4A2A"/>
    <w:rsid w:val="002C53DA"/>
    <w:rsid w:val="002C5F42"/>
    <w:rsid w:val="002C663E"/>
    <w:rsid w:val="002C7501"/>
    <w:rsid w:val="002D006F"/>
    <w:rsid w:val="002D1DB2"/>
    <w:rsid w:val="002D28ED"/>
    <w:rsid w:val="002D332A"/>
    <w:rsid w:val="002D795E"/>
    <w:rsid w:val="002E5F1C"/>
    <w:rsid w:val="002E73D7"/>
    <w:rsid w:val="002E7D20"/>
    <w:rsid w:val="002E7DE8"/>
    <w:rsid w:val="002F00A9"/>
    <w:rsid w:val="002F1658"/>
    <w:rsid w:val="002F3325"/>
    <w:rsid w:val="002F4AA3"/>
    <w:rsid w:val="002F78DE"/>
    <w:rsid w:val="003007E9"/>
    <w:rsid w:val="00300BBC"/>
    <w:rsid w:val="003011BB"/>
    <w:rsid w:val="003012A5"/>
    <w:rsid w:val="003036A1"/>
    <w:rsid w:val="0030525D"/>
    <w:rsid w:val="00305B9A"/>
    <w:rsid w:val="00305D2F"/>
    <w:rsid w:val="0031054A"/>
    <w:rsid w:val="00311094"/>
    <w:rsid w:val="003113D9"/>
    <w:rsid w:val="003130DA"/>
    <w:rsid w:val="003136FD"/>
    <w:rsid w:val="00314024"/>
    <w:rsid w:val="0031405E"/>
    <w:rsid w:val="00314101"/>
    <w:rsid w:val="0031489F"/>
    <w:rsid w:val="00314EA3"/>
    <w:rsid w:val="00315C8B"/>
    <w:rsid w:val="00316637"/>
    <w:rsid w:val="00317C75"/>
    <w:rsid w:val="003222E4"/>
    <w:rsid w:val="003232C1"/>
    <w:rsid w:val="00323932"/>
    <w:rsid w:val="00323F47"/>
    <w:rsid w:val="003246A8"/>
    <w:rsid w:val="0032480B"/>
    <w:rsid w:val="003249C9"/>
    <w:rsid w:val="00325FD5"/>
    <w:rsid w:val="00327C24"/>
    <w:rsid w:val="00327C38"/>
    <w:rsid w:val="00330A6D"/>
    <w:rsid w:val="00332574"/>
    <w:rsid w:val="00332A2B"/>
    <w:rsid w:val="00334DE0"/>
    <w:rsid w:val="003365B3"/>
    <w:rsid w:val="0033674D"/>
    <w:rsid w:val="00343623"/>
    <w:rsid w:val="00345204"/>
    <w:rsid w:val="0034548A"/>
    <w:rsid w:val="003505DE"/>
    <w:rsid w:val="0035093F"/>
    <w:rsid w:val="00350F6B"/>
    <w:rsid w:val="00351FEE"/>
    <w:rsid w:val="0035205D"/>
    <w:rsid w:val="00355759"/>
    <w:rsid w:val="003559F4"/>
    <w:rsid w:val="00355E07"/>
    <w:rsid w:val="003562CC"/>
    <w:rsid w:val="00356F0C"/>
    <w:rsid w:val="00357641"/>
    <w:rsid w:val="00360FCE"/>
    <w:rsid w:val="003616B6"/>
    <w:rsid w:val="003618F6"/>
    <w:rsid w:val="00364403"/>
    <w:rsid w:val="00364BB2"/>
    <w:rsid w:val="00364F37"/>
    <w:rsid w:val="003669BE"/>
    <w:rsid w:val="003672E9"/>
    <w:rsid w:val="00370C0E"/>
    <w:rsid w:val="00371D8C"/>
    <w:rsid w:val="00372011"/>
    <w:rsid w:val="00372F00"/>
    <w:rsid w:val="003731F9"/>
    <w:rsid w:val="003735AB"/>
    <w:rsid w:val="00373606"/>
    <w:rsid w:val="0037405F"/>
    <w:rsid w:val="003744CE"/>
    <w:rsid w:val="00374652"/>
    <w:rsid w:val="00374AC4"/>
    <w:rsid w:val="003751FE"/>
    <w:rsid w:val="00375442"/>
    <w:rsid w:val="003764B9"/>
    <w:rsid w:val="00377525"/>
    <w:rsid w:val="00377B80"/>
    <w:rsid w:val="003804E2"/>
    <w:rsid w:val="00380771"/>
    <w:rsid w:val="0038169F"/>
    <w:rsid w:val="00382747"/>
    <w:rsid w:val="0038545B"/>
    <w:rsid w:val="003867C7"/>
    <w:rsid w:val="00390944"/>
    <w:rsid w:val="0039187A"/>
    <w:rsid w:val="0039272B"/>
    <w:rsid w:val="00394289"/>
    <w:rsid w:val="00394DEF"/>
    <w:rsid w:val="0039523F"/>
    <w:rsid w:val="003960E8"/>
    <w:rsid w:val="003976AA"/>
    <w:rsid w:val="003A2301"/>
    <w:rsid w:val="003A2F6F"/>
    <w:rsid w:val="003A31AE"/>
    <w:rsid w:val="003A4814"/>
    <w:rsid w:val="003A5975"/>
    <w:rsid w:val="003A665C"/>
    <w:rsid w:val="003B31CF"/>
    <w:rsid w:val="003B31F1"/>
    <w:rsid w:val="003B3584"/>
    <w:rsid w:val="003B3DA5"/>
    <w:rsid w:val="003B3FAA"/>
    <w:rsid w:val="003B3FBC"/>
    <w:rsid w:val="003B4DEA"/>
    <w:rsid w:val="003B50EF"/>
    <w:rsid w:val="003B55CE"/>
    <w:rsid w:val="003B5F02"/>
    <w:rsid w:val="003C0C59"/>
    <w:rsid w:val="003C316C"/>
    <w:rsid w:val="003C36CE"/>
    <w:rsid w:val="003C36DB"/>
    <w:rsid w:val="003C3E3E"/>
    <w:rsid w:val="003C6136"/>
    <w:rsid w:val="003C75AD"/>
    <w:rsid w:val="003D0138"/>
    <w:rsid w:val="003D114C"/>
    <w:rsid w:val="003D1F73"/>
    <w:rsid w:val="003D2C33"/>
    <w:rsid w:val="003D2F22"/>
    <w:rsid w:val="003D3E35"/>
    <w:rsid w:val="003D4344"/>
    <w:rsid w:val="003D48C6"/>
    <w:rsid w:val="003D502E"/>
    <w:rsid w:val="003D5184"/>
    <w:rsid w:val="003D5E50"/>
    <w:rsid w:val="003D5F2E"/>
    <w:rsid w:val="003E00BA"/>
    <w:rsid w:val="003E125F"/>
    <w:rsid w:val="003E1E6B"/>
    <w:rsid w:val="003E201D"/>
    <w:rsid w:val="003E3BE6"/>
    <w:rsid w:val="003E4601"/>
    <w:rsid w:val="003E5B21"/>
    <w:rsid w:val="003F0089"/>
    <w:rsid w:val="003F2335"/>
    <w:rsid w:val="003F35F2"/>
    <w:rsid w:val="003F3D97"/>
    <w:rsid w:val="003F40C7"/>
    <w:rsid w:val="003F669D"/>
    <w:rsid w:val="003F6F22"/>
    <w:rsid w:val="003F720C"/>
    <w:rsid w:val="00400A10"/>
    <w:rsid w:val="004031CC"/>
    <w:rsid w:val="00406A59"/>
    <w:rsid w:val="00406C9D"/>
    <w:rsid w:val="00406FFF"/>
    <w:rsid w:val="00407447"/>
    <w:rsid w:val="00410AA7"/>
    <w:rsid w:val="00411A3B"/>
    <w:rsid w:val="00411EE2"/>
    <w:rsid w:val="004139FA"/>
    <w:rsid w:val="00414527"/>
    <w:rsid w:val="004145FA"/>
    <w:rsid w:val="004154C2"/>
    <w:rsid w:val="0042023D"/>
    <w:rsid w:val="00420BB0"/>
    <w:rsid w:val="0042133F"/>
    <w:rsid w:val="004232B1"/>
    <w:rsid w:val="004233F7"/>
    <w:rsid w:val="0042386C"/>
    <w:rsid w:val="00426B8E"/>
    <w:rsid w:val="004279F5"/>
    <w:rsid w:val="00427E1C"/>
    <w:rsid w:val="004301A8"/>
    <w:rsid w:val="00430A61"/>
    <w:rsid w:val="00431103"/>
    <w:rsid w:val="004334E7"/>
    <w:rsid w:val="00433794"/>
    <w:rsid w:val="004347D4"/>
    <w:rsid w:val="004354DE"/>
    <w:rsid w:val="00436A33"/>
    <w:rsid w:val="004378DE"/>
    <w:rsid w:val="0043795D"/>
    <w:rsid w:val="0044068E"/>
    <w:rsid w:val="00441897"/>
    <w:rsid w:val="00442035"/>
    <w:rsid w:val="00445B09"/>
    <w:rsid w:val="00446E64"/>
    <w:rsid w:val="004476CD"/>
    <w:rsid w:val="0045082C"/>
    <w:rsid w:val="00450F0B"/>
    <w:rsid w:val="0045366A"/>
    <w:rsid w:val="00454C90"/>
    <w:rsid w:val="0045636A"/>
    <w:rsid w:val="00457430"/>
    <w:rsid w:val="004578ED"/>
    <w:rsid w:val="004601E8"/>
    <w:rsid w:val="0046023B"/>
    <w:rsid w:val="00460D13"/>
    <w:rsid w:val="00462302"/>
    <w:rsid w:val="004641DD"/>
    <w:rsid w:val="00464439"/>
    <w:rsid w:val="00465D6F"/>
    <w:rsid w:val="00466831"/>
    <w:rsid w:val="004678FA"/>
    <w:rsid w:val="00467E69"/>
    <w:rsid w:val="00472CCC"/>
    <w:rsid w:val="00473580"/>
    <w:rsid w:val="00474582"/>
    <w:rsid w:val="00474FDA"/>
    <w:rsid w:val="004763CE"/>
    <w:rsid w:val="00477C94"/>
    <w:rsid w:val="00477D51"/>
    <w:rsid w:val="004802FC"/>
    <w:rsid w:val="00481565"/>
    <w:rsid w:val="00481E22"/>
    <w:rsid w:val="004823CB"/>
    <w:rsid w:val="00482AE0"/>
    <w:rsid w:val="00483342"/>
    <w:rsid w:val="00483CCD"/>
    <w:rsid w:val="004848A0"/>
    <w:rsid w:val="00485A79"/>
    <w:rsid w:val="0048641E"/>
    <w:rsid w:val="00486E20"/>
    <w:rsid w:val="004871A4"/>
    <w:rsid w:val="004925C7"/>
    <w:rsid w:val="00495494"/>
    <w:rsid w:val="00495AE6"/>
    <w:rsid w:val="00495B42"/>
    <w:rsid w:val="004968C6"/>
    <w:rsid w:val="004A0123"/>
    <w:rsid w:val="004A1BEC"/>
    <w:rsid w:val="004A2581"/>
    <w:rsid w:val="004A40B9"/>
    <w:rsid w:val="004A4BA3"/>
    <w:rsid w:val="004A55C3"/>
    <w:rsid w:val="004A5C6A"/>
    <w:rsid w:val="004A6786"/>
    <w:rsid w:val="004A6911"/>
    <w:rsid w:val="004A6CCB"/>
    <w:rsid w:val="004A765A"/>
    <w:rsid w:val="004B0785"/>
    <w:rsid w:val="004B07EB"/>
    <w:rsid w:val="004B1E6D"/>
    <w:rsid w:val="004B316E"/>
    <w:rsid w:val="004B3C79"/>
    <w:rsid w:val="004B3E9C"/>
    <w:rsid w:val="004B4C8F"/>
    <w:rsid w:val="004B7B5C"/>
    <w:rsid w:val="004B7D7A"/>
    <w:rsid w:val="004C12E3"/>
    <w:rsid w:val="004C1698"/>
    <w:rsid w:val="004C26B4"/>
    <w:rsid w:val="004C27BA"/>
    <w:rsid w:val="004C31ED"/>
    <w:rsid w:val="004C3CAA"/>
    <w:rsid w:val="004C517C"/>
    <w:rsid w:val="004C6923"/>
    <w:rsid w:val="004C6DFB"/>
    <w:rsid w:val="004C7B85"/>
    <w:rsid w:val="004C7F0B"/>
    <w:rsid w:val="004D0E92"/>
    <w:rsid w:val="004D13AB"/>
    <w:rsid w:val="004D1532"/>
    <w:rsid w:val="004D1D92"/>
    <w:rsid w:val="004D1FCB"/>
    <w:rsid w:val="004D28A6"/>
    <w:rsid w:val="004D2E74"/>
    <w:rsid w:val="004D3AD1"/>
    <w:rsid w:val="004D3DF8"/>
    <w:rsid w:val="004D3FA4"/>
    <w:rsid w:val="004D51F3"/>
    <w:rsid w:val="004D5907"/>
    <w:rsid w:val="004D5A6C"/>
    <w:rsid w:val="004D6844"/>
    <w:rsid w:val="004D6AC3"/>
    <w:rsid w:val="004D6E18"/>
    <w:rsid w:val="004D763D"/>
    <w:rsid w:val="004E0A83"/>
    <w:rsid w:val="004E1424"/>
    <w:rsid w:val="004E14D8"/>
    <w:rsid w:val="004E3451"/>
    <w:rsid w:val="004E3D84"/>
    <w:rsid w:val="004E552F"/>
    <w:rsid w:val="004F0150"/>
    <w:rsid w:val="004F0876"/>
    <w:rsid w:val="004F1206"/>
    <w:rsid w:val="004F5982"/>
    <w:rsid w:val="004F5AAA"/>
    <w:rsid w:val="004F772B"/>
    <w:rsid w:val="004F7777"/>
    <w:rsid w:val="004F7EFE"/>
    <w:rsid w:val="004F7FF4"/>
    <w:rsid w:val="005010AC"/>
    <w:rsid w:val="005106CD"/>
    <w:rsid w:val="005112E6"/>
    <w:rsid w:val="00512017"/>
    <w:rsid w:val="005124E9"/>
    <w:rsid w:val="00513115"/>
    <w:rsid w:val="0051390C"/>
    <w:rsid w:val="005144D8"/>
    <w:rsid w:val="00515112"/>
    <w:rsid w:val="0051549A"/>
    <w:rsid w:val="00516357"/>
    <w:rsid w:val="005169E8"/>
    <w:rsid w:val="0052082A"/>
    <w:rsid w:val="005215B0"/>
    <w:rsid w:val="00522A26"/>
    <w:rsid w:val="00522CAD"/>
    <w:rsid w:val="00522D92"/>
    <w:rsid w:val="005232B9"/>
    <w:rsid w:val="005237EB"/>
    <w:rsid w:val="005245DA"/>
    <w:rsid w:val="00525918"/>
    <w:rsid w:val="00525E26"/>
    <w:rsid w:val="005276EF"/>
    <w:rsid w:val="00530720"/>
    <w:rsid w:val="00530C70"/>
    <w:rsid w:val="00531E12"/>
    <w:rsid w:val="00533725"/>
    <w:rsid w:val="00533E85"/>
    <w:rsid w:val="00534148"/>
    <w:rsid w:val="00534ADF"/>
    <w:rsid w:val="005364D3"/>
    <w:rsid w:val="005368B3"/>
    <w:rsid w:val="00536AE7"/>
    <w:rsid w:val="0054151B"/>
    <w:rsid w:val="00541EEB"/>
    <w:rsid w:val="00547F33"/>
    <w:rsid w:val="00553BCF"/>
    <w:rsid w:val="00557839"/>
    <w:rsid w:val="005607CE"/>
    <w:rsid w:val="005619E9"/>
    <w:rsid w:val="00561BBD"/>
    <w:rsid w:val="00563DD2"/>
    <w:rsid w:val="00563DD7"/>
    <w:rsid w:val="00564EC3"/>
    <w:rsid w:val="005651E7"/>
    <w:rsid w:val="005675CB"/>
    <w:rsid w:val="00571F86"/>
    <w:rsid w:val="00573824"/>
    <w:rsid w:val="005740BF"/>
    <w:rsid w:val="005744AB"/>
    <w:rsid w:val="00574C84"/>
    <w:rsid w:val="00575806"/>
    <w:rsid w:val="005769D5"/>
    <w:rsid w:val="00576DD4"/>
    <w:rsid w:val="00580541"/>
    <w:rsid w:val="00580C25"/>
    <w:rsid w:val="00581181"/>
    <w:rsid w:val="00581358"/>
    <w:rsid w:val="0058308F"/>
    <w:rsid w:val="00584DB1"/>
    <w:rsid w:val="00585E11"/>
    <w:rsid w:val="005866E1"/>
    <w:rsid w:val="00587460"/>
    <w:rsid w:val="00592522"/>
    <w:rsid w:val="00595B80"/>
    <w:rsid w:val="00595FC2"/>
    <w:rsid w:val="005972A7"/>
    <w:rsid w:val="0059734F"/>
    <w:rsid w:val="00597967"/>
    <w:rsid w:val="005A23D8"/>
    <w:rsid w:val="005A242E"/>
    <w:rsid w:val="005A3D9D"/>
    <w:rsid w:val="005A662D"/>
    <w:rsid w:val="005A6C27"/>
    <w:rsid w:val="005A7235"/>
    <w:rsid w:val="005B011B"/>
    <w:rsid w:val="005B0468"/>
    <w:rsid w:val="005B0528"/>
    <w:rsid w:val="005B1CDA"/>
    <w:rsid w:val="005B2494"/>
    <w:rsid w:val="005B277F"/>
    <w:rsid w:val="005B27B5"/>
    <w:rsid w:val="005B2DF2"/>
    <w:rsid w:val="005B465D"/>
    <w:rsid w:val="005B5232"/>
    <w:rsid w:val="005B5A0F"/>
    <w:rsid w:val="005B6EC9"/>
    <w:rsid w:val="005C0334"/>
    <w:rsid w:val="005C21E9"/>
    <w:rsid w:val="005C2BCC"/>
    <w:rsid w:val="005C3120"/>
    <w:rsid w:val="005C4383"/>
    <w:rsid w:val="005C4CD5"/>
    <w:rsid w:val="005C677B"/>
    <w:rsid w:val="005C7212"/>
    <w:rsid w:val="005D0AA9"/>
    <w:rsid w:val="005D2EC4"/>
    <w:rsid w:val="005D3360"/>
    <w:rsid w:val="005D4706"/>
    <w:rsid w:val="005D4D7B"/>
    <w:rsid w:val="005D59C5"/>
    <w:rsid w:val="005D5C36"/>
    <w:rsid w:val="005D61FB"/>
    <w:rsid w:val="005D7A6A"/>
    <w:rsid w:val="005E094E"/>
    <w:rsid w:val="005E0FEC"/>
    <w:rsid w:val="005E23E7"/>
    <w:rsid w:val="005E3158"/>
    <w:rsid w:val="005E43BF"/>
    <w:rsid w:val="005E4404"/>
    <w:rsid w:val="005E5026"/>
    <w:rsid w:val="005E62E9"/>
    <w:rsid w:val="005E6AA2"/>
    <w:rsid w:val="005E6BC5"/>
    <w:rsid w:val="005E7F8D"/>
    <w:rsid w:val="005F06DB"/>
    <w:rsid w:val="005F1302"/>
    <w:rsid w:val="005F1412"/>
    <w:rsid w:val="005F1450"/>
    <w:rsid w:val="005F19B4"/>
    <w:rsid w:val="005F2D28"/>
    <w:rsid w:val="005F2E16"/>
    <w:rsid w:val="005F4C21"/>
    <w:rsid w:val="005F58D4"/>
    <w:rsid w:val="005F6BD1"/>
    <w:rsid w:val="005F6E76"/>
    <w:rsid w:val="006010CB"/>
    <w:rsid w:val="006013F9"/>
    <w:rsid w:val="006024B0"/>
    <w:rsid w:val="00602A7E"/>
    <w:rsid w:val="00602D58"/>
    <w:rsid w:val="006034A3"/>
    <w:rsid w:val="0060374A"/>
    <w:rsid w:val="00603B0E"/>
    <w:rsid w:val="00612E24"/>
    <w:rsid w:val="006144D7"/>
    <w:rsid w:val="006159BA"/>
    <w:rsid w:val="006172DC"/>
    <w:rsid w:val="00617BDF"/>
    <w:rsid w:val="00620C2E"/>
    <w:rsid w:val="00621B5B"/>
    <w:rsid w:val="006224A4"/>
    <w:rsid w:val="0062459A"/>
    <w:rsid w:val="00630AF2"/>
    <w:rsid w:val="00630B67"/>
    <w:rsid w:val="0063459F"/>
    <w:rsid w:val="00634BB9"/>
    <w:rsid w:val="00635086"/>
    <w:rsid w:val="00636EFA"/>
    <w:rsid w:val="006377DE"/>
    <w:rsid w:val="006400C7"/>
    <w:rsid w:val="00642466"/>
    <w:rsid w:val="00643106"/>
    <w:rsid w:val="00643D1D"/>
    <w:rsid w:val="00644BF8"/>
    <w:rsid w:val="00645181"/>
    <w:rsid w:val="00647EAF"/>
    <w:rsid w:val="00656C47"/>
    <w:rsid w:val="00656FB6"/>
    <w:rsid w:val="006577F5"/>
    <w:rsid w:val="00660476"/>
    <w:rsid w:val="0066092B"/>
    <w:rsid w:val="00660B9F"/>
    <w:rsid w:val="00662B20"/>
    <w:rsid w:val="006630F9"/>
    <w:rsid w:val="00664602"/>
    <w:rsid w:val="00664672"/>
    <w:rsid w:val="006660DE"/>
    <w:rsid w:val="0066637F"/>
    <w:rsid w:val="006667A5"/>
    <w:rsid w:val="00666983"/>
    <w:rsid w:val="00666DBD"/>
    <w:rsid w:val="006674FC"/>
    <w:rsid w:val="006701CE"/>
    <w:rsid w:val="00670E55"/>
    <w:rsid w:val="00671204"/>
    <w:rsid w:val="00671CCE"/>
    <w:rsid w:val="0067203E"/>
    <w:rsid w:val="00672806"/>
    <w:rsid w:val="0067351D"/>
    <w:rsid w:val="00676173"/>
    <w:rsid w:val="00676380"/>
    <w:rsid w:val="0067665B"/>
    <w:rsid w:val="00676865"/>
    <w:rsid w:val="00676B2A"/>
    <w:rsid w:val="00676D67"/>
    <w:rsid w:val="006777E3"/>
    <w:rsid w:val="006826EA"/>
    <w:rsid w:val="00685423"/>
    <w:rsid w:val="00687916"/>
    <w:rsid w:val="006908DB"/>
    <w:rsid w:val="00690BAC"/>
    <w:rsid w:val="00691CD1"/>
    <w:rsid w:val="0069241C"/>
    <w:rsid w:val="00693FA3"/>
    <w:rsid w:val="0069446D"/>
    <w:rsid w:val="00694CB9"/>
    <w:rsid w:val="00695816"/>
    <w:rsid w:val="00695832"/>
    <w:rsid w:val="0069746A"/>
    <w:rsid w:val="006A0260"/>
    <w:rsid w:val="006A1B04"/>
    <w:rsid w:val="006A2103"/>
    <w:rsid w:val="006A265C"/>
    <w:rsid w:val="006A356C"/>
    <w:rsid w:val="006A35DC"/>
    <w:rsid w:val="006A36F0"/>
    <w:rsid w:val="006A3A4D"/>
    <w:rsid w:val="006A3B01"/>
    <w:rsid w:val="006A40C2"/>
    <w:rsid w:val="006A5BBB"/>
    <w:rsid w:val="006A631C"/>
    <w:rsid w:val="006A6591"/>
    <w:rsid w:val="006A66F7"/>
    <w:rsid w:val="006B0A0A"/>
    <w:rsid w:val="006B2207"/>
    <w:rsid w:val="006B45B5"/>
    <w:rsid w:val="006B47EB"/>
    <w:rsid w:val="006B48BD"/>
    <w:rsid w:val="006B525C"/>
    <w:rsid w:val="006B550D"/>
    <w:rsid w:val="006B6325"/>
    <w:rsid w:val="006B6B61"/>
    <w:rsid w:val="006B7F83"/>
    <w:rsid w:val="006C1B49"/>
    <w:rsid w:val="006C1BF8"/>
    <w:rsid w:val="006C2DB8"/>
    <w:rsid w:val="006C34FF"/>
    <w:rsid w:val="006C5824"/>
    <w:rsid w:val="006C65AE"/>
    <w:rsid w:val="006C6B8B"/>
    <w:rsid w:val="006C75DF"/>
    <w:rsid w:val="006C77AE"/>
    <w:rsid w:val="006D0CC9"/>
    <w:rsid w:val="006D11EB"/>
    <w:rsid w:val="006D2317"/>
    <w:rsid w:val="006D3921"/>
    <w:rsid w:val="006D4358"/>
    <w:rsid w:val="006D4382"/>
    <w:rsid w:val="006D6253"/>
    <w:rsid w:val="006D7527"/>
    <w:rsid w:val="006D7F24"/>
    <w:rsid w:val="006E01C2"/>
    <w:rsid w:val="006E1019"/>
    <w:rsid w:val="006E11E3"/>
    <w:rsid w:val="006E15BF"/>
    <w:rsid w:val="006E1A16"/>
    <w:rsid w:val="006E2A8F"/>
    <w:rsid w:val="006E2E12"/>
    <w:rsid w:val="006E7967"/>
    <w:rsid w:val="006E7E93"/>
    <w:rsid w:val="006F0ED7"/>
    <w:rsid w:val="006F1F5B"/>
    <w:rsid w:val="006F255F"/>
    <w:rsid w:val="006F3034"/>
    <w:rsid w:val="006F36CB"/>
    <w:rsid w:val="006F3FCE"/>
    <w:rsid w:val="006F43E8"/>
    <w:rsid w:val="006F449E"/>
    <w:rsid w:val="006F726C"/>
    <w:rsid w:val="00704552"/>
    <w:rsid w:val="007077F9"/>
    <w:rsid w:val="00707E9A"/>
    <w:rsid w:val="00711779"/>
    <w:rsid w:val="00712056"/>
    <w:rsid w:val="0071307D"/>
    <w:rsid w:val="00713DC8"/>
    <w:rsid w:val="00716A0F"/>
    <w:rsid w:val="00717689"/>
    <w:rsid w:val="00720135"/>
    <w:rsid w:val="007216F7"/>
    <w:rsid w:val="00721BB7"/>
    <w:rsid w:val="007221E7"/>
    <w:rsid w:val="00722C9E"/>
    <w:rsid w:val="00724C79"/>
    <w:rsid w:val="00725C32"/>
    <w:rsid w:val="00726379"/>
    <w:rsid w:val="00730192"/>
    <w:rsid w:val="00731394"/>
    <w:rsid w:val="00731CC5"/>
    <w:rsid w:val="0073249E"/>
    <w:rsid w:val="00732D28"/>
    <w:rsid w:val="00732D4E"/>
    <w:rsid w:val="00733381"/>
    <w:rsid w:val="007356F9"/>
    <w:rsid w:val="00735B74"/>
    <w:rsid w:val="00737668"/>
    <w:rsid w:val="00743E74"/>
    <w:rsid w:val="007448A2"/>
    <w:rsid w:val="00745CEB"/>
    <w:rsid w:val="00745D50"/>
    <w:rsid w:val="007506CF"/>
    <w:rsid w:val="00750C9B"/>
    <w:rsid w:val="007521A9"/>
    <w:rsid w:val="0075242F"/>
    <w:rsid w:val="00752C05"/>
    <w:rsid w:val="0075384C"/>
    <w:rsid w:val="00754459"/>
    <w:rsid w:val="00756075"/>
    <w:rsid w:val="00756374"/>
    <w:rsid w:val="007571C5"/>
    <w:rsid w:val="00757F39"/>
    <w:rsid w:val="007604CF"/>
    <w:rsid w:val="00760AC7"/>
    <w:rsid w:val="007701E5"/>
    <w:rsid w:val="00770879"/>
    <w:rsid w:val="00771AC2"/>
    <w:rsid w:val="00772EF1"/>
    <w:rsid w:val="00773262"/>
    <w:rsid w:val="00773572"/>
    <w:rsid w:val="007745D3"/>
    <w:rsid w:val="007765F6"/>
    <w:rsid w:val="00776D5A"/>
    <w:rsid w:val="00780FCC"/>
    <w:rsid w:val="007836DE"/>
    <w:rsid w:val="0078389C"/>
    <w:rsid w:val="00784CCF"/>
    <w:rsid w:val="0078534D"/>
    <w:rsid w:val="00786040"/>
    <w:rsid w:val="00790EE9"/>
    <w:rsid w:val="00791350"/>
    <w:rsid w:val="0079182A"/>
    <w:rsid w:val="00791F23"/>
    <w:rsid w:val="007945DA"/>
    <w:rsid w:val="007953F8"/>
    <w:rsid w:val="007A0277"/>
    <w:rsid w:val="007A0650"/>
    <w:rsid w:val="007A1925"/>
    <w:rsid w:val="007A1A45"/>
    <w:rsid w:val="007A1AAD"/>
    <w:rsid w:val="007A1ABB"/>
    <w:rsid w:val="007A23A1"/>
    <w:rsid w:val="007A5904"/>
    <w:rsid w:val="007A6047"/>
    <w:rsid w:val="007A6B5C"/>
    <w:rsid w:val="007A74E5"/>
    <w:rsid w:val="007A77E2"/>
    <w:rsid w:val="007A781C"/>
    <w:rsid w:val="007A78FB"/>
    <w:rsid w:val="007A7C90"/>
    <w:rsid w:val="007B2279"/>
    <w:rsid w:val="007B2566"/>
    <w:rsid w:val="007B2577"/>
    <w:rsid w:val="007B27AB"/>
    <w:rsid w:val="007B40B0"/>
    <w:rsid w:val="007B675C"/>
    <w:rsid w:val="007B683C"/>
    <w:rsid w:val="007B74FC"/>
    <w:rsid w:val="007C07A3"/>
    <w:rsid w:val="007C0BCD"/>
    <w:rsid w:val="007C3D1D"/>
    <w:rsid w:val="007C3F7C"/>
    <w:rsid w:val="007C5372"/>
    <w:rsid w:val="007C6009"/>
    <w:rsid w:val="007C644F"/>
    <w:rsid w:val="007C6787"/>
    <w:rsid w:val="007C6E2C"/>
    <w:rsid w:val="007C7677"/>
    <w:rsid w:val="007C7B50"/>
    <w:rsid w:val="007C7EAD"/>
    <w:rsid w:val="007D0A63"/>
    <w:rsid w:val="007D2613"/>
    <w:rsid w:val="007D333D"/>
    <w:rsid w:val="007D3450"/>
    <w:rsid w:val="007D5CAE"/>
    <w:rsid w:val="007D73D9"/>
    <w:rsid w:val="007D7CA9"/>
    <w:rsid w:val="007E2336"/>
    <w:rsid w:val="007E3A94"/>
    <w:rsid w:val="007E5F32"/>
    <w:rsid w:val="007E5FE1"/>
    <w:rsid w:val="007E6227"/>
    <w:rsid w:val="007E7118"/>
    <w:rsid w:val="007E7568"/>
    <w:rsid w:val="007F127F"/>
    <w:rsid w:val="007F3337"/>
    <w:rsid w:val="007F5029"/>
    <w:rsid w:val="00800809"/>
    <w:rsid w:val="00802ABC"/>
    <w:rsid w:val="00802B42"/>
    <w:rsid w:val="0080320E"/>
    <w:rsid w:val="00804D1A"/>
    <w:rsid w:val="008059C9"/>
    <w:rsid w:val="00805BF1"/>
    <w:rsid w:val="00805F20"/>
    <w:rsid w:val="0080675A"/>
    <w:rsid w:val="00807E94"/>
    <w:rsid w:val="00810DEF"/>
    <w:rsid w:val="00811713"/>
    <w:rsid w:val="00811AE7"/>
    <w:rsid w:val="008139B0"/>
    <w:rsid w:val="00814B08"/>
    <w:rsid w:val="00816693"/>
    <w:rsid w:val="00816E5F"/>
    <w:rsid w:val="00816E8A"/>
    <w:rsid w:val="00820539"/>
    <w:rsid w:val="008215F3"/>
    <w:rsid w:val="008220CB"/>
    <w:rsid w:val="00825FE4"/>
    <w:rsid w:val="0082633C"/>
    <w:rsid w:val="00826CFB"/>
    <w:rsid w:val="0083074C"/>
    <w:rsid w:val="00830E7E"/>
    <w:rsid w:val="00833430"/>
    <w:rsid w:val="00833F32"/>
    <w:rsid w:val="00834A5F"/>
    <w:rsid w:val="00836416"/>
    <w:rsid w:val="0083669D"/>
    <w:rsid w:val="00836A94"/>
    <w:rsid w:val="00836E9D"/>
    <w:rsid w:val="0083720C"/>
    <w:rsid w:val="00837C7F"/>
    <w:rsid w:val="00840701"/>
    <w:rsid w:val="0084077D"/>
    <w:rsid w:val="008407C5"/>
    <w:rsid w:val="00841E58"/>
    <w:rsid w:val="00842177"/>
    <w:rsid w:val="0084414B"/>
    <w:rsid w:val="00846D24"/>
    <w:rsid w:val="00847AA5"/>
    <w:rsid w:val="008509AF"/>
    <w:rsid w:val="00850FF0"/>
    <w:rsid w:val="00851D54"/>
    <w:rsid w:val="0085356F"/>
    <w:rsid w:val="00853713"/>
    <w:rsid w:val="008543D5"/>
    <w:rsid w:val="0085529B"/>
    <w:rsid w:val="008563B5"/>
    <w:rsid w:val="008609AC"/>
    <w:rsid w:val="0086369B"/>
    <w:rsid w:val="0086373C"/>
    <w:rsid w:val="00863B22"/>
    <w:rsid w:val="00863EE8"/>
    <w:rsid w:val="00864989"/>
    <w:rsid w:val="008660C7"/>
    <w:rsid w:val="008718BD"/>
    <w:rsid w:val="00871EEF"/>
    <w:rsid w:val="008722B6"/>
    <w:rsid w:val="008734EA"/>
    <w:rsid w:val="00873F72"/>
    <w:rsid w:val="00874378"/>
    <w:rsid w:val="008763C8"/>
    <w:rsid w:val="00876906"/>
    <w:rsid w:val="008770BF"/>
    <w:rsid w:val="00877C2C"/>
    <w:rsid w:val="008801E8"/>
    <w:rsid w:val="0088094C"/>
    <w:rsid w:val="00880AF9"/>
    <w:rsid w:val="008812FF"/>
    <w:rsid w:val="0088294D"/>
    <w:rsid w:val="00882B84"/>
    <w:rsid w:val="008833E1"/>
    <w:rsid w:val="00884977"/>
    <w:rsid w:val="008858C5"/>
    <w:rsid w:val="00887762"/>
    <w:rsid w:val="00890D11"/>
    <w:rsid w:val="00890E41"/>
    <w:rsid w:val="00890F42"/>
    <w:rsid w:val="0089136A"/>
    <w:rsid w:val="0089243C"/>
    <w:rsid w:val="008954D0"/>
    <w:rsid w:val="00896513"/>
    <w:rsid w:val="00897358"/>
    <w:rsid w:val="008A04F1"/>
    <w:rsid w:val="008A06A0"/>
    <w:rsid w:val="008A1296"/>
    <w:rsid w:val="008A16F3"/>
    <w:rsid w:val="008A2FBA"/>
    <w:rsid w:val="008A332B"/>
    <w:rsid w:val="008A3E0E"/>
    <w:rsid w:val="008A4F1B"/>
    <w:rsid w:val="008A5B68"/>
    <w:rsid w:val="008A5B8F"/>
    <w:rsid w:val="008A60A9"/>
    <w:rsid w:val="008A6911"/>
    <w:rsid w:val="008A6B2D"/>
    <w:rsid w:val="008A7C94"/>
    <w:rsid w:val="008B02D0"/>
    <w:rsid w:val="008B1329"/>
    <w:rsid w:val="008B1717"/>
    <w:rsid w:val="008B1743"/>
    <w:rsid w:val="008B189B"/>
    <w:rsid w:val="008B1A2A"/>
    <w:rsid w:val="008B1D19"/>
    <w:rsid w:val="008B1FDC"/>
    <w:rsid w:val="008B26BF"/>
    <w:rsid w:val="008B370B"/>
    <w:rsid w:val="008B3A34"/>
    <w:rsid w:val="008B4980"/>
    <w:rsid w:val="008B5CD6"/>
    <w:rsid w:val="008B7361"/>
    <w:rsid w:val="008B7CAE"/>
    <w:rsid w:val="008C0325"/>
    <w:rsid w:val="008C1625"/>
    <w:rsid w:val="008C21F8"/>
    <w:rsid w:val="008C3028"/>
    <w:rsid w:val="008C31FD"/>
    <w:rsid w:val="008C5C45"/>
    <w:rsid w:val="008C717D"/>
    <w:rsid w:val="008C76F1"/>
    <w:rsid w:val="008D4ED1"/>
    <w:rsid w:val="008D5CAE"/>
    <w:rsid w:val="008D7410"/>
    <w:rsid w:val="008D7A10"/>
    <w:rsid w:val="008E0167"/>
    <w:rsid w:val="008E0188"/>
    <w:rsid w:val="008E21C7"/>
    <w:rsid w:val="008E314C"/>
    <w:rsid w:val="008E3583"/>
    <w:rsid w:val="008E3603"/>
    <w:rsid w:val="008E4F53"/>
    <w:rsid w:val="008E56AF"/>
    <w:rsid w:val="008F0815"/>
    <w:rsid w:val="008F1C41"/>
    <w:rsid w:val="008F1E9C"/>
    <w:rsid w:val="008F21E8"/>
    <w:rsid w:val="008F5609"/>
    <w:rsid w:val="008F5C6C"/>
    <w:rsid w:val="008F666E"/>
    <w:rsid w:val="008F6A5B"/>
    <w:rsid w:val="008F7E3D"/>
    <w:rsid w:val="009000C8"/>
    <w:rsid w:val="00900E67"/>
    <w:rsid w:val="0090159B"/>
    <w:rsid w:val="009034F9"/>
    <w:rsid w:val="0090386D"/>
    <w:rsid w:val="00905015"/>
    <w:rsid w:val="00905266"/>
    <w:rsid w:val="0090568F"/>
    <w:rsid w:val="00905920"/>
    <w:rsid w:val="00907E70"/>
    <w:rsid w:val="009102ED"/>
    <w:rsid w:val="009103FD"/>
    <w:rsid w:val="00910BC1"/>
    <w:rsid w:val="00910CD1"/>
    <w:rsid w:val="00910EC2"/>
    <w:rsid w:val="00910F64"/>
    <w:rsid w:val="0091104F"/>
    <w:rsid w:val="00913CD9"/>
    <w:rsid w:val="00915F2C"/>
    <w:rsid w:val="0091702E"/>
    <w:rsid w:val="009170CC"/>
    <w:rsid w:val="00920071"/>
    <w:rsid w:val="0092152B"/>
    <w:rsid w:val="00922300"/>
    <w:rsid w:val="00923B19"/>
    <w:rsid w:val="00923FD9"/>
    <w:rsid w:val="009244E5"/>
    <w:rsid w:val="00926556"/>
    <w:rsid w:val="009271D1"/>
    <w:rsid w:val="009275D4"/>
    <w:rsid w:val="0092784D"/>
    <w:rsid w:val="00927E80"/>
    <w:rsid w:val="00930A50"/>
    <w:rsid w:val="00930FAD"/>
    <w:rsid w:val="00931761"/>
    <w:rsid w:val="0093179C"/>
    <w:rsid w:val="00931F53"/>
    <w:rsid w:val="009320B7"/>
    <w:rsid w:val="009322D1"/>
    <w:rsid w:val="009325EF"/>
    <w:rsid w:val="009325F5"/>
    <w:rsid w:val="009343A2"/>
    <w:rsid w:val="00936777"/>
    <w:rsid w:val="00936997"/>
    <w:rsid w:val="00936AC6"/>
    <w:rsid w:val="0093745D"/>
    <w:rsid w:val="00940635"/>
    <w:rsid w:val="00940A89"/>
    <w:rsid w:val="009415A2"/>
    <w:rsid w:val="00941780"/>
    <w:rsid w:val="009423E9"/>
    <w:rsid w:val="00942D5E"/>
    <w:rsid w:val="0094313F"/>
    <w:rsid w:val="0094447C"/>
    <w:rsid w:val="00944738"/>
    <w:rsid w:val="00944FB3"/>
    <w:rsid w:val="009457EC"/>
    <w:rsid w:val="0094640B"/>
    <w:rsid w:val="00946566"/>
    <w:rsid w:val="00946C57"/>
    <w:rsid w:val="00946C8B"/>
    <w:rsid w:val="0095022E"/>
    <w:rsid w:val="009525DD"/>
    <w:rsid w:val="00952D45"/>
    <w:rsid w:val="0095335F"/>
    <w:rsid w:val="00956C27"/>
    <w:rsid w:val="009576A8"/>
    <w:rsid w:val="00960217"/>
    <w:rsid w:val="009602AA"/>
    <w:rsid w:val="009607C8"/>
    <w:rsid w:val="0096115F"/>
    <w:rsid w:val="00963B24"/>
    <w:rsid w:val="00965D6E"/>
    <w:rsid w:val="00966006"/>
    <w:rsid w:val="00966529"/>
    <w:rsid w:val="00972C6D"/>
    <w:rsid w:val="00972F6B"/>
    <w:rsid w:val="0097308C"/>
    <w:rsid w:val="00973091"/>
    <w:rsid w:val="00974043"/>
    <w:rsid w:val="00974B86"/>
    <w:rsid w:val="00977047"/>
    <w:rsid w:val="00977A05"/>
    <w:rsid w:val="00982563"/>
    <w:rsid w:val="00982CF2"/>
    <w:rsid w:val="00983AE2"/>
    <w:rsid w:val="00984881"/>
    <w:rsid w:val="00984C12"/>
    <w:rsid w:val="00984C34"/>
    <w:rsid w:val="009863B0"/>
    <w:rsid w:val="00987C04"/>
    <w:rsid w:val="00987E7A"/>
    <w:rsid w:val="009901FE"/>
    <w:rsid w:val="00993119"/>
    <w:rsid w:val="009A0614"/>
    <w:rsid w:val="009A29CF"/>
    <w:rsid w:val="009A2DDF"/>
    <w:rsid w:val="009A33D2"/>
    <w:rsid w:val="009A3DF2"/>
    <w:rsid w:val="009A50C8"/>
    <w:rsid w:val="009A53B3"/>
    <w:rsid w:val="009A5C5B"/>
    <w:rsid w:val="009A5CEA"/>
    <w:rsid w:val="009A61FE"/>
    <w:rsid w:val="009A72C0"/>
    <w:rsid w:val="009B029C"/>
    <w:rsid w:val="009B0AC9"/>
    <w:rsid w:val="009B1085"/>
    <w:rsid w:val="009B208F"/>
    <w:rsid w:val="009B29F8"/>
    <w:rsid w:val="009B3AA4"/>
    <w:rsid w:val="009B4519"/>
    <w:rsid w:val="009B4889"/>
    <w:rsid w:val="009B4F84"/>
    <w:rsid w:val="009B7BE4"/>
    <w:rsid w:val="009B7F0D"/>
    <w:rsid w:val="009C0867"/>
    <w:rsid w:val="009C1155"/>
    <w:rsid w:val="009C13DB"/>
    <w:rsid w:val="009C17E7"/>
    <w:rsid w:val="009C231B"/>
    <w:rsid w:val="009C33F3"/>
    <w:rsid w:val="009C4763"/>
    <w:rsid w:val="009C48F7"/>
    <w:rsid w:val="009C6088"/>
    <w:rsid w:val="009C7741"/>
    <w:rsid w:val="009D0537"/>
    <w:rsid w:val="009D1D7A"/>
    <w:rsid w:val="009D4B9C"/>
    <w:rsid w:val="009D5931"/>
    <w:rsid w:val="009D65E4"/>
    <w:rsid w:val="009D7351"/>
    <w:rsid w:val="009D79AA"/>
    <w:rsid w:val="009D7A4C"/>
    <w:rsid w:val="009E004E"/>
    <w:rsid w:val="009E0C03"/>
    <w:rsid w:val="009E0DFC"/>
    <w:rsid w:val="009E2111"/>
    <w:rsid w:val="009E26A1"/>
    <w:rsid w:val="009E2A24"/>
    <w:rsid w:val="009E2E10"/>
    <w:rsid w:val="009E53EC"/>
    <w:rsid w:val="009E6590"/>
    <w:rsid w:val="009E7343"/>
    <w:rsid w:val="009E7CC8"/>
    <w:rsid w:val="009F0187"/>
    <w:rsid w:val="009F086F"/>
    <w:rsid w:val="009F244E"/>
    <w:rsid w:val="009F32C8"/>
    <w:rsid w:val="009F3E4C"/>
    <w:rsid w:val="009F42B3"/>
    <w:rsid w:val="009F60F8"/>
    <w:rsid w:val="009F6149"/>
    <w:rsid w:val="009F6CD8"/>
    <w:rsid w:val="009F70DE"/>
    <w:rsid w:val="00A02163"/>
    <w:rsid w:val="00A02949"/>
    <w:rsid w:val="00A030BE"/>
    <w:rsid w:val="00A03F29"/>
    <w:rsid w:val="00A048F1"/>
    <w:rsid w:val="00A12AA1"/>
    <w:rsid w:val="00A12F98"/>
    <w:rsid w:val="00A1342D"/>
    <w:rsid w:val="00A13D7D"/>
    <w:rsid w:val="00A14369"/>
    <w:rsid w:val="00A14598"/>
    <w:rsid w:val="00A15336"/>
    <w:rsid w:val="00A1650D"/>
    <w:rsid w:val="00A16E0E"/>
    <w:rsid w:val="00A1718F"/>
    <w:rsid w:val="00A17A7C"/>
    <w:rsid w:val="00A20313"/>
    <w:rsid w:val="00A225F6"/>
    <w:rsid w:val="00A2260E"/>
    <w:rsid w:val="00A239E5"/>
    <w:rsid w:val="00A23C65"/>
    <w:rsid w:val="00A255DA"/>
    <w:rsid w:val="00A2604B"/>
    <w:rsid w:val="00A2782C"/>
    <w:rsid w:val="00A30E46"/>
    <w:rsid w:val="00A3115C"/>
    <w:rsid w:val="00A31445"/>
    <w:rsid w:val="00A32753"/>
    <w:rsid w:val="00A32F5B"/>
    <w:rsid w:val="00A33FDF"/>
    <w:rsid w:val="00A34447"/>
    <w:rsid w:val="00A35A34"/>
    <w:rsid w:val="00A413F2"/>
    <w:rsid w:val="00A41D22"/>
    <w:rsid w:val="00A42035"/>
    <w:rsid w:val="00A42398"/>
    <w:rsid w:val="00A428F5"/>
    <w:rsid w:val="00A44944"/>
    <w:rsid w:val="00A449BA"/>
    <w:rsid w:val="00A44A75"/>
    <w:rsid w:val="00A453F2"/>
    <w:rsid w:val="00A46825"/>
    <w:rsid w:val="00A46E16"/>
    <w:rsid w:val="00A47258"/>
    <w:rsid w:val="00A478FE"/>
    <w:rsid w:val="00A5172B"/>
    <w:rsid w:val="00A52756"/>
    <w:rsid w:val="00A52AC2"/>
    <w:rsid w:val="00A53AF2"/>
    <w:rsid w:val="00A53D73"/>
    <w:rsid w:val="00A54C8A"/>
    <w:rsid w:val="00A556C1"/>
    <w:rsid w:val="00A5634A"/>
    <w:rsid w:val="00A56581"/>
    <w:rsid w:val="00A61287"/>
    <w:rsid w:val="00A61B32"/>
    <w:rsid w:val="00A62DF4"/>
    <w:rsid w:val="00A63B5D"/>
    <w:rsid w:val="00A64050"/>
    <w:rsid w:val="00A64BD1"/>
    <w:rsid w:val="00A665BF"/>
    <w:rsid w:val="00A67298"/>
    <w:rsid w:val="00A70414"/>
    <w:rsid w:val="00A709E5"/>
    <w:rsid w:val="00A72E7F"/>
    <w:rsid w:val="00A74A4E"/>
    <w:rsid w:val="00A77803"/>
    <w:rsid w:val="00A778D6"/>
    <w:rsid w:val="00A822F3"/>
    <w:rsid w:val="00A84709"/>
    <w:rsid w:val="00A84CCF"/>
    <w:rsid w:val="00A85BB8"/>
    <w:rsid w:val="00A86297"/>
    <w:rsid w:val="00A876ED"/>
    <w:rsid w:val="00A87BFF"/>
    <w:rsid w:val="00A90B44"/>
    <w:rsid w:val="00A928CC"/>
    <w:rsid w:val="00A95686"/>
    <w:rsid w:val="00A9671F"/>
    <w:rsid w:val="00A96800"/>
    <w:rsid w:val="00A96EC8"/>
    <w:rsid w:val="00AA12D7"/>
    <w:rsid w:val="00AA2239"/>
    <w:rsid w:val="00AA3383"/>
    <w:rsid w:val="00AA3AFA"/>
    <w:rsid w:val="00AA4124"/>
    <w:rsid w:val="00AA4181"/>
    <w:rsid w:val="00AA4AF0"/>
    <w:rsid w:val="00AA76A5"/>
    <w:rsid w:val="00AB2941"/>
    <w:rsid w:val="00AB38A4"/>
    <w:rsid w:val="00AB3F9E"/>
    <w:rsid w:val="00AB47C3"/>
    <w:rsid w:val="00AB4BEB"/>
    <w:rsid w:val="00AB6A12"/>
    <w:rsid w:val="00AB6F27"/>
    <w:rsid w:val="00AC0A26"/>
    <w:rsid w:val="00AC1410"/>
    <w:rsid w:val="00AC370D"/>
    <w:rsid w:val="00AC62F8"/>
    <w:rsid w:val="00AC75BD"/>
    <w:rsid w:val="00AD115E"/>
    <w:rsid w:val="00AD1961"/>
    <w:rsid w:val="00AD228E"/>
    <w:rsid w:val="00AD32B5"/>
    <w:rsid w:val="00AD606D"/>
    <w:rsid w:val="00AD60C7"/>
    <w:rsid w:val="00AD62E8"/>
    <w:rsid w:val="00AD664D"/>
    <w:rsid w:val="00AD7784"/>
    <w:rsid w:val="00AE0689"/>
    <w:rsid w:val="00AE0722"/>
    <w:rsid w:val="00AE133F"/>
    <w:rsid w:val="00AE3344"/>
    <w:rsid w:val="00AE4BC9"/>
    <w:rsid w:val="00AE4CB1"/>
    <w:rsid w:val="00AE4F59"/>
    <w:rsid w:val="00AE5653"/>
    <w:rsid w:val="00AE631A"/>
    <w:rsid w:val="00AE6C1C"/>
    <w:rsid w:val="00AE78C9"/>
    <w:rsid w:val="00AE7A0B"/>
    <w:rsid w:val="00AE7A91"/>
    <w:rsid w:val="00AF044A"/>
    <w:rsid w:val="00AF07DC"/>
    <w:rsid w:val="00AF08EE"/>
    <w:rsid w:val="00AF1052"/>
    <w:rsid w:val="00AF24F7"/>
    <w:rsid w:val="00AF2BC7"/>
    <w:rsid w:val="00AF3392"/>
    <w:rsid w:val="00AF3AAD"/>
    <w:rsid w:val="00AF43E6"/>
    <w:rsid w:val="00AF6AC2"/>
    <w:rsid w:val="00AF79E7"/>
    <w:rsid w:val="00B00911"/>
    <w:rsid w:val="00B00B90"/>
    <w:rsid w:val="00B016EF"/>
    <w:rsid w:val="00B01F8D"/>
    <w:rsid w:val="00B037C7"/>
    <w:rsid w:val="00B04431"/>
    <w:rsid w:val="00B04C3A"/>
    <w:rsid w:val="00B06683"/>
    <w:rsid w:val="00B06EB0"/>
    <w:rsid w:val="00B0709A"/>
    <w:rsid w:val="00B078CC"/>
    <w:rsid w:val="00B07F0A"/>
    <w:rsid w:val="00B10244"/>
    <w:rsid w:val="00B108BE"/>
    <w:rsid w:val="00B1199D"/>
    <w:rsid w:val="00B1218C"/>
    <w:rsid w:val="00B1244A"/>
    <w:rsid w:val="00B1374C"/>
    <w:rsid w:val="00B13DDE"/>
    <w:rsid w:val="00B141DE"/>
    <w:rsid w:val="00B1424A"/>
    <w:rsid w:val="00B21599"/>
    <w:rsid w:val="00B22A16"/>
    <w:rsid w:val="00B23DF9"/>
    <w:rsid w:val="00B2485A"/>
    <w:rsid w:val="00B25651"/>
    <w:rsid w:val="00B26680"/>
    <w:rsid w:val="00B30C6B"/>
    <w:rsid w:val="00B31662"/>
    <w:rsid w:val="00B31B7A"/>
    <w:rsid w:val="00B32404"/>
    <w:rsid w:val="00B3291A"/>
    <w:rsid w:val="00B32D75"/>
    <w:rsid w:val="00B3427F"/>
    <w:rsid w:val="00B35AD4"/>
    <w:rsid w:val="00B36823"/>
    <w:rsid w:val="00B368E9"/>
    <w:rsid w:val="00B36E9F"/>
    <w:rsid w:val="00B370B4"/>
    <w:rsid w:val="00B421F4"/>
    <w:rsid w:val="00B42B17"/>
    <w:rsid w:val="00B4364C"/>
    <w:rsid w:val="00B4462B"/>
    <w:rsid w:val="00B44F32"/>
    <w:rsid w:val="00B460F7"/>
    <w:rsid w:val="00B462A4"/>
    <w:rsid w:val="00B47592"/>
    <w:rsid w:val="00B50531"/>
    <w:rsid w:val="00B50A3E"/>
    <w:rsid w:val="00B51194"/>
    <w:rsid w:val="00B51B55"/>
    <w:rsid w:val="00B52243"/>
    <w:rsid w:val="00B52837"/>
    <w:rsid w:val="00B52FB7"/>
    <w:rsid w:val="00B54588"/>
    <w:rsid w:val="00B559AB"/>
    <w:rsid w:val="00B55F46"/>
    <w:rsid w:val="00B570C5"/>
    <w:rsid w:val="00B606E1"/>
    <w:rsid w:val="00B60D8C"/>
    <w:rsid w:val="00B61304"/>
    <w:rsid w:val="00B62A1C"/>
    <w:rsid w:val="00B652A2"/>
    <w:rsid w:val="00B658EC"/>
    <w:rsid w:val="00B663FF"/>
    <w:rsid w:val="00B66815"/>
    <w:rsid w:val="00B72CFA"/>
    <w:rsid w:val="00B731F0"/>
    <w:rsid w:val="00B73342"/>
    <w:rsid w:val="00B739B8"/>
    <w:rsid w:val="00B74CDD"/>
    <w:rsid w:val="00B76A6A"/>
    <w:rsid w:val="00B8101A"/>
    <w:rsid w:val="00B816CE"/>
    <w:rsid w:val="00B81EE8"/>
    <w:rsid w:val="00B828F3"/>
    <w:rsid w:val="00B82B89"/>
    <w:rsid w:val="00B84C0B"/>
    <w:rsid w:val="00B84DE1"/>
    <w:rsid w:val="00B85BB5"/>
    <w:rsid w:val="00B86201"/>
    <w:rsid w:val="00B86A04"/>
    <w:rsid w:val="00B9059E"/>
    <w:rsid w:val="00B92CE2"/>
    <w:rsid w:val="00B93356"/>
    <w:rsid w:val="00B933AC"/>
    <w:rsid w:val="00B94820"/>
    <w:rsid w:val="00B96DF8"/>
    <w:rsid w:val="00B97121"/>
    <w:rsid w:val="00B975C9"/>
    <w:rsid w:val="00B97A61"/>
    <w:rsid w:val="00BA0F0A"/>
    <w:rsid w:val="00BA1E7A"/>
    <w:rsid w:val="00BA341C"/>
    <w:rsid w:val="00BA3A4B"/>
    <w:rsid w:val="00BA59BC"/>
    <w:rsid w:val="00BA63B5"/>
    <w:rsid w:val="00BA6844"/>
    <w:rsid w:val="00BA6B0D"/>
    <w:rsid w:val="00BA7BA4"/>
    <w:rsid w:val="00BB011F"/>
    <w:rsid w:val="00BB072A"/>
    <w:rsid w:val="00BB077C"/>
    <w:rsid w:val="00BB0CA2"/>
    <w:rsid w:val="00BB1468"/>
    <w:rsid w:val="00BB2EC6"/>
    <w:rsid w:val="00BB3EAB"/>
    <w:rsid w:val="00BB42E1"/>
    <w:rsid w:val="00BB4F21"/>
    <w:rsid w:val="00BB65B0"/>
    <w:rsid w:val="00BB7222"/>
    <w:rsid w:val="00BB7F5D"/>
    <w:rsid w:val="00BC1F60"/>
    <w:rsid w:val="00BC29BB"/>
    <w:rsid w:val="00BC3024"/>
    <w:rsid w:val="00BC38A5"/>
    <w:rsid w:val="00BC4253"/>
    <w:rsid w:val="00BC46A1"/>
    <w:rsid w:val="00BC57B8"/>
    <w:rsid w:val="00BC6E08"/>
    <w:rsid w:val="00BD01F3"/>
    <w:rsid w:val="00BD05FA"/>
    <w:rsid w:val="00BD0E2B"/>
    <w:rsid w:val="00BD2687"/>
    <w:rsid w:val="00BD2AB6"/>
    <w:rsid w:val="00BD3002"/>
    <w:rsid w:val="00BD4C90"/>
    <w:rsid w:val="00BD5A2A"/>
    <w:rsid w:val="00BD610B"/>
    <w:rsid w:val="00BD720D"/>
    <w:rsid w:val="00BE072B"/>
    <w:rsid w:val="00BE079D"/>
    <w:rsid w:val="00BE121A"/>
    <w:rsid w:val="00BE3FA5"/>
    <w:rsid w:val="00BE45E4"/>
    <w:rsid w:val="00BE4DDD"/>
    <w:rsid w:val="00BE6C98"/>
    <w:rsid w:val="00BE7058"/>
    <w:rsid w:val="00BE7ECB"/>
    <w:rsid w:val="00BF04C3"/>
    <w:rsid w:val="00BF2203"/>
    <w:rsid w:val="00BF39B3"/>
    <w:rsid w:val="00C01249"/>
    <w:rsid w:val="00C024BF"/>
    <w:rsid w:val="00C05284"/>
    <w:rsid w:val="00C053A0"/>
    <w:rsid w:val="00C06A78"/>
    <w:rsid w:val="00C14E5B"/>
    <w:rsid w:val="00C14F0F"/>
    <w:rsid w:val="00C1608F"/>
    <w:rsid w:val="00C16717"/>
    <w:rsid w:val="00C16824"/>
    <w:rsid w:val="00C20720"/>
    <w:rsid w:val="00C214C5"/>
    <w:rsid w:val="00C22043"/>
    <w:rsid w:val="00C22288"/>
    <w:rsid w:val="00C22669"/>
    <w:rsid w:val="00C22CEF"/>
    <w:rsid w:val="00C23200"/>
    <w:rsid w:val="00C30F6D"/>
    <w:rsid w:val="00C31D87"/>
    <w:rsid w:val="00C3206C"/>
    <w:rsid w:val="00C33191"/>
    <w:rsid w:val="00C358DB"/>
    <w:rsid w:val="00C35B30"/>
    <w:rsid w:val="00C36F1A"/>
    <w:rsid w:val="00C37012"/>
    <w:rsid w:val="00C37229"/>
    <w:rsid w:val="00C37A3D"/>
    <w:rsid w:val="00C41DDC"/>
    <w:rsid w:val="00C425D8"/>
    <w:rsid w:val="00C43508"/>
    <w:rsid w:val="00C44085"/>
    <w:rsid w:val="00C44B47"/>
    <w:rsid w:val="00C45CAE"/>
    <w:rsid w:val="00C50A11"/>
    <w:rsid w:val="00C51857"/>
    <w:rsid w:val="00C52364"/>
    <w:rsid w:val="00C52D0C"/>
    <w:rsid w:val="00C53CEF"/>
    <w:rsid w:val="00C54C2C"/>
    <w:rsid w:val="00C5541B"/>
    <w:rsid w:val="00C56571"/>
    <w:rsid w:val="00C5720A"/>
    <w:rsid w:val="00C60029"/>
    <w:rsid w:val="00C61C58"/>
    <w:rsid w:val="00C62670"/>
    <w:rsid w:val="00C62E97"/>
    <w:rsid w:val="00C645F5"/>
    <w:rsid w:val="00C64788"/>
    <w:rsid w:val="00C654D1"/>
    <w:rsid w:val="00C66E1D"/>
    <w:rsid w:val="00C676F6"/>
    <w:rsid w:val="00C7081C"/>
    <w:rsid w:val="00C71AE7"/>
    <w:rsid w:val="00C72DD7"/>
    <w:rsid w:val="00C735FF"/>
    <w:rsid w:val="00C773CC"/>
    <w:rsid w:val="00C81202"/>
    <w:rsid w:val="00C82134"/>
    <w:rsid w:val="00C8332A"/>
    <w:rsid w:val="00C83A7A"/>
    <w:rsid w:val="00C83EE3"/>
    <w:rsid w:val="00C84FB1"/>
    <w:rsid w:val="00C8539C"/>
    <w:rsid w:val="00C85F4F"/>
    <w:rsid w:val="00C864BB"/>
    <w:rsid w:val="00C93B9F"/>
    <w:rsid w:val="00C961D0"/>
    <w:rsid w:val="00C96C28"/>
    <w:rsid w:val="00C970D7"/>
    <w:rsid w:val="00CA231B"/>
    <w:rsid w:val="00CA250C"/>
    <w:rsid w:val="00CA25C7"/>
    <w:rsid w:val="00CA3C20"/>
    <w:rsid w:val="00CA43DE"/>
    <w:rsid w:val="00CA4B50"/>
    <w:rsid w:val="00CA5DF7"/>
    <w:rsid w:val="00CA61F4"/>
    <w:rsid w:val="00CA657A"/>
    <w:rsid w:val="00CB1ECE"/>
    <w:rsid w:val="00CB1FB7"/>
    <w:rsid w:val="00CB341A"/>
    <w:rsid w:val="00CB58ED"/>
    <w:rsid w:val="00CB64AB"/>
    <w:rsid w:val="00CC06E4"/>
    <w:rsid w:val="00CC1554"/>
    <w:rsid w:val="00CC2DC7"/>
    <w:rsid w:val="00CC2F39"/>
    <w:rsid w:val="00CC44CC"/>
    <w:rsid w:val="00CC44DE"/>
    <w:rsid w:val="00CC5313"/>
    <w:rsid w:val="00CC6F7F"/>
    <w:rsid w:val="00CC7064"/>
    <w:rsid w:val="00CD0D77"/>
    <w:rsid w:val="00CD276B"/>
    <w:rsid w:val="00CD410E"/>
    <w:rsid w:val="00CD4CA2"/>
    <w:rsid w:val="00CD51AD"/>
    <w:rsid w:val="00CD5721"/>
    <w:rsid w:val="00CD58F3"/>
    <w:rsid w:val="00CD595D"/>
    <w:rsid w:val="00CE0EA0"/>
    <w:rsid w:val="00CE23A1"/>
    <w:rsid w:val="00CE2810"/>
    <w:rsid w:val="00CE40A6"/>
    <w:rsid w:val="00CE587D"/>
    <w:rsid w:val="00CE5F64"/>
    <w:rsid w:val="00CE68F8"/>
    <w:rsid w:val="00CE7BDB"/>
    <w:rsid w:val="00CE7F61"/>
    <w:rsid w:val="00CF0E6E"/>
    <w:rsid w:val="00CF3B85"/>
    <w:rsid w:val="00CF4AC3"/>
    <w:rsid w:val="00CF533C"/>
    <w:rsid w:val="00CF5F85"/>
    <w:rsid w:val="00CF6109"/>
    <w:rsid w:val="00CF751E"/>
    <w:rsid w:val="00CF78CD"/>
    <w:rsid w:val="00D00285"/>
    <w:rsid w:val="00D00632"/>
    <w:rsid w:val="00D0071A"/>
    <w:rsid w:val="00D0142C"/>
    <w:rsid w:val="00D014C0"/>
    <w:rsid w:val="00D02FC3"/>
    <w:rsid w:val="00D030D4"/>
    <w:rsid w:val="00D03ABA"/>
    <w:rsid w:val="00D04CB5"/>
    <w:rsid w:val="00D06BB7"/>
    <w:rsid w:val="00D06D91"/>
    <w:rsid w:val="00D100B2"/>
    <w:rsid w:val="00D110C7"/>
    <w:rsid w:val="00D11192"/>
    <w:rsid w:val="00D112D3"/>
    <w:rsid w:val="00D115CF"/>
    <w:rsid w:val="00D12410"/>
    <w:rsid w:val="00D12FA5"/>
    <w:rsid w:val="00D13F44"/>
    <w:rsid w:val="00D149ED"/>
    <w:rsid w:val="00D15459"/>
    <w:rsid w:val="00D160A8"/>
    <w:rsid w:val="00D17B24"/>
    <w:rsid w:val="00D20BBE"/>
    <w:rsid w:val="00D20CDC"/>
    <w:rsid w:val="00D20CEB"/>
    <w:rsid w:val="00D217AE"/>
    <w:rsid w:val="00D21CAE"/>
    <w:rsid w:val="00D2250E"/>
    <w:rsid w:val="00D2359D"/>
    <w:rsid w:val="00D23700"/>
    <w:rsid w:val="00D24045"/>
    <w:rsid w:val="00D24523"/>
    <w:rsid w:val="00D24E24"/>
    <w:rsid w:val="00D25646"/>
    <w:rsid w:val="00D264AD"/>
    <w:rsid w:val="00D26C11"/>
    <w:rsid w:val="00D275A0"/>
    <w:rsid w:val="00D27C96"/>
    <w:rsid w:val="00D30C97"/>
    <w:rsid w:val="00D343BB"/>
    <w:rsid w:val="00D346E9"/>
    <w:rsid w:val="00D367EA"/>
    <w:rsid w:val="00D37BF1"/>
    <w:rsid w:val="00D37D57"/>
    <w:rsid w:val="00D42056"/>
    <w:rsid w:val="00D42308"/>
    <w:rsid w:val="00D43C26"/>
    <w:rsid w:val="00D43F3B"/>
    <w:rsid w:val="00D459D6"/>
    <w:rsid w:val="00D460A9"/>
    <w:rsid w:val="00D466A8"/>
    <w:rsid w:val="00D46FE0"/>
    <w:rsid w:val="00D46FE8"/>
    <w:rsid w:val="00D478D8"/>
    <w:rsid w:val="00D55054"/>
    <w:rsid w:val="00D5549B"/>
    <w:rsid w:val="00D55FE7"/>
    <w:rsid w:val="00D56925"/>
    <w:rsid w:val="00D569E0"/>
    <w:rsid w:val="00D56B33"/>
    <w:rsid w:val="00D579D9"/>
    <w:rsid w:val="00D60820"/>
    <w:rsid w:val="00D62863"/>
    <w:rsid w:val="00D629D2"/>
    <w:rsid w:val="00D62BFB"/>
    <w:rsid w:val="00D6418A"/>
    <w:rsid w:val="00D662AD"/>
    <w:rsid w:val="00D679FF"/>
    <w:rsid w:val="00D70AAA"/>
    <w:rsid w:val="00D70DC4"/>
    <w:rsid w:val="00D71403"/>
    <w:rsid w:val="00D71614"/>
    <w:rsid w:val="00D72660"/>
    <w:rsid w:val="00D736D9"/>
    <w:rsid w:val="00D7416B"/>
    <w:rsid w:val="00D7452C"/>
    <w:rsid w:val="00D749C3"/>
    <w:rsid w:val="00D75628"/>
    <w:rsid w:val="00D75762"/>
    <w:rsid w:val="00D76ADD"/>
    <w:rsid w:val="00D80868"/>
    <w:rsid w:val="00D8094B"/>
    <w:rsid w:val="00D81BBB"/>
    <w:rsid w:val="00D81D1E"/>
    <w:rsid w:val="00D83084"/>
    <w:rsid w:val="00D83E8A"/>
    <w:rsid w:val="00D847B7"/>
    <w:rsid w:val="00D849FC"/>
    <w:rsid w:val="00D85124"/>
    <w:rsid w:val="00D85FBB"/>
    <w:rsid w:val="00D862F2"/>
    <w:rsid w:val="00D86A7D"/>
    <w:rsid w:val="00D86BAA"/>
    <w:rsid w:val="00D91636"/>
    <w:rsid w:val="00D917E2"/>
    <w:rsid w:val="00D91ECA"/>
    <w:rsid w:val="00D933FE"/>
    <w:rsid w:val="00D9443F"/>
    <w:rsid w:val="00D95E30"/>
    <w:rsid w:val="00D9644E"/>
    <w:rsid w:val="00D97237"/>
    <w:rsid w:val="00D97444"/>
    <w:rsid w:val="00D97DD0"/>
    <w:rsid w:val="00DA102C"/>
    <w:rsid w:val="00DA176E"/>
    <w:rsid w:val="00DA17FE"/>
    <w:rsid w:val="00DA247F"/>
    <w:rsid w:val="00DA2682"/>
    <w:rsid w:val="00DA3263"/>
    <w:rsid w:val="00DA370D"/>
    <w:rsid w:val="00DA37A8"/>
    <w:rsid w:val="00DA3987"/>
    <w:rsid w:val="00DA77CE"/>
    <w:rsid w:val="00DB14DA"/>
    <w:rsid w:val="00DB1685"/>
    <w:rsid w:val="00DB2A06"/>
    <w:rsid w:val="00DB5D24"/>
    <w:rsid w:val="00DB76A8"/>
    <w:rsid w:val="00DB7981"/>
    <w:rsid w:val="00DB7DCA"/>
    <w:rsid w:val="00DB7E0C"/>
    <w:rsid w:val="00DC03BE"/>
    <w:rsid w:val="00DC248D"/>
    <w:rsid w:val="00DC40CF"/>
    <w:rsid w:val="00DC42A4"/>
    <w:rsid w:val="00DC492D"/>
    <w:rsid w:val="00DC57A4"/>
    <w:rsid w:val="00DC7542"/>
    <w:rsid w:val="00DD06BC"/>
    <w:rsid w:val="00DD0FC8"/>
    <w:rsid w:val="00DD1B80"/>
    <w:rsid w:val="00DD1B9D"/>
    <w:rsid w:val="00DD22D7"/>
    <w:rsid w:val="00DD2E34"/>
    <w:rsid w:val="00DD330B"/>
    <w:rsid w:val="00DD3FC4"/>
    <w:rsid w:val="00DD5E94"/>
    <w:rsid w:val="00DE08F9"/>
    <w:rsid w:val="00DE131D"/>
    <w:rsid w:val="00DE1427"/>
    <w:rsid w:val="00DE2BB5"/>
    <w:rsid w:val="00DE3246"/>
    <w:rsid w:val="00DE33A3"/>
    <w:rsid w:val="00DE36D6"/>
    <w:rsid w:val="00DE4707"/>
    <w:rsid w:val="00DE4E29"/>
    <w:rsid w:val="00DE5014"/>
    <w:rsid w:val="00DE5925"/>
    <w:rsid w:val="00DE6556"/>
    <w:rsid w:val="00DE6D93"/>
    <w:rsid w:val="00DF16BA"/>
    <w:rsid w:val="00DF264D"/>
    <w:rsid w:val="00DF279A"/>
    <w:rsid w:val="00DF5D16"/>
    <w:rsid w:val="00DF78FB"/>
    <w:rsid w:val="00E00798"/>
    <w:rsid w:val="00E0114E"/>
    <w:rsid w:val="00E032FB"/>
    <w:rsid w:val="00E03890"/>
    <w:rsid w:val="00E03D9A"/>
    <w:rsid w:val="00E04536"/>
    <w:rsid w:val="00E04C05"/>
    <w:rsid w:val="00E05184"/>
    <w:rsid w:val="00E07788"/>
    <w:rsid w:val="00E10BD0"/>
    <w:rsid w:val="00E10E84"/>
    <w:rsid w:val="00E11075"/>
    <w:rsid w:val="00E1227B"/>
    <w:rsid w:val="00E12B11"/>
    <w:rsid w:val="00E1314D"/>
    <w:rsid w:val="00E149B7"/>
    <w:rsid w:val="00E15E95"/>
    <w:rsid w:val="00E16C7A"/>
    <w:rsid w:val="00E16E11"/>
    <w:rsid w:val="00E17A5D"/>
    <w:rsid w:val="00E17C86"/>
    <w:rsid w:val="00E17E4F"/>
    <w:rsid w:val="00E2004E"/>
    <w:rsid w:val="00E21199"/>
    <w:rsid w:val="00E218C8"/>
    <w:rsid w:val="00E219C6"/>
    <w:rsid w:val="00E225EB"/>
    <w:rsid w:val="00E22B55"/>
    <w:rsid w:val="00E22E68"/>
    <w:rsid w:val="00E230B5"/>
    <w:rsid w:val="00E23506"/>
    <w:rsid w:val="00E23B9C"/>
    <w:rsid w:val="00E24F00"/>
    <w:rsid w:val="00E25776"/>
    <w:rsid w:val="00E25884"/>
    <w:rsid w:val="00E260FB"/>
    <w:rsid w:val="00E26186"/>
    <w:rsid w:val="00E2622C"/>
    <w:rsid w:val="00E263CC"/>
    <w:rsid w:val="00E27686"/>
    <w:rsid w:val="00E27D08"/>
    <w:rsid w:val="00E304F6"/>
    <w:rsid w:val="00E3154C"/>
    <w:rsid w:val="00E34B38"/>
    <w:rsid w:val="00E34CA5"/>
    <w:rsid w:val="00E3687D"/>
    <w:rsid w:val="00E37AD7"/>
    <w:rsid w:val="00E37BF0"/>
    <w:rsid w:val="00E409F5"/>
    <w:rsid w:val="00E412F1"/>
    <w:rsid w:val="00E4146A"/>
    <w:rsid w:val="00E41F38"/>
    <w:rsid w:val="00E42386"/>
    <w:rsid w:val="00E4334C"/>
    <w:rsid w:val="00E433F5"/>
    <w:rsid w:val="00E45C99"/>
    <w:rsid w:val="00E45CDD"/>
    <w:rsid w:val="00E46E56"/>
    <w:rsid w:val="00E4705A"/>
    <w:rsid w:val="00E4743C"/>
    <w:rsid w:val="00E506DB"/>
    <w:rsid w:val="00E519DE"/>
    <w:rsid w:val="00E52D4B"/>
    <w:rsid w:val="00E5341E"/>
    <w:rsid w:val="00E54743"/>
    <w:rsid w:val="00E55255"/>
    <w:rsid w:val="00E55AD7"/>
    <w:rsid w:val="00E55C86"/>
    <w:rsid w:val="00E56836"/>
    <w:rsid w:val="00E57E34"/>
    <w:rsid w:val="00E624B6"/>
    <w:rsid w:val="00E624C4"/>
    <w:rsid w:val="00E6267C"/>
    <w:rsid w:val="00E632B2"/>
    <w:rsid w:val="00E63E18"/>
    <w:rsid w:val="00E64395"/>
    <w:rsid w:val="00E65853"/>
    <w:rsid w:val="00E65A32"/>
    <w:rsid w:val="00E702E5"/>
    <w:rsid w:val="00E7048E"/>
    <w:rsid w:val="00E70A93"/>
    <w:rsid w:val="00E70E85"/>
    <w:rsid w:val="00E74ADD"/>
    <w:rsid w:val="00E75A28"/>
    <w:rsid w:val="00E7721C"/>
    <w:rsid w:val="00E77E4A"/>
    <w:rsid w:val="00E80B0A"/>
    <w:rsid w:val="00E80C9F"/>
    <w:rsid w:val="00E80FA1"/>
    <w:rsid w:val="00E8122B"/>
    <w:rsid w:val="00E81645"/>
    <w:rsid w:val="00E81BFC"/>
    <w:rsid w:val="00E8411E"/>
    <w:rsid w:val="00E841D5"/>
    <w:rsid w:val="00E84C65"/>
    <w:rsid w:val="00E84D39"/>
    <w:rsid w:val="00E8789A"/>
    <w:rsid w:val="00E87FB4"/>
    <w:rsid w:val="00E91CE9"/>
    <w:rsid w:val="00E92D4B"/>
    <w:rsid w:val="00E93844"/>
    <w:rsid w:val="00E957C1"/>
    <w:rsid w:val="00E9768C"/>
    <w:rsid w:val="00EA00EC"/>
    <w:rsid w:val="00EA048A"/>
    <w:rsid w:val="00EA487B"/>
    <w:rsid w:val="00EA4A71"/>
    <w:rsid w:val="00EA5003"/>
    <w:rsid w:val="00EA50DD"/>
    <w:rsid w:val="00EA5DB2"/>
    <w:rsid w:val="00EA6DCC"/>
    <w:rsid w:val="00EA72D8"/>
    <w:rsid w:val="00EA746F"/>
    <w:rsid w:val="00EA75A9"/>
    <w:rsid w:val="00EA7EF9"/>
    <w:rsid w:val="00EB0D86"/>
    <w:rsid w:val="00EB15DF"/>
    <w:rsid w:val="00EB2DFA"/>
    <w:rsid w:val="00EB303A"/>
    <w:rsid w:val="00EB3BA5"/>
    <w:rsid w:val="00EB3BD5"/>
    <w:rsid w:val="00EB4916"/>
    <w:rsid w:val="00EB4AF3"/>
    <w:rsid w:val="00EC0F85"/>
    <w:rsid w:val="00EC1A0F"/>
    <w:rsid w:val="00EC215D"/>
    <w:rsid w:val="00EC225C"/>
    <w:rsid w:val="00EC2336"/>
    <w:rsid w:val="00EC33D3"/>
    <w:rsid w:val="00EC4C99"/>
    <w:rsid w:val="00EC5579"/>
    <w:rsid w:val="00EC5F81"/>
    <w:rsid w:val="00EC78CB"/>
    <w:rsid w:val="00ED092B"/>
    <w:rsid w:val="00ED0A7E"/>
    <w:rsid w:val="00ED2CD5"/>
    <w:rsid w:val="00ED322E"/>
    <w:rsid w:val="00ED440C"/>
    <w:rsid w:val="00ED498B"/>
    <w:rsid w:val="00ED6361"/>
    <w:rsid w:val="00ED655E"/>
    <w:rsid w:val="00EE0D97"/>
    <w:rsid w:val="00EE230D"/>
    <w:rsid w:val="00EE2415"/>
    <w:rsid w:val="00EE3E08"/>
    <w:rsid w:val="00EE4741"/>
    <w:rsid w:val="00EE5F26"/>
    <w:rsid w:val="00EE7DED"/>
    <w:rsid w:val="00EF1A33"/>
    <w:rsid w:val="00EF1B21"/>
    <w:rsid w:val="00EF2AAC"/>
    <w:rsid w:val="00EF65BD"/>
    <w:rsid w:val="00EF6B12"/>
    <w:rsid w:val="00F0064A"/>
    <w:rsid w:val="00F00E65"/>
    <w:rsid w:val="00F02BFB"/>
    <w:rsid w:val="00F03498"/>
    <w:rsid w:val="00F04C77"/>
    <w:rsid w:val="00F06436"/>
    <w:rsid w:val="00F06ACD"/>
    <w:rsid w:val="00F101CF"/>
    <w:rsid w:val="00F10A8A"/>
    <w:rsid w:val="00F10BD7"/>
    <w:rsid w:val="00F131AD"/>
    <w:rsid w:val="00F13F85"/>
    <w:rsid w:val="00F146E3"/>
    <w:rsid w:val="00F146FA"/>
    <w:rsid w:val="00F14744"/>
    <w:rsid w:val="00F1566C"/>
    <w:rsid w:val="00F1649F"/>
    <w:rsid w:val="00F16E4E"/>
    <w:rsid w:val="00F21C12"/>
    <w:rsid w:val="00F22496"/>
    <w:rsid w:val="00F22CF0"/>
    <w:rsid w:val="00F242CF"/>
    <w:rsid w:val="00F24ADA"/>
    <w:rsid w:val="00F24C0D"/>
    <w:rsid w:val="00F2570B"/>
    <w:rsid w:val="00F27A7D"/>
    <w:rsid w:val="00F3003D"/>
    <w:rsid w:val="00F31D87"/>
    <w:rsid w:val="00F323F2"/>
    <w:rsid w:val="00F33FBD"/>
    <w:rsid w:val="00F34414"/>
    <w:rsid w:val="00F366FD"/>
    <w:rsid w:val="00F36A2F"/>
    <w:rsid w:val="00F375C3"/>
    <w:rsid w:val="00F41D89"/>
    <w:rsid w:val="00F431E3"/>
    <w:rsid w:val="00F43AD6"/>
    <w:rsid w:val="00F44939"/>
    <w:rsid w:val="00F45FFB"/>
    <w:rsid w:val="00F50229"/>
    <w:rsid w:val="00F50CEA"/>
    <w:rsid w:val="00F51A56"/>
    <w:rsid w:val="00F5263C"/>
    <w:rsid w:val="00F53152"/>
    <w:rsid w:val="00F555F8"/>
    <w:rsid w:val="00F566B0"/>
    <w:rsid w:val="00F56788"/>
    <w:rsid w:val="00F57374"/>
    <w:rsid w:val="00F579A1"/>
    <w:rsid w:val="00F60C7C"/>
    <w:rsid w:val="00F61A48"/>
    <w:rsid w:val="00F61EDE"/>
    <w:rsid w:val="00F643D3"/>
    <w:rsid w:val="00F64EEC"/>
    <w:rsid w:val="00F6540F"/>
    <w:rsid w:val="00F67C53"/>
    <w:rsid w:val="00F70E85"/>
    <w:rsid w:val="00F71054"/>
    <w:rsid w:val="00F71D51"/>
    <w:rsid w:val="00F72C01"/>
    <w:rsid w:val="00F75CD6"/>
    <w:rsid w:val="00F75D9E"/>
    <w:rsid w:val="00F75F9C"/>
    <w:rsid w:val="00F76917"/>
    <w:rsid w:val="00F7755D"/>
    <w:rsid w:val="00F776E2"/>
    <w:rsid w:val="00F77A48"/>
    <w:rsid w:val="00F77C10"/>
    <w:rsid w:val="00F77C4F"/>
    <w:rsid w:val="00F8030C"/>
    <w:rsid w:val="00F8056E"/>
    <w:rsid w:val="00F80ABA"/>
    <w:rsid w:val="00F8178D"/>
    <w:rsid w:val="00F826E7"/>
    <w:rsid w:val="00F82E4B"/>
    <w:rsid w:val="00F86F08"/>
    <w:rsid w:val="00F934A7"/>
    <w:rsid w:val="00F949DB"/>
    <w:rsid w:val="00F95904"/>
    <w:rsid w:val="00F97015"/>
    <w:rsid w:val="00F97500"/>
    <w:rsid w:val="00F97BCE"/>
    <w:rsid w:val="00FA0245"/>
    <w:rsid w:val="00FA0960"/>
    <w:rsid w:val="00FA10BA"/>
    <w:rsid w:val="00FA1DB0"/>
    <w:rsid w:val="00FA2029"/>
    <w:rsid w:val="00FA2A66"/>
    <w:rsid w:val="00FA2FE8"/>
    <w:rsid w:val="00FA41B5"/>
    <w:rsid w:val="00FA4AC4"/>
    <w:rsid w:val="00FA5F68"/>
    <w:rsid w:val="00FA6959"/>
    <w:rsid w:val="00FB0AD4"/>
    <w:rsid w:val="00FB20C4"/>
    <w:rsid w:val="00FB2A71"/>
    <w:rsid w:val="00FB2BE6"/>
    <w:rsid w:val="00FB359F"/>
    <w:rsid w:val="00FB417F"/>
    <w:rsid w:val="00FB4ACA"/>
    <w:rsid w:val="00FB5ABE"/>
    <w:rsid w:val="00FB615C"/>
    <w:rsid w:val="00FB72E2"/>
    <w:rsid w:val="00FB739D"/>
    <w:rsid w:val="00FB74E4"/>
    <w:rsid w:val="00FB7A64"/>
    <w:rsid w:val="00FC0E87"/>
    <w:rsid w:val="00FC1EC5"/>
    <w:rsid w:val="00FC331C"/>
    <w:rsid w:val="00FC39D5"/>
    <w:rsid w:val="00FC3E6A"/>
    <w:rsid w:val="00FC4576"/>
    <w:rsid w:val="00FC5CFF"/>
    <w:rsid w:val="00FC6ACB"/>
    <w:rsid w:val="00FC6D31"/>
    <w:rsid w:val="00FC7C02"/>
    <w:rsid w:val="00FC7E50"/>
    <w:rsid w:val="00FD0292"/>
    <w:rsid w:val="00FD03D5"/>
    <w:rsid w:val="00FD0B7E"/>
    <w:rsid w:val="00FD0E5B"/>
    <w:rsid w:val="00FD39E2"/>
    <w:rsid w:val="00FD4E63"/>
    <w:rsid w:val="00FD4FC7"/>
    <w:rsid w:val="00FD59FD"/>
    <w:rsid w:val="00FD74B9"/>
    <w:rsid w:val="00FD7792"/>
    <w:rsid w:val="00FD77F0"/>
    <w:rsid w:val="00FE2BC5"/>
    <w:rsid w:val="00FE3C1D"/>
    <w:rsid w:val="00FE3C3F"/>
    <w:rsid w:val="00FE5EA1"/>
    <w:rsid w:val="00FE7B9D"/>
    <w:rsid w:val="00FF1159"/>
    <w:rsid w:val="00FF14F3"/>
    <w:rsid w:val="00FF29F9"/>
    <w:rsid w:val="00FF2DAF"/>
    <w:rsid w:val="00FF46F5"/>
    <w:rsid w:val="00FF54E7"/>
    <w:rsid w:val="00FF5FA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5C051"/>
  <w15:chartTrackingRefBased/>
  <w15:docId w15:val="{23EA57B7-2F65-42AA-9A1A-4597ED82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B2DF2"/>
    <w:pPr>
      <w:spacing w:line="360" w:lineRule="auto"/>
      <w:ind w:firstLine="709"/>
      <w:jc w:val="both"/>
    </w:pPr>
    <w:rPr>
      <w:sz w:val="24"/>
      <w:szCs w:val="24"/>
    </w:rPr>
  </w:style>
  <w:style w:type="paragraph" w:styleId="Nadpis1">
    <w:name w:val="heading 1"/>
    <w:basedOn w:val="Normln"/>
    <w:next w:val="Normln"/>
    <w:link w:val="Nadpis1Char"/>
    <w:uiPriority w:val="9"/>
    <w:qFormat/>
    <w:rsid w:val="00215FCF"/>
    <w:pPr>
      <w:keepNext/>
      <w:numPr>
        <w:numId w:val="5"/>
      </w:numPr>
      <w:spacing w:before="240" w:after="60"/>
      <w:outlineLvl w:val="0"/>
    </w:pPr>
    <w:rPr>
      <w:b/>
      <w:bCs/>
      <w:kern w:val="32"/>
      <w:sz w:val="32"/>
      <w:szCs w:val="32"/>
    </w:rPr>
  </w:style>
  <w:style w:type="paragraph" w:styleId="Nadpis2">
    <w:name w:val="heading 2"/>
    <w:basedOn w:val="Normln"/>
    <w:next w:val="Normln"/>
    <w:link w:val="Nadpis2Char"/>
    <w:uiPriority w:val="9"/>
    <w:unhideWhenUsed/>
    <w:qFormat/>
    <w:rsid w:val="00215FCF"/>
    <w:pPr>
      <w:keepNext/>
      <w:numPr>
        <w:ilvl w:val="1"/>
        <w:numId w:val="5"/>
      </w:numPr>
      <w:spacing w:before="240" w:after="60"/>
      <w:outlineLvl w:val="1"/>
    </w:pPr>
    <w:rPr>
      <w:b/>
      <w:bCs/>
      <w:iCs/>
      <w:sz w:val="28"/>
      <w:szCs w:val="28"/>
    </w:rPr>
  </w:style>
  <w:style w:type="paragraph" w:styleId="Nadpis3">
    <w:name w:val="heading 3"/>
    <w:basedOn w:val="Normln"/>
    <w:next w:val="Normln"/>
    <w:link w:val="Nadpis3Char"/>
    <w:uiPriority w:val="9"/>
    <w:unhideWhenUsed/>
    <w:qFormat/>
    <w:rsid w:val="00215FCF"/>
    <w:pPr>
      <w:keepNext/>
      <w:numPr>
        <w:ilvl w:val="2"/>
        <w:numId w:val="5"/>
      </w:numPr>
      <w:spacing w:before="240" w:after="60"/>
      <w:outlineLvl w:val="2"/>
    </w:pPr>
    <w:rPr>
      <w:b/>
      <w:bCs/>
      <w:sz w:val="26"/>
      <w:szCs w:val="26"/>
    </w:rPr>
  </w:style>
  <w:style w:type="paragraph" w:styleId="Nadpis4">
    <w:name w:val="heading 4"/>
    <w:basedOn w:val="Normln"/>
    <w:next w:val="Normln"/>
    <w:link w:val="Nadpis4Char"/>
    <w:uiPriority w:val="9"/>
    <w:semiHidden/>
    <w:unhideWhenUsed/>
    <w:qFormat/>
    <w:rsid w:val="00215FCF"/>
    <w:pPr>
      <w:keepNext/>
      <w:numPr>
        <w:ilvl w:val="3"/>
        <w:numId w:val="5"/>
      </w:numPr>
      <w:spacing w:before="240" w:after="60"/>
      <w:outlineLvl w:val="3"/>
    </w:pPr>
    <w:rPr>
      <w:rFonts w:ascii="Calibri" w:hAnsi="Calibri"/>
      <w:b/>
      <w:bCs/>
      <w:sz w:val="28"/>
      <w:szCs w:val="28"/>
    </w:rPr>
  </w:style>
  <w:style w:type="paragraph" w:styleId="Nadpis5">
    <w:name w:val="heading 5"/>
    <w:basedOn w:val="Normln"/>
    <w:next w:val="Normln"/>
    <w:link w:val="Nadpis5Char"/>
    <w:uiPriority w:val="9"/>
    <w:semiHidden/>
    <w:unhideWhenUsed/>
    <w:qFormat/>
    <w:rsid w:val="00215FCF"/>
    <w:pPr>
      <w:numPr>
        <w:ilvl w:val="4"/>
        <w:numId w:val="5"/>
      </w:numPr>
      <w:spacing w:before="240" w:after="60"/>
      <w:outlineLvl w:val="4"/>
    </w:pPr>
    <w:rPr>
      <w:rFonts w:ascii="Calibri" w:hAnsi="Calibri"/>
      <w:b/>
      <w:bCs/>
      <w:i/>
      <w:iCs/>
      <w:sz w:val="26"/>
      <w:szCs w:val="26"/>
    </w:rPr>
  </w:style>
  <w:style w:type="paragraph" w:styleId="Nadpis6">
    <w:name w:val="heading 6"/>
    <w:basedOn w:val="Normln"/>
    <w:next w:val="Normln"/>
    <w:link w:val="Nadpis6Char"/>
    <w:uiPriority w:val="9"/>
    <w:semiHidden/>
    <w:unhideWhenUsed/>
    <w:qFormat/>
    <w:rsid w:val="00215FCF"/>
    <w:pPr>
      <w:numPr>
        <w:ilvl w:val="5"/>
        <w:numId w:val="5"/>
      </w:numPr>
      <w:spacing w:before="240" w:after="60"/>
      <w:outlineLvl w:val="5"/>
    </w:pPr>
    <w:rPr>
      <w:rFonts w:ascii="Calibri" w:hAnsi="Calibri"/>
      <w:b/>
      <w:bCs/>
      <w:sz w:val="22"/>
      <w:szCs w:val="22"/>
    </w:rPr>
  </w:style>
  <w:style w:type="paragraph" w:styleId="Nadpis7">
    <w:name w:val="heading 7"/>
    <w:basedOn w:val="Normln"/>
    <w:next w:val="Normln"/>
    <w:link w:val="Nadpis7Char"/>
    <w:uiPriority w:val="9"/>
    <w:semiHidden/>
    <w:unhideWhenUsed/>
    <w:qFormat/>
    <w:rsid w:val="00215FCF"/>
    <w:pPr>
      <w:numPr>
        <w:ilvl w:val="6"/>
        <w:numId w:val="5"/>
      </w:numPr>
      <w:spacing w:before="240" w:after="60"/>
      <w:outlineLvl w:val="6"/>
    </w:pPr>
    <w:rPr>
      <w:rFonts w:ascii="Calibri" w:hAnsi="Calibri"/>
    </w:rPr>
  </w:style>
  <w:style w:type="paragraph" w:styleId="Nadpis8">
    <w:name w:val="heading 8"/>
    <w:basedOn w:val="Normln"/>
    <w:next w:val="Normln"/>
    <w:link w:val="Nadpis8Char"/>
    <w:uiPriority w:val="9"/>
    <w:semiHidden/>
    <w:unhideWhenUsed/>
    <w:qFormat/>
    <w:rsid w:val="00215FCF"/>
    <w:pPr>
      <w:numPr>
        <w:ilvl w:val="7"/>
        <w:numId w:val="5"/>
      </w:numPr>
      <w:spacing w:before="240" w:after="60"/>
      <w:outlineLvl w:val="7"/>
    </w:pPr>
    <w:rPr>
      <w:rFonts w:ascii="Calibri" w:hAnsi="Calibri"/>
      <w:i/>
      <w:iCs/>
    </w:rPr>
  </w:style>
  <w:style w:type="paragraph" w:styleId="Nadpis9">
    <w:name w:val="heading 9"/>
    <w:basedOn w:val="Normln"/>
    <w:next w:val="Normln"/>
    <w:link w:val="Nadpis9Char"/>
    <w:uiPriority w:val="9"/>
    <w:semiHidden/>
    <w:unhideWhenUsed/>
    <w:qFormat/>
    <w:rsid w:val="00215FCF"/>
    <w:pPr>
      <w:numPr>
        <w:ilvl w:val="8"/>
        <w:numId w:val="5"/>
      </w:numPr>
      <w:spacing w:before="240"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171E2D"/>
    <w:pPr>
      <w:tabs>
        <w:tab w:val="center" w:pos="4536"/>
        <w:tab w:val="right" w:pos="9072"/>
      </w:tabs>
    </w:pPr>
  </w:style>
  <w:style w:type="paragraph" w:styleId="Zpat">
    <w:name w:val="footer"/>
    <w:basedOn w:val="Normln"/>
    <w:link w:val="ZpatChar"/>
    <w:uiPriority w:val="99"/>
    <w:rsid w:val="00171E2D"/>
    <w:pPr>
      <w:tabs>
        <w:tab w:val="center" w:pos="4536"/>
        <w:tab w:val="right" w:pos="9072"/>
      </w:tabs>
    </w:pPr>
  </w:style>
  <w:style w:type="character" w:styleId="Hypertextovodkaz">
    <w:name w:val="Hyperlink"/>
    <w:uiPriority w:val="99"/>
    <w:rsid w:val="00B3427F"/>
    <w:rPr>
      <w:color w:val="0000FF"/>
      <w:u w:val="single"/>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basedOn w:val="Normln"/>
    <w:uiPriority w:val="34"/>
    <w:qFormat/>
    <w:rsid w:val="00B84C0B"/>
    <w:pPr>
      <w:spacing w:after="200" w:line="276" w:lineRule="auto"/>
      <w:ind w:left="720"/>
      <w:contextualSpacing/>
    </w:pPr>
    <w:rPr>
      <w:rFonts w:ascii="Calibri" w:eastAsia="Calibri" w:hAnsi="Calibri"/>
      <w:sz w:val="22"/>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215FCF"/>
    <w:rPr>
      <w:rFonts w:ascii="Arial" w:eastAsia="Times New Roman" w:hAnsi="Arial" w:cs="Times New Roman"/>
      <w:b/>
      <w:bCs/>
      <w:kern w:val="32"/>
      <w:sz w:val="32"/>
      <w:szCs w:val="32"/>
    </w:rPr>
  </w:style>
  <w:style w:type="paragraph" w:styleId="Nzev">
    <w:name w:val="Title"/>
    <w:basedOn w:val="Normln"/>
    <w:next w:val="Normln"/>
    <w:link w:val="NzevChar"/>
    <w:uiPriority w:val="10"/>
    <w:qFormat/>
    <w:rsid w:val="00E17C86"/>
    <w:pPr>
      <w:spacing w:before="240"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customStyle="1" w:styleId="NzevVLEVO">
    <w:name w:val="Název_VLEVO"/>
    <w:basedOn w:val="Nzev"/>
    <w:qFormat/>
    <w:rsid w:val="00B141DE"/>
    <w:pPr>
      <w:ind w:firstLine="0"/>
      <w:jc w:val="left"/>
    </w:pPr>
    <w:rPr>
      <w:rFonts w:ascii="Arial" w:hAnsi="Arial"/>
    </w:rPr>
  </w:style>
  <w:style w:type="character" w:customStyle="1" w:styleId="Nadpis2Char">
    <w:name w:val="Nadpis 2 Char"/>
    <w:link w:val="Nadpis2"/>
    <w:uiPriority w:val="9"/>
    <w:rsid w:val="00215FCF"/>
    <w:rPr>
      <w:rFonts w:ascii="Arial" w:eastAsia="Times New Roman" w:hAnsi="Arial" w:cs="Times New Roman"/>
      <w:b/>
      <w:bCs/>
      <w:iCs/>
      <w:sz w:val="28"/>
      <w:szCs w:val="28"/>
    </w:rPr>
  </w:style>
  <w:style w:type="character" w:customStyle="1" w:styleId="Nadpis3Char">
    <w:name w:val="Nadpis 3 Char"/>
    <w:link w:val="Nadpis3"/>
    <w:uiPriority w:val="9"/>
    <w:rsid w:val="00215FCF"/>
    <w:rPr>
      <w:rFonts w:ascii="Arial" w:eastAsia="Times New Roman" w:hAnsi="Arial" w:cs="Times New Roman"/>
      <w:b/>
      <w:bCs/>
      <w:sz w:val="26"/>
      <w:szCs w:val="26"/>
    </w:rPr>
  </w:style>
  <w:style w:type="paragraph" w:styleId="Bezmezer">
    <w:name w:val="No Spacing"/>
    <w:uiPriority w:val="1"/>
    <w:qFormat/>
    <w:rsid w:val="008B02D0"/>
    <w:pPr>
      <w:spacing w:line="360" w:lineRule="auto"/>
      <w:jc w:val="both"/>
    </w:pPr>
    <w:rPr>
      <w:rFonts w:ascii="Arial" w:hAnsi="Arial"/>
      <w:sz w:val="24"/>
      <w:szCs w:val="24"/>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Nadpisobsahu">
    <w:name w:val="TOC Heading"/>
    <w:basedOn w:val="Nadpis1"/>
    <w:next w:val="Normln"/>
    <w:uiPriority w:val="39"/>
    <w:unhideWhenUsed/>
    <w:qFormat/>
    <w:rsid w:val="008B02D0"/>
    <w:pPr>
      <w:keepLines/>
      <w:numPr>
        <w:numId w:val="0"/>
      </w:numPr>
      <w:spacing w:before="480" w:after="0" w:line="276" w:lineRule="auto"/>
      <w:jc w:val="left"/>
      <w:outlineLvl w:val="9"/>
    </w:pPr>
    <w:rPr>
      <w:rFonts w:ascii="Cambria" w:hAnsi="Cambria"/>
      <w:color w:val="365F91"/>
      <w:kern w:val="0"/>
      <w:sz w:val="28"/>
      <w:szCs w:val="28"/>
    </w:rPr>
  </w:style>
  <w:style w:type="paragraph" w:styleId="Obsah1">
    <w:name w:val="toc 1"/>
    <w:basedOn w:val="Normln"/>
    <w:next w:val="Normln"/>
    <w:autoRedefine/>
    <w:uiPriority w:val="39"/>
    <w:unhideWhenUsed/>
    <w:rsid w:val="008B02D0"/>
  </w:style>
  <w:style w:type="paragraph" w:styleId="Obsah2">
    <w:name w:val="toc 2"/>
    <w:basedOn w:val="Normln"/>
    <w:next w:val="Normln"/>
    <w:autoRedefine/>
    <w:uiPriority w:val="39"/>
    <w:unhideWhenUsed/>
    <w:rsid w:val="008B02D0"/>
    <w:pPr>
      <w:ind w:left="240"/>
    </w:pPr>
  </w:style>
  <w:style w:type="paragraph" w:styleId="Obsah3">
    <w:name w:val="toc 3"/>
    <w:basedOn w:val="Normln"/>
    <w:next w:val="Normln"/>
    <w:autoRedefine/>
    <w:uiPriority w:val="39"/>
    <w:unhideWhenUsed/>
    <w:rsid w:val="008B02D0"/>
    <w:pPr>
      <w:ind w:left="480"/>
    </w:pPr>
  </w:style>
  <w:style w:type="paragraph" w:customStyle="1" w:styleId="NormlnBEZODSAZEN">
    <w:name w:val="Normální_BEZ ODSAZENÍ"/>
    <w:basedOn w:val="Normln"/>
    <w:qFormat/>
    <w:rsid w:val="008B02D0"/>
    <w:pPr>
      <w:ind w:firstLine="0"/>
    </w:pPr>
  </w:style>
  <w:style w:type="paragraph" w:styleId="Titulek">
    <w:name w:val="caption"/>
    <w:basedOn w:val="Normln"/>
    <w:next w:val="Normln"/>
    <w:link w:val="TitulekChar"/>
    <w:uiPriority w:val="35"/>
    <w:unhideWhenUsed/>
    <w:qFormat/>
    <w:rsid w:val="004A0123"/>
    <w:pPr>
      <w:jc w:val="center"/>
    </w:pPr>
    <w:rPr>
      <w:b/>
      <w:bCs/>
      <w:sz w:val="20"/>
      <w:szCs w:val="20"/>
    </w:rPr>
  </w:style>
  <w:style w:type="character" w:customStyle="1" w:styleId="ZpatChar">
    <w:name w:val="Zápatí Char"/>
    <w:link w:val="Zpat"/>
    <w:uiPriority w:val="99"/>
    <w:rsid w:val="004A0123"/>
    <w:rPr>
      <w:rFonts w:ascii="Arial" w:hAnsi="Arial"/>
      <w:sz w:val="24"/>
      <w:szCs w:val="24"/>
    </w:rPr>
  </w:style>
  <w:style w:type="paragraph" w:styleId="Seznamobrzk">
    <w:name w:val="table of figures"/>
    <w:basedOn w:val="Normln"/>
    <w:next w:val="Normln"/>
    <w:uiPriority w:val="99"/>
    <w:unhideWhenUsed/>
    <w:rsid w:val="003B4DEA"/>
  </w:style>
  <w:style w:type="paragraph" w:customStyle="1" w:styleId="popisekobrazku">
    <w:name w:val="popisek obrazku"/>
    <w:basedOn w:val="Titulek"/>
    <w:link w:val="popisekobrazkuChar"/>
    <w:qFormat/>
    <w:rsid w:val="002B59F4"/>
    <w:pPr>
      <w:jc w:val="both"/>
    </w:pPr>
    <w:rPr>
      <w:b w:val="0"/>
      <w:sz w:val="16"/>
    </w:rPr>
  </w:style>
  <w:style w:type="character" w:customStyle="1" w:styleId="ZhlavChar">
    <w:name w:val="Záhlaví Char"/>
    <w:link w:val="Zhlav"/>
    <w:uiPriority w:val="99"/>
    <w:rsid w:val="00EF65BD"/>
    <w:rPr>
      <w:rFonts w:ascii="Arial" w:hAnsi="Arial"/>
      <w:sz w:val="24"/>
      <w:szCs w:val="24"/>
    </w:rPr>
  </w:style>
  <w:style w:type="character" w:customStyle="1" w:styleId="TitulekChar">
    <w:name w:val="Titulek Char"/>
    <w:link w:val="Titulek"/>
    <w:uiPriority w:val="35"/>
    <w:rsid w:val="002B59F4"/>
    <w:rPr>
      <w:rFonts w:ascii="Arial" w:hAnsi="Arial"/>
      <w:b/>
      <w:bCs/>
    </w:rPr>
  </w:style>
  <w:style w:type="character" w:customStyle="1" w:styleId="popisekobrazkuChar">
    <w:name w:val="popisek obrazku Char"/>
    <w:link w:val="popisekobrazku"/>
    <w:rsid w:val="002B59F4"/>
    <w:rPr>
      <w:rFonts w:ascii="Arial" w:hAnsi="Arial"/>
      <w:b w:val="0"/>
      <w:bCs/>
      <w:sz w:val="16"/>
    </w:rPr>
  </w:style>
  <w:style w:type="paragraph" w:styleId="Normlnweb">
    <w:name w:val="Normal (Web)"/>
    <w:basedOn w:val="Normln"/>
    <w:uiPriority w:val="99"/>
    <w:unhideWhenUsed/>
    <w:rsid w:val="005B2DF2"/>
    <w:pPr>
      <w:spacing w:before="100" w:beforeAutospacing="1" w:after="100" w:afterAutospacing="1" w:line="240" w:lineRule="auto"/>
      <w:ind w:firstLine="0"/>
      <w:jc w:val="left"/>
    </w:pPr>
  </w:style>
  <w:style w:type="character" w:customStyle="1" w:styleId="apple-tab-span">
    <w:name w:val="apple-tab-span"/>
    <w:basedOn w:val="Standardnpsmoodstavce"/>
    <w:rsid w:val="005B2DF2"/>
  </w:style>
  <w:style w:type="paragraph" w:styleId="Bibliografie">
    <w:name w:val="Bibliography"/>
    <w:basedOn w:val="Normln"/>
    <w:next w:val="Normln"/>
    <w:uiPriority w:val="37"/>
    <w:unhideWhenUsed/>
    <w:rsid w:val="00454C90"/>
  </w:style>
  <w:style w:type="character" w:styleId="Odkaznakoment">
    <w:name w:val="annotation reference"/>
    <w:basedOn w:val="Standardnpsmoodstavce"/>
    <w:uiPriority w:val="99"/>
    <w:semiHidden/>
    <w:unhideWhenUsed/>
    <w:rsid w:val="00D83084"/>
    <w:rPr>
      <w:sz w:val="16"/>
      <w:szCs w:val="16"/>
    </w:rPr>
  </w:style>
  <w:style w:type="paragraph" w:styleId="Textkomente">
    <w:name w:val="annotation text"/>
    <w:basedOn w:val="Normln"/>
    <w:link w:val="TextkomenteChar"/>
    <w:uiPriority w:val="99"/>
    <w:unhideWhenUsed/>
    <w:rsid w:val="00D83084"/>
    <w:pPr>
      <w:spacing w:line="240" w:lineRule="auto"/>
    </w:pPr>
    <w:rPr>
      <w:sz w:val="20"/>
      <w:szCs w:val="20"/>
    </w:rPr>
  </w:style>
  <w:style w:type="character" w:customStyle="1" w:styleId="TextkomenteChar">
    <w:name w:val="Text komentáře Char"/>
    <w:basedOn w:val="Standardnpsmoodstavce"/>
    <w:link w:val="Textkomente"/>
    <w:uiPriority w:val="99"/>
    <w:rsid w:val="00D83084"/>
  </w:style>
  <w:style w:type="paragraph" w:styleId="Pedmtkomente">
    <w:name w:val="annotation subject"/>
    <w:basedOn w:val="Textkomente"/>
    <w:next w:val="Textkomente"/>
    <w:link w:val="PedmtkomenteChar"/>
    <w:uiPriority w:val="99"/>
    <w:semiHidden/>
    <w:unhideWhenUsed/>
    <w:rsid w:val="00D83084"/>
    <w:rPr>
      <w:b/>
      <w:bCs/>
    </w:rPr>
  </w:style>
  <w:style w:type="character" w:customStyle="1" w:styleId="PedmtkomenteChar">
    <w:name w:val="Předmět komentáře Char"/>
    <w:basedOn w:val="TextkomenteChar"/>
    <w:link w:val="Pedmtkomente"/>
    <w:uiPriority w:val="99"/>
    <w:semiHidden/>
    <w:rsid w:val="00D83084"/>
    <w:rPr>
      <w:b/>
      <w:bCs/>
    </w:rPr>
  </w:style>
  <w:style w:type="character" w:styleId="Nevyeenzmnka">
    <w:name w:val="Unresolved Mention"/>
    <w:basedOn w:val="Standardnpsmoodstavce"/>
    <w:uiPriority w:val="99"/>
    <w:semiHidden/>
    <w:unhideWhenUsed/>
    <w:rsid w:val="00B55F46"/>
    <w:rPr>
      <w:color w:val="605E5C"/>
      <w:shd w:val="clear" w:color="auto" w:fill="E1DFDD"/>
    </w:rPr>
  </w:style>
  <w:style w:type="character" w:styleId="Sledovanodkaz">
    <w:name w:val="FollowedHyperlink"/>
    <w:basedOn w:val="Standardnpsmoodstavce"/>
    <w:uiPriority w:val="99"/>
    <w:semiHidden/>
    <w:unhideWhenUsed/>
    <w:rsid w:val="00C37A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4433">
      <w:bodyDiv w:val="1"/>
      <w:marLeft w:val="0"/>
      <w:marRight w:val="0"/>
      <w:marTop w:val="0"/>
      <w:marBottom w:val="0"/>
      <w:divBdr>
        <w:top w:val="none" w:sz="0" w:space="0" w:color="auto"/>
        <w:left w:val="none" w:sz="0" w:space="0" w:color="auto"/>
        <w:bottom w:val="none" w:sz="0" w:space="0" w:color="auto"/>
        <w:right w:val="none" w:sz="0" w:space="0" w:color="auto"/>
      </w:divBdr>
    </w:div>
    <w:div w:id="26374717">
      <w:bodyDiv w:val="1"/>
      <w:marLeft w:val="0"/>
      <w:marRight w:val="0"/>
      <w:marTop w:val="0"/>
      <w:marBottom w:val="0"/>
      <w:divBdr>
        <w:top w:val="none" w:sz="0" w:space="0" w:color="auto"/>
        <w:left w:val="none" w:sz="0" w:space="0" w:color="auto"/>
        <w:bottom w:val="none" w:sz="0" w:space="0" w:color="auto"/>
        <w:right w:val="none" w:sz="0" w:space="0" w:color="auto"/>
      </w:divBdr>
    </w:div>
    <w:div w:id="138151017">
      <w:bodyDiv w:val="1"/>
      <w:marLeft w:val="0"/>
      <w:marRight w:val="0"/>
      <w:marTop w:val="0"/>
      <w:marBottom w:val="0"/>
      <w:divBdr>
        <w:top w:val="none" w:sz="0" w:space="0" w:color="auto"/>
        <w:left w:val="none" w:sz="0" w:space="0" w:color="auto"/>
        <w:bottom w:val="none" w:sz="0" w:space="0" w:color="auto"/>
        <w:right w:val="none" w:sz="0" w:space="0" w:color="auto"/>
      </w:divBdr>
    </w:div>
    <w:div w:id="164564167">
      <w:bodyDiv w:val="1"/>
      <w:marLeft w:val="0"/>
      <w:marRight w:val="0"/>
      <w:marTop w:val="0"/>
      <w:marBottom w:val="0"/>
      <w:divBdr>
        <w:top w:val="none" w:sz="0" w:space="0" w:color="auto"/>
        <w:left w:val="none" w:sz="0" w:space="0" w:color="auto"/>
        <w:bottom w:val="none" w:sz="0" w:space="0" w:color="auto"/>
        <w:right w:val="none" w:sz="0" w:space="0" w:color="auto"/>
      </w:divBdr>
    </w:div>
    <w:div w:id="195965899">
      <w:bodyDiv w:val="1"/>
      <w:marLeft w:val="0"/>
      <w:marRight w:val="0"/>
      <w:marTop w:val="0"/>
      <w:marBottom w:val="0"/>
      <w:divBdr>
        <w:top w:val="none" w:sz="0" w:space="0" w:color="auto"/>
        <w:left w:val="none" w:sz="0" w:space="0" w:color="auto"/>
        <w:bottom w:val="none" w:sz="0" w:space="0" w:color="auto"/>
        <w:right w:val="none" w:sz="0" w:space="0" w:color="auto"/>
      </w:divBdr>
    </w:div>
    <w:div w:id="209149040">
      <w:bodyDiv w:val="1"/>
      <w:marLeft w:val="0"/>
      <w:marRight w:val="0"/>
      <w:marTop w:val="0"/>
      <w:marBottom w:val="0"/>
      <w:divBdr>
        <w:top w:val="none" w:sz="0" w:space="0" w:color="auto"/>
        <w:left w:val="none" w:sz="0" w:space="0" w:color="auto"/>
        <w:bottom w:val="none" w:sz="0" w:space="0" w:color="auto"/>
        <w:right w:val="none" w:sz="0" w:space="0" w:color="auto"/>
      </w:divBdr>
    </w:div>
    <w:div w:id="282881015">
      <w:bodyDiv w:val="1"/>
      <w:marLeft w:val="0"/>
      <w:marRight w:val="0"/>
      <w:marTop w:val="0"/>
      <w:marBottom w:val="0"/>
      <w:divBdr>
        <w:top w:val="none" w:sz="0" w:space="0" w:color="auto"/>
        <w:left w:val="none" w:sz="0" w:space="0" w:color="auto"/>
        <w:bottom w:val="none" w:sz="0" w:space="0" w:color="auto"/>
        <w:right w:val="none" w:sz="0" w:space="0" w:color="auto"/>
      </w:divBdr>
    </w:div>
    <w:div w:id="285281482">
      <w:bodyDiv w:val="1"/>
      <w:marLeft w:val="0"/>
      <w:marRight w:val="0"/>
      <w:marTop w:val="0"/>
      <w:marBottom w:val="0"/>
      <w:divBdr>
        <w:top w:val="none" w:sz="0" w:space="0" w:color="auto"/>
        <w:left w:val="none" w:sz="0" w:space="0" w:color="auto"/>
        <w:bottom w:val="none" w:sz="0" w:space="0" w:color="auto"/>
        <w:right w:val="none" w:sz="0" w:space="0" w:color="auto"/>
      </w:divBdr>
    </w:div>
    <w:div w:id="300574238">
      <w:bodyDiv w:val="1"/>
      <w:marLeft w:val="0"/>
      <w:marRight w:val="0"/>
      <w:marTop w:val="0"/>
      <w:marBottom w:val="0"/>
      <w:divBdr>
        <w:top w:val="none" w:sz="0" w:space="0" w:color="auto"/>
        <w:left w:val="none" w:sz="0" w:space="0" w:color="auto"/>
        <w:bottom w:val="none" w:sz="0" w:space="0" w:color="auto"/>
        <w:right w:val="none" w:sz="0" w:space="0" w:color="auto"/>
      </w:divBdr>
    </w:div>
    <w:div w:id="303660349">
      <w:bodyDiv w:val="1"/>
      <w:marLeft w:val="0"/>
      <w:marRight w:val="0"/>
      <w:marTop w:val="0"/>
      <w:marBottom w:val="0"/>
      <w:divBdr>
        <w:top w:val="none" w:sz="0" w:space="0" w:color="auto"/>
        <w:left w:val="none" w:sz="0" w:space="0" w:color="auto"/>
        <w:bottom w:val="none" w:sz="0" w:space="0" w:color="auto"/>
        <w:right w:val="none" w:sz="0" w:space="0" w:color="auto"/>
      </w:divBdr>
    </w:div>
    <w:div w:id="384330915">
      <w:bodyDiv w:val="1"/>
      <w:marLeft w:val="0"/>
      <w:marRight w:val="0"/>
      <w:marTop w:val="0"/>
      <w:marBottom w:val="0"/>
      <w:divBdr>
        <w:top w:val="none" w:sz="0" w:space="0" w:color="auto"/>
        <w:left w:val="none" w:sz="0" w:space="0" w:color="auto"/>
        <w:bottom w:val="none" w:sz="0" w:space="0" w:color="auto"/>
        <w:right w:val="none" w:sz="0" w:space="0" w:color="auto"/>
      </w:divBdr>
    </w:div>
    <w:div w:id="409741088">
      <w:bodyDiv w:val="1"/>
      <w:marLeft w:val="0"/>
      <w:marRight w:val="0"/>
      <w:marTop w:val="0"/>
      <w:marBottom w:val="0"/>
      <w:divBdr>
        <w:top w:val="none" w:sz="0" w:space="0" w:color="auto"/>
        <w:left w:val="none" w:sz="0" w:space="0" w:color="auto"/>
        <w:bottom w:val="none" w:sz="0" w:space="0" w:color="auto"/>
        <w:right w:val="none" w:sz="0" w:space="0" w:color="auto"/>
      </w:divBdr>
    </w:div>
    <w:div w:id="422454161">
      <w:bodyDiv w:val="1"/>
      <w:marLeft w:val="0"/>
      <w:marRight w:val="0"/>
      <w:marTop w:val="0"/>
      <w:marBottom w:val="0"/>
      <w:divBdr>
        <w:top w:val="none" w:sz="0" w:space="0" w:color="auto"/>
        <w:left w:val="none" w:sz="0" w:space="0" w:color="auto"/>
        <w:bottom w:val="none" w:sz="0" w:space="0" w:color="auto"/>
        <w:right w:val="none" w:sz="0" w:space="0" w:color="auto"/>
      </w:divBdr>
    </w:div>
    <w:div w:id="424615180">
      <w:bodyDiv w:val="1"/>
      <w:marLeft w:val="0"/>
      <w:marRight w:val="0"/>
      <w:marTop w:val="0"/>
      <w:marBottom w:val="0"/>
      <w:divBdr>
        <w:top w:val="none" w:sz="0" w:space="0" w:color="auto"/>
        <w:left w:val="none" w:sz="0" w:space="0" w:color="auto"/>
        <w:bottom w:val="none" w:sz="0" w:space="0" w:color="auto"/>
        <w:right w:val="none" w:sz="0" w:space="0" w:color="auto"/>
      </w:divBdr>
    </w:div>
    <w:div w:id="429279707">
      <w:bodyDiv w:val="1"/>
      <w:marLeft w:val="0"/>
      <w:marRight w:val="0"/>
      <w:marTop w:val="0"/>
      <w:marBottom w:val="0"/>
      <w:divBdr>
        <w:top w:val="none" w:sz="0" w:space="0" w:color="auto"/>
        <w:left w:val="none" w:sz="0" w:space="0" w:color="auto"/>
        <w:bottom w:val="none" w:sz="0" w:space="0" w:color="auto"/>
        <w:right w:val="none" w:sz="0" w:space="0" w:color="auto"/>
      </w:divBdr>
    </w:div>
    <w:div w:id="442581760">
      <w:bodyDiv w:val="1"/>
      <w:marLeft w:val="0"/>
      <w:marRight w:val="0"/>
      <w:marTop w:val="0"/>
      <w:marBottom w:val="0"/>
      <w:divBdr>
        <w:top w:val="none" w:sz="0" w:space="0" w:color="auto"/>
        <w:left w:val="none" w:sz="0" w:space="0" w:color="auto"/>
        <w:bottom w:val="none" w:sz="0" w:space="0" w:color="auto"/>
        <w:right w:val="none" w:sz="0" w:space="0" w:color="auto"/>
      </w:divBdr>
    </w:div>
    <w:div w:id="454451347">
      <w:bodyDiv w:val="1"/>
      <w:marLeft w:val="0"/>
      <w:marRight w:val="0"/>
      <w:marTop w:val="0"/>
      <w:marBottom w:val="0"/>
      <w:divBdr>
        <w:top w:val="none" w:sz="0" w:space="0" w:color="auto"/>
        <w:left w:val="none" w:sz="0" w:space="0" w:color="auto"/>
        <w:bottom w:val="none" w:sz="0" w:space="0" w:color="auto"/>
        <w:right w:val="none" w:sz="0" w:space="0" w:color="auto"/>
      </w:divBdr>
    </w:div>
    <w:div w:id="477308452">
      <w:bodyDiv w:val="1"/>
      <w:marLeft w:val="0"/>
      <w:marRight w:val="0"/>
      <w:marTop w:val="0"/>
      <w:marBottom w:val="0"/>
      <w:divBdr>
        <w:top w:val="none" w:sz="0" w:space="0" w:color="auto"/>
        <w:left w:val="none" w:sz="0" w:space="0" w:color="auto"/>
        <w:bottom w:val="none" w:sz="0" w:space="0" w:color="auto"/>
        <w:right w:val="none" w:sz="0" w:space="0" w:color="auto"/>
      </w:divBdr>
    </w:div>
    <w:div w:id="498735950">
      <w:bodyDiv w:val="1"/>
      <w:marLeft w:val="0"/>
      <w:marRight w:val="0"/>
      <w:marTop w:val="0"/>
      <w:marBottom w:val="0"/>
      <w:divBdr>
        <w:top w:val="none" w:sz="0" w:space="0" w:color="auto"/>
        <w:left w:val="none" w:sz="0" w:space="0" w:color="auto"/>
        <w:bottom w:val="none" w:sz="0" w:space="0" w:color="auto"/>
        <w:right w:val="none" w:sz="0" w:space="0" w:color="auto"/>
      </w:divBdr>
    </w:div>
    <w:div w:id="510219076">
      <w:bodyDiv w:val="1"/>
      <w:marLeft w:val="0"/>
      <w:marRight w:val="0"/>
      <w:marTop w:val="0"/>
      <w:marBottom w:val="0"/>
      <w:divBdr>
        <w:top w:val="none" w:sz="0" w:space="0" w:color="auto"/>
        <w:left w:val="none" w:sz="0" w:space="0" w:color="auto"/>
        <w:bottom w:val="none" w:sz="0" w:space="0" w:color="auto"/>
        <w:right w:val="none" w:sz="0" w:space="0" w:color="auto"/>
      </w:divBdr>
    </w:div>
    <w:div w:id="538203927">
      <w:bodyDiv w:val="1"/>
      <w:marLeft w:val="0"/>
      <w:marRight w:val="0"/>
      <w:marTop w:val="0"/>
      <w:marBottom w:val="0"/>
      <w:divBdr>
        <w:top w:val="none" w:sz="0" w:space="0" w:color="auto"/>
        <w:left w:val="none" w:sz="0" w:space="0" w:color="auto"/>
        <w:bottom w:val="none" w:sz="0" w:space="0" w:color="auto"/>
        <w:right w:val="none" w:sz="0" w:space="0" w:color="auto"/>
      </w:divBdr>
    </w:div>
    <w:div w:id="544760278">
      <w:bodyDiv w:val="1"/>
      <w:marLeft w:val="0"/>
      <w:marRight w:val="0"/>
      <w:marTop w:val="0"/>
      <w:marBottom w:val="0"/>
      <w:divBdr>
        <w:top w:val="none" w:sz="0" w:space="0" w:color="auto"/>
        <w:left w:val="none" w:sz="0" w:space="0" w:color="auto"/>
        <w:bottom w:val="none" w:sz="0" w:space="0" w:color="auto"/>
        <w:right w:val="none" w:sz="0" w:space="0" w:color="auto"/>
      </w:divBdr>
    </w:div>
    <w:div w:id="545141979">
      <w:bodyDiv w:val="1"/>
      <w:marLeft w:val="0"/>
      <w:marRight w:val="0"/>
      <w:marTop w:val="0"/>
      <w:marBottom w:val="0"/>
      <w:divBdr>
        <w:top w:val="none" w:sz="0" w:space="0" w:color="auto"/>
        <w:left w:val="none" w:sz="0" w:space="0" w:color="auto"/>
        <w:bottom w:val="none" w:sz="0" w:space="0" w:color="auto"/>
        <w:right w:val="none" w:sz="0" w:space="0" w:color="auto"/>
      </w:divBdr>
    </w:div>
    <w:div w:id="579366667">
      <w:bodyDiv w:val="1"/>
      <w:marLeft w:val="0"/>
      <w:marRight w:val="0"/>
      <w:marTop w:val="0"/>
      <w:marBottom w:val="0"/>
      <w:divBdr>
        <w:top w:val="none" w:sz="0" w:space="0" w:color="auto"/>
        <w:left w:val="none" w:sz="0" w:space="0" w:color="auto"/>
        <w:bottom w:val="none" w:sz="0" w:space="0" w:color="auto"/>
        <w:right w:val="none" w:sz="0" w:space="0" w:color="auto"/>
      </w:divBdr>
    </w:div>
    <w:div w:id="602105855">
      <w:bodyDiv w:val="1"/>
      <w:marLeft w:val="0"/>
      <w:marRight w:val="0"/>
      <w:marTop w:val="0"/>
      <w:marBottom w:val="0"/>
      <w:divBdr>
        <w:top w:val="none" w:sz="0" w:space="0" w:color="auto"/>
        <w:left w:val="none" w:sz="0" w:space="0" w:color="auto"/>
        <w:bottom w:val="none" w:sz="0" w:space="0" w:color="auto"/>
        <w:right w:val="none" w:sz="0" w:space="0" w:color="auto"/>
      </w:divBdr>
    </w:div>
    <w:div w:id="616716496">
      <w:bodyDiv w:val="1"/>
      <w:marLeft w:val="0"/>
      <w:marRight w:val="0"/>
      <w:marTop w:val="0"/>
      <w:marBottom w:val="0"/>
      <w:divBdr>
        <w:top w:val="none" w:sz="0" w:space="0" w:color="auto"/>
        <w:left w:val="none" w:sz="0" w:space="0" w:color="auto"/>
        <w:bottom w:val="none" w:sz="0" w:space="0" w:color="auto"/>
        <w:right w:val="none" w:sz="0" w:space="0" w:color="auto"/>
      </w:divBdr>
    </w:div>
    <w:div w:id="625163215">
      <w:bodyDiv w:val="1"/>
      <w:marLeft w:val="0"/>
      <w:marRight w:val="0"/>
      <w:marTop w:val="0"/>
      <w:marBottom w:val="0"/>
      <w:divBdr>
        <w:top w:val="none" w:sz="0" w:space="0" w:color="auto"/>
        <w:left w:val="none" w:sz="0" w:space="0" w:color="auto"/>
        <w:bottom w:val="none" w:sz="0" w:space="0" w:color="auto"/>
        <w:right w:val="none" w:sz="0" w:space="0" w:color="auto"/>
      </w:divBdr>
    </w:div>
    <w:div w:id="689331162">
      <w:bodyDiv w:val="1"/>
      <w:marLeft w:val="0"/>
      <w:marRight w:val="0"/>
      <w:marTop w:val="0"/>
      <w:marBottom w:val="0"/>
      <w:divBdr>
        <w:top w:val="none" w:sz="0" w:space="0" w:color="auto"/>
        <w:left w:val="none" w:sz="0" w:space="0" w:color="auto"/>
        <w:bottom w:val="none" w:sz="0" w:space="0" w:color="auto"/>
        <w:right w:val="none" w:sz="0" w:space="0" w:color="auto"/>
      </w:divBdr>
    </w:div>
    <w:div w:id="720859125">
      <w:bodyDiv w:val="1"/>
      <w:marLeft w:val="0"/>
      <w:marRight w:val="0"/>
      <w:marTop w:val="0"/>
      <w:marBottom w:val="0"/>
      <w:divBdr>
        <w:top w:val="none" w:sz="0" w:space="0" w:color="auto"/>
        <w:left w:val="none" w:sz="0" w:space="0" w:color="auto"/>
        <w:bottom w:val="none" w:sz="0" w:space="0" w:color="auto"/>
        <w:right w:val="none" w:sz="0" w:space="0" w:color="auto"/>
      </w:divBdr>
    </w:div>
    <w:div w:id="737483112">
      <w:bodyDiv w:val="1"/>
      <w:marLeft w:val="0"/>
      <w:marRight w:val="0"/>
      <w:marTop w:val="0"/>
      <w:marBottom w:val="0"/>
      <w:divBdr>
        <w:top w:val="none" w:sz="0" w:space="0" w:color="auto"/>
        <w:left w:val="none" w:sz="0" w:space="0" w:color="auto"/>
        <w:bottom w:val="none" w:sz="0" w:space="0" w:color="auto"/>
        <w:right w:val="none" w:sz="0" w:space="0" w:color="auto"/>
      </w:divBdr>
    </w:div>
    <w:div w:id="765660473">
      <w:bodyDiv w:val="1"/>
      <w:marLeft w:val="0"/>
      <w:marRight w:val="0"/>
      <w:marTop w:val="0"/>
      <w:marBottom w:val="0"/>
      <w:divBdr>
        <w:top w:val="none" w:sz="0" w:space="0" w:color="auto"/>
        <w:left w:val="none" w:sz="0" w:space="0" w:color="auto"/>
        <w:bottom w:val="none" w:sz="0" w:space="0" w:color="auto"/>
        <w:right w:val="none" w:sz="0" w:space="0" w:color="auto"/>
      </w:divBdr>
    </w:div>
    <w:div w:id="779374782">
      <w:bodyDiv w:val="1"/>
      <w:marLeft w:val="0"/>
      <w:marRight w:val="0"/>
      <w:marTop w:val="0"/>
      <w:marBottom w:val="0"/>
      <w:divBdr>
        <w:top w:val="none" w:sz="0" w:space="0" w:color="auto"/>
        <w:left w:val="none" w:sz="0" w:space="0" w:color="auto"/>
        <w:bottom w:val="none" w:sz="0" w:space="0" w:color="auto"/>
        <w:right w:val="none" w:sz="0" w:space="0" w:color="auto"/>
      </w:divBdr>
    </w:div>
    <w:div w:id="782502949">
      <w:bodyDiv w:val="1"/>
      <w:marLeft w:val="0"/>
      <w:marRight w:val="0"/>
      <w:marTop w:val="0"/>
      <w:marBottom w:val="0"/>
      <w:divBdr>
        <w:top w:val="none" w:sz="0" w:space="0" w:color="auto"/>
        <w:left w:val="none" w:sz="0" w:space="0" w:color="auto"/>
        <w:bottom w:val="none" w:sz="0" w:space="0" w:color="auto"/>
        <w:right w:val="none" w:sz="0" w:space="0" w:color="auto"/>
      </w:divBdr>
    </w:div>
    <w:div w:id="820196602">
      <w:bodyDiv w:val="1"/>
      <w:marLeft w:val="0"/>
      <w:marRight w:val="0"/>
      <w:marTop w:val="0"/>
      <w:marBottom w:val="0"/>
      <w:divBdr>
        <w:top w:val="none" w:sz="0" w:space="0" w:color="auto"/>
        <w:left w:val="none" w:sz="0" w:space="0" w:color="auto"/>
        <w:bottom w:val="none" w:sz="0" w:space="0" w:color="auto"/>
        <w:right w:val="none" w:sz="0" w:space="0" w:color="auto"/>
      </w:divBdr>
    </w:div>
    <w:div w:id="857428177">
      <w:bodyDiv w:val="1"/>
      <w:marLeft w:val="0"/>
      <w:marRight w:val="0"/>
      <w:marTop w:val="0"/>
      <w:marBottom w:val="0"/>
      <w:divBdr>
        <w:top w:val="none" w:sz="0" w:space="0" w:color="auto"/>
        <w:left w:val="none" w:sz="0" w:space="0" w:color="auto"/>
        <w:bottom w:val="none" w:sz="0" w:space="0" w:color="auto"/>
        <w:right w:val="none" w:sz="0" w:space="0" w:color="auto"/>
      </w:divBdr>
    </w:div>
    <w:div w:id="870533567">
      <w:bodyDiv w:val="1"/>
      <w:marLeft w:val="0"/>
      <w:marRight w:val="0"/>
      <w:marTop w:val="0"/>
      <w:marBottom w:val="0"/>
      <w:divBdr>
        <w:top w:val="none" w:sz="0" w:space="0" w:color="auto"/>
        <w:left w:val="none" w:sz="0" w:space="0" w:color="auto"/>
        <w:bottom w:val="none" w:sz="0" w:space="0" w:color="auto"/>
        <w:right w:val="none" w:sz="0" w:space="0" w:color="auto"/>
      </w:divBdr>
    </w:div>
    <w:div w:id="880871366">
      <w:bodyDiv w:val="1"/>
      <w:marLeft w:val="0"/>
      <w:marRight w:val="0"/>
      <w:marTop w:val="0"/>
      <w:marBottom w:val="0"/>
      <w:divBdr>
        <w:top w:val="none" w:sz="0" w:space="0" w:color="auto"/>
        <w:left w:val="none" w:sz="0" w:space="0" w:color="auto"/>
        <w:bottom w:val="none" w:sz="0" w:space="0" w:color="auto"/>
        <w:right w:val="none" w:sz="0" w:space="0" w:color="auto"/>
      </w:divBdr>
    </w:div>
    <w:div w:id="912664058">
      <w:bodyDiv w:val="1"/>
      <w:marLeft w:val="0"/>
      <w:marRight w:val="0"/>
      <w:marTop w:val="0"/>
      <w:marBottom w:val="0"/>
      <w:divBdr>
        <w:top w:val="none" w:sz="0" w:space="0" w:color="auto"/>
        <w:left w:val="none" w:sz="0" w:space="0" w:color="auto"/>
        <w:bottom w:val="none" w:sz="0" w:space="0" w:color="auto"/>
        <w:right w:val="none" w:sz="0" w:space="0" w:color="auto"/>
      </w:divBdr>
    </w:div>
    <w:div w:id="934554987">
      <w:bodyDiv w:val="1"/>
      <w:marLeft w:val="0"/>
      <w:marRight w:val="0"/>
      <w:marTop w:val="0"/>
      <w:marBottom w:val="0"/>
      <w:divBdr>
        <w:top w:val="none" w:sz="0" w:space="0" w:color="auto"/>
        <w:left w:val="none" w:sz="0" w:space="0" w:color="auto"/>
        <w:bottom w:val="none" w:sz="0" w:space="0" w:color="auto"/>
        <w:right w:val="none" w:sz="0" w:space="0" w:color="auto"/>
      </w:divBdr>
    </w:div>
    <w:div w:id="963466096">
      <w:bodyDiv w:val="1"/>
      <w:marLeft w:val="0"/>
      <w:marRight w:val="0"/>
      <w:marTop w:val="0"/>
      <w:marBottom w:val="0"/>
      <w:divBdr>
        <w:top w:val="none" w:sz="0" w:space="0" w:color="auto"/>
        <w:left w:val="none" w:sz="0" w:space="0" w:color="auto"/>
        <w:bottom w:val="none" w:sz="0" w:space="0" w:color="auto"/>
        <w:right w:val="none" w:sz="0" w:space="0" w:color="auto"/>
      </w:divBdr>
    </w:div>
    <w:div w:id="966473833">
      <w:bodyDiv w:val="1"/>
      <w:marLeft w:val="0"/>
      <w:marRight w:val="0"/>
      <w:marTop w:val="0"/>
      <w:marBottom w:val="0"/>
      <w:divBdr>
        <w:top w:val="none" w:sz="0" w:space="0" w:color="auto"/>
        <w:left w:val="none" w:sz="0" w:space="0" w:color="auto"/>
        <w:bottom w:val="none" w:sz="0" w:space="0" w:color="auto"/>
        <w:right w:val="none" w:sz="0" w:space="0" w:color="auto"/>
      </w:divBdr>
    </w:div>
    <w:div w:id="1019116818">
      <w:bodyDiv w:val="1"/>
      <w:marLeft w:val="0"/>
      <w:marRight w:val="0"/>
      <w:marTop w:val="0"/>
      <w:marBottom w:val="0"/>
      <w:divBdr>
        <w:top w:val="none" w:sz="0" w:space="0" w:color="auto"/>
        <w:left w:val="none" w:sz="0" w:space="0" w:color="auto"/>
        <w:bottom w:val="none" w:sz="0" w:space="0" w:color="auto"/>
        <w:right w:val="none" w:sz="0" w:space="0" w:color="auto"/>
      </w:divBdr>
    </w:div>
    <w:div w:id="1078600485">
      <w:bodyDiv w:val="1"/>
      <w:marLeft w:val="0"/>
      <w:marRight w:val="0"/>
      <w:marTop w:val="0"/>
      <w:marBottom w:val="0"/>
      <w:divBdr>
        <w:top w:val="none" w:sz="0" w:space="0" w:color="auto"/>
        <w:left w:val="none" w:sz="0" w:space="0" w:color="auto"/>
        <w:bottom w:val="none" w:sz="0" w:space="0" w:color="auto"/>
        <w:right w:val="none" w:sz="0" w:space="0" w:color="auto"/>
      </w:divBdr>
    </w:div>
    <w:div w:id="1084915532">
      <w:bodyDiv w:val="1"/>
      <w:marLeft w:val="0"/>
      <w:marRight w:val="0"/>
      <w:marTop w:val="0"/>
      <w:marBottom w:val="0"/>
      <w:divBdr>
        <w:top w:val="none" w:sz="0" w:space="0" w:color="auto"/>
        <w:left w:val="none" w:sz="0" w:space="0" w:color="auto"/>
        <w:bottom w:val="none" w:sz="0" w:space="0" w:color="auto"/>
        <w:right w:val="none" w:sz="0" w:space="0" w:color="auto"/>
      </w:divBdr>
    </w:div>
    <w:div w:id="1127090926">
      <w:bodyDiv w:val="1"/>
      <w:marLeft w:val="0"/>
      <w:marRight w:val="0"/>
      <w:marTop w:val="0"/>
      <w:marBottom w:val="0"/>
      <w:divBdr>
        <w:top w:val="none" w:sz="0" w:space="0" w:color="auto"/>
        <w:left w:val="none" w:sz="0" w:space="0" w:color="auto"/>
        <w:bottom w:val="none" w:sz="0" w:space="0" w:color="auto"/>
        <w:right w:val="none" w:sz="0" w:space="0" w:color="auto"/>
      </w:divBdr>
    </w:div>
    <w:div w:id="1147161852">
      <w:bodyDiv w:val="1"/>
      <w:marLeft w:val="0"/>
      <w:marRight w:val="0"/>
      <w:marTop w:val="0"/>
      <w:marBottom w:val="0"/>
      <w:divBdr>
        <w:top w:val="none" w:sz="0" w:space="0" w:color="auto"/>
        <w:left w:val="none" w:sz="0" w:space="0" w:color="auto"/>
        <w:bottom w:val="none" w:sz="0" w:space="0" w:color="auto"/>
        <w:right w:val="none" w:sz="0" w:space="0" w:color="auto"/>
      </w:divBdr>
    </w:div>
    <w:div w:id="1174304303">
      <w:bodyDiv w:val="1"/>
      <w:marLeft w:val="0"/>
      <w:marRight w:val="0"/>
      <w:marTop w:val="0"/>
      <w:marBottom w:val="0"/>
      <w:divBdr>
        <w:top w:val="none" w:sz="0" w:space="0" w:color="auto"/>
        <w:left w:val="none" w:sz="0" w:space="0" w:color="auto"/>
        <w:bottom w:val="none" w:sz="0" w:space="0" w:color="auto"/>
        <w:right w:val="none" w:sz="0" w:space="0" w:color="auto"/>
      </w:divBdr>
    </w:div>
    <w:div w:id="1250193148">
      <w:bodyDiv w:val="1"/>
      <w:marLeft w:val="0"/>
      <w:marRight w:val="0"/>
      <w:marTop w:val="0"/>
      <w:marBottom w:val="0"/>
      <w:divBdr>
        <w:top w:val="none" w:sz="0" w:space="0" w:color="auto"/>
        <w:left w:val="none" w:sz="0" w:space="0" w:color="auto"/>
        <w:bottom w:val="none" w:sz="0" w:space="0" w:color="auto"/>
        <w:right w:val="none" w:sz="0" w:space="0" w:color="auto"/>
      </w:divBdr>
    </w:div>
    <w:div w:id="1307005239">
      <w:bodyDiv w:val="1"/>
      <w:marLeft w:val="0"/>
      <w:marRight w:val="0"/>
      <w:marTop w:val="0"/>
      <w:marBottom w:val="0"/>
      <w:divBdr>
        <w:top w:val="none" w:sz="0" w:space="0" w:color="auto"/>
        <w:left w:val="none" w:sz="0" w:space="0" w:color="auto"/>
        <w:bottom w:val="none" w:sz="0" w:space="0" w:color="auto"/>
        <w:right w:val="none" w:sz="0" w:space="0" w:color="auto"/>
      </w:divBdr>
    </w:div>
    <w:div w:id="1327435353">
      <w:bodyDiv w:val="1"/>
      <w:marLeft w:val="0"/>
      <w:marRight w:val="0"/>
      <w:marTop w:val="0"/>
      <w:marBottom w:val="0"/>
      <w:divBdr>
        <w:top w:val="none" w:sz="0" w:space="0" w:color="auto"/>
        <w:left w:val="none" w:sz="0" w:space="0" w:color="auto"/>
        <w:bottom w:val="none" w:sz="0" w:space="0" w:color="auto"/>
        <w:right w:val="none" w:sz="0" w:space="0" w:color="auto"/>
      </w:divBdr>
    </w:div>
    <w:div w:id="1330716199">
      <w:bodyDiv w:val="1"/>
      <w:marLeft w:val="0"/>
      <w:marRight w:val="0"/>
      <w:marTop w:val="0"/>
      <w:marBottom w:val="0"/>
      <w:divBdr>
        <w:top w:val="none" w:sz="0" w:space="0" w:color="auto"/>
        <w:left w:val="none" w:sz="0" w:space="0" w:color="auto"/>
        <w:bottom w:val="none" w:sz="0" w:space="0" w:color="auto"/>
        <w:right w:val="none" w:sz="0" w:space="0" w:color="auto"/>
      </w:divBdr>
    </w:div>
    <w:div w:id="1335718956">
      <w:bodyDiv w:val="1"/>
      <w:marLeft w:val="0"/>
      <w:marRight w:val="0"/>
      <w:marTop w:val="0"/>
      <w:marBottom w:val="0"/>
      <w:divBdr>
        <w:top w:val="none" w:sz="0" w:space="0" w:color="auto"/>
        <w:left w:val="none" w:sz="0" w:space="0" w:color="auto"/>
        <w:bottom w:val="none" w:sz="0" w:space="0" w:color="auto"/>
        <w:right w:val="none" w:sz="0" w:space="0" w:color="auto"/>
      </w:divBdr>
    </w:div>
    <w:div w:id="1341201568">
      <w:bodyDiv w:val="1"/>
      <w:marLeft w:val="0"/>
      <w:marRight w:val="0"/>
      <w:marTop w:val="0"/>
      <w:marBottom w:val="0"/>
      <w:divBdr>
        <w:top w:val="none" w:sz="0" w:space="0" w:color="auto"/>
        <w:left w:val="none" w:sz="0" w:space="0" w:color="auto"/>
        <w:bottom w:val="none" w:sz="0" w:space="0" w:color="auto"/>
        <w:right w:val="none" w:sz="0" w:space="0" w:color="auto"/>
      </w:divBdr>
    </w:div>
    <w:div w:id="1366365212">
      <w:bodyDiv w:val="1"/>
      <w:marLeft w:val="0"/>
      <w:marRight w:val="0"/>
      <w:marTop w:val="0"/>
      <w:marBottom w:val="0"/>
      <w:divBdr>
        <w:top w:val="none" w:sz="0" w:space="0" w:color="auto"/>
        <w:left w:val="none" w:sz="0" w:space="0" w:color="auto"/>
        <w:bottom w:val="none" w:sz="0" w:space="0" w:color="auto"/>
        <w:right w:val="none" w:sz="0" w:space="0" w:color="auto"/>
      </w:divBdr>
    </w:div>
    <w:div w:id="1381633925">
      <w:bodyDiv w:val="1"/>
      <w:marLeft w:val="0"/>
      <w:marRight w:val="0"/>
      <w:marTop w:val="0"/>
      <w:marBottom w:val="0"/>
      <w:divBdr>
        <w:top w:val="none" w:sz="0" w:space="0" w:color="auto"/>
        <w:left w:val="none" w:sz="0" w:space="0" w:color="auto"/>
        <w:bottom w:val="none" w:sz="0" w:space="0" w:color="auto"/>
        <w:right w:val="none" w:sz="0" w:space="0" w:color="auto"/>
      </w:divBdr>
    </w:div>
    <w:div w:id="1401371353">
      <w:bodyDiv w:val="1"/>
      <w:marLeft w:val="0"/>
      <w:marRight w:val="0"/>
      <w:marTop w:val="0"/>
      <w:marBottom w:val="0"/>
      <w:divBdr>
        <w:top w:val="none" w:sz="0" w:space="0" w:color="auto"/>
        <w:left w:val="none" w:sz="0" w:space="0" w:color="auto"/>
        <w:bottom w:val="none" w:sz="0" w:space="0" w:color="auto"/>
        <w:right w:val="none" w:sz="0" w:space="0" w:color="auto"/>
      </w:divBdr>
    </w:div>
    <w:div w:id="1406538222">
      <w:bodyDiv w:val="1"/>
      <w:marLeft w:val="0"/>
      <w:marRight w:val="0"/>
      <w:marTop w:val="0"/>
      <w:marBottom w:val="0"/>
      <w:divBdr>
        <w:top w:val="none" w:sz="0" w:space="0" w:color="auto"/>
        <w:left w:val="none" w:sz="0" w:space="0" w:color="auto"/>
        <w:bottom w:val="none" w:sz="0" w:space="0" w:color="auto"/>
        <w:right w:val="none" w:sz="0" w:space="0" w:color="auto"/>
      </w:divBdr>
    </w:div>
    <w:div w:id="1406613361">
      <w:bodyDiv w:val="1"/>
      <w:marLeft w:val="0"/>
      <w:marRight w:val="0"/>
      <w:marTop w:val="0"/>
      <w:marBottom w:val="0"/>
      <w:divBdr>
        <w:top w:val="none" w:sz="0" w:space="0" w:color="auto"/>
        <w:left w:val="none" w:sz="0" w:space="0" w:color="auto"/>
        <w:bottom w:val="none" w:sz="0" w:space="0" w:color="auto"/>
        <w:right w:val="none" w:sz="0" w:space="0" w:color="auto"/>
      </w:divBdr>
    </w:div>
    <w:div w:id="1412504678">
      <w:bodyDiv w:val="1"/>
      <w:marLeft w:val="0"/>
      <w:marRight w:val="0"/>
      <w:marTop w:val="0"/>
      <w:marBottom w:val="0"/>
      <w:divBdr>
        <w:top w:val="none" w:sz="0" w:space="0" w:color="auto"/>
        <w:left w:val="none" w:sz="0" w:space="0" w:color="auto"/>
        <w:bottom w:val="none" w:sz="0" w:space="0" w:color="auto"/>
        <w:right w:val="none" w:sz="0" w:space="0" w:color="auto"/>
      </w:divBdr>
    </w:div>
    <w:div w:id="1429738224">
      <w:bodyDiv w:val="1"/>
      <w:marLeft w:val="0"/>
      <w:marRight w:val="0"/>
      <w:marTop w:val="0"/>
      <w:marBottom w:val="0"/>
      <w:divBdr>
        <w:top w:val="none" w:sz="0" w:space="0" w:color="auto"/>
        <w:left w:val="none" w:sz="0" w:space="0" w:color="auto"/>
        <w:bottom w:val="none" w:sz="0" w:space="0" w:color="auto"/>
        <w:right w:val="none" w:sz="0" w:space="0" w:color="auto"/>
      </w:divBdr>
    </w:div>
    <w:div w:id="1437675718">
      <w:bodyDiv w:val="1"/>
      <w:marLeft w:val="0"/>
      <w:marRight w:val="0"/>
      <w:marTop w:val="0"/>
      <w:marBottom w:val="0"/>
      <w:divBdr>
        <w:top w:val="none" w:sz="0" w:space="0" w:color="auto"/>
        <w:left w:val="none" w:sz="0" w:space="0" w:color="auto"/>
        <w:bottom w:val="none" w:sz="0" w:space="0" w:color="auto"/>
        <w:right w:val="none" w:sz="0" w:space="0" w:color="auto"/>
      </w:divBdr>
    </w:div>
    <w:div w:id="1555198854">
      <w:bodyDiv w:val="1"/>
      <w:marLeft w:val="0"/>
      <w:marRight w:val="0"/>
      <w:marTop w:val="0"/>
      <w:marBottom w:val="0"/>
      <w:divBdr>
        <w:top w:val="none" w:sz="0" w:space="0" w:color="auto"/>
        <w:left w:val="none" w:sz="0" w:space="0" w:color="auto"/>
        <w:bottom w:val="none" w:sz="0" w:space="0" w:color="auto"/>
        <w:right w:val="none" w:sz="0" w:space="0" w:color="auto"/>
      </w:divBdr>
    </w:div>
    <w:div w:id="1636333302">
      <w:bodyDiv w:val="1"/>
      <w:marLeft w:val="0"/>
      <w:marRight w:val="0"/>
      <w:marTop w:val="0"/>
      <w:marBottom w:val="0"/>
      <w:divBdr>
        <w:top w:val="none" w:sz="0" w:space="0" w:color="auto"/>
        <w:left w:val="none" w:sz="0" w:space="0" w:color="auto"/>
        <w:bottom w:val="none" w:sz="0" w:space="0" w:color="auto"/>
        <w:right w:val="none" w:sz="0" w:space="0" w:color="auto"/>
      </w:divBdr>
    </w:div>
    <w:div w:id="1639728049">
      <w:bodyDiv w:val="1"/>
      <w:marLeft w:val="0"/>
      <w:marRight w:val="0"/>
      <w:marTop w:val="0"/>
      <w:marBottom w:val="0"/>
      <w:divBdr>
        <w:top w:val="none" w:sz="0" w:space="0" w:color="auto"/>
        <w:left w:val="none" w:sz="0" w:space="0" w:color="auto"/>
        <w:bottom w:val="none" w:sz="0" w:space="0" w:color="auto"/>
        <w:right w:val="none" w:sz="0" w:space="0" w:color="auto"/>
      </w:divBdr>
    </w:div>
    <w:div w:id="1654869877">
      <w:bodyDiv w:val="1"/>
      <w:marLeft w:val="0"/>
      <w:marRight w:val="0"/>
      <w:marTop w:val="0"/>
      <w:marBottom w:val="0"/>
      <w:divBdr>
        <w:top w:val="none" w:sz="0" w:space="0" w:color="auto"/>
        <w:left w:val="none" w:sz="0" w:space="0" w:color="auto"/>
        <w:bottom w:val="none" w:sz="0" w:space="0" w:color="auto"/>
        <w:right w:val="none" w:sz="0" w:space="0" w:color="auto"/>
      </w:divBdr>
    </w:div>
    <w:div w:id="1679426021">
      <w:bodyDiv w:val="1"/>
      <w:marLeft w:val="0"/>
      <w:marRight w:val="0"/>
      <w:marTop w:val="0"/>
      <w:marBottom w:val="0"/>
      <w:divBdr>
        <w:top w:val="none" w:sz="0" w:space="0" w:color="auto"/>
        <w:left w:val="none" w:sz="0" w:space="0" w:color="auto"/>
        <w:bottom w:val="none" w:sz="0" w:space="0" w:color="auto"/>
        <w:right w:val="none" w:sz="0" w:space="0" w:color="auto"/>
      </w:divBdr>
    </w:div>
    <w:div w:id="1685326725">
      <w:bodyDiv w:val="1"/>
      <w:marLeft w:val="0"/>
      <w:marRight w:val="0"/>
      <w:marTop w:val="0"/>
      <w:marBottom w:val="0"/>
      <w:divBdr>
        <w:top w:val="none" w:sz="0" w:space="0" w:color="auto"/>
        <w:left w:val="none" w:sz="0" w:space="0" w:color="auto"/>
        <w:bottom w:val="none" w:sz="0" w:space="0" w:color="auto"/>
        <w:right w:val="none" w:sz="0" w:space="0" w:color="auto"/>
      </w:divBdr>
    </w:div>
    <w:div w:id="1716805844">
      <w:bodyDiv w:val="1"/>
      <w:marLeft w:val="0"/>
      <w:marRight w:val="0"/>
      <w:marTop w:val="0"/>
      <w:marBottom w:val="0"/>
      <w:divBdr>
        <w:top w:val="none" w:sz="0" w:space="0" w:color="auto"/>
        <w:left w:val="none" w:sz="0" w:space="0" w:color="auto"/>
        <w:bottom w:val="none" w:sz="0" w:space="0" w:color="auto"/>
        <w:right w:val="none" w:sz="0" w:space="0" w:color="auto"/>
      </w:divBdr>
    </w:div>
    <w:div w:id="1730229120">
      <w:bodyDiv w:val="1"/>
      <w:marLeft w:val="0"/>
      <w:marRight w:val="0"/>
      <w:marTop w:val="0"/>
      <w:marBottom w:val="0"/>
      <w:divBdr>
        <w:top w:val="none" w:sz="0" w:space="0" w:color="auto"/>
        <w:left w:val="none" w:sz="0" w:space="0" w:color="auto"/>
        <w:bottom w:val="none" w:sz="0" w:space="0" w:color="auto"/>
        <w:right w:val="none" w:sz="0" w:space="0" w:color="auto"/>
      </w:divBdr>
    </w:div>
    <w:div w:id="1753505045">
      <w:bodyDiv w:val="1"/>
      <w:marLeft w:val="0"/>
      <w:marRight w:val="0"/>
      <w:marTop w:val="0"/>
      <w:marBottom w:val="0"/>
      <w:divBdr>
        <w:top w:val="none" w:sz="0" w:space="0" w:color="auto"/>
        <w:left w:val="none" w:sz="0" w:space="0" w:color="auto"/>
        <w:bottom w:val="none" w:sz="0" w:space="0" w:color="auto"/>
        <w:right w:val="none" w:sz="0" w:space="0" w:color="auto"/>
      </w:divBdr>
    </w:div>
    <w:div w:id="1753701636">
      <w:bodyDiv w:val="1"/>
      <w:marLeft w:val="0"/>
      <w:marRight w:val="0"/>
      <w:marTop w:val="0"/>
      <w:marBottom w:val="0"/>
      <w:divBdr>
        <w:top w:val="none" w:sz="0" w:space="0" w:color="auto"/>
        <w:left w:val="none" w:sz="0" w:space="0" w:color="auto"/>
        <w:bottom w:val="none" w:sz="0" w:space="0" w:color="auto"/>
        <w:right w:val="none" w:sz="0" w:space="0" w:color="auto"/>
      </w:divBdr>
    </w:div>
    <w:div w:id="1777869357">
      <w:bodyDiv w:val="1"/>
      <w:marLeft w:val="0"/>
      <w:marRight w:val="0"/>
      <w:marTop w:val="0"/>
      <w:marBottom w:val="0"/>
      <w:divBdr>
        <w:top w:val="none" w:sz="0" w:space="0" w:color="auto"/>
        <w:left w:val="none" w:sz="0" w:space="0" w:color="auto"/>
        <w:bottom w:val="none" w:sz="0" w:space="0" w:color="auto"/>
        <w:right w:val="none" w:sz="0" w:space="0" w:color="auto"/>
      </w:divBdr>
    </w:div>
    <w:div w:id="1784229836">
      <w:bodyDiv w:val="1"/>
      <w:marLeft w:val="0"/>
      <w:marRight w:val="0"/>
      <w:marTop w:val="0"/>
      <w:marBottom w:val="0"/>
      <w:divBdr>
        <w:top w:val="none" w:sz="0" w:space="0" w:color="auto"/>
        <w:left w:val="none" w:sz="0" w:space="0" w:color="auto"/>
        <w:bottom w:val="none" w:sz="0" w:space="0" w:color="auto"/>
        <w:right w:val="none" w:sz="0" w:space="0" w:color="auto"/>
      </w:divBdr>
    </w:div>
    <w:div w:id="1786074648">
      <w:bodyDiv w:val="1"/>
      <w:marLeft w:val="0"/>
      <w:marRight w:val="0"/>
      <w:marTop w:val="0"/>
      <w:marBottom w:val="0"/>
      <w:divBdr>
        <w:top w:val="none" w:sz="0" w:space="0" w:color="auto"/>
        <w:left w:val="none" w:sz="0" w:space="0" w:color="auto"/>
        <w:bottom w:val="none" w:sz="0" w:space="0" w:color="auto"/>
        <w:right w:val="none" w:sz="0" w:space="0" w:color="auto"/>
      </w:divBdr>
    </w:div>
    <w:div w:id="1812870846">
      <w:bodyDiv w:val="1"/>
      <w:marLeft w:val="0"/>
      <w:marRight w:val="0"/>
      <w:marTop w:val="0"/>
      <w:marBottom w:val="0"/>
      <w:divBdr>
        <w:top w:val="none" w:sz="0" w:space="0" w:color="auto"/>
        <w:left w:val="none" w:sz="0" w:space="0" w:color="auto"/>
        <w:bottom w:val="none" w:sz="0" w:space="0" w:color="auto"/>
        <w:right w:val="none" w:sz="0" w:space="0" w:color="auto"/>
      </w:divBdr>
    </w:div>
    <w:div w:id="1892304118">
      <w:bodyDiv w:val="1"/>
      <w:marLeft w:val="0"/>
      <w:marRight w:val="0"/>
      <w:marTop w:val="0"/>
      <w:marBottom w:val="0"/>
      <w:divBdr>
        <w:top w:val="none" w:sz="0" w:space="0" w:color="auto"/>
        <w:left w:val="none" w:sz="0" w:space="0" w:color="auto"/>
        <w:bottom w:val="none" w:sz="0" w:space="0" w:color="auto"/>
        <w:right w:val="none" w:sz="0" w:space="0" w:color="auto"/>
      </w:divBdr>
    </w:div>
    <w:div w:id="1923761656">
      <w:bodyDiv w:val="1"/>
      <w:marLeft w:val="0"/>
      <w:marRight w:val="0"/>
      <w:marTop w:val="0"/>
      <w:marBottom w:val="0"/>
      <w:divBdr>
        <w:top w:val="none" w:sz="0" w:space="0" w:color="auto"/>
        <w:left w:val="none" w:sz="0" w:space="0" w:color="auto"/>
        <w:bottom w:val="none" w:sz="0" w:space="0" w:color="auto"/>
        <w:right w:val="none" w:sz="0" w:space="0" w:color="auto"/>
      </w:divBdr>
    </w:div>
    <w:div w:id="1943487976">
      <w:bodyDiv w:val="1"/>
      <w:marLeft w:val="0"/>
      <w:marRight w:val="0"/>
      <w:marTop w:val="0"/>
      <w:marBottom w:val="0"/>
      <w:divBdr>
        <w:top w:val="none" w:sz="0" w:space="0" w:color="auto"/>
        <w:left w:val="none" w:sz="0" w:space="0" w:color="auto"/>
        <w:bottom w:val="none" w:sz="0" w:space="0" w:color="auto"/>
        <w:right w:val="none" w:sz="0" w:space="0" w:color="auto"/>
      </w:divBdr>
    </w:div>
    <w:div w:id="1970208838">
      <w:bodyDiv w:val="1"/>
      <w:marLeft w:val="0"/>
      <w:marRight w:val="0"/>
      <w:marTop w:val="0"/>
      <w:marBottom w:val="0"/>
      <w:divBdr>
        <w:top w:val="none" w:sz="0" w:space="0" w:color="auto"/>
        <w:left w:val="none" w:sz="0" w:space="0" w:color="auto"/>
        <w:bottom w:val="none" w:sz="0" w:space="0" w:color="auto"/>
        <w:right w:val="none" w:sz="0" w:space="0" w:color="auto"/>
      </w:divBdr>
    </w:div>
    <w:div w:id="1977028518">
      <w:bodyDiv w:val="1"/>
      <w:marLeft w:val="0"/>
      <w:marRight w:val="0"/>
      <w:marTop w:val="0"/>
      <w:marBottom w:val="0"/>
      <w:divBdr>
        <w:top w:val="none" w:sz="0" w:space="0" w:color="auto"/>
        <w:left w:val="none" w:sz="0" w:space="0" w:color="auto"/>
        <w:bottom w:val="none" w:sz="0" w:space="0" w:color="auto"/>
        <w:right w:val="none" w:sz="0" w:space="0" w:color="auto"/>
      </w:divBdr>
    </w:div>
    <w:div w:id="1998992087">
      <w:bodyDiv w:val="1"/>
      <w:marLeft w:val="0"/>
      <w:marRight w:val="0"/>
      <w:marTop w:val="0"/>
      <w:marBottom w:val="0"/>
      <w:divBdr>
        <w:top w:val="none" w:sz="0" w:space="0" w:color="auto"/>
        <w:left w:val="none" w:sz="0" w:space="0" w:color="auto"/>
        <w:bottom w:val="none" w:sz="0" w:space="0" w:color="auto"/>
        <w:right w:val="none" w:sz="0" w:space="0" w:color="auto"/>
      </w:divBdr>
    </w:div>
    <w:div w:id="2003778025">
      <w:bodyDiv w:val="1"/>
      <w:marLeft w:val="0"/>
      <w:marRight w:val="0"/>
      <w:marTop w:val="0"/>
      <w:marBottom w:val="0"/>
      <w:divBdr>
        <w:top w:val="none" w:sz="0" w:space="0" w:color="auto"/>
        <w:left w:val="none" w:sz="0" w:space="0" w:color="auto"/>
        <w:bottom w:val="none" w:sz="0" w:space="0" w:color="auto"/>
        <w:right w:val="none" w:sz="0" w:space="0" w:color="auto"/>
      </w:divBdr>
    </w:div>
    <w:div w:id="2032681767">
      <w:bodyDiv w:val="1"/>
      <w:marLeft w:val="0"/>
      <w:marRight w:val="0"/>
      <w:marTop w:val="0"/>
      <w:marBottom w:val="0"/>
      <w:divBdr>
        <w:top w:val="none" w:sz="0" w:space="0" w:color="auto"/>
        <w:left w:val="none" w:sz="0" w:space="0" w:color="auto"/>
        <w:bottom w:val="none" w:sz="0" w:space="0" w:color="auto"/>
        <w:right w:val="none" w:sz="0" w:space="0" w:color="auto"/>
      </w:divBdr>
    </w:div>
    <w:div w:id="2106655263">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1892049">
      <w:bodyDiv w:val="1"/>
      <w:marLeft w:val="0"/>
      <w:marRight w:val="0"/>
      <w:marTop w:val="0"/>
      <w:marBottom w:val="0"/>
      <w:divBdr>
        <w:top w:val="none" w:sz="0" w:space="0" w:color="auto"/>
        <w:left w:val="none" w:sz="0" w:space="0" w:color="auto"/>
        <w:bottom w:val="none" w:sz="0" w:space="0" w:color="auto"/>
        <w:right w:val="none" w:sz="0" w:space="0" w:color="auto"/>
      </w:divBdr>
    </w:div>
    <w:div w:id="213551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hyperlink" Target="https://www.nextcomp.cz/articles/105620" TargetMode="External"/><Relationship Id="rId68" Type="http://schemas.openxmlformats.org/officeDocument/2006/relationships/hyperlink" Target="https://www.wifi-professionals.com/2019/01/4-way-handshak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cisco.com/c/en/us/support/docs/smb/routers/cisco-rv-series-small-business-routers/smb5652-configure-multiple-ssids-on-a-network.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commentsExtended" Target="commentsExtended.xml"/><Relationship Id="rId56" Type="http://schemas.openxmlformats.org/officeDocument/2006/relationships/image" Target="media/image44.png"/><Relationship Id="rId64" Type="http://schemas.openxmlformats.org/officeDocument/2006/relationships/hyperlink" Target="https://networklessons.com/cisco/ccnp-encor-350-401/wpa-and-wpa2-4-way-handshake" TargetMode="External"/><Relationship Id="rId69" Type="http://schemas.openxmlformats.org/officeDocument/2006/relationships/hyperlink" Target="https://hackenproof.com/blog/for-hackers/how-to-hack-wifi-wps-pixie-dust"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www.accessagility.com/rogue-wifi-wireless-access-point-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hyperlink" Target="https://www.ques10.com/p/14141/explain-wep-in-detai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cyberark.com/resources/threat-research-blog/cracking-wifi-at-scale-with-one-simple-trick"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6/09/relationships/commentsIds" Target="commentsIds.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cable.co.uk/broadband/guides/router-security/"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microsoft.com/office/2018/08/relationships/commentsExtensible" Target="commentsExtensible.xml"/><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khanacademy.org/computing/computers-and-internet/xcae6f4a7ff015e7d:online-data-security/xcae6f4a7ff015e7d:cyber-attacks/a/rogue-access-points-mitm-attac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ani&#353;\Plocha\hlavi&#269;ka.dot"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Rad24</b:Tag>
    <b:SourceType>InternetSite</b:SourceType>
    <b:Guid>{C60B66A3-0265-4299-9063-9D22269DAA3D}</b:Guid>
    <b:Author>
      <b:Author>
        <b:NameList>
          <b:Person>
            <b:Last>Vyas</b:Last>
            <b:First>Radhika</b:First>
          </b:Person>
        </b:NameList>
      </b:Author>
    </b:Author>
    <b:Title>What is WEP Security?</b:Title>
    <b:InternetSiteTitle>securew2</b:InternetSiteTitle>
    <b:YearAccessed>2024</b:YearAccessed>
    <b:MonthAccessed>říjen</b:MonthAccessed>
    <b:DayAccessed>15</b:DayAccessed>
    <b:URL>https://www.securew2.com/blog/what-is-wep-security</b:URL>
    <b:RefOrder>11</b:RefOrder>
  </b:Source>
  <b:Source>
    <b:Tag>tea24</b:Tag>
    <b:SourceType>InternetSite</b:SourceType>
    <b:Guid>{EBF6AAF6-EB48-4245-A112-A5E1A5B9F661}</b:Guid>
    <b:Author>
      <b:Author>
        <b:NameList>
          <b:Person>
            <b:Last>teamques10</b:Last>
          </b:Person>
        </b:NameList>
      </b:Author>
    </b:Author>
    <b:Title>Explain WEP in detail</b:Title>
    <b:InternetSiteTitle>ques10.com</b:InternetSiteTitle>
    <b:YearAccessed>2024</b:YearAccessed>
    <b:MonthAccessed>12</b:MonthAccessed>
    <b:DayAccessed>3</b:DayAccessed>
    <b:URL>https://www.ques10.com/p/14141/explain-wep-in-detail/</b:URL>
    <b:RefOrder>5</b:RefOrder>
  </b:Source>
  <b:Source>
    <b:Tag>Myk24</b:Tag>
    <b:SourceType>InternetSite</b:SourceType>
    <b:Guid>{CF80EAB8-7C07-4E19-B181-84748982FF98}</b:Guid>
    <b:Author>
      <b:Author>
        <b:NameList>
          <b:Person>
            <b:Last>Stepanov</b:Last>
            <b:First>Mykhailo</b:First>
          </b:Person>
        </b:NameList>
      </b:Author>
    </b:Author>
    <b:Title>[Part 2] How to Hack Into Wi-Fi – WPS Pixie Dust</b:Title>
    <b:InternetSiteTitle>hackenproof</b:InternetSiteTitle>
    <b:YearAccessed>2024</b:YearAccessed>
    <b:MonthAccessed>listopad</b:MonthAccessed>
    <b:DayAccessed>4</b:DayAccessed>
    <b:URL>https://hackenproof.com/blog/for-hackers/how-to-hack-wifi-wps-pixie-dust</b:URL>
    <b:RefOrder>7</b:RefOrder>
  </b:Source>
  <b:Source>
    <b:Tag>Kel24</b:Tag>
    <b:SourceType>InternetSite</b:SourceType>
    <b:Guid>{7A932E95-2BAA-4111-8830-E50FAE186BA9}</b:Guid>
    <b:Author>
      <b:Author>
        <b:NameList>
          <b:Person>
            <b:Last>Kinzer</b:Last>
            <b:First>Kelsey</b:First>
          </b:Person>
        </b:NameList>
      </b:Author>
    </b:Author>
    <b:Title>How Does RADIUS Improve WiFi Security?</b:Title>
    <b:InternetSiteTitle>jumpcloud</b:InternetSiteTitle>
    <b:YearAccessed>2024</b:YearAccessed>
    <b:MonthAccessed>říjen</b:MonthAccessed>
    <b:DayAccessed>16</b:DayAccessed>
    <b:URL>https://jumpcloud.com/blog/radius-improve-wifi-security</b:URL>
    <b:RefOrder>12</b:RefOrder>
  </b:Source>
  <b:Source>
    <b:Tag>Lin24</b:Tag>
    <b:SourceType>InternetSite</b:SourceType>
    <b:Guid>{5884CE82-112A-4D42-AA7A-8FC82A8C2E43}</b:Guid>
    <b:Author>
      <b:Author>
        <b:NameList>
          <b:Person>
            <b:Last>Ikechukwu</b:Last>
            <b:First>Linda</b:First>
          </b:Person>
        </b:NameList>
      </b:Author>
    </b:Author>
    <b:Title>Everything You Should Know About Wi-Fi Security</b:Title>
    <b:InternetSiteTitle>smallstep</b:InternetSiteTitle>
    <b:YearAccessed>2024</b:YearAccessed>
    <b:MonthAccessed>Říjen</b:MonthAccessed>
    <b:DayAccessed>15</b:DayAccessed>
    <b:URL>https://smallstep.com/blog/everything-wifi-security/</b:URL>
    <b:RefOrder>13</b:RefOrder>
  </b:Source>
  <b:Source>
    <b:Tag>Cha24</b:Tag>
    <b:SourceType>InternetSite</b:SourceType>
    <b:Guid>{42B47257-E4F3-4F1E-B3BD-8F0C991053AC}</b:Guid>
    <b:Author>
      <b:Author>
        <b:NameList>
          <b:Person>
            <b:Last>Charlie Bromberg</b:Last>
            <b:First>Joker2a</b:First>
          </b:Person>
        </b:NameList>
      </b:Author>
    </b:Author>
    <b:Title>WPS</b:Title>
    <b:InternetSiteTitle>thehacker</b:InternetSiteTitle>
    <b:YearAccessed>2024</b:YearAccessed>
    <b:MonthAccessed>listopad</b:MonthAccessed>
    <b:DayAccessed>4</b:DayAccessed>
    <b:URL>https://www.thehacker.recipes/radio/wi-fi/wps/</b:URL>
    <b:RefOrder>14</b:RefOrder>
  </b:Source>
  <b:Source>
    <b:Tag>Raj24</b:Tag>
    <b:SourceType>InternetSite</b:SourceType>
    <b:Guid>{BCF649BD-96F3-456B-B900-A0BDB00AD552}</b:Guid>
    <b:Author>
      <b:Author>
        <b:NameList>
          <b:Person>
            <b:Last>Chandel</b:Last>
            <b:First>Raj</b:First>
          </b:Person>
        </b:NameList>
      </b:Author>
    </b:Author>
    <b:Title>Wireless Penetration Testing: PMKID Attack</b:Title>
    <b:InternetSiteTitle>hackingarticles</b:InternetSiteTitle>
    <b:YearAccessed>2024</b:YearAccessed>
    <b:MonthAccessed>listopad</b:MonthAccessed>
    <b:DayAccessed>4</b:DayAccessed>
    <b:URL>https://www.hackingarticles.in/wireless-penetration-testing-pmkid-attack/</b:URL>
    <b:RefOrder>15</b:RefOrder>
  </b:Source>
  <b:Source>
    <b:Tag>Dan24</b:Tag>
    <b:SourceType>InternetSite</b:SourceType>
    <b:Guid>{FCC77DD7-30DD-4BD4-9C1E-EA8995120473}</b:Guid>
    <b:Author>
      <b:Author>
        <b:NameList>
          <b:Person>
            <b:Last>Howdle</b:Last>
            <b:First>Dan</b:First>
          </b:Person>
        </b:NameList>
      </b:Author>
    </b:Author>
    <b:Title>Securing your Wi-Fi router: Protect your home network</b:Title>
    <b:InternetSiteTitle>cable.co.uk</b:InternetSiteTitle>
    <b:YearAccessed>2024</b:YearAccessed>
    <b:MonthAccessed>12</b:MonthAccessed>
    <b:DayAccessed>3</b:DayAccessed>
    <b:URL>https://www.cable.co.uk/broadband/guides/router-security/</b:URL>
    <b:RefOrder>3</b:RefOrder>
  </b:Source>
  <b:Source>
    <b:Tag>Ido24</b:Tag>
    <b:SourceType>InternetSite</b:SourceType>
    <b:Guid>{22B74025-5000-44EF-BEF2-7D72D1E9B253}</b:Guid>
    <b:Author>
      <b:Author>
        <b:NameList>
          <b:Person>
            <b:Last>Hoorvitch</b:Last>
            <b:First>Ido</b:First>
          </b:Person>
        </b:NameList>
      </b:Author>
    </b:Author>
    <b:Title>Cracking WiFi at Scale with One Simple Trick</b:Title>
    <b:InternetSiteTitle>cyberark</b:InternetSiteTitle>
    <b:YearAccessed>2024</b:YearAccessed>
    <b:MonthAccessed>listopad</b:MonthAccessed>
    <b:DayAccessed>4</b:DayAccessed>
    <b:URL>https://www.cyberark.com/resources/threat-research-blog/cracking-wifi-at-scale-with-one-simple-trick</b:URL>
    <b:RefOrder>8</b:RefOrder>
  </b:Source>
  <b:Source>
    <b:Tag>Ale24</b:Tag>
    <b:SourceType>InternetSite</b:SourceType>
    <b:Guid>{FA7A906E-6B4C-4DA1-B74D-9FB916669769}</b:Guid>
    <b:Author>
      <b:Author>
        <b:NameList>
          <b:Person>
            <b:Last>Gillis</b:Last>
            <b:First>Alexander</b:First>
            <b:Middle>S.</b:Middle>
          </b:Person>
        </b:NameList>
      </b:Author>
    </b:Author>
    <b:Title>Wi-Fi Protected Access (WPA)</b:Title>
    <b:InternetSiteTitle>techtarget</b:InternetSiteTitle>
    <b:YearAccessed>2024</b:YearAccessed>
    <b:MonthAccessed>říjen</b:MonthAccessed>
    <b:DayAccessed>15</b:DayAccessed>
    <b:URL>https://www.techtarget.com/searchmobilecomputing/definition/Wi-Fi-Protected-Access</b:URL>
    <b:RefOrder>16</b:RefOrder>
  </b:Source>
  <b:Source>
    <b:Tag>Ric24</b:Tag>
    <b:SourceType>InternetSite</b:SourceType>
    <b:Guid>{A8B75099-B8AE-44E8-94CA-48EB5C39076D}</b:Guid>
    <b:Author>
      <b:Author>
        <b:NameList>
          <b:Person>
            <b:Last>Gargan</b:Last>
            <b:First>Richard</b:First>
          </b:Person>
        </b:NameList>
      </b:Author>
    </b:Author>
    <b:Title>Network Access With DPP (Device Provisioning Protocol)</b:Title>
    <b:InternetSiteTitle>netmaker</b:InternetSiteTitle>
    <b:YearAccessed>2024</b:YearAccessed>
    <b:MonthAccessed>říjen</b:MonthAccessed>
    <b:DayAccessed>16</b:DayAccessed>
    <b:URL>https://www.netmaker.io/resources/device-provisioning-protocol-dpp</b:URL>
    <b:RefOrder>17</b:RefOrder>
  </b:Source>
  <b:Source>
    <b:Tag>Ili24</b:Tag>
    <b:SourceType>InternetSite</b:SourceType>
    <b:Guid>{73CCEAFA-D4E0-4FAB-B188-559B4FCC4615}</b:Guid>
    <b:Author>
      <b:Author>
        <b:NameList>
          <b:Person>
            <b:Last>Garakh</b:Last>
            <b:First>Iliya</b:First>
          </b:Person>
        </b:NameList>
      </b:Author>
    </b:Author>
    <b:Title>WPS – What is it, and how does it work?</b:Title>
    <b:InternetSiteTitle>passwork</b:InternetSiteTitle>
    <b:YearAccessed>2024</b:YearAccessed>
    <b:MonthAccessed>říjen</b:MonthAccessed>
    <b:DayAccessed>16</b:DayAccessed>
    <b:URL>https://passwork.pro/blog/what-is-wps/</b:URL>
    <b:RefOrder>18</b:RefOrder>
  </b:Source>
  <b:Source>
    <b:Tag>sam24</b:Tag>
    <b:SourceType>InternetSite</b:SourceType>
    <b:Guid>{6781B453-2BC2-4681-80E3-8AA8EBE5D5C9}</b:Guid>
    <b:Title>Cisco WiFi - základní principy a protokoly</b:Title>
    <b:InternetSiteTitle>samuraj-cz</b:InternetSiteTitle>
    <b:YearAccessed>2024</b:YearAccessed>
    <b:MonthAccessed>Říjen</b:MonthAccessed>
    <b:DayAccessed>14</b:DayAccessed>
    <b:URL>https://www.samuraj-cz.com/clanek/cisco-wifi-zakladni-principy-a-protokoly/</b:URL>
    <b:Author>
      <b:Author>
        <b:NameList>
          <b:Person>
            <b:Last>Bouška</b:Last>
            <b:First>Petr</b:First>
          </b:Person>
        </b:NameList>
      </b:Author>
    </b:Author>
    <b:RefOrder>19</b:RefOrder>
  </b:Source>
  <b:Source>
    <b:Tag>Acc24</b:Tag>
    <b:SourceType>InternetSite</b:SourceType>
    <b:Guid>{6EDFFE39-B4AE-468C-BF5A-E1B1608544C7}</b:Guid>
    <b:Author>
      <b:Author>
        <b:NameList>
          <b:Person>
            <b:Last>Accessagility</b:Last>
          </b:Person>
        </b:NameList>
      </b:Author>
    </b:Author>
    <b:Title>Rogue Access Points</b:Title>
    <b:InternetSiteTitle>accessagility.com </b:InternetSiteTitle>
    <b:YearAccessed>2024</b:YearAccessed>
    <b:MonthAccessed>12</b:MonthAccessed>
    <b:DayAccessed>3</b:DayAccessed>
    <b:URL>https://www.accessagility.com/rogue-wifi-wireless-access-point-ap</b:URL>
    <b:RefOrder>10</b:RefOrder>
  </b:Source>
  <b:Source>
    <b:Tag>Cyb24</b:Tag>
    <b:SourceType>InternetSite</b:SourceType>
    <b:Guid>{320B5390-F94C-4220-8F7E-68A4B60F8198}</b:Guid>
    <b:Author>
      <b:Author>
        <b:Corporate>Cybersecura</b:Corporate>
      </b:Author>
    </b:Author>
    <b:Title>WPA/WPA2 cracking, PMKID, Evil Twin... Overview of attacks and threats to Wi-Fi in 2022</b:Title>
    <b:InternetSiteTitle>cybersecura</b:InternetSiteTitle>
    <b:ProductionCompany>Cybersecura</b:ProductionCompany>
    <b:YearAccessed>2024</b:YearAccessed>
    <b:MonthAccessed>listopad</b:MonthAccessed>
    <b:DayAccessed>3</b:DayAccessed>
    <b:URL>https://www.cybersecura.com/en/post/overview-of-attacks-and-threats-to-wifi-in-2022</b:URL>
    <b:RefOrder>20</b:RefOrder>
  </b:Source>
  <b:Source>
    <b:Tag>Jak24</b:Tag>
    <b:SourceType>InternetSite</b:SourceType>
    <b:Guid>{AD869E9D-C8FD-4C75-9259-79FE9ECE741F}</b:Guid>
    <b:Title>Jak vybrat wifi router?</b:Title>
    <b:InternetSiteTitle>nextcomp.cz</b:InternetSiteTitle>
    <b:YearAccessed>2024</b:YearAccessed>
    <b:MonthAccessed>12</b:MonthAccessed>
    <b:DayAccessed>3</b:DayAccessed>
    <b:URL>https://www.nextcomp.cz/articles/105620</b:URL>
    <b:Author>
      <b:Author>
        <b:Corporate>Nextcomp</b:Corporate>
      </b:Author>
    </b:Author>
    <b:RefOrder>1</b:RefOrder>
  </b:Source>
  <b:Source>
    <b:Tag>Cis24</b:Tag>
    <b:SourceType>InternetSite</b:SourceType>
    <b:Guid>{DD2D9621-C0AF-4ECA-B380-3BA2C5F74157}</b:Guid>
    <b:Author>
      <b:Author>
        <b:Corporate>Cisco</b:Corporate>
      </b:Author>
    </b:Author>
    <b:Title>Configure Multiple SSIDs on a Network</b:Title>
    <b:InternetSiteTitle>cisco.com</b:InternetSiteTitle>
    <b:ProductionCompany>Cisco</b:ProductionCompany>
    <b:YearAccessed>2024</b:YearAccessed>
    <b:MonthAccessed>12</b:MonthAccessed>
    <b:DayAccessed>3</b:DayAccessed>
    <b:URL>https://www.cisco.com/c/en/us/support/docs/smb/routers/cisco-rv-series-small-business-routers/smb5652-configure-multiple-ssids-on-a-network.html</b:URL>
    <b:RefOrder>4</b:RefOrder>
  </b:Source>
  <b:Source>
    <b:Tag>WiF24</b:Tag>
    <b:SourceType>InternetSite</b:SourceType>
    <b:Guid>{92468781-7C56-4EE5-94B0-F9C250769942}</b:Guid>
    <b:Author>
      <b:Author>
        <b:Corporate>WiFi Professionals</b:Corporate>
      </b:Author>
    </b:Author>
    <b:Title>4-Way Handshake</b:Title>
    <b:InternetSiteTitle>wifi-professionals.com</b:InternetSiteTitle>
    <b:ProductionCompany>WiFi Professionals</b:ProductionCompany>
    <b:YearAccessed>2024</b:YearAccessed>
    <b:MonthAccessed>12</b:MonthAccessed>
    <b:DayAccessed>3</b:DayAccessed>
    <b:URL>https://www.wifi-professionals.com/2019/01/4-way-handshake</b:URL>
    <b:RefOrder>6</b:RefOrder>
  </b:Source>
  <b:Source>
    <b:Tag>Net24_2</b:Tag>
    <b:SourceType>InternetSite</b:SourceType>
    <b:Guid>{FF3D481F-D209-4981-9021-6D1CB186B42F}</b:Guid>
    <b:Author>
      <b:Author>
        <b:Corporate>NetworkLessons</b:Corporate>
      </b:Author>
    </b:Author>
    <b:Title>WPA and WPA2 4-Way Handshake</b:Title>
    <b:InternetSiteTitle>networklessons.com</b:InternetSiteTitle>
    <b:YearAccessed>2024</b:YearAccessed>
    <b:MonthAccessed>12</b:MonthAccessed>
    <b:DayAccessed>3</b:DayAccessed>
    <b:URL>https://networklessons.com/cisco/ccnp-encor-350-401/wpa-and-wpa2-4-way-handshake</b:URL>
    <b:ProductionCompany>NetworkLessons</b:ProductionCompany>
    <b:RefOrder>2</b:RefOrder>
  </b:Source>
  <b:Source>
    <b:Tag>Phi25</b:Tag>
    <b:SourceType>InternetSite</b:SourceType>
    <b:Guid>{9B3BC777-3CB6-4F46-AA96-193658A5219E}</b:Guid>
    <b:Author>
      <b:Author>
        <b:NameList>
          <b:Person>
            <b:Last>Ebbecke</b:Last>
            <b:First>Philipp</b:First>
          </b:Person>
        </b:NameList>
      </b:Author>
    </b:Author>
    <b:Title>Protected Management Frames enhance Wi-Fi® network security</b:Title>
    <b:InternetSiteTitle>wi-fi.org</b:InternetSiteTitle>
    <b:YearAccessed>2025</b:YearAccessed>
    <b:MonthAccessed>1</b:MonthAccessed>
    <b:DayAccessed>13</b:DayAccessed>
    <b:URL>https://www.wi-fi.org/beacon/philipp-ebbecke/protected-management-frames-enhance-wi-fi-network-security</b:URL>
    <b:RefOrder>21</b:RefOrder>
  </b:Source>
  <b:Source>
    <b:Tag>Net25</b:Tag>
    <b:SourceType>InternetSite</b:SourceType>
    <b:Guid>{1D9149EA-F786-4288-BD2A-DB21ABF21DE4}</b:Guid>
    <b:Author>
      <b:Author>
        <b:Corporate>NetworkLessons</b:Corporate>
      </b:Author>
    </b:Author>
    <b:Title>Introduction to WPA Key Hierarchy</b:Title>
    <b:InternetSiteTitle>networklessons.com</b:InternetSiteTitle>
    <b:ProductionCompany>NetworkLessons</b:ProductionCompany>
    <b:YearAccessed>2025</b:YearAccessed>
    <b:MonthAccessed>1</b:MonthAccessed>
    <b:DayAccessed>11</b:DayAccessed>
    <b:URL>https://networklessons.com/cisco/ccnp-encor-350-401/introduction-to-wpa-key-hierarchy</b:URL>
    <b:RefOrder>22</b:RefOrder>
  </b:Source>
  <b:Source>
    <b:Tag>Nor25</b:Tag>
    <b:SourceType>InternetSite</b:SourceType>
    <b:Guid>{150AF38F-F0EC-46A8-908F-50E7CC62078D}</b:Guid>
    <b:Author>
      <b:Author>
        <b:Corporate>NordVPN</b:Corporate>
      </b:Author>
    </b:Author>
    <b:Title>WEP crack</b:Title>
    <b:InternetSiteTitle>nordvpn.com</b:InternetSiteTitle>
    <b:YearAccessed>2025</b:YearAccessed>
    <b:MonthAccessed>1</b:MonthAccessed>
    <b:DayAccessed>12</b:DayAccessed>
    <b:ProductionCompany>NordVPN</b:ProductionCompany>
    <b:URL>https://nordvpn.com/cybersecurity/glossary/wep-crack/</b:URL>
    <b:RefOrder>23</b:RefOrder>
  </b:Source>
  <b:Source>
    <b:Tag>Mil</b:Tag>
    <b:SourceType>InternetSite</b:SourceType>
    <b:Guid>{ABB989D7-9DEA-4804-A2CD-98A87347B074}</b:Guid>
    <b:Author>
      <b:Author>
        <b:NameList>
          <b:Person>
            <b:Last>Kerslager</b:Last>
            <b:First>Milan</b:First>
          </b:Person>
        </b:NameList>
      </b:Author>
    </b:Author>
    <b:Title>Prolomení WEP</b:Title>
    <b:InternetSiteTitle>pslib.cz</b:InternetSiteTitle>
    <b:URL>https://www.pslib.cz/milan.kerslager/Prolomen%C3%AD_WEP</b:URL>
    <b:YearAccessed>2025</b:YearAccessed>
    <b:MonthAccessed>1</b:MonthAccessed>
    <b:DayAccessed>12</b:DayAccessed>
    <b:RefOrder>24</b:RefOrder>
  </b:Source>
  <b:Source>
    <b:Tag>ayu24</b:Tag>
    <b:SourceType>InternetSite</b:SourceType>
    <b:Guid>{C7209A60-13E7-4594-B979-F11A3BB871F9}</b:Guid>
    <b:Author>
      <b:Author>
        <b:NameList>
          <b:Person>
            <b:Last>ayusharma0698</b:Last>
          </b:Person>
        </b:NameList>
      </b:Author>
    </b:Author>
    <b:Title>Wifi Protected Access (WPA)</b:Title>
    <b:InternetSiteTitle>geeksforgeeks</b:InternetSiteTitle>
    <b:YearAccessed>2024</b:YearAccessed>
    <b:MonthAccessed>říjen</b:MonthAccessed>
    <b:DayAccessed>14</b:DayAccessed>
    <b:URL>https://www.geeksforgeeks.org/wifi-protected-access-wpa/</b:URL>
    <b:RefOrder>25</b:RefOrder>
  </b:Source>
  <b:Source>
    <b:Tag>POD24</b:Tag>
    <b:SourceType>InternetSite</b:SourceType>
    <b:Guid>{1BBD20DE-9E47-4DDE-8250-6AE1F6C3B273}</b:Guid>
    <b:Author>
      <b:Author>
        <b:Corporate>PODA</b:Corporate>
      </b:Author>
    </b:Author>
    <b:Title>Jak funguje domácí Wi-Fi</b:Title>
    <b:InternetSiteTitle>https://www.poda.cz/</b:InternetSiteTitle>
    <b:ProductionCompany>PODA</b:ProductionCompany>
    <b:YearAccessed>2024</b:YearAccessed>
    <b:MonthAccessed>Říjen</b:MonthAccessed>
    <b:DayAccessed>14</b:DayAccessed>
    <b:URL>https://www.poda.cz/novinky/jak-funguje-domaci-wi-fi/</b:URL>
    <b:RefOrder>26</b:RefOrder>
  </b:Source>
  <b:Source>
    <b:Tag>Kha24_2</b:Tag>
    <b:SourceType>InternetSite</b:SourceType>
    <b:Guid>{C6019D06-9D54-4958-BA4B-56A0F4227B74}</b:Guid>
    <b:Author>
      <b:Author>
        <b:Corporate>Khan Academy</b:Corporate>
      </b:Author>
    </b:Author>
    <b:Title>Rogue access points</b:Title>
    <b:InternetSiteTitle>khanacademy.org</b:InternetSiteTitle>
    <b:YearAccessed>2024</b:YearAccessed>
    <b:MonthAccessed>12</b:MonthAccessed>
    <b:DayAccessed>3</b:DayAccessed>
    <b:URL>https://www.khanacademy.org/computing/computers-and-internet/xcae6f4a7ff015e7d:online-data-security/xcae6f4a7ff015e7d:cyber-attacks/a/rogue-access-points-mitm-attacks</b:URL>
    <b:ProductionCompany>Khan Academy</b:ProductionCompany>
    <b:RefOrder>9</b:RefOrder>
  </b:Source>
  <b:Source>
    <b:Tag>ZIM25</b:Tag>
    <b:SourceType>InternetSite</b:SourceType>
    <b:Guid>{DB4C0FAC-AE4C-4279-932B-C022ABE62B31}</b:Guid>
    <b:Author>
      <b:Author>
        <b:Corporate>ZIMPERIUM</b:Corporate>
      </b:Author>
    </b:Author>
    <b:Title>Rogue Access Point</b:Title>
    <b:InternetSiteTitle>https://www.zimperium.com/</b:InternetSiteTitle>
    <b:ProductionCompany>ZIMPERIUM</b:ProductionCompany>
    <b:YearAccessed>2025</b:YearAccessed>
    <b:MonthAccessed>1</b:MonthAccessed>
    <b:DayAccessed>11</b:DayAccessed>
    <b:URL>https://www.zimperium.com/glossary/rogue-access-point/</b:URL>
    <b:RefOrder>27</b:RefOrder>
  </b:Source>
</b:Sources>
</file>

<file path=customXml/itemProps1.xml><?xml version="1.0" encoding="utf-8"?>
<ds:datastoreItem xmlns:ds="http://schemas.openxmlformats.org/officeDocument/2006/customXml" ds:itemID="{59B71B5F-9E7A-4109-83A3-D30DED819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hlavička.dot</Template>
  <TotalTime>984</TotalTime>
  <Pages>49</Pages>
  <Words>8382</Words>
  <Characters>49458</Characters>
  <Application>Microsoft Office Word</Application>
  <DocSecurity>0</DocSecurity>
  <Lines>412</Lines>
  <Paragraphs>115</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57725</CharactersWithSpaces>
  <SharedDoc>false</SharedDoc>
  <HLinks>
    <vt:vector size="60" baseType="variant">
      <vt:variant>
        <vt:i4>6553663</vt:i4>
      </vt:variant>
      <vt:variant>
        <vt:i4>60</vt:i4>
      </vt:variant>
      <vt:variant>
        <vt:i4>0</vt:i4>
      </vt:variant>
      <vt:variant>
        <vt:i4>5</vt:i4>
      </vt:variant>
      <vt:variant>
        <vt:lpwstr>http://www.boldis.cz/citace/citace2.pdf</vt:lpwstr>
      </vt:variant>
      <vt:variant>
        <vt:lpwstr/>
      </vt:variant>
      <vt:variant>
        <vt:i4>3211315</vt:i4>
      </vt:variant>
      <vt:variant>
        <vt:i4>57</vt:i4>
      </vt:variant>
      <vt:variant>
        <vt:i4>0</vt:i4>
      </vt:variant>
      <vt:variant>
        <vt:i4>5</vt:i4>
      </vt:variant>
      <vt:variant>
        <vt:lpwstr>http://www.citace.com/</vt:lpwstr>
      </vt:variant>
      <vt:variant>
        <vt:lpwstr/>
      </vt:variant>
      <vt:variant>
        <vt:i4>1835056</vt:i4>
      </vt:variant>
      <vt:variant>
        <vt:i4>44</vt:i4>
      </vt:variant>
      <vt:variant>
        <vt:i4>0</vt:i4>
      </vt:variant>
      <vt:variant>
        <vt:i4>5</vt:i4>
      </vt:variant>
      <vt:variant>
        <vt:lpwstr/>
      </vt:variant>
      <vt:variant>
        <vt:lpwstr>_Toc18496339</vt:lpwstr>
      </vt:variant>
      <vt:variant>
        <vt:i4>1900592</vt:i4>
      </vt:variant>
      <vt:variant>
        <vt:i4>38</vt:i4>
      </vt:variant>
      <vt:variant>
        <vt:i4>0</vt:i4>
      </vt:variant>
      <vt:variant>
        <vt:i4>5</vt:i4>
      </vt:variant>
      <vt:variant>
        <vt:lpwstr/>
      </vt:variant>
      <vt:variant>
        <vt:lpwstr>_Toc18496338</vt:lpwstr>
      </vt:variant>
      <vt:variant>
        <vt:i4>1179696</vt:i4>
      </vt:variant>
      <vt:variant>
        <vt:i4>32</vt:i4>
      </vt:variant>
      <vt:variant>
        <vt:i4>0</vt:i4>
      </vt:variant>
      <vt:variant>
        <vt:i4>5</vt:i4>
      </vt:variant>
      <vt:variant>
        <vt:lpwstr/>
      </vt:variant>
      <vt:variant>
        <vt:lpwstr>_Toc18496337</vt:lpwstr>
      </vt:variant>
      <vt:variant>
        <vt:i4>1245232</vt:i4>
      </vt:variant>
      <vt:variant>
        <vt:i4>26</vt:i4>
      </vt:variant>
      <vt:variant>
        <vt:i4>0</vt:i4>
      </vt:variant>
      <vt:variant>
        <vt:i4>5</vt:i4>
      </vt:variant>
      <vt:variant>
        <vt:lpwstr/>
      </vt:variant>
      <vt:variant>
        <vt:lpwstr>_Toc18496336</vt:lpwstr>
      </vt:variant>
      <vt:variant>
        <vt:i4>1048624</vt:i4>
      </vt:variant>
      <vt:variant>
        <vt:i4>20</vt:i4>
      </vt:variant>
      <vt:variant>
        <vt:i4>0</vt:i4>
      </vt:variant>
      <vt:variant>
        <vt:i4>5</vt:i4>
      </vt:variant>
      <vt:variant>
        <vt:lpwstr/>
      </vt:variant>
      <vt:variant>
        <vt:lpwstr>_Toc18496335</vt:lpwstr>
      </vt:variant>
      <vt:variant>
        <vt:i4>1114160</vt:i4>
      </vt:variant>
      <vt:variant>
        <vt:i4>14</vt:i4>
      </vt:variant>
      <vt:variant>
        <vt:i4>0</vt:i4>
      </vt:variant>
      <vt:variant>
        <vt:i4>5</vt:i4>
      </vt:variant>
      <vt:variant>
        <vt:lpwstr/>
      </vt:variant>
      <vt:variant>
        <vt:lpwstr>_Toc18496334</vt:lpwstr>
      </vt:variant>
      <vt:variant>
        <vt:i4>1441840</vt:i4>
      </vt:variant>
      <vt:variant>
        <vt:i4>8</vt:i4>
      </vt:variant>
      <vt:variant>
        <vt:i4>0</vt:i4>
      </vt:variant>
      <vt:variant>
        <vt:i4>5</vt:i4>
      </vt:variant>
      <vt:variant>
        <vt:lpwstr/>
      </vt:variant>
      <vt:variant>
        <vt:lpwstr>_Toc18496333</vt:lpwstr>
      </vt:variant>
      <vt:variant>
        <vt:i4>1507376</vt:i4>
      </vt:variant>
      <vt:variant>
        <vt:i4>2</vt:i4>
      </vt:variant>
      <vt:variant>
        <vt:i4>0</vt:i4>
      </vt:variant>
      <vt:variant>
        <vt:i4>5</vt:i4>
      </vt:variant>
      <vt:variant>
        <vt:lpwstr/>
      </vt:variant>
      <vt:variant>
        <vt:lpwstr>_Toc18496332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Procházka;Jiří Šilhán</dc:creator>
  <cp:keywords/>
  <cp:lastModifiedBy>Filip (student)</cp:lastModifiedBy>
  <cp:revision>8785</cp:revision>
  <cp:lastPrinted>2015-03-17T10:20:00Z</cp:lastPrinted>
  <dcterms:created xsi:type="dcterms:W3CDTF">2024-09-02T18:01:00Z</dcterms:created>
  <dcterms:modified xsi:type="dcterms:W3CDTF">2025-02-24T15:09:00Z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1210399579</vt:i4>
  </property>
  <property fmtid="{D5CDD505-2E9C-101B-9397-08002B2CF9AE}" pid="3" name="_EmailSubject">
    <vt:lpwstr/>
  </property>
  <property fmtid="{D5CDD505-2E9C-101B-9397-08002B2CF9AE}" pid="4" name="_AuthorEmail">
    <vt:lpwstr>F.Hanis@seznam.cz</vt:lpwstr>
  </property>
  <property fmtid="{D5CDD505-2E9C-101B-9397-08002B2CF9AE}" pid="5" name="_AuthorEmailDisplayName">
    <vt:lpwstr>František Haniš</vt:lpwstr>
  </property>
  <property fmtid="{D5CDD505-2E9C-101B-9397-08002B2CF9AE}" pid="6" name="_ReviewingToolsShownOnce">
    <vt:lpwstr/>
  </property>
</Properties>
</file>